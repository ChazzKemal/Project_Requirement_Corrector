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578B168C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1"/>
              </w:numPr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="00C55B44">
              <w:rPr>
                <w:b/>
                <w:bCs/>
              </w:rPr>
              <w:t>STATUS</w:t>
            </w:r>
          </w:p>
        </w:tc>
      </w:tr>
      <w:tr w:rsidRPr="004D3450" w:rsidR="004D01C9" w:rsidTr="578B168C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17CAF3C4" w14:paraId="2EB691D1" w14:textId="77777777">
              <w:tc>
                <w:tcPr>
                  <w:tcW w:w="2862" w:type="dxa"/>
                  <w:tcMar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ID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4D01C9" w:rsidP="17CAF3C4" w:rsidRDefault="004D01C9" w14:paraId="1BABF3D9" w14:textId="2A37894E">
                  <w:pPr>
                    <w:pStyle w:val="Heading2"/>
                    <w:spacing w:before="240" w:after="120" w:line="259" w:lineRule="auto"/>
                    <w:rPr>
                      <w:rFonts w:ascii="Verdana Pro" w:hAnsi="Verdana Pro" w:eastAsia="Verdana Pro" w:cs="Verdana Pro"/>
                      <w:b w:val="0"/>
                      <w:bCs w:val="0"/>
                      <w:noProof w:val="0"/>
                      <w:color w:val="auto"/>
                      <w:sz w:val="20"/>
                      <w:szCs w:val="20"/>
                      <w:lang w:val="tr-TR"/>
                    </w:rPr>
                  </w:pPr>
                  <w:r w:rsidRPr="17CAF3C4" w:rsidR="2F86CDE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0"/>
                      <w:szCs w:val="20"/>
                      <w:lang w:val="en-US"/>
                    </w:rPr>
                    <w:t>NA0003011-DSS-01077</w:t>
                  </w:r>
                </w:p>
              </w:tc>
            </w:tr>
            <w:tr w:rsidR="00914FB6" w:rsidTr="17CAF3C4" w14:paraId="23F1D23A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Source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17CAF3C4" w:rsidRDefault="00914FB6" w14:paraId="2BFCFFE6" w14:textId="773D8418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ind w:left="0"/>
                    <w:outlineLvl w:val="0"/>
                    <w:rPr>
                      <w:sz w:val="20"/>
                      <w:szCs w:val="20"/>
                    </w:rPr>
                  </w:pPr>
                  <w:r w:rsidRPr="17CAF3C4" w:rsidR="3E77C511">
                    <w:rPr>
                      <w:sz w:val="20"/>
                      <w:szCs w:val="20"/>
                    </w:rPr>
                    <w:t>NEM42106-PIDS-235</w:t>
                  </w:r>
                </w:p>
              </w:tc>
            </w:tr>
            <w:tr w:rsidR="00914FB6" w:rsidTr="17CAF3C4" w14:paraId="5C260D1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Status</w:t>
                  </w:r>
                  <w:proofErr w:type="spellEnd"/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Content>
                  <w:tc>
                    <w:tcPr>
                      <w:tcW w:w="6126" w:type="dxa"/>
                      <w:tcMar/>
                      <w:vAlign w:val="center"/>
                    </w:tcPr>
                    <w:p w:rsidRPr="003D12B2" w:rsidR="00914FB6" w:rsidP="00914FB6" w:rsidRDefault="00694790" w14:paraId="132A6309" w14:textId="77777777">
                      <w:pPr>
                        <w:pStyle w:val="Balk11"/>
                        <w:numPr>
                          <w:ilvl w:val="0"/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</w:rPr>
                        <w:t>PROPOSED</w:t>
                      </w:r>
                    </w:p>
                  </w:tc>
                </w:sdtContent>
              </w:sdt>
            </w:tr>
            <w:tr w:rsidR="00914FB6" w:rsidTr="17CAF3C4" w14:paraId="7C88AFA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Analayzed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1F54352D" w14:textId="04103BF1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17CAF3C4" w:rsidR="2C4C6629">
                    <w:rPr>
                      <w:sz w:val="20"/>
                      <w:szCs w:val="20"/>
                    </w:rPr>
                    <w:t>Ekrem Orhan Demiray</w:t>
                  </w:r>
                </w:p>
              </w:tc>
            </w:tr>
            <w:tr w:rsidR="00914FB6" w:rsidTr="17CAF3C4" w14:paraId="4DF16934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Reviewed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7C0E5C21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  <w:tr w:rsidR="00914FB6" w:rsidTr="17CAF3C4" w14:paraId="1D3C3C26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Approved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ilvl w:val="0"/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578B168C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ORIGINAL STATEMENT</w:t>
            </w:r>
          </w:p>
        </w:tc>
      </w:tr>
      <w:tr w:rsidRPr="004D3450" w:rsidR="00E25B16" w:rsidTr="578B168C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578B168C" w14:paraId="6EB1A014" w14:textId="77777777">
              <w:trPr>
                <w:trHeight w:val="945"/>
              </w:trPr>
              <w:tc>
                <w:tcPr>
                  <w:tcW w:w="8988" w:type="dxa"/>
                  <w:tcMar/>
                </w:tcPr>
                <w:p w:rsidR="00CB70A6" w:rsidP="00F87F4D" w:rsidRDefault="00CB70A6" w14:paraId="5BD0A75E" w14:textId="5268B701">
                  <w:r w:rsidR="38FDB271">
                    <w:rPr/>
                    <w:t xml:space="preserve">Software </w:t>
                  </w:r>
                  <w:proofErr w:type="spellStart"/>
                  <w:r w:rsidR="38FDB271">
                    <w:rPr/>
                    <w:t>shall</w:t>
                  </w:r>
                  <w:proofErr w:type="spellEnd"/>
                  <w:r w:rsidR="38FDB271">
                    <w:rPr/>
                    <w:t xml:space="preserve"> </w:t>
                  </w:r>
                  <w:proofErr w:type="spellStart"/>
                  <w:r w:rsidR="38FDB271">
                    <w:rPr/>
                    <w:t>perform</w:t>
                  </w:r>
                  <w:proofErr w:type="spellEnd"/>
                  <w:r w:rsidR="38FDB271">
                    <w:rPr/>
                    <w:t xml:space="preserve"> IBIT, </w:t>
                  </w:r>
                  <w:proofErr w:type="spellStart"/>
                  <w:r w:rsidR="38FDB271">
                    <w:rPr/>
                    <w:t>if</w:t>
                  </w:r>
                  <w:proofErr w:type="spellEnd"/>
                  <w:r w:rsidR="38FDB271">
                    <w:rPr/>
                    <w:t xml:space="preserve"> FDU_TEST </w:t>
                  </w:r>
                  <w:proofErr w:type="spellStart"/>
                  <w:r w:rsidR="38FDB271">
                    <w:rPr/>
                    <w:t>signal's</w:t>
                  </w:r>
                  <w:proofErr w:type="spellEnd"/>
                  <w:r w:rsidR="38FDB271">
                    <w:rPr/>
                    <w:t xml:space="preserve"> </w:t>
                  </w:r>
                  <w:proofErr w:type="spellStart"/>
                  <w:r w:rsidR="38FDB271">
                    <w:rPr/>
                    <w:t>glitch</w:t>
                  </w:r>
                  <w:proofErr w:type="spellEnd"/>
                  <w:r w:rsidR="38FDB271">
                    <w:rPr/>
                    <w:t xml:space="preserve"> </w:t>
                  </w:r>
                  <w:proofErr w:type="spellStart"/>
                  <w:r w:rsidR="38FDB271">
                    <w:rPr/>
                    <w:t>filter</w:t>
                  </w:r>
                  <w:proofErr w:type="spellEnd"/>
                  <w:r w:rsidR="38FDB271">
                    <w:rPr/>
                    <w:t xml:space="preserve"> </w:t>
                  </w:r>
                  <w:proofErr w:type="spellStart"/>
                  <w:r w:rsidR="38FDB271">
                    <w:rPr/>
                    <w:t>result</w:t>
                  </w:r>
                  <w:proofErr w:type="spellEnd"/>
                  <w:r w:rsidR="38FDB271">
                    <w:rPr/>
                    <w:t xml:space="preserve"> </w:t>
                  </w:r>
                  <w:proofErr w:type="spellStart"/>
                  <w:r w:rsidR="38FDB271">
                    <w:rPr/>
                    <w:t>changes</w:t>
                  </w:r>
                  <w:proofErr w:type="spellEnd"/>
                  <w:r w:rsidR="38FDB271">
                    <w:rPr/>
                    <w:t xml:space="preserve"> </w:t>
                  </w:r>
                  <w:proofErr w:type="spellStart"/>
                  <w:r w:rsidR="38FDB271">
                    <w:rPr/>
                    <w:t>from</w:t>
                  </w:r>
                  <w:proofErr w:type="spellEnd"/>
                  <w:r w:rsidR="38FDB271">
                    <w:rPr/>
                    <w:t xml:space="preserve"> </w:t>
                  </w:r>
                  <w:proofErr w:type="spellStart"/>
                  <w:r w:rsidR="38FDB271">
                    <w:rPr/>
                    <w:t>passive</w:t>
                  </w:r>
                  <w:proofErr w:type="spellEnd"/>
                  <w:r w:rsidR="38FDB271">
                    <w:rPr/>
                    <w:t xml:space="preserve"> </w:t>
                  </w:r>
                  <w:proofErr w:type="spellStart"/>
                  <w:r w:rsidR="38FDB271">
                    <w:rPr/>
                    <w:t>to</w:t>
                  </w:r>
                  <w:proofErr w:type="spellEnd"/>
                  <w:r w:rsidR="38FDB271">
                    <w:rPr/>
                    <w:t xml:space="preserve"> </w:t>
                  </w:r>
                  <w:proofErr w:type="spellStart"/>
                  <w:r w:rsidR="38FDB271">
                    <w:rPr/>
                    <w:t>active</w:t>
                  </w:r>
                  <w:proofErr w:type="spellEnd"/>
                  <w:r w:rsidR="38FDB271">
                    <w:rPr/>
                    <w:t xml:space="preserve"> </w:t>
                  </w:r>
                  <w:r w:rsidR="38FDB271">
                    <w:rPr/>
                    <w:t>state</w:t>
                  </w:r>
                  <w:r w:rsidR="38FDB271">
                    <w:rPr/>
                    <w:t xml:space="preserve">.  </w:t>
                  </w:r>
                </w:p>
              </w:tc>
            </w:tr>
          </w:tbl>
          <w:p w:rsidR="00E25B16" w:rsidP="00212B47" w:rsidRDefault="00E25B16" w14:paraId="2F5724CA" w14:textId="77777777"/>
        </w:tc>
      </w:tr>
      <w:tr w:rsidRPr="004D3450" w:rsidR="004D01C9" w:rsidTr="578B168C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CLASSIFICATION</w:t>
            </w:r>
          </w:p>
        </w:tc>
      </w:tr>
      <w:tr w:rsidRPr="004D3450" w:rsidR="004D01C9" w:rsidTr="578B168C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0004240B" w14:paraId="552F739E" w14:textId="77777777">
              <w:tc>
                <w:tcPr>
                  <w:tcW w:w="1202" w:type="pct"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>
                    <w:t xml:space="preserve">Is </w:t>
                  </w:r>
                  <w:proofErr w:type="spellStart"/>
                  <w:r>
                    <w:t>Requirement</w:t>
                  </w:r>
                  <w:proofErr w:type="spellEnd"/>
                </w:p>
              </w:tc>
              <w:tc>
                <w:tcPr>
                  <w:tcW w:w="946" w:type="pct"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>
                    <w:t>PRIORITY</w:t>
                  </w:r>
                </w:p>
              </w:tc>
              <w:tc>
                <w:tcPr>
                  <w:tcW w:w="1025" w:type="pct"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>
                    <w:t>DIFFICULTY</w:t>
                  </w:r>
                </w:p>
              </w:tc>
              <w:tc>
                <w:tcPr>
                  <w:tcW w:w="1136" w:type="pct"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>
                    <w:t>LEVEL</w:t>
                  </w:r>
                </w:p>
              </w:tc>
              <w:tc>
                <w:tcPr>
                  <w:tcW w:w="691" w:type="pct"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>
                    <w:t>ISSUE</w:t>
                  </w:r>
                </w:p>
              </w:tc>
            </w:tr>
            <w:tr w:rsidR="00E25B16" w:rsidTr="0004240B" w14:paraId="61122600" w14:textId="77777777">
              <w:sdt>
                <w:sdtPr>
                  <w:alias w:val="REQUIREMENT"/>
                  <w:tag w:val="REQUIREMENT"/>
                  <w:id w:val="1613552172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02" w:type="pct"/>
                      <w:vAlign w:val="center"/>
                    </w:tcPr>
                    <w:p w:rsidR="00E25B16" w:rsidP="0095489E" w:rsidRDefault="00B457B7" w14:paraId="18736372" w14:textId="7523B16D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946" w:type="pct"/>
                      <w:vAlign w:val="center"/>
                    </w:tcPr>
                    <w:p w:rsidR="00E25B16" w:rsidP="0095489E" w:rsidRDefault="00694790" w14:paraId="1DBAC73C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1025" w:type="pct"/>
                      <w:vAlign w:val="center"/>
                    </w:tcPr>
                    <w:p w:rsidR="00E25B16" w:rsidP="0095489E" w:rsidRDefault="00694790" w14:paraId="217A12D4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Content>
                  <w:tc>
                    <w:tcPr>
                      <w:tcW w:w="1136" w:type="pct"/>
                      <w:vAlign w:val="center"/>
                    </w:tcPr>
                    <w:p w:rsidR="00E25B16" w:rsidP="0095489E" w:rsidRDefault="00F974F2" w14:paraId="6331142C" w14:textId="5BF98057">
                      <w:pPr>
                        <w:spacing w:before="120"/>
                        <w:jc w:val="center"/>
                      </w:pPr>
                      <w:r>
                        <w:t>COMPONENT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691" w:type="pct"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578B168C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087DFA" w14:paraId="0BBFE378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 w:rsidRPr="004D3450" w:rsidR="00087DFA" w:rsidTr="578B168C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77B15B6F" w14:paraId="07CFC0DD" w14:textId="77777777">
              <w:tc>
                <w:tcPr>
                  <w:tcW w:w="8988" w:type="dxa"/>
                  <w:tcMar/>
                </w:tcPr>
                <w:p w:rsidR="00087DFA" w:rsidP="18A00CD5" w:rsidRDefault="00087DFA" w14:paraId="42CE84F7" w14:textId="57CA50BA">
                  <w:pPr>
                    <w:pStyle w:val="Normal"/>
                  </w:pPr>
                  <w:r w:rsidR="43A21D00">
                    <w:rPr/>
                    <w:t xml:space="preserve">FDU dışındaki </w:t>
                  </w:r>
                  <w:r w:rsidR="62F407E2">
                    <w:rPr/>
                    <w:t xml:space="preserve">IBIT girdisi devrelerine hata sonucunda sürekli IBIT sinyali gelebilir. Bunun </w:t>
                  </w:r>
                  <w:r w:rsidR="63783A04">
                    <w:rPr/>
                    <w:t>sonucunda</w:t>
                  </w:r>
                  <w:r w:rsidR="1CB8B0B4">
                    <w:rPr/>
                    <w:t>,</w:t>
                  </w:r>
                  <w:r w:rsidR="40CC404E">
                    <w:rPr/>
                    <w:t xml:space="preserve"> </w:t>
                  </w:r>
                  <w:r w:rsidR="34767CA2">
                    <w:rPr/>
                    <w:t>FDU</w:t>
                  </w:r>
                  <w:r w:rsidR="44E781F1">
                    <w:rPr/>
                    <w:t xml:space="preserve"> </w:t>
                  </w:r>
                  <w:r w:rsidR="324F2A7F">
                    <w:rPr/>
                    <w:t>sürekli olarak IBIT fonksiyonunu</w:t>
                  </w:r>
                  <w:r w:rsidR="04A8AF9F">
                    <w:rPr/>
                    <w:t xml:space="preserve"> koş</w:t>
                  </w:r>
                  <w:r w:rsidR="75A398EC">
                    <w:rPr/>
                    <w:t>arsa</w:t>
                  </w:r>
                  <w:r w:rsidR="04A8AF9F">
                    <w:rPr/>
                    <w:t xml:space="preserve">, </w:t>
                  </w:r>
                  <w:r w:rsidR="324F2A7F">
                    <w:rPr/>
                    <w:t>yangın algılama</w:t>
                  </w:r>
                  <w:r w:rsidR="40FB92BF">
                    <w:rPr/>
                    <w:t>/uyarı verme</w:t>
                  </w:r>
                  <w:r w:rsidR="324F2A7F">
                    <w:rPr/>
                    <w:t xml:space="preserve"> fonksiyonuna zaman ayr</w:t>
                  </w:r>
                  <w:r w:rsidR="05C7CBC8">
                    <w:rPr/>
                    <w:t xml:space="preserve">ılamaması </w:t>
                  </w:r>
                  <w:r w:rsidR="49E3038C">
                    <w:rPr/>
                    <w:t xml:space="preserve">durumu </w:t>
                  </w:r>
                  <w:r w:rsidR="088435A6">
                    <w:rPr/>
                    <w:t>gerçekleşebilir</w:t>
                  </w:r>
                  <w:r w:rsidR="49E3038C">
                    <w:rPr/>
                    <w:t xml:space="preserve">. </w:t>
                  </w:r>
                  <w:r w:rsidR="75F7C879">
                    <w:rPr/>
                    <w:t>Gereksinim</w:t>
                  </w:r>
                  <w:r w:rsidR="75F7C879">
                    <w:rPr/>
                    <w:t xml:space="preserve"> bunu engellemek amacıyla eklenmiştir</w:t>
                  </w:r>
                  <w:r w:rsidR="324F2A7F">
                    <w:rPr/>
                    <w:t>.</w:t>
                  </w:r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578B168C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ANALYSIS</w:t>
            </w:r>
          </w:p>
        </w:tc>
      </w:tr>
      <w:tr w:rsidRPr="004D3450" w:rsidR="004D01C9" w:rsidTr="578B168C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QUALITY ATTRIBUTES</w:t>
            </w:r>
          </w:p>
        </w:tc>
      </w:tr>
      <w:tr w:rsidRPr="004D3450" w:rsidR="00087DFA" w:rsidTr="578B168C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217548A9" w14:paraId="2AB2B796" w14:textId="77777777">
              <w:tc>
                <w:tcPr>
                  <w:tcW w:w="2996" w:type="dxa"/>
                  <w:tcMar/>
                </w:tcPr>
                <w:p w:rsidR="002F7722" w:rsidP="00212B47" w:rsidRDefault="002F7722" w14:paraId="6800CA87" w14:textId="77777777">
                  <w:r>
                    <w:t>CORRECTNESS</w:t>
                  </w:r>
                </w:p>
              </w:tc>
              <w:tc>
                <w:tcPr>
                  <w:tcW w:w="1007" w:type="dxa"/>
                  <w:tcMar/>
                </w:tcPr>
                <w:p w:rsidR="002F7722" w:rsidP="00212B47" w:rsidRDefault="00B457B7" w14:paraId="01669455" w14:textId="6ABAF1FA">
                  <w:sdt>
                    <w:sdtPr>
                      <w:id w:val="1519134123"/>
                      <w:alias w:val="CORRECTNESS"/>
                      <w:tag w:val="CORRECTNESS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217548A9" w:rsidR="3872CBE0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153F9FDE">
                    <w:rPr/>
                    <w:t>+</w:t>
                  </w:r>
                </w:p>
              </w:tc>
              <w:tc>
                <w:tcPr>
                  <w:tcW w:w="425" w:type="dxa"/>
                  <w:tcMar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  <w:tcMar/>
                </w:tcPr>
                <w:p w:rsidR="002F7722" w:rsidP="00212B47" w:rsidRDefault="002F7722" w14:paraId="7BC34D59" w14:textId="77777777">
                  <w:r>
                    <w:t>CLARITY</w:t>
                  </w:r>
                </w:p>
              </w:tc>
              <w:tc>
                <w:tcPr>
                  <w:tcW w:w="1299" w:type="dxa"/>
                  <w:tcMar/>
                </w:tcPr>
                <w:p w:rsidR="002F7722" w:rsidP="00212B47" w:rsidRDefault="00B457B7" w14:paraId="0E7B492B" w14:textId="606780A6">
                  <w:sdt>
                    <w:sdtPr>
                      <w:id w:val="884193395"/>
                      <w:alias w:val="CLARITY"/>
                      <w:tag w:val="CLARITY"/>
                      <w:placeholder>
                        <w:docPart w:val="DefaultPlaceholder_1081868574"/>
                      </w:placeholder>
                    </w:sdtPr>
                    <w:sdtContent>
                      <w:r w:rsidRPr="217548A9" w:rsidR="3872CBE0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19E88F4E">
                    <w:rPr/>
                    <w:t>-</w:t>
                  </w:r>
                </w:p>
              </w:tc>
            </w:tr>
            <w:tr w:rsidR="002F7722" w:rsidTr="217548A9" w14:paraId="5710F05C" w14:textId="77777777">
              <w:tc>
                <w:tcPr>
                  <w:tcW w:w="2996" w:type="dxa"/>
                  <w:tcMar/>
                </w:tcPr>
                <w:p w:rsidR="002F7722" w:rsidP="00212B47" w:rsidRDefault="002F7722" w14:paraId="2539BB7A" w14:textId="77777777">
                  <w:r>
                    <w:t>COMPLETENESS</w:t>
                  </w:r>
                </w:p>
              </w:tc>
              <w:tc>
                <w:tcPr>
                  <w:tcW w:w="1007" w:type="dxa"/>
                  <w:tcMar/>
                </w:tcPr>
                <w:p w:rsidR="002F7722" w:rsidP="00212B47" w:rsidRDefault="00B457B7" w14:paraId="32DA03D3" w14:textId="2AA9E556">
                  <w:sdt>
                    <w:sdtPr>
                      <w:id w:val="748606195"/>
                      <w:alias w:val="COMPLETENESS"/>
                      <w:tag w:val="COMPLETENESS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217548A9" w:rsidR="3872CBE0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153F9FDE">
                    <w:rPr/>
                    <w:t>+</w:t>
                  </w:r>
                </w:p>
              </w:tc>
              <w:tc>
                <w:tcPr>
                  <w:tcW w:w="425" w:type="dxa"/>
                  <w:tcMar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2F58AA87" w14:textId="77777777">
                  <w:r>
                    <w:t>SINGULARITY</w:t>
                  </w:r>
                </w:p>
              </w:tc>
              <w:tc>
                <w:tcPr>
                  <w:tcW w:w="1299" w:type="dxa"/>
                  <w:tcMar/>
                </w:tcPr>
                <w:p w:rsidR="002F7722" w:rsidP="00212B47" w:rsidRDefault="00B457B7" w14:paraId="7792D561" w14:textId="095234D5">
                  <w:sdt>
                    <w:sdtPr>
                      <w:id w:val="1539824702"/>
                      <w:alias w:val="SINGULARITY"/>
                      <w:tag w:val="SINGULARITY"/>
                      <w:placeholder>
                        <w:docPart w:val="DefaultPlaceholder_1081868574"/>
                      </w:placeholder>
                    </w:sdtPr>
                    <w:sdtContent>
                      <w:r w:rsidRPr="217548A9" w:rsidR="3872CBE0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38A7E8E9">
                    <w:rPr/>
                    <w:t>+</w:t>
                  </w:r>
                </w:p>
              </w:tc>
            </w:tr>
            <w:tr w:rsidR="002F7722" w:rsidTr="217548A9" w14:paraId="4FDE8F4C" w14:textId="77777777">
              <w:tc>
                <w:tcPr>
                  <w:tcW w:w="2996" w:type="dxa"/>
                  <w:tcMar/>
                </w:tcPr>
                <w:p w:rsidR="002F7722" w:rsidP="00212B47" w:rsidRDefault="002F7722" w14:paraId="3FE1D8A8" w14:textId="77777777">
                  <w:r>
                    <w:t>VERIFIABLE</w:t>
                  </w:r>
                </w:p>
              </w:tc>
              <w:tc>
                <w:tcPr>
                  <w:tcW w:w="1007" w:type="dxa"/>
                  <w:tcMar/>
                </w:tcPr>
                <w:p w:rsidR="002F7722" w:rsidP="00212B47" w:rsidRDefault="00B457B7" w14:paraId="564179B3" w14:textId="38B85EFF">
                  <w:sdt>
                    <w:sdtPr>
                      <w:id w:val="1948751787"/>
                      <w:alias w:val="VERIFIABLE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217548A9" w:rsidR="3872CBE0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153F9FDE">
                    <w:rPr/>
                    <w:t>+</w:t>
                  </w:r>
                </w:p>
              </w:tc>
              <w:tc>
                <w:tcPr>
                  <w:tcW w:w="425" w:type="dxa"/>
                  <w:tcMar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34524282" w14:textId="77777777">
                  <w:r>
                    <w:t>UNAMBIGUOS</w:t>
                  </w:r>
                </w:p>
              </w:tc>
              <w:tc>
                <w:tcPr>
                  <w:tcW w:w="1299" w:type="dxa"/>
                  <w:tcMar/>
                </w:tcPr>
                <w:p w:rsidR="002F7722" w:rsidP="00212B47" w:rsidRDefault="00B457B7" w14:paraId="52CE4FF7" w14:textId="74F5D14B">
                  <w:sdt>
                    <w:sdtPr>
                      <w:id w:val="44784719"/>
                      <w:alias w:val="UNAMBIGUOUS"/>
                      <w:tag w:val="UNAMBIGUOUS"/>
                      <w:placeholder>
                        <w:docPart w:val="DefaultPlaceholder_1081868574"/>
                      </w:placeholder>
                    </w:sdtPr>
                    <w:sdtContent>
                      <w:r w:rsidRPr="217548A9" w:rsidR="3872CBE0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38A7E8E9">
                    <w:rPr/>
                    <w:t>+</w:t>
                  </w:r>
                </w:p>
              </w:tc>
            </w:tr>
            <w:tr w:rsidR="002F7722" w:rsidTr="217548A9" w14:paraId="157F03F5" w14:textId="77777777">
              <w:tc>
                <w:tcPr>
                  <w:tcW w:w="2996" w:type="dxa"/>
                  <w:tcMar/>
                </w:tcPr>
                <w:p w:rsidR="002F7722" w:rsidP="00212B47" w:rsidRDefault="002F7722" w14:paraId="282C24E9" w14:textId="77777777">
                  <w:r>
                    <w:t>FEASIBILITY</w:t>
                  </w:r>
                </w:p>
              </w:tc>
              <w:tc>
                <w:tcPr>
                  <w:tcW w:w="1007" w:type="dxa"/>
                  <w:tcMar/>
                </w:tcPr>
                <w:p w:rsidR="002F7722" w:rsidP="00212B47" w:rsidRDefault="00B457B7" w14:paraId="4090D15E" w14:textId="638C317D">
                  <w:sdt>
                    <w:sdtPr>
                      <w:id w:val="744481459"/>
                      <w:alias w:val="FEASIBILITY"/>
                      <w:tag w:val="FEASIBILITY"/>
                      <w:placeholder>
                        <w:docPart w:val="DefaultPlaceholder_1081868574"/>
                      </w:placeholder>
                    </w:sdtPr>
                    <w:sdtContent>
                      <w:r w:rsidRPr="217548A9" w:rsidR="3872CBE0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60992A9D">
                    <w:rPr/>
                    <w:t>+</w:t>
                  </w:r>
                </w:p>
              </w:tc>
              <w:tc>
                <w:tcPr>
                  <w:tcW w:w="425" w:type="dxa"/>
                  <w:tcMar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7BC4C69E" w14:textId="77777777">
                  <w:r>
                    <w:t>CONSISTANCY</w:t>
                  </w:r>
                </w:p>
              </w:tc>
              <w:tc>
                <w:tcPr>
                  <w:tcW w:w="1299" w:type="dxa"/>
                  <w:tcMar/>
                </w:tcPr>
                <w:p w:rsidR="002F7722" w:rsidP="00212B47" w:rsidRDefault="00B457B7" w14:paraId="470492C2" w14:textId="36AEDEF6">
                  <w:sdt>
                    <w:sdtPr>
                      <w:id w:val="1425587422"/>
                      <w:alias w:val="CONSISTANCY"/>
                      <w:tag w:val="CONSISTANCY"/>
                      <w:placeholder>
                        <w:docPart w:val="DefaultPlaceholder_1081868574"/>
                      </w:placeholder>
                    </w:sdtPr>
                    <w:sdtContent>
                      <w:r w:rsidRPr="217548A9" w:rsidR="3872CBE0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38A7E8E9">
                    <w:rPr/>
                    <w:t>+</w:t>
                  </w:r>
                </w:p>
              </w:tc>
            </w:tr>
          </w:tbl>
          <w:p w:rsidRPr="0085476D" w:rsidR="00087DFA" w:rsidP="00212B47" w:rsidRDefault="00087DFA" w14:paraId="44C77B8F" w14:textId="77777777"/>
        </w:tc>
      </w:tr>
      <w:tr w:rsidRPr="004D3450" w:rsidR="00087DFA" w:rsidTr="578B168C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013CA0">
              <w:rPr>
                <w:b/>
                <w:bCs/>
              </w:rPr>
              <w:t>E</w:t>
            </w:r>
            <w:r>
              <w:rPr>
                <w:b/>
                <w:bCs/>
              </w:rPr>
              <w:t>MANTIC CONTROL</w:t>
            </w:r>
            <w:r w:rsidR="00CA3AFD">
              <w:rPr>
                <w:b/>
                <w:bCs/>
              </w:rPr>
              <w:t xml:space="preserve"> (</w:t>
            </w:r>
            <w:r w:rsidR="004600E4">
              <w:rPr>
                <w:b/>
                <w:bCs/>
              </w:rPr>
              <w:t>PRE</w:t>
            </w:r>
            <w:r w:rsidR="004E64BD">
              <w:rPr>
                <w:b/>
                <w:bCs/>
              </w:rPr>
              <w:t>FERABLY</w:t>
            </w:r>
            <w:r w:rsidR="00CA3AFD">
              <w:rPr>
                <w:b/>
                <w:bCs/>
              </w:rPr>
              <w:t>)</w:t>
            </w:r>
          </w:p>
        </w:tc>
      </w:tr>
      <w:tr w:rsidRPr="004D3450" w:rsidR="00087DFA" w:rsidTr="578B168C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17CAF3C4" w14:paraId="19E91452" w14:textId="77777777">
              <w:tc>
                <w:tcPr>
                  <w:tcW w:w="2586" w:type="dxa"/>
                  <w:tcMar/>
                </w:tcPr>
                <w:p w:rsidR="000E4C7A" w:rsidP="00212B47" w:rsidRDefault="000E4C7A" w14:paraId="595EDCF1" w14:textId="77777777">
                  <w:r>
                    <w:lastRenderedPageBreak/>
                    <w:t>ACTOR</w:t>
                  </w:r>
                </w:p>
              </w:tc>
              <w:tc>
                <w:tcPr>
                  <w:tcW w:w="6402" w:type="dxa"/>
                  <w:tcMar/>
                </w:tcPr>
                <w:p w:rsidR="000E4C7A" w:rsidP="17CAF3C4" w:rsidRDefault="000E4C7A" w14:paraId="274EED0F" w14:textId="518C1FE6">
                  <w:pPr>
                    <w:pStyle w:val="Normal"/>
                  </w:pPr>
                  <w:r w:rsidR="0971B856">
                    <w:rPr/>
                    <w:t>Software</w:t>
                  </w:r>
                </w:p>
              </w:tc>
            </w:tr>
            <w:tr w:rsidR="000E4C7A" w:rsidTr="17CAF3C4" w14:paraId="4AC5B5F0" w14:textId="77777777">
              <w:tc>
                <w:tcPr>
                  <w:tcW w:w="2586" w:type="dxa"/>
                  <w:tcMar/>
                </w:tcPr>
                <w:p w:rsidR="000E4C7A" w:rsidP="00212B47" w:rsidRDefault="000E4C7A" w14:paraId="1DBD464A" w14:textId="77777777">
                  <w:r>
                    <w:t>ACTION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17CAF3C4" w:rsidRDefault="000E4C7A" w14:paraId="013E36B7" w14:textId="7AF5E202">
                  <w:pPr>
                    <w:pStyle w:val="Normal"/>
                  </w:pPr>
                  <w:r w:rsidR="648A8CAD">
                    <w:rPr/>
                    <w:t>shall perform</w:t>
                  </w:r>
                </w:p>
              </w:tc>
            </w:tr>
            <w:tr w:rsidR="000E4C7A" w:rsidTr="17CAF3C4" w14:paraId="76329FE6" w14:textId="77777777">
              <w:tc>
                <w:tcPr>
                  <w:tcW w:w="2586" w:type="dxa"/>
                  <w:tcMar/>
                </w:tcPr>
                <w:p w:rsidR="000E4C7A" w:rsidP="00212B47" w:rsidRDefault="000E4C7A" w14:paraId="1DE19F84" w14:textId="77777777">
                  <w:r>
                    <w:t>OBJECT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73B15C66" w14:textId="4663A3BC"/>
              </w:tc>
            </w:tr>
            <w:tr w:rsidR="000E4C7A" w:rsidTr="17CAF3C4" w14:paraId="70C6BFC0" w14:textId="77777777">
              <w:tc>
                <w:tcPr>
                  <w:tcW w:w="2586" w:type="dxa"/>
                  <w:tcMar/>
                </w:tcPr>
                <w:p w:rsidR="000E4C7A" w:rsidP="00212B47" w:rsidRDefault="000E4C7A" w14:paraId="0F2D3BA9" w14:textId="77777777">
                  <w:r>
                    <w:t>EVENT</w:t>
                  </w:r>
                </w:p>
              </w:tc>
              <w:tc>
                <w:tcPr>
                  <w:tcW w:w="6402" w:type="dxa"/>
                  <w:tcMar/>
                </w:tcPr>
                <w:p w:rsidR="000E4C7A" w:rsidP="17CAF3C4" w:rsidRDefault="000E4C7A" w14:paraId="555674AC" w14:textId="36069FE8">
                  <w:pPr>
                    <w:pStyle w:val="Normal"/>
                  </w:pPr>
                  <w:r w:rsidR="757F8021">
                    <w:rPr/>
                    <w:t>IBIT</w:t>
                  </w:r>
                </w:p>
              </w:tc>
            </w:tr>
            <w:tr w:rsidR="000E4C7A" w:rsidTr="17CAF3C4" w14:paraId="3EACACB9" w14:textId="77777777">
              <w:tc>
                <w:tcPr>
                  <w:tcW w:w="2586" w:type="dxa"/>
                  <w:tcMar/>
                </w:tcPr>
                <w:p w:rsidR="000E4C7A" w:rsidP="00212B47" w:rsidRDefault="000E4C7A" w14:paraId="13B71DB7" w14:textId="77777777">
                  <w:r>
                    <w:t>PRE-CONDITION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17CAF3C4" w:rsidRDefault="000E4C7A" w14:paraId="72FBBDC9" w14:textId="1C5A915C">
                  <w:pPr>
                    <w:pStyle w:val="Normal"/>
                  </w:pPr>
                  <w:r w:rsidR="2EEEB234">
                    <w:rPr/>
                    <w:t xml:space="preserve">if FDU_TEST </w:t>
                  </w:r>
                  <w:proofErr w:type="spellStart"/>
                  <w:r w:rsidR="2EEEB234">
                    <w:rPr/>
                    <w:t>signal's</w:t>
                  </w:r>
                  <w:proofErr w:type="spellEnd"/>
                  <w:r w:rsidR="2EEEB234">
                    <w:rPr/>
                    <w:t xml:space="preserve"> </w:t>
                  </w:r>
                  <w:proofErr w:type="spellStart"/>
                  <w:r w:rsidR="2EEEB234">
                    <w:rPr/>
                    <w:t>glitch</w:t>
                  </w:r>
                  <w:proofErr w:type="spellEnd"/>
                  <w:r w:rsidR="2EEEB234">
                    <w:rPr/>
                    <w:t xml:space="preserve"> </w:t>
                  </w:r>
                  <w:proofErr w:type="spellStart"/>
                  <w:r w:rsidR="2EEEB234">
                    <w:rPr/>
                    <w:t>filter</w:t>
                  </w:r>
                  <w:proofErr w:type="spellEnd"/>
                  <w:r w:rsidR="2EEEB234">
                    <w:rPr/>
                    <w:t xml:space="preserve"> </w:t>
                  </w:r>
                  <w:proofErr w:type="spellStart"/>
                  <w:r w:rsidR="2EEEB234">
                    <w:rPr/>
                    <w:t>result</w:t>
                  </w:r>
                  <w:proofErr w:type="spellEnd"/>
                  <w:r w:rsidR="2EEEB234">
                    <w:rPr/>
                    <w:t xml:space="preserve"> </w:t>
                  </w:r>
                  <w:proofErr w:type="spellStart"/>
                  <w:r w:rsidR="2EEEB234">
                    <w:rPr/>
                    <w:t>changes</w:t>
                  </w:r>
                  <w:proofErr w:type="spellEnd"/>
                  <w:r w:rsidR="2EEEB234">
                    <w:rPr/>
                    <w:t xml:space="preserve"> </w:t>
                  </w:r>
                  <w:proofErr w:type="spellStart"/>
                  <w:r w:rsidR="2EEEB234">
                    <w:rPr/>
                    <w:t>from</w:t>
                  </w:r>
                  <w:proofErr w:type="spellEnd"/>
                  <w:r w:rsidR="2EEEB234">
                    <w:rPr/>
                    <w:t xml:space="preserve"> </w:t>
                  </w:r>
                  <w:proofErr w:type="spellStart"/>
                  <w:r w:rsidR="2EEEB234">
                    <w:rPr/>
                    <w:t>passive</w:t>
                  </w:r>
                  <w:proofErr w:type="spellEnd"/>
                  <w:r w:rsidR="2EEEB234">
                    <w:rPr/>
                    <w:t xml:space="preserve"> </w:t>
                  </w:r>
                  <w:proofErr w:type="spellStart"/>
                  <w:r w:rsidR="2EEEB234">
                    <w:rPr/>
                    <w:t>to</w:t>
                  </w:r>
                  <w:proofErr w:type="spellEnd"/>
                  <w:r w:rsidR="2EEEB234">
                    <w:rPr/>
                    <w:t xml:space="preserve"> </w:t>
                  </w:r>
                  <w:proofErr w:type="spellStart"/>
                  <w:r w:rsidR="2EEEB234">
                    <w:rPr/>
                    <w:t>active</w:t>
                  </w:r>
                  <w:proofErr w:type="spellEnd"/>
                  <w:r w:rsidR="2EEEB234">
                    <w:rPr/>
                    <w:t xml:space="preserve"> state</w:t>
                  </w:r>
                </w:p>
              </w:tc>
            </w:tr>
            <w:tr w:rsidR="000E4C7A" w:rsidTr="17CAF3C4" w14:paraId="048DB24E" w14:textId="77777777">
              <w:tc>
                <w:tcPr>
                  <w:tcW w:w="2586" w:type="dxa"/>
                  <w:tcMar/>
                </w:tcPr>
                <w:p w:rsidR="000E4C7A" w:rsidP="00212B47" w:rsidRDefault="000E4C7A" w14:paraId="016B13D8" w14:textId="77777777">
                  <w:r>
                    <w:t>POST-CONDITION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03E508C2" w14:textId="77777777"/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578B168C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VERIFICATION REQUIREMENT</w:t>
            </w:r>
          </w:p>
        </w:tc>
      </w:tr>
      <w:tr w:rsidRPr="004D3450" w:rsidR="006F12B7" w:rsidTr="578B168C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77B15B6F" w14:paraId="5774E51F" w14:textId="77777777"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showingPlcHdr/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Content>
                  <w:tc>
                    <w:tcPr>
                      <w:tcW w:w="1452" w:type="dxa"/>
                      <w:tcMar/>
                    </w:tcPr>
                    <w:p w:rsidR="006F12B7" w:rsidP="00212B47" w:rsidRDefault="00E71EA2" w14:paraId="0733D4C5" w14:textId="4F3747DC">
                      <w:r>
                        <w:rPr>
                          <w:rStyle w:val="YerTutucuMetni"/>
                        </w:rPr>
                        <w:t>SELECT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="006F12B7" w:rsidP="77B15B6F" w:rsidRDefault="00E71EA2" w14:paraId="4F9BEF7E" w14:textId="4184ADC2">
                  <w:pPr>
                    <w:pStyle w:val="Normal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="21893D5E">
                    <w:rPr/>
                    <w:t>MOC4</w:t>
                  </w:r>
                  <w:r w:rsidR="43FDC549">
                    <w:rPr/>
                    <w:t>,</w:t>
                  </w:r>
                </w:p>
                <w:p w:rsidR="006F12B7" w:rsidP="77B15B6F" w:rsidRDefault="00E71EA2" w14:paraId="17D56DBB" w14:textId="31C905C2">
                  <w:pPr>
                    <w:pStyle w:val="Normal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="451F1FB9">
                    <w:rPr/>
                    <w:t>Bu</w:t>
                  </w:r>
                  <w:r w:rsidR="451F1FB9">
                    <w:rPr/>
                    <w:t xml:space="preserve"> gereksinimi doğrulamak için </w:t>
                  </w:r>
                  <w:r w:rsidR="6F913215">
                    <w:rPr/>
                    <w:t xml:space="preserve">yazılım </w:t>
                  </w:r>
                  <w:r w:rsidR="451F1FB9">
                    <w:rPr/>
                    <w:t xml:space="preserve">operasyonel modda olmalıdır. </w:t>
                  </w:r>
                </w:p>
                <w:p w:rsidR="006F12B7" w:rsidP="77B15B6F" w:rsidRDefault="00E71EA2" w14:paraId="6A764D00" w14:textId="290CED30">
                  <w:pPr>
                    <w:pStyle w:val="Normal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77B15B6F" w:rsidR="451F1FB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FDU_TEST sinyalinin okunduğu </w:t>
                  </w:r>
                  <w:proofErr w:type="spellStart"/>
                  <w:r w:rsidRPr="77B15B6F" w:rsidR="0877751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discrete’den</w:t>
                  </w:r>
                  <w:proofErr w:type="spellEnd"/>
                  <w:r w:rsidRPr="77B15B6F" w:rsidR="0877751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sürekli aktif sinyal gönderilir.</w:t>
                  </w:r>
                  <w:r w:rsidRPr="77B15B6F" w:rsidR="451F1FB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77B15B6F" w:rsidR="16E7011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IBIT fonksiyonu bir </w:t>
                  </w:r>
                  <w:r w:rsidRPr="77B15B6F" w:rsidR="16E7011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defadan </w:t>
                  </w:r>
                  <w:r w:rsidRPr="77B15B6F" w:rsidR="16E7011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fazla çalışmadığı görüldüğünde test başarılıdır.</w:t>
                  </w:r>
                </w:p>
              </w:tc>
            </w:tr>
          </w:tbl>
          <w:p w:rsidR="006F12B7" w:rsidP="00212B47" w:rsidRDefault="006F12B7" w14:paraId="3A86B439" w14:textId="77777777"/>
        </w:tc>
      </w:tr>
      <w:tr w:rsidRPr="004D3450" w:rsidR="00334478" w:rsidTr="578B168C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</w:tr>
      <w:tr w:rsidRPr="004D3450" w:rsidR="00334478" w:rsidTr="578B168C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51780DBD" w14:paraId="4F0474EE" w14:textId="77777777">
              <w:tc>
                <w:tcPr>
                  <w:tcW w:w="8988" w:type="dxa"/>
                  <w:tcMar/>
                </w:tcPr>
                <w:p w:rsidR="00334478" w:rsidP="17CAF3C4" w:rsidRDefault="00334478" w14:paraId="31603F5C" w14:textId="0E91D39F">
                  <w:pPr>
                    <w:pStyle w:val="Normal"/>
                  </w:pPr>
                  <w:r w:rsidR="6ED974AD">
                    <w:rPr/>
                    <w:t xml:space="preserve">FDU_TEST sinyalinin bağlı olduğu </w:t>
                  </w:r>
                  <w:r w:rsidR="07C1B025">
                    <w:rPr/>
                    <w:t>GP</w:t>
                  </w:r>
                  <w:r w:rsidR="07C1B025">
                    <w:rPr/>
                    <w:t xml:space="preserve">IO </w:t>
                  </w:r>
                  <w:r w:rsidR="4DD5A4B3">
                    <w:rPr/>
                    <w:t>pini belirlenir</w:t>
                  </w:r>
                  <w:r w:rsidR="23E05A07">
                    <w:rPr/>
                    <w:t>.</w:t>
                  </w:r>
                  <w:r w:rsidR="1D84F7D1">
                    <w:rPr/>
                    <w:t xml:space="preserve"> </w:t>
                  </w:r>
                  <w:r w:rsidR="61E1BAEF">
                    <w:rPr/>
                    <w:t xml:space="preserve">NA0002100 </w:t>
                  </w:r>
                  <w:proofErr w:type="spellStart"/>
                  <w:r w:rsidR="61E1BAEF">
                    <w:rPr/>
                    <w:t>dökümanında</w:t>
                  </w:r>
                  <w:proofErr w:type="spellEnd"/>
                  <w:r w:rsidR="61E1BAEF">
                    <w:rPr/>
                    <w:t xml:space="preserve"> bu sinyalin ETPUC3 </w:t>
                  </w:r>
                  <w:r w:rsidR="439B7D12">
                    <w:rPr/>
                    <w:t xml:space="preserve">olduğu ve referans </w:t>
                  </w:r>
                  <w:proofErr w:type="spellStart"/>
                  <w:r w:rsidR="439B7D12">
                    <w:rPr/>
                    <w:t>klavuzundan</w:t>
                  </w:r>
                  <w:proofErr w:type="spellEnd"/>
                  <w:r w:rsidR="439B7D12">
                    <w:rPr/>
                    <w:t xml:space="preserve"> da bu pin numarasının</w:t>
                  </w:r>
                  <w:r w:rsidR="0822C686">
                    <w:rPr/>
                    <w:t xml:space="preserve"> yazılımsal olarak</w:t>
                  </w:r>
                  <w:r w:rsidR="439B7D12">
                    <w:rPr/>
                    <w:t xml:space="preserve"> 444 </w:t>
                  </w:r>
                  <w:r w:rsidR="02406244">
                    <w:rPr/>
                    <w:t xml:space="preserve">ve donanımsal olarak ise D26 </w:t>
                  </w:r>
                  <w:r w:rsidR="439B7D12">
                    <w:rPr/>
                    <w:t>olduğu gözlenebilir.</w:t>
                  </w:r>
                  <w:r>
                    <w:br/>
                  </w:r>
                  <w:r w:rsidR="0CBE614B">
                    <w:rPr/>
                    <w:t xml:space="preserve">FDU_TEST </w:t>
                  </w:r>
                  <w:proofErr w:type="spellStart"/>
                  <w:r w:rsidR="23E05A07">
                    <w:rPr/>
                    <w:t>Discrete</w:t>
                  </w:r>
                  <w:proofErr w:type="spellEnd"/>
                  <w:r w:rsidR="23E05A07">
                    <w:rPr/>
                    <w:t xml:space="preserve"> </w:t>
                  </w:r>
                  <w:proofErr w:type="spellStart"/>
                  <w:r w:rsidR="23E05A07">
                    <w:rPr/>
                    <w:t>input</w:t>
                  </w:r>
                  <w:r w:rsidR="1ED79639">
                    <w:rPr/>
                    <w:t>u</w:t>
                  </w:r>
                  <w:proofErr w:type="spellEnd"/>
                  <w:r w:rsidR="4633DA50">
                    <w:rPr/>
                    <w:t xml:space="preserve"> </w:t>
                  </w:r>
                  <w:proofErr w:type="spellStart"/>
                  <w:r w:rsidR="4633DA50">
                    <w:rPr/>
                    <w:t>glitch</w:t>
                  </w:r>
                  <w:proofErr w:type="spellEnd"/>
                  <w:r w:rsidR="23E05A07">
                    <w:rPr/>
                    <w:t xml:space="preserve"> filtr</w:t>
                  </w:r>
                  <w:r w:rsidR="5D51D608">
                    <w:rPr/>
                    <w:t>eden geçiril</w:t>
                  </w:r>
                  <w:r w:rsidR="6BD0DFF3">
                    <w:rPr/>
                    <w:t>ir</w:t>
                  </w:r>
                  <w:r w:rsidR="23E05A07">
                    <w:rPr/>
                    <w:t>.</w:t>
                  </w:r>
                  <w:r w:rsidR="79BCCF19">
                    <w:rPr/>
                    <w:t xml:space="preserve"> </w:t>
                  </w:r>
                  <w:r w:rsidR="79BCCF19">
                    <w:rPr/>
                    <w:t xml:space="preserve">Filtre minimum </w:t>
                  </w:r>
                  <w:proofErr w:type="spellStart"/>
                  <w:r w:rsidR="79BCCF19">
                    <w:rPr/>
                    <w:t>pulse</w:t>
                  </w:r>
                  <w:proofErr w:type="spellEnd"/>
                  <w:r w:rsidR="79BCCF19">
                    <w:rPr/>
                    <w:t xml:space="preserve"> </w:t>
                  </w:r>
                  <w:proofErr w:type="spellStart"/>
                  <w:r w:rsidR="79BCCF19">
                    <w:rPr/>
                    <w:t>width</w:t>
                  </w:r>
                  <w:proofErr w:type="spellEnd"/>
                  <w:r w:rsidR="79BCCF19">
                    <w:rPr/>
                    <w:t xml:space="preserve"> ile uyumlu olarak tasarlanmalı</w:t>
                  </w:r>
                  <w:r w:rsidR="4C163E92">
                    <w:rPr/>
                    <w:t>dır</w:t>
                  </w:r>
                  <w:r w:rsidR="79BCCF19">
                    <w:rPr/>
                    <w:t>.</w:t>
                  </w:r>
                  <w:r w:rsidR="23E05A07">
                    <w:rPr/>
                    <w:t xml:space="preserve"> Eğer </w:t>
                  </w:r>
                  <w:r w:rsidR="3BEE1D31">
                    <w:rPr/>
                    <w:t>filtre sonucu çık</w:t>
                  </w:r>
                  <w:r w:rsidR="32E396E4">
                    <w:rPr/>
                    <w:t>an değer</w:t>
                  </w:r>
                  <w:r w:rsidR="0F20F94C">
                    <w:rPr/>
                    <w:t xml:space="preserve"> </w:t>
                  </w:r>
                  <w:r w:rsidR="10FE913C">
                    <w:rPr/>
                    <w:t>pasif</w:t>
                  </w:r>
                  <w:r w:rsidR="1D108A65">
                    <w:rPr/>
                    <w:t>ten aktif</w:t>
                  </w:r>
                  <w:r w:rsidR="10FE913C">
                    <w:rPr/>
                    <w:t xml:space="preserve"> </w:t>
                  </w:r>
                  <w:r w:rsidR="10FE913C">
                    <w:rPr/>
                    <w:t>duruma geçişi gösteriyorsa IBIT fonksiyonu çağırıl</w:t>
                  </w:r>
                  <w:r w:rsidR="47C2A633">
                    <w:rPr/>
                    <w:t>acaktır.</w:t>
                  </w:r>
                  <w:r w:rsidR="2705584E">
                    <w:rPr/>
                    <w:t xml:space="preserve"> </w:t>
                  </w:r>
                  <w:r w:rsidR="51F8A2D4">
                    <w:rPr/>
                    <w:t>Bu sayede IBIT fonksiyonunun sürekli çağırılmasının önüne geçirilecektir.</w:t>
                  </w:r>
                </w:p>
                <w:p w:rsidR="00334478" w:rsidP="5321EC88" w:rsidRDefault="00334478" w14:paraId="05F2CF39" w14:textId="01135806">
                  <w:pPr>
                    <w:pStyle w:val="Normal"/>
                    <w:rPr>
                      <w:color w:val="auto"/>
                    </w:rPr>
                  </w:pPr>
                  <w:proofErr w:type="spellStart"/>
                  <w:r w:rsidRPr="5321EC88" w:rsidR="12979D78">
                    <w:rPr>
                      <w:color w:val="auto"/>
                    </w:rPr>
                    <w:t>Clear</w:t>
                  </w:r>
                  <w:proofErr w:type="spellEnd"/>
                  <w:r w:rsidRPr="5321EC88" w:rsidR="12979D78">
                    <w:rPr>
                      <w:color w:val="auto"/>
                    </w:rPr>
                    <w:t xml:space="preserve"> : Gereksinim </w:t>
                  </w:r>
                  <w:proofErr w:type="spellStart"/>
                  <w:r w:rsidRPr="5321EC88" w:rsidR="12979D78">
                    <w:rPr>
                      <w:color w:val="auto"/>
                    </w:rPr>
                    <w:t>clear</w:t>
                  </w:r>
                  <w:proofErr w:type="spellEnd"/>
                  <w:r w:rsidRPr="5321EC88" w:rsidR="12979D78">
                    <w:rPr>
                      <w:color w:val="auto"/>
                    </w:rPr>
                    <w:t xml:space="preserve"> özelliğini sağlamamaktadır. Gereksinimden, filtre sonucu elde edilen FDU_TEST sinyali sonucunun değil, </w:t>
                  </w:r>
                  <w:proofErr w:type="spellStart"/>
                  <w:r w:rsidRPr="5321EC88" w:rsidR="12979D78">
                    <w:rPr>
                      <w:color w:val="auto"/>
                    </w:rPr>
                    <w:t>input</w:t>
                  </w:r>
                  <w:proofErr w:type="spellEnd"/>
                  <w:r w:rsidRPr="5321EC88" w:rsidR="12979D78">
                    <w:rPr>
                      <w:color w:val="auto"/>
                    </w:rPr>
                    <w:t xml:space="preserve"> sinyalin pasiften aktif duruma geçmesiyle IBIT testi gerçeklendiği anlaşılmaktadır. </w:t>
                  </w:r>
                </w:p>
              </w:tc>
            </w:tr>
          </w:tbl>
          <w:p w:rsidR="00334478" w:rsidP="00C41EC8" w:rsidRDefault="00334478" w14:paraId="7906A347" w14:textId="77777777"/>
        </w:tc>
      </w:tr>
      <w:tr w:rsidRPr="004D3450" w:rsidR="00E27154" w:rsidTr="578B168C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PROPOSED STATEMENT</w:t>
            </w:r>
          </w:p>
        </w:tc>
      </w:tr>
      <w:tr w:rsidRPr="004D3450" w:rsidR="00E27154" w:rsidTr="578B168C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5321EC88" w14:paraId="4E02DD80" w14:textId="77777777">
              <w:tc>
                <w:tcPr>
                  <w:tcW w:w="8988" w:type="dxa"/>
                  <w:tcMar/>
                </w:tcPr>
                <w:p w:rsidR="00E27154" w:rsidP="217548A9" w:rsidRDefault="00E71EA2" w14:paraId="36C8BCE1" w14:textId="65CAE4F1">
                  <w:pPr>
                    <w:rPr>
                      <w:rFonts w:ascii="Verdana Pro" w:hAnsi="Verdana Pro" w:eastAsia="Verdana Pro" w:cs="Verdana Pro"/>
                      <w:noProof w:val="0"/>
                      <w:sz w:val="21"/>
                      <w:szCs w:val="21"/>
                      <w:lang w:val="tr-TR"/>
                    </w:rPr>
                  </w:pPr>
                  <w:r w:rsidRPr="5321EC88" w:rsidR="2FACEB0C">
                    <w:rPr>
                      <w:rFonts w:ascii="Verdana Pro" w:hAnsi="Verdana Pro" w:eastAsia="Verdana Pro" w:cs="Verdana Pro"/>
                      <w:noProof w:val="0"/>
                      <w:sz w:val="21"/>
                      <w:szCs w:val="21"/>
                      <w:lang w:val="tr-TR"/>
                    </w:rPr>
                    <w:t xml:space="preserve">Software </w:t>
                  </w:r>
                  <w:proofErr w:type="spellStart"/>
                  <w:r w:rsidRPr="5321EC88" w:rsidR="2FACEB0C">
                    <w:rPr>
                      <w:rFonts w:ascii="Verdana Pro" w:hAnsi="Verdana Pro" w:eastAsia="Verdana Pro" w:cs="Verdana Pro"/>
                      <w:noProof w:val="0"/>
                      <w:sz w:val="21"/>
                      <w:szCs w:val="21"/>
                      <w:lang w:val="tr-TR"/>
                    </w:rPr>
                    <w:t>shall</w:t>
                  </w:r>
                  <w:proofErr w:type="spellEnd"/>
                  <w:r w:rsidRPr="5321EC88" w:rsidR="2FACEB0C">
                    <w:rPr>
                      <w:rFonts w:ascii="Verdana Pro" w:hAnsi="Verdana Pro" w:eastAsia="Verdana Pro" w:cs="Verdana Pro"/>
                      <w:noProof w:val="0"/>
                      <w:sz w:val="21"/>
                      <w:szCs w:val="21"/>
                      <w:lang w:val="tr-TR"/>
                    </w:rPr>
                    <w:t xml:space="preserve"> </w:t>
                  </w:r>
                  <w:proofErr w:type="spellStart"/>
                  <w:r w:rsidRPr="5321EC88" w:rsidR="2FACEB0C">
                    <w:rPr>
                      <w:rFonts w:ascii="Verdana Pro" w:hAnsi="Verdana Pro" w:eastAsia="Verdana Pro" w:cs="Verdana Pro"/>
                      <w:noProof w:val="0"/>
                      <w:sz w:val="21"/>
                      <w:szCs w:val="21"/>
                      <w:lang w:val="tr-TR"/>
                    </w:rPr>
                    <w:t>perform</w:t>
                  </w:r>
                  <w:proofErr w:type="spellEnd"/>
                  <w:r w:rsidRPr="5321EC88" w:rsidR="2FACEB0C">
                    <w:rPr>
                      <w:rFonts w:ascii="Verdana Pro" w:hAnsi="Verdana Pro" w:eastAsia="Verdana Pro" w:cs="Verdana Pro"/>
                      <w:noProof w:val="0"/>
                      <w:sz w:val="21"/>
                      <w:szCs w:val="21"/>
                      <w:lang w:val="tr-TR"/>
                    </w:rPr>
                    <w:t xml:space="preserve"> IBIT, </w:t>
                  </w:r>
                  <w:r w:rsidRPr="5321EC88" w:rsidR="2ECA1DD4">
                    <w:rPr>
                      <w:rFonts w:ascii="Verdana Pro" w:hAnsi="Verdana Pro" w:eastAsia="Verdana Pro" w:cs="Verdana Pro"/>
                      <w:noProof w:val="0"/>
                      <w:sz w:val="21"/>
                      <w:szCs w:val="21"/>
                      <w:lang w:val="tr-TR"/>
                    </w:rPr>
                    <w:t>w</w:t>
                  </w:r>
                  <w:r w:rsidRPr="5321EC88" w:rsidR="2FACEB0C">
                    <w:rPr>
                      <w:rFonts w:ascii="Verdana Pro" w:hAnsi="Verdana Pro" w:eastAsia="Verdana Pro" w:cs="Verdana Pro"/>
                      <w:noProof w:val="0"/>
                      <w:sz w:val="21"/>
                      <w:szCs w:val="21"/>
                      <w:lang w:val="tr-TR"/>
                    </w:rPr>
                    <w:t>hen</w:t>
                  </w:r>
                  <w:r w:rsidRPr="5321EC88" w:rsidR="2FACEB0C">
                    <w:rPr>
                      <w:rFonts w:ascii="Verdana Pro" w:hAnsi="Verdana Pro" w:eastAsia="Verdana Pro" w:cs="Verdana Pro"/>
                      <w:noProof w:val="0"/>
                      <w:sz w:val="21"/>
                      <w:szCs w:val="21"/>
                      <w:lang w:val="tr-TR"/>
                    </w:rPr>
                    <w:t xml:space="preserve"> </w:t>
                  </w:r>
                  <w:proofErr w:type="spellStart"/>
                  <w:r w:rsidRPr="5321EC88" w:rsidR="2FACEB0C">
                    <w:rPr>
                      <w:rFonts w:ascii="Verdana Pro" w:hAnsi="Verdana Pro" w:eastAsia="Verdana Pro" w:cs="Verdana Pro"/>
                      <w:noProof w:val="0"/>
                      <w:sz w:val="21"/>
                      <w:szCs w:val="21"/>
                      <w:lang w:val="tr-TR"/>
                    </w:rPr>
                    <w:t>the</w:t>
                  </w:r>
                  <w:proofErr w:type="spellEnd"/>
                  <w:r w:rsidRPr="5321EC88" w:rsidR="2FACEB0C">
                    <w:rPr>
                      <w:rFonts w:ascii="Verdana Pro" w:hAnsi="Verdana Pro" w:eastAsia="Verdana Pro" w:cs="Verdana Pro"/>
                      <w:noProof w:val="0"/>
                      <w:sz w:val="21"/>
                      <w:szCs w:val="21"/>
                      <w:lang w:val="tr-TR"/>
                    </w:rPr>
                    <w:t xml:space="preserve"> </w:t>
                  </w:r>
                  <w:proofErr w:type="spellStart"/>
                  <w:r w:rsidRPr="5321EC88" w:rsidR="2FACEB0C">
                    <w:rPr>
                      <w:rFonts w:ascii="Verdana Pro" w:hAnsi="Verdana Pro" w:eastAsia="Verdana Pro" w:cs="Verdana Pro"/>
                      <w:noProof w:val="0"/>
                      <w:sz w:val="21"/>
                      <w:szCs w:val="21"/>
                      <w:lang w:val="tr-TR"/>
                    </w:rPr>
                    <w:t>filtered</w:t>
                  </w:r>
                  <w:proofErr w:type="spellEnd"/>
                  <w:r w:rsidRPr="5321EC88" w:rsidR="2FACEB0C">
                    <w:rPr>
                      <w:rFonts w:ascii="Verdana Pro" w:hAnsi="Verdana Pro" w:eastAsia="Verdana Pro" w:cs="Verdana Pro"/>
                      <w:noProof w:val="0"/>
                      <w:sz w:val="21"/>
                      <w:szCs w:val="21"/>
                      <w:lang w:val="tr-TR"/>
                    </w:rPr>
                    <w:t xml:space="preserve"> </w:t>
                  </w:r>
                  <w:proofErr w:type="spellStart"/>
                  <w:r w:rsidRPr="5321EC88" w:rsidR="2FACEB0C">
                    <w:rPr>
                      <w:rFonts w:ascii="Verdana Pro" w:hAnsi="Verdana Pro" w:eastAsia="Verdana Pro" w:cs="Verdana Pro"/>
                      <w:noProof w:val="0"/>
                      <w:sz w:val="21"/>
                      <w:szCs w:val="21"/>
                      <w:lang w:val="tr-TR"/>
                    </w:rPr>
                    <w:t>value</w:t>
                  </w:r>
                  <w:proofErr w:type="spellEnd"/>
                  <w:r w:rsidRPr="5321EC88" w:rsidR="2FACEB0C">
                    <w:rPr>
                      <w:rFonts w:ascii="Verdana Pro" w:hAnsi="Verdana Pro" w:eastAsia="Verdana Pro" w:cs="Verdana Pro"/>
                      <w:noProof w:val="0"/>
                      <w:sz w:val="21"/>
                      <w:szCs w:val="21"/>
                      <w:lang w:val="tr-TR"/>
                    </w:rPr>
                    <w:t xml:space="preserve"> of FDU_TEST </w:t>
                  </w:r>
                  <w:proofErr w:type="spellStart"/>
                  <w:r w:rsidRPr="5321EC88" w:rsidR="2FACEB0C">
                    <w:rPr>
                      <w:rFonts w:ascii="Verdana Pro" w:hAnsi="Verdana Pro" w:eastAsia="Verdana Pro" w:cs="Verdana Pro"/>
                      <w:noProof w:val="0"/>
                      <w:sz w:val="21"/>
                      <w:szCs w:val="21"/>
                      <w:lang w:val="tr-TR"/>
                    </w:rPr>
                    <w:t>input</w:t>
                  </w:r>
                  <w:proofErr w:type="spellEnd"/>
                  <w:r w:rsidRPr="5321EC88" w:rsidR="2FACEB0C">
                    <w:rPr>
                      <w:rFonts w:ascii="Verdana Pro" w:hAnsi="Verdana Pro" w:eastAsia="Verdana Pro" w:cs="Verdana Pro"/>
                      <w:noProof w:val="0"/>
                      <w:sz w:val="21"/>
                      <w:szCs w:val="21"/>
                      <w:lang w:val="tr-TR"/>
                    </w:rPr>
                    <w:t xml:space="preserve"> </w:t>
                  </w:r>
                  <w:proofErr w:type="spellStart"/>
                  <w:r w:rsidRPr="5321EC88" w:rsidR="2FACEB0C">
                    <w:rPr>
                      <w:rFonts w:ascii="Verdana Pro" w:hAnsi="Verdana Pro" w:eastAsia="Verdana Pro" w:cs="Verdana Pro"/>
                      <w:noProof w:val="0"/>
                      <w:sz w:val="21"/>
                      <w:szCs w:val="21"/>
                      <w:lang w:val="tr-TR"/>
                    </w:rPr>
                    <w:t>signal</w:t>
                  </w:r>
                  <w:proofErr w:type="spellEnd"/>
                  <w:r w:rsidRPr="5321EC88" w:rsidR="2FACEB0C">
                    <w:rPr>
                      <w:rFonts w:ascii="Verdana Pro" w:hAnsi="Verdana Pro" w:eastAsia="Verdana Pro" w:cs="Verdana Pro"/>
                      <w:noProof w:val="0"/>
                      <w:sz w:val="21"/>
                      <w:szCs w:val="21"/>
                      <w:lang w:val="tr-TR"/>
                    </w:rPr>
                    <w:t xml:space="preserve"> </w:t>
                  </w:r>
                  <w:proofErr w:type="spellStart"/>
                  <w:r w:rsidRPr="5321EC88" w:rsidR="2FACEB0C">
                    <w:rPr>
                      <w:rFonts w:ascii="Verdana Pro" w:hAnsi="Verdana Pro" w:eastAsia="Verdana Pro" w:cs="Verdana Pro"/>
                      <w:noProof w:val="0"/>
                      <w:sz w:val="21"/>
                      <w:szCs w:val="21"/>
                      <w:lang w:val="tr-TR"/>
                    </w:rPr>
                    <w:t>changes</w:t>
                  </w:r>
                  <w:proofErr w:type="spellEnd"/>
                  <w:r w:rsidRPr="5321EC88" w:rsidR="2FACEB0C">
                    <w:rPr>
                      <w:rFonts w:ascii="Verdana Pro" w:hAnsi="Verdana Pro" w:eastAsia="Verdana Pro" w:cs="Verdana Pro"/>
                      <w:noProof w:val="0"/>
                      <w:sz w:val="21"/>
                      <w:szCs w:val="21"/>
                      <w:lang w:val="tr-TR"/>
                    </w:rPr>
                    <w:t xml:space="preserve"> </w:t>
                  </w:r>
                  <w:proofErr w:type="spellStart"/>
                  <w:r w:rsidRPr="5321EC88" w:rsidR="2FACEB0C">
                    <w:rPr>
                      <w:rFonts w:ascii="Verdana Pro" w:hAnsi="Verdana Pro" w:eastAsia="Verdana Pro" w:cs="Verdana Pro"/>
                      <w:noProof w:val="0"/>
                      <w:sz w:val="21"/>
                      <w:szCs w:val="21"/>
                      <w:lang w:val="tr-TR"/>
                    </w:rPr>
                    <w:t>from</w:t>
                  </w:r>
                  <w:proofErr w:type="spellEnd"/>
                  <w:r w:rsidRPr="5321EC88" w:rsidR="2FACEB0C">
                    <w:rPr>
                      <w:rFonts w:ascii="Verdana Pro" w:hAnsi="Verdana Pro" w:eastAsia="Verdana Pro" w:cs="Verdana Pro"/>
                      <w:noProof w:val="0"/>
                      <w:sz w:val="21"/>
                      <w:szCs w:val="21"/>
                      <w:lang w:val="tr-TR"/>
                    </w:rPr>
                    <w:t xml:space="preserve"> </w:t>
                  </w:r>
                  <w:proofErr w:type="spellStart"/>
                  <w:r w:rsidRPr="5321EC88" w:rsidR="2FACEB0C">
                    <w:rPr>
                      <w:rFonts w:ascii="Verdana Pro" w:hAnsi="Verdana Pro" w:eastAsia="Verdana Pro" w:cs="Verdana Pro"/>
                      <w:noProof w:val="0"/>
                      <w:sz w:val="21"/>
                      <w:szCs w:val="21"/>
                      <w:lang w:val="tr-TR"/>
                    </w:rPr>
                    <w:t>passive</w:t>
                  </w:r>
                  <w:proofErr w:type="spellEnd"/>
                  <w:r w:rsidRPr="5321EC88" w:rsidR="2FACEB0C">
                    <w:rPr>
                      <w:rFonts w:ascii="Verdana Pro" w:hAnsi="Verdana Pro" w:eastAsia="Verdana Pro" w:cs="Verdana Pro"/>
                      <w:noProof w:val="0"/>
                      <w:sz w:val="21"/>
                      <w:szCs w:val="21"/>
                      <w:lang w:val="tr-TR"/>
                    </w:rPr>
                    <w:t xml:space="preserve"> </w:t>
                  </w:r>
                  <w:proofErr w:type="spellStart"/>
                  <w:r w:rsidRPr="5321EC88" w:rsidR="2FACEB0C">
                    <w:rPr>
                      <w:rFonts w:ascii="Verdana Pro" w:hAnsi="Verdana Pro" w:eastAsia="Verdana Pro" w:cs="Verdana Pro"/>
                      <w:noProof w:val="0"/>
                      <w:sz w:val="21"/>
                      <w:szCs w:val="21"/>
                      <w:lang w:val="tr-TR"/>
                    </w:rPr>
                    <w:t>to</w:t>
                  </w:r>
                  <w:proofErr w:type="spellEnd"/>
                  <w:r w:rsidRPr="5321EC88" w:rsidR="2FACEB0C">
                    <w:rPr>
                      <w:rFonts w:ascii="Verdana Pro" w:hAnsi="Verdana Pro" w:eastAsia="Verdana Pro" w:cs="Verdana Pro"/>
                      <w:noProof w:val="0"/>
                      <w:sz w:val="21"/>
                      <w:szCs w:val="21"/>
                      <w:lang w:val="tr-TR"/>
                    </w:rPr>
                    <w:t xml:space="preserve"> </w:t>
                  </w:r>
                  <w:proofErr w:type="spellStart"/>
                  <w:r w:rsidRPr="5321EC88" w:rsidR="2FACEB0C">
                    <w:rPr>
                      <w:rFonts w:ascii="Verdana Pro" w:hAnsi="Verdana Pro" w:eastAsia="Verdana Pro" w:cs="Verdana Pro"/>
                      <w:noProof w:val="0"/>
                      <w:sz w:val="21"/>
                      <w:szCs w:val="21"/>
                      <w:lang w:val="tr-TR"/>
                    </w:rPr>
                    <w:t>active</w:t>
                  </w:r>
                  <w:proofErr w:type="spellEnd"/>
                  <w:r w:rsidRPr="5321EC88" w:rsidR="2FACEB0C">
                    <w:rPr>
                      <w:rFonts w:ascii="Verdana Pro" w:hAnsi="Verdana Pro" w:eastAsia="Verdana Pro" w:cs="Verdana Pro"/>
                      <w:noProof w:val="0"/>
                      <w:sz w:val="21"/>
                      <w:szCs w:val="21"/>
                      <w:lang w:val="tr-TR"/>
                    </w:rPr>
                    <w:t xml:space="preserve"> </w:t>
                  </w:r>
                  <w:proofErr w:type="spellStart"/>
                  <w:r w:rsidRPr="5321EC88" w:rsidR="2FACEB0C">
                    <w:rPr>
                      <w:rFonts w:ascii="Verdana Pro" w:hAnsi="Verdana Pro" w:eastAsia="Verdana Pro" w:cs="Verdana Pro"/>
                      <w:noProof w:val="0"/>
                      <w:sz w:val="21"/>
                      <w:szCs w:val="21"/>
                      <w:lang w:val="tr-TR"/>
                    </w:rPr>
                    <w:t>state</w:t>
                  </w:r>
                  <w:proofErr w:type="spellEnd"/>
                  <w:r w:rsidRPr="5321EC88" w:rsidR="102D7FB0">
                    <w:rPr>
                      <w:rFonts w:ascii="Verdana Pro" w:hAnsi="Verdana Pro" w:eastAsia="Verdana Pro" w:cs="Verdana Pro"/>
                      <w:noProof w:val="0"/>
                      <w:sz w:val="21"/>
                      <w:szCs w:val="21"/>
                      <w:lang w:val="tr-TR"/>
                    </w:rPr>
                    <w:t>.</w:t>
                  </w:r>
                </w:p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578B168C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REFERENCES</w:t>
            </w:r>
          </w:p>
        </w:tc>
      </w:tr>
      <w:tr w:rsidRPr="004D3450" w:rsidR="004D01C9" w:rsidTr="578B168C" w14:paraId="1F389570" w14:textId="77777777">
        <w:trPr>
          <w:cantSplit/>
        </w:trPr>
        <w:tc>
          <w:tcPr>
            <w:tcW w:w="9214" w:type="dxa"/>
            <w:tcMar/>
          </w:tcPr>
          <w:p w:rsidRPr="0085476D" w:rsidR="004D01C9" w:rsidP="002C57BC" w:rsidRDefault="00E71EA2" w14:paraId="00F033DC" w14:textId="6C4BB69B">
            <w:pPr>
              <w:pStyle w:val="ListeParagraf"/>
              <w:numPr>
                <w:ilvl w:val="0"/>
                <w:numId w:val="24"/>
              </w:numPr>
              <w:rPr/>
            </w:pPr>
            <w:r w:rsidR="7FA21D07">
              <w:rPr/>
              <w:t>NA0002100</w:t>
            </w:r>
          </w:p>
          <w:p w:rsidRPr="0085476D" w:rsidR="004D01C9" w:rsidP="002C57BC" w:rsidRDefault="00E71EA2" w14:paraId="466E3713" w14:textId="05030DF3">
            <w:pPr>
              <w:pStyle w:val="ListeParagraf"/>
              <w:numPr>
                <w:ilvl w:val="0"/>
                <w:numId w:val="24"/>
              </w:numPr>
              <w:rPr/>
            </w:pPr>
            <w:r w:rsidR="7FA21D07">
              <w:rPr/>
              <w:t>MPC5777C Reference Manuel</w:t>
            </w:r>
          </w:p>
          <w:p w:rsidRPr="0085476D" w:rsidR="004D01C9" w:rsidP="002C57BC" w:rsidRDefault="00E71EA2" w14:paraId="16F063FD" w14:textId="31B3736C">
            <w:pPr>
              <w:pStyle w:val="ListeParagraf"/>
              <w:numPr>
                <w:ilvl w:val="0"/>
                <w:numId w:val="24"/>
              </w:numPr>
              <w:rPr/>
            </w:pPr>
            <w:r w:rsidR="7FA21D07">
              <w:rPr/>
              <w:t>MPC5777C_System_IO_Definition.xlsx</w:t>
            </w:r>
          </w:p>
        </w:tc>
      </w:tr>
    </w:tbl>
    <w:p w:rsidRPr="004D3450" w:rsidR="00F425A7" w:rsidRDefault="00F425A7" w14:paraId="58C9A9D3" w14:textId="77777777">
      <w:pPr>
        <w:tabs>
          <w:tab w:val="clear" w:pos="425"/>
        </w:tabs>
        <w:spacing w:after="160" w:line="259" w:lineRule="auto"/>
        <w:jc w:val="left"/>
      </w:pPr>
    </w:p>
    <w:sectPr w:rsidRPr="004D3450" w:rsidR="00F425A7" w:rsidSect="00F6115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554D" w:rsidP="00762C31" w:rsidRDefault="003D554D" w14:paraId="4CA922DE" w14:textId="77777777">
      <w:r>
        <w:separator/>
      </w:r>
    </w:p>
  </w:endnote>
  <w:endnote w:type="continuationSeparator" w:id="0">
    <w:p w:rsidR="003D554D" w:rsidP="00762C31" w:rsidRDefault="003D554D" w14:paraId="4042C4B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6A0A596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">
              <v:textbox inset="0,0,0,0">
                <w:txbxContent>
                  <w:p w:rsidRPr="006D4B1A" w:rsidR="001E4115" w:rsidP="001E4115" w:rsidRDefault="001E4115" w14:paraId="50924ADB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> NUMPAGES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259D6E9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C287FFD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0E48D1">
      <w:rPr>
        <w:u w:val="single"/>
      </w:rPr>
      <w:t>HİZMETE ÖZEL</w:t>
    </w:r>
    <w:r w:rsidR="00263E8F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D5C109B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1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554D" w:rsidP="00762C31" w:rsidRDefault="003D554D" w14:paraId="293E6F0B" w14:textId="77777777">
      <w:r>
        <w:separator/>
      </w:r>
    </w:p>
  </w:footnote>
  <w:footnote w:type="continuationSeparator" w:id="0">
    <w:p w:rsidR="003D554D" w:rsidP="00762C31" w:rsidRDefault="003D554D" w14:paraId="5FFE5C0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00C8099B" w:rsidRDefault="00CB1BFA" w14:paraId="6448FE87" w14:textId="4187B07B">
    <w:pPr>
      <w:pStyle w:val="stBilgi"/>
      <w:spacing w:after="0" w:line="240" w:lineRule="auto"/>
      <w:rPr>
        <w:szCs w:val="24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1" layoutInCell="1" allowOverlap="0" wp14:anchorId="0D8A3E98" wp14:editId="6D8793E5">
              <wp:simplePos x="0" y="0"/>
              <wp:positionH relativeFrom="page">
                <wp:posOffset>2159635</wp:posOffset>
              </wp:positionH>
              <wp:positionV relativeFrom="topMargin">
                <wp:posOffset>223520</wp:posOffset>
              </wp:positionV>
              <wp:extent cx="2951480" cy="582295"/>
              <wp:effectExtent l="0" t="0" r="1270" b="317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1480" cy="582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E16356" w:rsidR="00CB1BFA" w:rsidP="00CB1BFA" w:rsidRDefault="00CB1BFA" w14:paraId="23032143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  <w:jc w:val="center"/>
                            <w:rPr>
                              <w:sz w:val="32"/>
                              <w:szCs w:val="32"/>
                              <w:lang w:val="tr-TR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 xml:space="preserve">REQUIREMENT </w:t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br/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>VALIDATION RECORD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8869417">
            <v:shapetype id="_x0000_t202" coordsize="21600,21600" o:spt="202" path="m,l,21600r21600,l21600,xe" w14:anchorId="0D8A3E98">
              <v:stroke joinstyle="miter"/>
              <v:path gradientshapeok="t" o:connecttype="rect"/>
            </v:shapetype>
            <v:shape id="Text Box 24" style="position:absolute;left:0;text-align:left;margin-left:170.05pt;margin-top:17.6pt;width:232.4pt;height:45.8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">
              <v:textbox inset="0,0,0,0">
                <w:txbxContent>
                  <w:p w:rsidRPr="00E16356" w:rsidR="00CB1BFA" w:rsidP="00CB1BFA" w:rsidRDefault="00CB1BFA" w14:paraId="6AF9CA35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  <w:jc w:val="center"/>
                      <w:rPr>
                        <w:sz w:val="32"/>
                        <w:szCs w:val="32"/>
                        <w:lang w:val="tr-TR"/>
                      </w:rPr>
                    </w:pPr>
                    <w:r>
                      <w:rPr>
                        <w:sz w:val="32"/>
                        <w:szCs w:val="32"/>
                        <w:lang w:val="tr-TR"/>
                      </w:rPr>
                      <w:t xml:space="preserve">REQUIREMENT </w:t>
                    </w:r>
                    <w:r>
                      <w:rPr>
                        <w:sz w:val="32"/>
                        <w:szCs w:val="32"/>
                        <w:lang w:val="tr-TR"/>
                      </w:rPr>
                      <w:br/>
                    </w:r>
                    <w:r>
                      <w:rPr>
                        <w:sz w:val="32"/>
                        <w:szCs w:val="32"/>
                        <w:lang w:val="tr-TR"/>
                      </w:rPr>
                      <w:t>VALIDATION RECORD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  <w:r w:rsidR="008164F8"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5439DFB">
              <wp:simplePos x="0" y="0"/>
              <wp:positionH relativeFrom="page">
                <wp:posOffset>5257800</wp:posOffset>
              </wp:positionH>
              <wp:positionV relativeFrom="page">
                <wp:posOffset>179070</wp:posOffset>
              </wp:positionV>
              <wp:extent cx="1770380" cy="791845"/>
              <wp:effectExtent l="0" t="0" r="1270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0380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4790C41D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CB1BFA" w:rsidR="00CB1BFA">
                            <w:t>N2021</w:t>
                          </w:r>
                          <w:r w:rsidR="00CB1BFA">
                            <w:t>-</w:t>
                          </w:r>
                          <w:r w:rsidRPr="00CB1BFA" w:rsidR="00CB1BFA">
                            <w:t>0219</w:t>
                          </w:r>
                        </w:p>
                        <w:p w:rsidRPr="00CF34BE" w:rsidR="008164F8" w:rsidP="00BD1A86" w:rsidRDefault="008164F8" w14:paraId="5DE34EB2" w14:textId="17C05CF0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22F2024C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2021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607B39">
                            <w:t>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FE27C87">
            <v:shape id="Text Box 136" style="position:absolute;left:0;text-align:left;margin-left:414pt;margin-top:14.1pt;width:139.4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" w14:anchorId="6AF39363">
              <v:textbox inset="0,0,0,0">
                <w:txbxContent>
                  <w:p w:rsidRPr="00CF34BE" w:rsidR="008164F8" w:rsidP="00BD1A86" w:rsidRDefault="008164F8" w14:paraId="511F4B06" w14:textId="4790C41D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CB1BFA" w:rsidR="00CB1BFA">
                      <w:t>N2021</w:t>
                    </w:r>
                    <w:r w:rsidR="00CB1BFA">
                      <w:t>-</w:t>
                    </w:r>
                    <w:r w:rsidRPr="00CB1BFA" w:rsidR="00CB1BFA">
                      <w:t>0219</w:t>
                    </w:r>
                  </w:p>
                  <w:p w:rsidRPr="00CF34BE" w:rsidR="008164F8" w:rsidP="00BD1A86" w:rsidRDefault="008164F8" w14:paraId="7F94D0A7" w14:textId="17C05CF0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43FCB272" w14:textId="22F2024C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2021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607B39">
                      <w:t>22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6C4DE733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00DB6E16" w14:paraId="20D16CC4" w14:textId="77777777">
      <w:tc>
        <w:tcPr>
          <w:tcW w:w="2245" w:type="dxa"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</w:tcPr>
        <w:p w:rsidRPr="002B6D3E" w:rsidR="00EA5E18" w:rsidP="00EA5E18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Project No</w:t>
          </w:r>
          <w:r w:rsidRPr="002B6D3E">
            <w:tab/>
          </w:r>
          <w:r w:rsidRPr="002B6D3E">
            <w:t>: N</w:t>
          </w:r>
          <w:r>
            <w:t>2020</w:t>
          </w:r>
          <w:r w:rsidRPr="002B6D3E">
            <w:t>-</w:t>
          </w:r>
          <w:r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Document No</w:t>
          </w:r>
          <w:r w:rsidRPr="002B6D3E">
            <w:tab/>
          </w:r>
          <w:r w:rsidRPr="002B6D3E">
            <w:t xml:space="preserve">: </w:t>
          </w:r>
          <w:r>
            <w:t>NAVIO</w:t>
          </w:r>
          <w:r w:rsidRPr="002B6D3E">
            <w:t>-</w:t>
          </w:r>
          <w:r>
            <w:t>R-</w:t>
          </w:r>
          <w:r w:rsidRPr="002B6D3E"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Revision</w:t>
          </w:r>
          <w:r w:rsidRPr="002B6D3E">
            <w:tab/>
          </w:r>
          <w:r w:rsidRPr="002B6D3E"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Release Date</w:t>
          </w:r>
          <w:r w:rsidRPr="002B6D3E">
            <w:tab/>
          </w:r>
          <w:r w:rsidRPr="002B6D3E">
            <w:t xml:space="preserve">: </w:t>
          </w:r>
          <w:r>
            <w:t>2020</w:t>
          </w:r>
          <w:r w:rsidRPr="002B6D3E">
            <w:t>-</w:t>
          </w:r>
          <w:r>
            <w:t>09</w:t>
          </w:r>
          <w:r w:rsidRPr="002B6D3E">
            <w:t>-</w:t>
          </w:r>
          <w:r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7FD7E5D1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274986e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5F5EA9"/>
    <w:multiLevelType w:val="hybridMultilevel"/>
    <w:tmpl w:val="5A66931E"/>
    <w:lvl w:ilvl="0" w:tplc="AADA01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6">
    <w:abstractNumId w:val="6"/>
  </w:num>
  <w:num w:numId="1" w16cid:durableId="751853100">
    <w:abstractNumId w:val="2"/>
  </w:num>
  <w:num w:numId="2" w16cid:durableId="943461534">
    <w:abstractNumId w:val="2"/>
  </w:num>
  <w:num w:numId="3" w16cid:durableId="1838761055">
    <w:abstractNumId w:val="2"/>
  </w:num>
  <w:num w:numId="4" w16cid:durableId="1773235568">
    <w:abstractNumId w:val="2"/>
  </w:num>
  <w:num w:numId="5" w16cid:durableId="1284919835">
    <w:abstractNumId w:val="2"/>
  </w:num>
  <w:num w:numId="6" w16cid:durableId="959872678">
    <w:abstractNumId w:val="2"/>
  </w:num>
  <w:num w:numId="7" w16cid:durableId="214975549">
    <w:abstractNumId w:val="2"/>
  </w:num>
  <w:num w:numId="8" w16cid:durableId="17093300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80701191">
    <w:abstractNumId w:val="2"/>
  </w:num>
  <w:num w:numId="10" w16cid:durableId="766198978">
    <w:abstractNumId w:val="4"/>
  </w:num>
  <w:num w:numId="11" w16cid:durableId="1981809667">
    <w:abstractNumId w:val="4"/>
  </w:num>
  <w:num w:numId="12" w16cid:durableId="1017779297">
    <w:abstractNumId w:val="4"/>
  </w:num>
  <w:num w:numId="13" w16cid:durableId="1366443084">
    <w:abstractNumId w:val="4"/>
  </w:num>
  <w:num w:numId="14" w16cid:durableId="1004746167">
    <w:abstractNumId w:val="4"/>
  </w:num>
  <w:num w:numId="15" w16cid:durableId="324623918">
    <w:abstractNumId w:val="4"/>
  </w:num>
  <w:num w:numId="16" w16cid:durableId="1666591352">
    <w:abstractNumId w:val="4"/>
  </w:num>
  <w:num w:numId="17" w16cid:durableId="1027099952">
    <w:abstractNumId w:val="4"/>
  </w:num>
  <w:num w:numId="18" w16cid:durableId="903217528">
    <w:abstractNumId w:val="4"/>
  </w:num>
  <w:num w:numId="19" w16cid:durableId="1283926311">
    <w:abstractNumId w:val="4"/>
  </w:num>
  <w:num w:numId="20" w16cid:durableId="51465050">
    <w:abstractNumId w:val="4"/>
  </w:num>
  <w:num w:numId="21" w16cid:durableId="1616404406">
    <w:abstractNumId w:val="4"/>
  </w:num>
  <w:num w:numId="22" w16cid:durableId="760759183">
    <w:abstractNumId w:val="1"/>
  </w:num>
  <w:num w:numId="23" w16cid:durableId="650598816">
    <w:abstractNumId w:val="0"/>
  </w:num>
  <w:num w:numId="24" w16cid:durableId="1835758470">
    <w:abstractNumId w:val="3"/>
  </w:num>
  <w:num w:numId="25" w16cid:durableId="54553251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88B"/>
    <w:rsid w:val="00005057"/>
    <w:rsid w:val="00011CBA"/>
    <w:rsid w:val="00013CA0"/>
    <w:rsid w:val="00014887"/>
    <w:rsid w:val="00027C77"/>
    <w:rsid w:val="0003148E"/>
    <w:rsid w:val="000350C1"/>
    <w:rsid w:val="00036774"/>
    <w:rsid w:val="00040E9C"/>
    <w:rsid w:val="0004240B"/>
    <w:rsid w:val="00045326"/>
    <w:rsid w:val="000610C6"/>
    <w:rsid w:val="00061228"/>
    <w:rsid w:val="00074C9A"/>
    <w:rsid w:val="00075297"/>
    <w:rsid w:val="00080436"/>
    <w:rsid w:val="000829C8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E48D1"/>
    <w:rsid w:val="000E4C7A"/>
    <w:rsid w:val="000F2740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350DB"/>
    <w:rsid w:val="001403DF"/>
    <w:rsid w:val="0014467B"/>
    <w:rsid w:val="0016387A"/>
    <w:rsid w:val="001670BD"/>
    <w:rsid w:val="001672C8"/>
    <w:rsid w:val="00172110"/>
    <w:rsid w:val="0017410B"/>
    <w:rsid w:val="00175A8F"/>
    <w:rsid w:val="001768C1"/>
    <w:rsid w:val="00181D53"/>
    <w:rsid w:val="00195F3D"/>
    <w:rsid w:val="00197D7D"/>
    <w:rsid w:val="001A76CE"/>
    <w:rsid w:val="001B1A1B"/>
    <w:rsid w:val="001C0602"/>
    <w:rsid w:val="001C43A1"/>
    <w:rsid w:val="001C6E86"/>
    <w:rsid w:val="001D0586"/>
    <w:rsid w:val="001D5383"/>
    <w:rsid w:val="001E1519"/>
    <w:rsid w:val="001E4115"/>
    <w:rsid w:val="001E5E62"/>
    <w:rsid w:val="001F15C2"/>
    <w:rsid w:val="0020305A"/>
    <w:rsid w:val="00204967"/>
    <w:rsid w:val="00206B0D"/>
    <w:rsid w:val="00215C2D"/>
    <w:rsid w:val="00223448"/>
    <w:rsid w:val="00223804"/>
    <w:rsid w:val="002239DB"/>
    <w:rsid w:val="00226ADB"/>
    <w:rsid w:val="00246958"/>
    <w:rsid w:val="00252969"/>
    <w:rsid w:val="0025555A"/>
    <w:rsid w:val="00255FFD"/>
    <w:rsid w:val="00256969"/>
    <w:rsid w:val="00261B2E"/>
    <w:rsid w:val="0026234D"/>
    <w:rsid w:val="00263E8F"/>
    <w:rsid w:val="00264088"/>
    <w:rsid w:val="00266DEC"/>
    <w:rsid w:val="002712B1"/>
    <w:rsid w:val="00273220"/>
    <w:rsid w:val="00276C37"/>
    <w:rsid w:val="00277CA9"/>
    <w:rsid w:val="00284B41"/>
    <w:rsid w:val="002878A6"/>
    <w:rsid w:val="002A4A64"/>
    <w:rsid w:val="002B6D3E"/>
    <w:rsid w:val="002C5594"/>
    <w:rsid w:val="002C56A6"/>
    <w:rsid w:val="002C57BC"/>
    <w:rsid w:val="002C645C"/>
    <w:rsid w:val="002D2B86"/>
    <w:rsid w:val="002E3743"/>
    <w:rsid w:val="002E68B1"/>
    <w:rsid w:val="002E74E1"/>
    <w:rsid w:val="002F01C4"/>
    <w:rsid w:val="002F0D31"/>
    <w:rsid w:val="002F39C3"/>
    <w:rsid w:val="002F4BF5"/>
    <w:rsid w:val="002F7722"/>
    <w:rsid w:val="002F7F88"/>
    <w:rsid w:val="00306B69"/>
    <w:rsid w:val="0031053C"/>
    <w:rsid w:val="0031270C"/>
    <w:rsid w:val="00316669"/>
    <w:rsid w:val="003327CB"/>
    <w:rsid w:val="00334478"/>
    <w:rsid w:val="0035174E"/>
    <w:rsid w:val="00353DDF"/>
    <w:rsid w:val="003674E1"/>
    <w:rsid w:val="00372F44"/>
    <w:rsid w:val="00376BC0"/>
    <w:rsid w:val="00383785"/>
    <w:rsid w:val="003915AC"/>
    <w:rsid w:val="00391B15"/>
    <w:rsid w:val="00395C2E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D554D"/>
    <w:rsid w:val="003E1904"/>
    <w:rsid w:val="003E6215"/>
    <w:rsid w:val="003F56DA"/>
    <w:rsid w:val="00405112"/>
    <w:rsid w:val="004065FF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513EB3"/>
    <w:rsid w:val="00517413"/>
    <w:rsid w:val="005323C6"/>
    <w:rsid w:val="00536AB9"/>
    <w:rsid w:val="00560F92"/>
    <w:rsid w:val="00564DDF"/>
    <w:rsid w:val="00571B28"/>
    <w:rsid w:val="00574A4C"/>
    <w:rsid w:val="00592B8F"/>
    <w:rsid w:val="0059708F"/>
    <w:rsid w:val="005A224D"/>
    <w:rsid w:val="005A5EBD"/>
    <w:rsid w:val="005B351C"/>
    <w:rsid w:val="005C6729"/>
    <w:rsid w:val="005D4A29"/>
    <w:rsid w:val="005E2AE1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63B79"/>
    <w:rsid w:val="00670EE0"/>
    <w:rsid w:val="00675D7A"/>
    <w:rsid w:val="00677C22"/>
    <w:rsid w:val="00687996"/>
    <w:rsid w:val="00694790"/>
    <w:rsid w:val="006A31B2"/>
    <w:rsid w:val="006A64BB"/>
    <w:rsid w:val="006B4029"/>
    <w:rsid w:val="006B52D6"/>
    <w:rsid w:val="006B7D92"/>
    <w:rsid w:val="006D04B1"/>
    <w:rsid w:val="006D6630"/>
    <w:rsid w:val="006E07DB"/>
    <w:rsid w:val="006E6BBD"/>
    <w:rsid w:val="006F12B7"/>
    <w:rsid w:val="006F6D0F"/>
    <w:rsid w:val="00701437"/>
    <w:rsid w:val="00707F74"/>
    <w:rsid w:val="0071112A"/>
    <w:rsid w:val="00715CE5"/>
    <w:rsid w:val="0072247B"/>
    <w:rsid w:val="00724C9A"/>
    <w:rsid w:val="00724F5D"/>
    <w:rsid w:val="0074428A"/>
    <w:rsid w:val="007470EC"/>
    <w:rsid w:val="00747B16"/>
    <w:rsid w:val="007522D2"/>
    <w:rsid w:val="007627D4"/>
    <w:rsid w:val="00762C31"/>
    <w:rsid w:val="00763772"/>
    <w:rsid w:val="00766232"/>
    <w:rsid w:val="007737C5"/>
    <w:rsid w:val="0077422F"/>
    <w:rsid w:val="00782402"/>
    <w:rsid w:val="0079074D"/>
    <w:rsid w:val="0079679B"/>
    <w:rsid w:val="007A5593"/>
    <w:rsid w:val="007A745C"/>
    <w:rsid w:val="007B73B4"/>
    <w:rsid w:val="007C4871"/>
    <w:rsid w:val="007D162B"/>
    <w:rsid w:val="007D2184"/>
    <w:rsid w:val="00802167"/>
    <w:rsid w:val="00804047"/>
    <w:rsid w:val="00804A1C"/>
    <w:rsid w:val="008164F8"/>
    <w:rsid w:val="00836CB9"/>
    <w:rsid w:val="0085372D"/>
    <w:rsid w:val="00853F4E"/>
    <w:rsid w:val="0085476D"/>
    <w:rsid w:val="00856A6D"/>
    <w:rsid w:val="0086057E"/>
    <w:rsid w:val="00861DFC"/>
    <w:rsid w:val="0087114B"/>
    <w:rsid w:val="008817FE"/>
    <w:rsid w:val="008873FC"/>
    <w:rsid w:val="00890598"/>
    <w:rsid w:val="0089154A"/>
    <w:rsid w:val="00895815"/>
    <w:rsid w:val="008A164F"/>
    <w:rsid w:val="008A2569"/>
    <w:rsid w:val="008A72FA"/>
    <w:rsid w:val="008B079D"/>
    <w:rsid w:val="008E019E"/>
    <w:rsid w:val="008F38D2"/>
    <w:rsid w:val="008F3912"/>
    <w:rsid w:val="00910E3E"/>
    <w:rsid w:val="00912DFA"/>
    <w:rsid w:val="00914FB6"/>
    <w:rsid w:val="00917F87"/>
    <w:rsid w:val="009201D3"/>
    <w:rsid w:val="00923DA0"/>
    <w:rsid w:val="009268E7"/>
    <w:rsid w:val="00941307"/>
    <w:rsid w:val="0095489E"/>
    <w:rsid w:val="009564F4"/>
    <w:rsid w:val="00964F0A"/>
    <w:rsid w:val="0097494A"/>
    <w:rsid w:val="009949D9"/>
    <w:rsid w:val="00994F25"/>
    <w:rsid w:val="009A60AB"/>
    <w:rsid w:val="009B6706"/>
    <w:rsid w:val="009B772A"/>
    <w:rsid w:val="009D1BBA"/>
    <w:rsid w:val="009D2A00"/>
    <w:rsid w:val="009E11C2"/>
    <w:rsid w:val="009E1A85"/>
    <w:rsid w:val="009E2C10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22C20"/>
    <w:rsid w:val="00A24DB8"/>
    <w:rsid w:val="00A30509"/>
    <w:rsid w:val="00A3247F"/>
    <w:rsid w:val="00A44C95"/>
    <w:rsid w:val="00A47221"/>
    <w:rsid w:val="00A5016A"/>
    <w:rsid w:val="00A7177F"/>
    <w:rsid w:val="00A8252D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75E1"/>
    <w:rsid w:val="00AD0CF0"/>
    <w:rsid w:val="00AD59EE"/>
    <w:rsid w:val="00AE31AB"/>
    <w:rsid w:val="00AF376B"/>
    <w:rsid w:val="00B018B4"/>
    <w:rsid w:val="00B11A5D"/>
    <w:rsid w:val="00B163C7"/>
    <w:rsid w:val="00B34523"/>
    <w:rsid w:val="00B351A6"/>
    <w:rsid w:val="00B44765"/>
    <w:rsid w:val="00B457B7"/>
    <w:rsid w:val="00B47E7E"/>
    <w:rsid w:val="00B53CD1"/>
    <w:rsid w:val="00B7093C"/>
    <w:rsid w:val="00B711B7"/>
    <w:rsid w:val="00B743D0"/>
    <w:rsid w:val="00B75830"/>
    <w:rsid w:val="00B80071"/>
    <w:rsid w:val="00B803D5"/>
    <w:rsid w:val="00BA121A"/>
    <w:rsid w:val="00BB1607"/>
    <w:rsid w:val="00BB1831"/>
    <w:rsid w:val="00BB2048"/>
    <w:rsid w:val="00BB5F3C"/>
    <w:rsid w:val="00BB66C8"/>
    <w:rsid w:val="00BB67AC"/>
    <w:rsid w:val="00BC0A26"/>
    <w:rsid w:val="00BD1A86"/>
    <w:rsid w:val="00BE08CE"/>
    <w:rsid w:val="00BF04A3"/>
    <w:rsid w:val="00BF0C95"/>
    <w:rsid w:val="00C00E11"/>
    <w:rsid w:val="00C1205B"/>
    <w:rsid w:val="00C3359A"/>
    <w:rsid w:val="00C3584A"/>
    <w:rsid w:val="00C46872"/>
    <w:rsid w:val="00C55B44"/>
    <w:rsid w:val="00C5653C"/>
    <w:rsid w:val="00C663A4"/>
    <w:rsid w:val="00C741E4"/>
    <w:rsid w:val="00C76603"/>
    <w:rsid w:val="00C8099B"/>
    <w:rsid w:val="00C90E9C"/>
    <w:rsid w:val="00C92791"/>
    <w:rsid w:val="00C92B20"/>
    <w:rsid w:val="00CA3AFD"/>
    <w:rsid w:val="00CB1BFA"/>
    <w:rsid w:val="00CB1CF8"/>
    <w:rsid w:val="00CB30D2"/>
    <w:rsid w:val="00CB70A6"/>
    <w:rsid w:val="00CC4969"/>
    <w:rsid w:val="00CE0984"/>
    <w:rsid w:val="00CE0B9B"/>
    <w:rsid w:val="00CE1833"/>
    <w:rsid w:val="00CE3A37"/>
    <w:rsid w:val="00CF3003"/>
    <w:rsid w:val="00CF34BE"/>
    <w:rsid w:val="00CF6687"/>
    <w:rsid w:val="00CF74AC"/>
    <w:rsid w:val="00D1193C"/>
    <w:rsid w:val="00D15A89"/>
    <w:rsid w:val="00D21081"/>
    <w:rsid w:val="00D30E54"/>
    <w:rsid w:val="00D320CA"/>
    <w:rsid w:val="00D34ECE"/>
    <w:rsid w:val="00D369E4"/>
    <w:rsid w:val="00D43F31"/>
    <w:rsid w:val="00D45FF0"/>
    <w:rsid w:val="00D50B74"/>
    <w:rsid w:val="00D51D22"/>
    <w:rsid w:val="00D62545"/>
    <w:rsid w:val="00D63877"/>
    <w:rsid w:val="00D87FB5"/>
    <w:rsid w:val="00DA00BA"/>
    <w:rsid w:val="00DA62FD"/>
    <w:rsid w:val="00DB1E54"/>
    <w:rsid w:val="00DB55C5"/>
    <w:rsid w:val="00DB58B2"/>
    <w:rsid w:val="00DB647F"/>
    <w:rsid w:val="00DB79D0"/>
    <w:rsid w:val="00DC16B6"/>
    <w:rsid w:val="00DC1AE0"/>
    <w:rsid w:val="00DC263C"/>
    <w:rsid w:val="00DC29EA"/>
    <w:rsid w:val="00DD31E4"/>
    <w:rsid w:val="00DD51F4"/>
    <w:rsid w:val="00DD5436"/>
    <w:rsid w:val="00DF1C24"/>
    <w:rsid w:val="00E0006B"/>
    <w:rsid w:val="00E00139"/>
    <w:rsid w:val="00E039EE"/>
    <w:rsid w:val="00E10EC4"/>
    <w:rsid w:val="00E23E5D"/>
    <w:rsid w:val="00E25B16"/>
    <w:rsid w:val="00E27154"/>
    <w:rsid w:val="00E27B0D"/>
    <w:rsid w:val="00E43481"/>
    <w:rsid w:val="00E44F7F"/>
    <w:rsid w:val="00E45A6E"/>
    <w:rsid w:val="00E622F9"/>
    <w:rsid w:val="00E701EE"/>
    <w:rsid w:val="00E71EA2"/>
    <w:rsid w:val="00E736B2"/>
    <w:rsid w:val="00E74DBF"/>
    <w:rsid w:val="00E76E23"/>
    <w:rsid w:val="00E95451"/>
    <w:rsid w:val="00EA5195"/>
    <w:rsid w:val="00EA5CFC"/>
    <w:rsid w:val="00EA5E18"/>
    <w:rsid w:val="00EB5FAD"/>
    <w:rsid w:val="00EC4560"/>
    <w:rsid w:val="00ED2FFB"/>
    <w:rsid w:val="00EF0B18"/>
    <w:rsid w:val="00F1231D"/>
    <w:rsid w:val="00F24252"/>
    <w:rsid w:val="00F3133A"/>
    <w:rsid w:val="00F414F4"/>
    <w:rsid w:val="00F425A7"/>
    <w:rsid w:val="00F50B42"/>
    <w:rsid w:val="00F53AE6"/>
    <w:rsid w:val="00F53BF8"/>
    <w:rsid w:val="00F55741"/>
    <w:rsid w:val="00F61150"/>
    <w:rsid w:val="00F64219"/>
    <w:rsid w:val="00F65AC7"/>
    <w:rsid w:val="00F841E8"/>
    <w:rsid w:val="00F87F4D"/>
    <w:rsid w:val="00F92223"/>
    <w:rsid w:val="00F974F2"/>
    <w:rsid w:val="00FA1AEF"/>
    <w:rsid w:val="00FA7A8F"/>
    <w:rsid w:val="00FC5C41"/>
    <w:rsid w:val="00FE2895"/>
    <w:rsid w:val="00FE5290"/>
    <w:rsid w:val="00FF65E1"/>
    <w:rsid w:val="01182A40"/>
    <w:rsid w:val="016A1E4D"/>
    <w:rsid w:val="0189705F"/>
    <w:rsid w:val="0209676B"/>
    <w:rsid w:val="02406244"/>
    <w:rsid w:val="027AC233"/>
    <w:rsid w:val="0380E842"/>
    <w:rsid w:val="03A79CDE"/>
    <w:rsid w:val="04A81803"/>
    <w:rsid w:val="04A8AF9F"/>
    <w:rsid w:val="052B9CBF"/>
    <w:rsid w:val="05C7CBC8"/>
    <w:rsid w:val="060C713D"/>
    <w:rsid w:val="07C1B025"/>
    <w:rsid w:val="0822C686"/>
    <w:rsid w:val="08638E41"/>
    <w:rsid w:val="08777510"/>
    <w:rsid w:val="088435A6"/>
    <w:rsid w:val="0971B856"/>
    <w:rsid w:val="0BB049B1"/>
    <w:rsid w:val="0CBE614B"/>
    <w:rsid w:val="0E88AFA7"/>
    <w:rsid w:val="0F20F94C"/>
    <w:rsid w:val="0F853FF3"/>
    <w:rsid w:val="102D7FB0"/>
    <w:rsid w:val="1083BAD4"/>
    <w:rsid w:val="10C0EE32"/>
    <w:rsid w:val="10FE913C"/>
    <w:rsid w:val="113F8CF6"/>
    <w:rsid w:val="119561C7"/>
    <w:rsid w:val="125CBE93"/>
    <w:rsid w:val="126E2C3B"/>
    <w:rsid w:val="12979D78"/>
    <w:rsid w:val="12BA4A9A"/>
    <w:rsid w:val="12FC3E19"/>
    <w:rsid w:val="12FCBB4F"/>
    <w:rsid w:val="139AF0B7"/>
    <w:rsid w:val="153F9FDE"/>
    <w:rsid w:val="15AA5B0A"/>
    <w:rsid w:val="16E70110"/>
    <w:rsid w:val="17889BB6"/>
    <w:rsid w:val="17CAF3C4"/>
    <w:rsid w:val="18A00CD5"/>
    <w:rsid w:val="18F10056"/>
    <w:rsid w:val="19E88F4E"/>
    <w:rsid w:val="1A1174BD"/>
    <w:rsid w:val="1BF6FDD9"/>
    <w:rsid w:val="1C4D957B"/>
    <w:rsid w:val="1CB8B0B4"/>
    <w:rsid w:val="1D108A65"/>
    <w:rsid w:val="1D84F7D1"/>
    <w:rsid w:val="1E7CA9A7"/>
    <w:rsid w:val="1EAC612C"/>
    <w:rsid w:val="1ED79639"/>
    <w:rsid w:val="1EFF95AA"/>
    <w:rsid w:val="1FB597FD"/>
    <w:rsid w:val="20360D59"/>
    <w:rsid w:val="217548A9"/>
    <w:rsid w:val="21893D5E"/>
    <w:rsid w:val="22C82AAC"/>
    <w:rsid w:val="23E05A07"/>
    <w:rsid w:val="23EF316D"/>
    <w:rsid w:val="249809F3"/>
    <w:rsid w:val="24B34C5E"/>
    <w:rsid w:val="24D4D26D"/>
    <w:rsid w:val="256AFF1D"/>
    <w:rsid w:val="25C6D35D"/>
    <w:rsid w:val="2705584E"/>
    <w:rsid w:val="27C34E5B"/>
    <w:rsid w:val="27D2A9D6"/>
    <w:rsid w:val="27F2FD51"/>
    <w:rsid w:val="280C732F"/>
    <w:rsid w:val="28574FFC"/>
    <w:rsid w:val="2A5C3DFD"/>
    <w:rsid w:val="2B6109F1"/>
    <w:rsid w:val="2B8EF0BE"/>
    <w:rsid w:val="2C4C6629"/>
    <w:rsid w:val="2CD8C350"/>
    <w:rsid w:val="2ECA1DD4"/>
    <w:rsid w:val="2EEEB234"/>
    <w:rsid w:val="2F548D46"/>
    <w:rsid w:val="2F86CDE8"/>
    <w:rsid w:val="2FACEB0C"/>
    <w:rsid w:val="2FBF8F63"/>
    <w:rsid w:val="2FE55C1D"/>
    <w:rsid w:val="3242EF2E"/>
    <w:rsid w:val="324F2A7F"/>
    <w:rsid w:val="32E396E4"/>
    <w:rsid w:val="331D80B2"/>
    <w:rsid w:val="34767CA2"/>
    <w:rsid w:val="35A1F3A5"/>
    <w:rsid w:val="3692B397"/>
    <w:rsid w:val="36C5CD15"/>
    <w:rsid w:val="36D19228"/>
    <w:rsid w:val="37F18474"/>
    <w:rsid w:val="3872CBE0"/>
    <w:rsid w:val="38A7E8E9"/>
    <w:rsid w:val="38FDB271"/>
    <w:rsid w:val="39AD8D66"/>
    <w:rsid w:val="3B23BE8D"/>
    <w:rsid w:val="3BEE1D31"/>
    <w:rsid w:val="3BF9D1F8"/>
    <w:rsid w:val="3CBC5D0C"/>
    <w:rsid w:val="3D2AA05C"/>
    <w:rsid w:val="3E77C511"/>
    <w:rsid w:val="3E8D83C7"/>
    <w:rsid w:val="3F0E630C"/>
    <w:rsid w:val="40A6E880"/>
    <w:rsid w:val="40CC404E"/>
    <w:rsid w:val="40FB92BF"/>
    <w:rsid w:val="41476708"/>
    <w:rsid w:val="41B00723"/>
    <w:rsid w:val="439B7D12"/>
    <w:rsid w:val="43A21D00"/>
    <w:rsid w:val="43FDC549"/>
    <w:rsid w:val="44E781F1"/>
    <w:rsid w:val="451F1FB9"/>
    <w:rsid w:val="45738413"/>
    <w:rsid w:val="45A1EB3E"/>
    <w:rsid w:val="45B2FC20"/>
    <w:rsid w:val="45BE63C6"/>
    <w:rsid w:val="4633DA50"/>
    <w:rsid w:val="4654BDD6"/>
    <w:rsid w:val="46C80C93"/>
    <w:rsid w:val="472617AC"/>
    <w:rsid w:val="47622F08"/>
    <w:rsid w:val="47C2A633"/>
    <w:rsid w:val="47FEC931"/>
    <w:rsid w:val="49E3038C"/>
    <w:rsid w:val="4B41CFDD"/>
    <w:rsid w:val="4BFAAE0A"/>
    <w:rsid w:val="4C163E92"/>
    <w:rsid w:val="4D087BEE"/>
    <w:rsid w:val="4DD5A4B3"/>
    <w:rsid w:val="4E05CCC0"/>
    <w:rsid w:val="51780DBD"/>
    <w:rsid w:val="51F8A2D4"/>
    <w:rsid w:val="52256437"/>
    <w:rsid w:val="523C7C52"/>
    <w:rsid w:val="527D473B"/>
    <w:rsid w:val="5321EC88"/>
    <w:rsid w:val="53F5A0B0"/>
    <w:rsid w:val="542E4E5F"/>
    <w:rsid w:val="55ADA38C"/>
    <w:rsid w:val="5753B574"/>
    <w:rsid w:val="578B168C"/>
    <w:rsid w:val="57BB7ED7"/>
    <w:rsid w:val="58223A2A"/>
    <w:rsid w:val="58954F24"/>
    <w:rsid w:val="58DFB2A6"/>
    <w:rsid w:val="58F13985"/>
    <w:rsid w:val="59321F13"/>
    <w:rsid w:val="59AA6FE8"/>
    <w:rsid w:val="5A8B5636"/>
    <w:rsid w:val="5D51D608"/>
    <w:rsid w:val="5F2F1863"/>
    <w:rsid w:val="5F66D996"/>
    <w:rsid w:val="60992A9D"/>
    <w:rsid w:val="6137CB18"/>
    <w:rsid w:val="61CC8E07"/>
    <w:rsid w:val="61E1BAEF"/>
    <w:rsid w:val="62855739"/>
    <w:rsid w:val="62F407E2"/>
    <w:rsid w:val="63783A04"/>
    <w:rsid w:val="64839ED4"/>
    <w:rsid w:val="648A8CAD"/>
    <w:rsid w:val="648B6455"/>
    <w:rsid w:val="64D429AC"/>
    <w:rsid w:val="6517121D"/>
    <w:rsid w:val="66063341"/>
    <w:rsid w:val="673B7552"/>
    <w:rsid w:val="677849AD"/>
    <w:rsid w:val="6868ED80"/>
    <w:rsid w:val="6BD0DFF3"/>
    <w:rsid w:val="6BE0D07D"/>
    <w:rsid w:val="6D59C5CB"/>
    <w:rsid w:val="6D98E95F"/>
    <w:rsid w:val="6E3539CB"/>
    <w:rsid w:val="6ED974AD"/>
    <w:rsid w:val="6F913215"/>
    <w:rsid w:val="70DC435A"/>
    <w:rsid w:val="7113FFAB"/>
    <w:rsid w:val="711AAA31"/>
    <w:rsid w:val="714FC7F2"/>
    <w:rsid w:val="723A5C23"/>
    <w:rsid w:val="7562091A"/>
    <w:rsid w:val="757F8021"/>
    <w:rsid w:val="75A398EC"/>
    <w:rsid w:val="75D2F1D0"/>
    <w:rsid w:val="75E52B7D"/>
    <w:rsid w:val="75F7C879"/>
    <w:rsid w:val="760E6E9B"/>
    <w:rsid w:val="763ABB33"/>
    <w:rsid w:val="768D6067"/>
    <w:rsid w:val="77B15B6F"/>
    <w:rsid w:val="785263BD"/>
    <w:rsid w:val="785A979E"/>
    <w:rsid w:val="79BCCF19"/>
    <w:rsid w:val="7A04A060"/>
    <w:rsid w:val="7B51F455"/>
    <w:rsid w:val="7D1CF7DF"/>
    <w:rsid w:val="7D2E08C1"/>
    <w:rsid w:val="7DC8EACD"/>
    <w:rsid w:val="7DD71505"/>
    <w:rsid w:val="7DFF3448"/>
    <w:rsid w:val="7FA2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17FE"/>
    <w:pPr>
      <w:tabs>
        <w:tab w:val="left" w:pos="425"/>
      </w:tabs>
      <w:spacing w:after="120" w:line="360" w:lineRule="auto"/>
      <w:jc w:val="both"/>
    </w:pPr>
    <w:rPr>
      <w:rFonts w:ascii="Verdana Pro" w:hAnsi="Verdana Pro"/>
      <w:sz w:val="24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DC263C"/>
    <w:pPr>
      <w:jc w:val="center"/>
      <w:outlineLvl w:val="0"/>
    </w:pPr>
    <w:rPr>
      <w:sz w:val="28"/>
      <w:szCs w:val="24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762C31"/>
  </w:style>
  <w:style w:type="paragraph" w:styleId="AltBilgi">
    <w:name w:val="footer"/>
    <w:basedOn w:val="Normal"/>
    <w:link w:val="Al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762C31"/>
  </w:style>
  <w:style w:type="paragraph" w:styleId="BalonMetni">
    <w:name w:val="Balloon Text"/>
    <w:basedOn w:val="Normal"/>
    <w:link w:val="BalonMetniChar"/>
    <w:uiPriority w:val="99"/>
    <w:semiHidden/>
    <w:unhideWhenUsed/>
    <w:rsid w:val="00762C31"/>
    <w:rPr>
      <w:rFonts w:ascii="Segoe UI" w:hAnsi="Segoe UI" w:cs="Segoe UI"/>
      <w:sz w:val="18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762C31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74428A"/>
    <w:pPr>
      <w:tabs>
        <w:tab w:val="left" w:pos="2160"/>
      </w:tabs>
    </w:pPr>
    <w:rPr>
      <w:lang w:val="en-US"/>
    </w:rPr>
  </w:style>
  <w:style w:type="character" w:styleId="KonuBalChar" w:customStyle="1">
    <w:name w:val="Konu Başlığı Char"/>
    <w:basedOn w:val="VarsaylanParagrafYazTipi"/>
    <w:link w:val="KonuBal"/>
    <w:uiPriority w:val="10"/>
    <w:rsid w:val="0074428A"/>
    <w:rPr>
      <w:rFonts w:ascii="Verdana Pro" w:hAnsi="Verdana Pro"/>
      <w:sz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3D4A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AlntChar" w:customStyle="1">
    <w:name w:val="Alıntı Char"/>
    <w:basedOn w:val="VarsaylanParagrafYazTipi"/>
    <w:link w:val="Alnt"/>
    <w:uiPriority w:val="29"/>
    <w:rsid w:val="003D4AF0"/>
    <w:rPr>
      <w:rFonts w:ascii="Arial" w:hAnsi="Arial"/>
      <w:i/>
      <w:iCs/>
      <w:color w:val="404040" w:themeColor="text1" w:themeTint="BF"/>
      <w:sz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1">
    <w:name w:val="Footer_PropriateryInformation Char"/>
    <w:basedOn w:val="AlntChar"/>
    <w:link w:val="FooterPropriateryInformation"/>
    <w:rsid w:val="00172110"/>
    <w:rPr>
      <w:rFonts w:ascii="Arial" w:hAnsi="Arial"/>
      <w:i/>
      <w:iCs/>
      <w:smallCaps/>
      <w:color w:val="404040" w:themeColor="text1" w:themeTint="BF"/>
      <w:sz w:val="16"/>
      <w:lang w:val="tr-TR"/>
    </w:rPr>
  </w:style>
  <w:style w:type="paragraph" w:styleId="Balk11" w:customStyle="1">
    <w:name w:val="Başlık 11"/>
    <w:basedOn w:val="Normal"/>
    <w:rsid w:val="001C43A1"/>
    <w:pPr>
      <w:numPr>
        <w:numId w:val="10"/>
      </w:numPr>
    </w:pPr>
  </w:style>
  <w:style w:type="paragraph" w:styleId="Balk21" w:customStyle="1">
    <w:name w:val="Başlık 21"/>
    <w:basedOn w:val="Normal"/>
    <w:rsid w:val="001C43A1"/>
    <w:pPr>
      <w:numPr>
        <w:ilvl w:val="1"/>
        <w:numId w:val="10"/>
      </w:numPr>
    </w:pPr>
  </w:style>
  <w:style w:type="paragraph" w:styleId="Balk31" w:customStyle="1">
    <w:name w:val="Başlık 31"/>
    <w:basedOn w:val="Normal"/>
    <w:rsid w:val="001C43A1"/>
    <w:pPr>
      <w:numPr>
        <w:ilvl w:val="2"/>
        <w:numId w:val="10"/>
      </w:numPr>
    </w:pPr>
  </w:style>
  <w:style w:type="paragraph" w:styleId="Balk41" w:customStyle="1">
    <w:name w:val="Başlık 41"/>
    <w:basedOn w:val="Normal"/>
    <w:rsid w:val="001C43A1"/>
    <w:pPr>
      <w:numPr>
        <w:ilvl w:val="3"/>
        <w:numId w:val="10"/>
      </w:numPr>
    </w:pPr>
  </w:style>
  <w:style w:type="paragraph" w:styleId="Balk51" w:customStyle="1">
    <w:name w:val="Başlık 51"/>
    <w:basedOn w:val="Normal"/>
    <w:rsid w:val="001C43A1"/>
    <w:pPr>
      <w:numPr>
        <w:ilvl w:val="4"/>
        <w:numId w:val="10"/>
      </w:numPr>
    </w:pPr>
  </w:style>
  <w:style w:type="paragraph" w:styleId="Balk61" w:customStyle="1">
    <w:name w:val="Başlık 61"/>
    <w:basedOn w:val="Normal"/>
    <w:rsid w:val="001C43A1"/>
    <w:pPr>
      <w:numPr>
        <w:ilvl w:val="5"/>
        <w:numId w:val="10"/>
      </w:numPr>
    </w:pPr>
  </w:style>
  <w:style w:type="paragraph" w:styleId="Balk71" w:customStyle="1">
    <w:name w:val="Başlık 71"/>
    <w:basedOn w:val="Normal"/>
    <w:rsid w:val="001C43A1"/>
    <w:pPr>
      <w:numPr>
        <w:ilvl w:val="6"/>
        <w:numId w:val="10"/>
      </w:numPr>
    </w:pPr>
  </w:style>
  <w:style w:type="paragraph" w:styleId="Balk81" w:customStyle="1">
    <w:name w:val="Başlık 81"/>
    <w:basedOn w:val="Normal"/>
    <w:rsid w:val="001C43A1"/>
    <w:pPr>
      <w:numPr>
        <w:ilvl w:val="7"/>
        <w:numId w:val="10"/>
      </w:numPr>
    </w:pPr>
  </w:style>
  <w:style w:type="paragraph" w:styleId="Balk91" w:customStyle="1">
    <w:name w:val="Başlık 91"/>
    <w:basedOn w:val="Normal"/>
    <w:rsid w:val="001C43A1"/>
    <w:pPr>
      <w:numPr>
        <w:ilvl w:val="8"/>
        <w:numId w:val="10"/>
      </w:numPr>
    </w:pPr>
  </w:style>
  <w:style w:type="character" w:styleId="Balk1Char" w:customStyle="1">
    <w:name w:val="Başlık 1 Char"/>
    <w:basedOn w:val="VarsaylanParagrafYazTipi"/>
    <w:link w:val="Balk1"/>
    <w:uiPriority w:val="9"/>
    <w:rsid w:val="00DC263C"/>
    <w:rPr>
      <w:rFonts w:ascii="Verdana Pro" w:hAnsi="Verdana Pro"/>
      <w:sz w:val="28"/>
      <w:szCs w:val="24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1">
    <w:name w:val="DOCUMENT_TAG"/>
    <w:basedOn w:val="stBilgi"/>
    <w:link w:val="DOCUMENTTAGChar"/>
    <w:qFormat/>
    <w:rsid w:val="0003148E"/>
    <w:pPr>
      <w:tabs>
        <w:tab w:val="clear" w:pos="425"/>
        <w:tab w:val="left" w:pos="888"/>
      </w:tabs>
      <w:spacing w:line="240" w:lineRule="auto"/>
    </w:pPr>
    <w:rPr>
      <w:rFonts w:cs="Arial"/>
      <w:smallCaps/>
      <w:sz w:val="14"/>
      <w:szCs w:val="14"/>
      <w:lang w:val="en-US"/>
    </w:rPr>
  </w:style>
  <w:style w:type="paragraph" w:styleId="DOCUMENTHEADER" w:customStyle="1">
    <w:name w:val="DOCUMENT_HEADER"/>
    <w:basedOn w:val="stBilgi"/>
    <w:link w:val="DOCUMENTHEADERChar"/>
    <w:qFormat/>
    <w:rsid w:val="002B6D3E"/>
    <w:pPr>
      <w:tabs>
        <w:tab w:val="clear" w:pos="425"/>
      </w:tabs>
      <w:spacing w:after="0"/>
      <w:jc w:val="center"/>
    </w:pPr>
    <w:rPr>
      <w:rFonts w:ascii="Arial" w:hAnsi="Arial" w:cs="Arial"/>
      <w:sz w:val="32"/>
      <w:szCs w:val="32"/>
      <w:lang w:val="en-US"/>
    </w:rPr>
  </w:style>
  <w:style w:type="character" w:styleId="DOCUMENTTAGChar" w:customStyle="1">
    <w:name w:val="DOCUMENT_TAG Char"/>
    <w:basedOn w:val="stBilgiChar"/>
    <w:link w:val="DOCUMENTTAG"/>
    <w:rsid w:val="0003148E"/>
    <w:rPr>
      <w:rFonts w:ascii="Verdana Pro" w:hAnsi="Verdana Pro" w:cs="Arial"/>
      <w:smallCaps/>
      <w:sz w:val="14"/>
      <w:szCs w:val="14"/>
    </w:rPr>
  </w:style>
  <w:style w:type="paragraph" w:styleId="DOCUMENTHEADEREN" w:customStyle="1">
    <w:name w:val="DOCUMENT_HEADER_EN"/>
    <w:basedOn w:val="DOCUMENTHEADER"/>
    <w:link w:val="DOCUMENTHEADERENChar"/>
    <w:qFormat/>
    <w:rsid w:val="002B6D3E"/>
    <w:rPr>
      <w:b/>
      <w:bCs/>
      <w:i/>
      <w:iCs/>
      <w:smallCaps/>
      <w:sz w:val="18"/>
      <w:szCs w:val="18"/>
    </w:rPr>
  </w:style>
  <w:style w:type="character" w:styleId="DOCUMENTHEADERChar" w:customStyle="1">
    <w:name w:val="DOCUMENT_HEADER Char"/>
    <w:basedOn w:val="stBilgiChar"/>
    <w:link w:val="DOCUMENTHEADER"/>
    <w:rsid w:val="002B6D3E"/>
    <w:rPr>
      <w:rFonts w:ascii="Arial" w:hAnsi="Arial" w:cs="Arial"/>
      <w:sz w:val="32"/>
      <w:szCs w:val="32"/>
    </w:rPr>
  </w:style>
  <w:style w:type="character" w:styleId="DOCUMENTHEADERENChar" w:customStyle="1">
    <w:name w:val="DOCUMENT_HEADER_EN Char"/>
    <w:basedOn w:val="VarsaylanParagrafYazTipi"/>
    <w:link w:val="DOCUMENTHEADEREN"/>
    <w:rsid w:val="002B6D3E"/>
    <w:rPr>
      <w:rFonts w:ascii="Arial" w:hAnsi="Arial" w:cs="Arial"/>
      <w:b/>
      <w:bCs/>
      <w:i/>
      <w:iCs/>
      <w:smallCaps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45A6E"/>
    <w:pPr>
      <w:ind w:left="720"/>
      <w:contextualSpacing/>
    </w:pPr>
  </w:style>
  <w:style w:type="paragraph" w:styleId="DOCUMENTFOOTERFORMNO" w:customStyle="1">
    <w:name w:val="DOCUMENT_FOOTER_FORM_NO"/>
    <w:basedOn w:val="Normal"/>
    <w:link w:val="DOCUMENTFOOTERFORMNOChar"/>
    <w:qFormat/>
    <w:rsid w:val="001E4115"/>
    <w:pPr>
      <w:tabs>
        <w:tab w:val="clear" w:pos="425"/>
      </w:tabs>
      <w:spacing w:after="0" w:line="240" w:lineRule="auto"/>
      <w:jc w:val="left"/>
    </w:pPr>
    <w:rPr>
      <w:rFonts w:asciiTheme="minorHAnsi" w:hAnsiTheme="minorHAnsi"/>
      <w:sz w:val="16"/>
      <w:szCs w:val="16"/>
      <w:lang w:val="en-US"/>
    </w:rPr>
  </w:style>
  <w:style w:type="character" w:styleId="DOCUMENTFOOTERFORMNOChar" w:customStyle="1">
    <w:name w:val="DOCUMENT_FOOTER_FORM_NO Char"/>
    <w:basedOn w:val="VarsaylanParagrafYazTipi"/>
    <w:link w:val="DOCUMENTFOOTERFORMNO"/>
    <w:rsid w:val="001E4115"/>
    <w:rPr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VarsaylanParagrafYazTipi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6922B3"/>
    <w:rsid w:val="00727BF3"/>
    <w:rsid w:val="0077422F"/>
    <w:rsid w:val="00791C13"/>
    <w:rsid w:val="008F1977"/>
    <w:rsid w:val="009302CE"/>
    <w:rsid w:val="00C724A1"/>
    <w:rsid w:val="00C85DE2"/>
    <w:rsid w:val="00D7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N20210219-1594514891-3189</_dlc_DocId>
    <_dlc_DocIdUrl xmlns="f6d82c61-1620-4961-a845-3717486f5cdd">
      <Url>https://navioteknoloji.sharepoint.com/teams/N20210219/_layouts/15/DocIdRedir.aspx?ID=N20210219-1594514891-3189</Url>
      <Description>N20210219-1594514891-3189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058C671-0A74-468E-B053-93A3639BC140}"/>
</file>

<file path=customXml/itemProps3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customXml/itemProps4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NAVIO-T-20040.dotx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Hilmi Safa Yılmaz</lastModifiedBy>
  <revision>11</revision>
  <dcterms:created xsi:type="dcterms:W3CDTF">2021-11-26T14:18:00.0000000Z</dcterms:created>
  <dcterms:modified xsi:type="dcterms:W3CDTF">2023-01-18T07:02:06.3597824Z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05e7bfb4-09d2-4a5c-be1c-c8159521ed78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