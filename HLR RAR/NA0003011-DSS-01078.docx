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09FACF79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09FACF79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09FACF79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528A08CC" w:rsidRDefault="004D01C9" w14:paraId="1BABF3D9" w14:textId="0BC104AF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528A08CC" w:rsidR="69C6505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NA0003011-DSS-01078</w:t>
                  </w:r>
                </w:p>
              </w:tc>
            </w:tr>
            <w:tr w:rsidR="00914FB6" w:rsidTr="09FACF79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528A08CC" w:rsidRDefault="00914FB6" w14:paraId="2BFCFFE6" w14:textId="7895B882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528A08CC" w:rsidR="22208296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NEM42106-PIDS-122</w:t>
                  </w:r>
                </w:p>
              </w:tc>
            </w:tr>
            <w:tr w:rsidR="00914FB6" w:rsidTr="09FACF79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09FACF79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1107B98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F1EFCC4" w:rsidR="018EDCE7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09FACF79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08249F6B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9FACF79" w:rsidR="7D666CA5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09FACF79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09FACF79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09FACF79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528A08CC" w14:paraId="6EB1A014" w14:textId="77777777">
              <w:tc>
                <w:tcPr>
                  <w:tcW w:w="8988" w:type="dxa"/>
                  <w:tcMar/>
                </w:tcPr>
                <w:p w:rsidR="00CB70A6" w:rsidP="7668A06B" w:rsidRDefault="00CB70A6" w14:paraId="5BD0A75E" w14:textId="7A721CAF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528A08CC" w:rsidR="320C33A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 shall disable unused MCU's peripherals.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09FACF79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09FACF79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F1EFCC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1F1EFCC4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7D1D6E41">
                  <w:pPr>
                    <w:spacing w:before="120"/>
                    <w:jc w:val="center"/>
                  </w:pPr>
                  <w:sdt>
                    <w:sdtPr>
                      <w:id w:val="2063180340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F1EFCC4" w:rsidR="2AE31698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0607ADB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09FACF79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09FACF79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528A08CC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528A08CC" w:rsidRDefault="00087DFA" w14:paraId="42CE84F7" w14:textId="590B1B87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</w:pPr>
                  <w:r w:rsidRPr="528A08CC" w:rsidR="17F42C2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Güç tasarrufu için kullanılmayan çevresel birimlerin kapatılması gerekmektedir.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09FACF79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09FACF79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09FACF79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528A08CC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297E77E8">
                  <w:r w:rsidR="1CD621C8">
                    <w:rPr/>
                    <w:t>CORRECTNESS</w:t>
                  </w:r>
                  <w:r w:rsidR="74D95FD4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6A5A077D">
                  <w:r w:rsidR="201E3990">
                    <w:rPr/>
                    <w:t>CLARITY</w:t>
                  </w:r>
                  <w:r w:rsidR="001FD723">
                    <w:rPr/>
                    <w:t xml:space="preserve"> </w:t>
                  </w:r>
                  <w:r w:rsidR="56BBA79F">
                    <w:rPr/>
                    <w:t>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528A08CC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4C326BE">
                  <w:r w:rsidR="5FB5DD5F">
                    <w:rPr/>
                    <w:t>COMPLETENESS</w:t>
                  </w:r>
                  <w:r w:rsidR="509979A7">
                    <w:rPr/>
                    <w:t xml:space="preserve"> </w:t>
                  </w:r>
                  <w:r w:rsidR="1E535CEB">
                    <w:rPr/>
                    <w:t>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38A8225D">
                  <w:r w:rsidR="5B9BF19B">
                    <w:rPr/>
                    <w:t>SINGULARITY</w:t>
                  </w:r>
                  <w:r w:rsidR="09C36B0F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528A08CC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57FF2191">
                  <w:r w:rsidR="1CD621C8">
                    <w:rPr/>
                    <w:t>VERIFIABLE</w:t>
                  </w:r>
                  <w:r w:rsidR="14790B01">
                    <w:rPr/>
                    <w:t xml:space="preserve"> + 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17E39D1E">
                  <w:r w:rsidR="5B9BF19B">
                    <w:rPr/>
                    <w:t>UNAMBIGUOS</w:t>
                  </w:r>
                  <w:r w:rsidR="01B6509B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528A08CC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5CCDB94B">
                  <w:r w:rsidR="1CD621C8">
                    <w:rPr/>
                    <w:t>FEASIBILITY</w:t>
                  </w:r>
                  <w:r w:rsidR="3C49C122">
                    <w:rPr/>
                    <w:t xml:space="preserve"> + 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1C73FF0B">
                  <w:r w:rsidR="5B9BF19B">
                    <w:rPr/>
                    <w:t>CONSISTANCY</w:t>
                  </w:r>
                  <w:r w:rsidR="40161F69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09FACF79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09FACF79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528A08CC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1EFCC4" w:rsidRDefault="000E4C7A" w14:paraId="274EED0F" w14:textId="5C977414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1F1EFCC4" w:rsidR="7D9DD5B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</w:t>
                  </w:r>
                </w:p>
              </w:tc>
            </w:tr>
            <w:tr w:rsidR="000E4C7A" w:rsidTr="528A08CC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528A08CC" w:rsidRDefault="000E4C7A" w14:paraId="013E36B7" w14:textId="5517A963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528A08CC" w:rsidR="6C08D36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 disable</w:t>
                  </w:r>
                </w:p>
              </w:tc>
            </w:tr>
            <w:tr w:rsidR="000E4C7A" w:rsidTr="528A08CC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7668A06B" w:rsidRDefault="000E4C7A" w14:paraId="73B15C66" w14:textId="40264C27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528A08CC" w:rsidR="4A9F320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unused </w:t>
                  </w:r>
                  <w:proofErr w:type="spellStart"/>
                  <w:r w:rsidRPr="528A08CC" w:rsidR="4A9F320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MCU's</w:t>
                  </w:r>
                  <w:proofErr w:type="spellEnd"/>
                  <w:r w:rsidRPr="528A08CC" w:rsidR="4A9F320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528A08CC" w:rsidR="4A9F320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peripherals</w:t>
                  </w:r>
                  <w:proofErr w:type="spellEnd"/>
                  <w:r w:rsidRPr="528A08CC" w:rsidR="4A9F320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  <w:tr w:rsidR="000E4C7A" w:rsidTr="528A08CC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528A08CC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6D580F2C" w:rsidRDefault="000E4C7A" w14:paraId="72FBBDC9" w14:textId="2DC709C0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  <w:tr w:rsidR="000E4C7A" w:rsidTr="528A08CC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09FACF79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09FACF79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09FACF79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09FACF79" w:rsidRDefault="00E71EA2" w14:paraId="78C692E0" w14:textId="4D6C1983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09FACF79" w:rsidR="220C2BF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MOC4</w:t>
                  </w:r>
                  <w:r w:rsidRPr="09FACF79" w:rsidR="2B01D99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ve MOC1</w:t>
                  </w:r>
                  <w:r w:rsidRPr="09FACF79" w:rsidR="0405358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, Laboratuvar testi ile doğrulanabilir. </w:t>
                  </w:r>
                </w:p>
                <w:p w:rsidR="006F12B7" w:rsidP="165B9BD5" w:rsidRDefault="00E71EA2" w14:paraId="6A764D00" w14:textId="72E421B8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165B9BD5" w:rsidR="6197A7E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İ</w:t>
                  </w:r>
                  <w:r w:rsidRPr="165B9BD5" w:rsidR="7147BEC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lgili </w:t>
                  </w:r>
                  <w:proofErr w:type="spellStart"/>
                  <w:r w:rsidRPr="165B9BD5" w:rsidR="7147BEC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registerın</w:t>
                  </w:r>
                  <w:proofErr w:type="spellEnd"/>
                  <w:r w:rsidRPr="165B9BD5" w:rsidR="7147BEC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ilgili biti okunarak modülün </w:t>
                  </w:r>
                  <w:proofErr w:type="spellStart"/>
                  <w:r w:rsidRPr="165B9BD5" w:rsidR="7147BEC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enable</w:t>
                  </w:r>
                  <w:proofErr w:type="spellEnd"/>
                  <w:r w:rsidRPr="165B9BD5" w:rsidR="7147BEC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ya da </w:t>
                  </w:r>
                  <w:proofErr w:type="spellStart"/>
                  <w:r w:rsidRPr="165B9BD5" w:rsidR="7147BEC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disable</w:t>
                  </w:r>
                  <w:proofErr w:type="spellEnd"/>
                  <w:r w:rsidRPr="165B9BD5" w:rsidR="7147BEC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165B9BD5" w:rsidR="3C291A4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mı olduğu kontrol edilip, </w:t>
                  </w:r>
                  <w:r w:rsidRPr="165B9BD5" w:rsidR="7F8EFFB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UART ile bu bilgi gönderilir. FDU </w:t>
                  </w:r>
                  <w:proofErr w:type="spellStart"/>
                  <w:r w:rsidRPr="165B9BD5" w:rsidR="7F8EFFB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</w:t>
                  </w:r>
                  <w:r w:rsidRPr="165B9BD5" w:rsidR="4416492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onitoring</w:t>
                  </w:r>
                  <w:proofErr w:type="spellEnd"/>
                  <w:r w:rsidRPr="165B9BD5" w:rsidR="4416492D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uygulamasından gelen veriyi okuyarak</w:t>
                  </w:r>
                  <w:r w:rsidRPr="165B9BD5" w:rsidR="7F8EFFB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165B9BD5" w:rsidR="3C291A4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gereksinim </w:t>
                  </w:r>
                  <w:r w:rsidRPr="165B9BD5" w:rsidR="3C291A4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doğrulanabilir.</w:t>
                  </w:r>
                  <w:r w:rsidRPr="165B9BD5" w:rsidR="6CDF6EA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09FACF79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09FACF79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165B9BD5" w14:paraId="4F0474EE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334478" w:rsidP="165B9BD5" w:rsidRDefault="00334478" w14:paraId="05F2CF39" w14:textId="37B145AD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165B9BD5" w:rsidR="2392B48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MCU da </w:t>
                  </w:r>
                  <w:r w:rsidRPr="165B9BD5" w:rsidR="35B34C8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ç</w:t>
                  </w:r>
                  <w:r w:rsidRPr="165B9BD5" w:rsidR="22FF3A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evresel birimlerin kontrol </w:t>
                  </w:r>
                  <w:proofErr w:type="spellStart"/>
                  <w:r w:rsidRPr="165B9BD5" w:rsidR="22FF3A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registerında</w:t>
                  </w:r>
                  <w:proofErr w:type="spellEnd"/>
                  <w:r w:rsidRPr="165B9BD5" w:rsidR="22FF3AA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modülü kapatmak için </w:t>
                  </w:r>
                  <w:r w:rsidRPr="165B9BD5" w:rsidR="576DD33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bir bit vardır. </w:t>
                  </w:r>
                  <w:r w:rsidRPr="165B9BD5" w:rsidR="5C258E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MCU referans kitabı okunarak ilgili bitler bulunur </w:t>
                  </w:r>
                  <w:r w:rsidRPr="165B9BD5" w:rsidR="5C258EF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ve</w:t>
                  </w:r>
                  <w:r w:rsidRPr="165B9BD5" w:rsidR="576DD33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165B9BD5" w:rsidR="576DD33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set</w:t>
                  </w:r>
                  <w:r w:rsidRPr="165B9BD5" w:rsidR="576DD33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edilerek modül</w:t>
                  </w:r>
                  <w:r w:rsidRPr="165B9BD5" w:rsidR="4D4ED4D3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ler kapatılır</w:t>
                  </w:r>
                  <w:r w:rsidRPr="165B9BD5" w:rsidR="576DD33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09FACF79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09FACF79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212B47" w:rsidRDefault="00E71EA2" w14:paraId="36C8BCE1" w14:textId="22AC694E">
                  <w:r>
                    <w:t>N/A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09FACF79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09FACF79" w14:paraId="1F389570" w14:textId="77777777">
        <w:trPr>
          <w:cantSplit/>
        </w:trPr>
        <w:tc>
          <w:tcPr>
            <w:tcW w:w="9214" w:type="dxa"/>
            <w:tcMar/>
          </w:tcPr>
          <w:p w:rsidR="111BCE58" w:rsidP="528A08CC" w:rsidRDefault="111BCE58" w14:paraId="0BCC6DB0" w14:textId="0E43EA71">
            <w:pPr>
              <w:pStyle w:val="ListeParagraf"/>
              <w:numPr>
                <w:ilvl w:val="0"/>
                <w:numId w:val="24"/>
              </w:numPr>
              <w:rPr>
                <w:noProof w:val="0"/>
                <w:lang w:val="tr-TR"/>
              </w:rPr>
            </w:pPr>
            <w:r w:rsidRPr="528A08CC" w:rsidR="4AEBC2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NEM42106-PIDS-122</w:t>
            </w:r>
          </w:p>
          <w:p w:rsidR="679EBD25" w:rsidP="528A08CC" w:rsidRDefault="679EBD25" w14:paraId="1CA42093" w14:textId="388405D8">
            <w:pPr>
              <w:pStyle w:val="ListeParagraf"/>
              <w:numPr>
                <w:ilvl w:val="0"/>
                <w:numId w:val="24"/>
              </w:numPr>
              <w:rPr>
                <w:noProof w:val="0"/>
                <w:lang w:val="tr-TR"/>
              </w:rPr>
            </w:pPr>
            <w:r w:rsidRPr="528A08CC" w:rsidR="679EBD2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MPC5777C Reference Manuel</w:t>
            </w:r>
          </w:p>
          <w:p w:rsidRPr="0085476D" w:rsidR="004D01C9" w:rsidP="1F1EFCC4" w:rsidRDefault="00E71EA2" w14:paraId="16F063FD" w14:textId="596607B7">
            <w:pPr>
              <w:pStyle w:val="Normal"/>
              <w:ind w:left="0"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FF0FE6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7D76192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7CBFB4B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1D7E070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4B629C1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C5DDEF9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004ABDB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4ABFFE4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7c5e01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d6db0d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1FD723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0521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8EDCE7"/>
    <w:rsid w:val="01B6509B"/>
    <w:rsid w:val="022AF3DC"/>
    <w:rsid w:val="029351B5"/>
    <w:rsid w:val="03A17757"/>
    <w:rsid w:val="0405358A"/>
    <w:rsid w:val="0429D1B7"/>
    <w:rsid w:val="04D58DA2"/>
    <w:rsid w:val="0588D98D"/>
    <w:rsid w:val="05CCB573"/>
    <w:rsid w:val="05D6B6C8"/>
    <w:rsid w:val="068E76C6"/>
    <w:rsid w:val="07EF3B06"/>
    <w:rsid w:val="08326683"/>
    <w:rsid w:val="084EC6AD"/>
    <w:rsid w:val="089279A9"/>
    <w:rsid w:val="08981FA9"/>
    <w:rsid w:val="093AA14B"/>
    <w:rsid w:val="0970F29D"/>
    <w:rsid w:val="0994161B"/>
    <w:rsid w:val="09C36B0F"/>
    <w:rsid w:val="09FACF79"/>
    <w:rsid w:val="0B5B6F11"/>
    <w:rsid w:val="0BE4ADCE"/>
    <w:rsid w:val="0D3BADB5"/>
    <w:rsid w:val="0D42552A"/>
    <w:rsid w:val="0E43944E"/>
    <w:rsid w:val="0E5089F0"/>
    <w:rsid w:val="0E7ADAD0"/>
    <w:rsid w:val="0EE8E458"/>
    <w:rsid w:val="10913C2E"/>
    <w:rsid w:val="10C6A625"/>
    <w:rsid w:val="10E9882B"/>
    <w:rsid w:val="111BCE58"/>
    <w:rsid w:val="117B83CF"/>
    <w:rsid w:val="1191CCBC"/>
    <w:rsid w:val="12D21A6C"/>
    <w:rsid w:val="1323FB13"/>
    <w:rsid w:val="13D76ABB"/>
    <w:rsid w:val="145891D2"/>
    <w:rsid w:val="14790B01"/>
    <w:rsid w:val="14958DF1"/>
    <w:rsid w:val="153E4804"/>
    <w:rsid w:val="1652F2CD"/>
    <w:rsid w:val="165B9BD5"/>
    <w:rsid w:val="167F53CE"/>
    <w:rsid w:val="16BF5B12"/>
    <w:rsid w:val="17263AD7"/>
    <w:rsid w:val="17741617"/>
    <w:rsid w:val="17F42C2D"/>
    <w:rsid w:val="18589D0B"/>
    <w:rsid w:val="188E2715"/>
    <w:rsid w:val="1A1BEEFC"/>
    <w:rsid w:val="1A290EAF"/>
    <w:rsid w:val="1AF2EA48"/>
    <w:rsid w:val="1B2DBFAD"/>
    <w:rsid w:val="1B3DD3C7"/>
    <w:rsid w:val="1CD621C8"/>
    <w:rsid w:val="1D22DBBF"/>
    <w:rsid w:val="1E10AA65"/>
    <w:rsid w:val="1E535CEB"/>
    <w:rsid w:val="1EE987C7"/>
    <w:rsid w:val="1F1EFCC4"/>
    <w:rsid w:val="1F8A5C34"/>
    <w:rsid w:val="1FAC7AC6"/>
    <w:rsid w:val="201E3990"/>
    <w:rsid w:val="20207A33"/>
    <w:rsid w:val="2062931D"/>
    <w:rsid w:val="20A066CF"/>
    <w:rsid w:val="20FFE318"/>
    <w:rsid w:val="21D08CE2"/>
    <w:rsid w:val="220C2BF2"/>
    <w:rsid w:val="22208296"/>
    <w:rsid w:val="229E2B45"/>
    <w:rsid w:val="22FF3AA8"/>
    <w:rsid w:val="2300E5B3"/>
    <w:rsid w:val="2392B485"/>
    <w:rsid w:val="23DEFCB7"/>
    <w:rsid w:val="25253C55"/>
    <w:rsid w:val="25617339"/>
    <w:rsid w:val="25963A83"/>
    <w:rsid w:val="25AE0238"/>
    <w:rsid w:val="2613D86B"/>
    <w:rsid w:val="2671BF76"/>
    <w:rsid w:val="2679AD25"/>
    <w:rsid w:val="271805C3"/>
    <w:rsid w:val="274587D4"/>
    <w:rsid w:val="27897BDF"/>
    <w:rsid w:val="27E7583A"/>
    <w:rsid w:val="281263BB"/>
    <w:rsid w:val="28E82A96"/>
    <w:rsid w:val="28EE2D41"/>
    <w:rsid w:val="291D7E12"/>
    <w:rsid w:val="29E943A1"/>
    <w:rsid w:val="2AA35E9A"/>
    <w:rsid w:val="2AE31698"/>
    <w:rsid w:val="2B01D99A"/>
    <w:rsid w:val="2B2F517B"/>
    <w:rsid w:val="2B3B0C08"/>
    <w:rsid w:val="2C2CA152"/>
    <w:rsid w:val="2CD6DC69"/>
    <w:rsid w:val="2E07027C"/>
    <w:rsid w:val="2E9ED5BF"/>
    <w:rsid w:val="2F8ED6B2"/>
    <w:rsid w:val="2FA513FA"/>
    <w:rsid w:val="2FEE26F9"/>
    <w:rsid w:val="30557C5C"/>
    <w:rsid w:val="30607ADB"/>
    <w:rsid w:val="3171C5A5"/>
    <w:rsid w:val="31E54764"/>
    <w:rsid w:val="320C33AF"/>
    <w:rsid w:val="321B9768"/>
    <w:rsid w:val="3248194C"/>
    <w:rsid w:val="32F36533"/>
    <w:rsid w:val="3303B81A"/>
    <w:rsid w:val="3325C7BB"/>
    <w:rsid w:val="33AF3BE4"/>
    <w:rsid w:val="34C1981C"/>
    <w:rsid w:val="34D1F8D7"/>
    <w:rsid w:val="34D72EB4"/>
    <w:rsid w:val="3528ED7F"/>
    <w:rsid w:val="35B34C85"/>
    <w:rsid w:val="3694A4AA"/>
    <w:rsid w:val="36C4BDE0"/>
    <w:rsid w:val="3821A37E"/>
    <w:rsid w:val="3857FA60"/>
    <w:rsid w:val="389C9B8B"/>
    <w:rsid w:val="39049427"/>
    <w:rsid w:val="391FA3B8"/>
    <w:rsid w:val="3999EB26"/>
    <w:rsid w:val="3AEE6434"/>
    <w:rsid w:val="3BE18212"/>
    <w:rsid w:val="3C291A4C"/>
    <w:rsid w:val="3C49C122"/>
    <w:rsid w:val="3D094C28"/>
    <w:rsid w:val="3D13DC6F"/>
    <w:rsid w:val="3DA499D1"/>
    <w:rsid w:val="3E53C849"/>
    <w:rsid w:val="3ED9B8DD"/>
    <w:rsid w:val="3F2185B5"/>
    <w:rsid w:val="40161F69"/>
    <w:rsid w:val="407B7A37"/>
    <w:rsid w:val="4095830F"/>
    <w:rsid w:val="41D70539"/>
    <w:rsid w:val="4216D6D7"/>
    <w:rsid w:val="42D629B4"/>
    <w:rsid w:val="4406310B"/>
    <w:rsid w:val="4416492D"/>
    <w:rsid w:val="45081541"/>
    <w:rsid w:val="45C72CFA"/>
    <w:rsid w:val="46B74E67"/>
    <w:rsid w:val="47D04754"/>
    <w:rsid w:val="4878BFDF"/>
    <w:rsid w:val="49080182"/>
    <w:rsid w:val="49F634F4"/>
    <w:rsid w:val="4A3D29A7"/>
    <w:rsid w:val="4A9F3204"/>
    <w:rsid w:val="4AB3E200"/>
    <w:rsid w:val="4AEBC289"/>
    <w:rsid w:val="4B184513"/>
    <w:rsid w:val="4BA8D939"/>
    <w:rsid w:val="4BAF5828"/>
    <w:rsid w:val="4C23FD48"/>
    <w:rsid w:val="4C6AAE73"/>
    <w:rsid w:val="4C88ED63"/>
    <w:rsid w:val="4D4ED4D3"/>
    <w:rsid w:val="4D9B1D05"/>
    <w:rsid w:val="4DB697A9"/>
    <w:rsid w:val="4F49C2F8"/>
    <w:rsid w:val="4F52680A"/>
    <w:rsid w:val="509979A7"/>
    <w:rsid w:val="50CB8BB6"/>
    <w:rsid w:val="515CC21D"/>
    <w:rsid w:val="516E174B"/>
    <w:rsid w:val="51948417"/>
    <w:rsid w:val="526F64E0"/>
    <w:rsid w:val="528A08CC"/>
    <w:rsid w:val="5322F727"/>
    <w:rsid w:val="53AEC11A"/>
    <w:rsid w:val="5463E612"/>
    <w:rsid w:val="54A60C0E"/>
    <w:rsid w:val="55298D9C"/>
    <w:rsid w:val="55F0BDFE"/>
    <w:rsid w:val="5608600E"/>
    <w:rsid w:val="568DF7CE"/>
    <w:rsid w:val="56BBA79F"/>
    <w:rsid w:val="572F30CD"/>
    <w:rsid w:val="575A04E2"/>
    <w:rsid w:val="576DD33F"/>
    <w:rsid w:val="57DD9FBE"/>
    <w:rsid w:val="58456AEC"/>
    <w:rsid w:val="5864580D"/>
    <w:rsid w:val="58A94369"/>
    <w:rsid w:val="58FC753F"/>
    <w:rsid w:val="5942C516"/>
    <w:rsid w:val="5959794F"/>
    <w:rsid w:val="595CCD89"/>
    <w:rsid w:val="59E5666A"/>
    <w:rsid w:val="5A264493"/>
    <w:rsid w:val="5AD32796"/>
    <w:rsid w:val="5B6F2B58"/>
    <w:rsid w:val="5B7C0192"/>
    <w:rsid w:val="5B9BF19B"/>
    <w:rsid w:val="5B9E7299"/>
    <w:rsid w:val="5BA8EE71"/>
    <w:rsid w:val="5C1C84D7"/>
    <w:rsid w:val="5C258EF7"/>
    <w:rsid w:val="5C341601"/>
    <w:rsid w:val="5C3FA950"/>
    <w:rsid w:val="5CA7AF78"/>
    <w:rsid w:val="5D11950F"/>
    <w:rsid w:val="5D3F500E"/>
    <w:rsid w:val="5D498F71"/>
    <w:rsid w:val="5D71357D"/>
    <w:rsid w:val="5D7DDB9C"/>
    <w:rsid w:val="5E2CAF80"/>
    <w:rsid w:val="5ECC3105"/>
    <w:rsid w:val="5F9619F7"/>
    <w:rsid w:val="5FB5DD5F"/>
    <w:rsid w:val="602A22FF"/>
    <w:rsid w:val="604BFCCE"/>
    <w:rsid w:val="60730428"/>
    <w:rsid w:val="60B14C85"/>
    <w:rsid w:val="616BC495"/>
    <w:rsid w:val="6197A7EF"/>
    <w:rsid w:val="61A4BA81"/>
    <w:rsid w:val="62275251"/>
    <w:rsid w:val="62F7A018"/>
    <w:rsid w:val="632E840C"/>
    <w:rsid w:val="6358553F"/>
    <w:rsid w:val="648E07D9"/>
    <w:rsid w:val="64A58303"/>
    <w:rsid w:val="66150E1D"/>
    <w:rsid w:val="66367C44"/>
    <w:rsid w:val="66D16AF6"/>
    <w:rsid w:val="67751D2F"/>
    <w:rsid w:val="679EBD25"/>
    <w:rsid w:val="68D80A1F"/>
    <w:rsid w:val="68FCE530"/>
    <w:rsid w:val="69C6505A"/>
    <w:rsid w:val="6A281595"/>
    <w:rsid w:val="6A97B8D1"/>
    <w:rsid w:val="6AD54033"/>
    <w:rsid w:val="6AD5B8A7"/>
    <w:rsid w:val="6C08D36B"/>
    <w:rsid w:val="6CB0D6F5"/>
    <w:rsid w:val="6CDF6EAF"/>
    <w:rsid w:val="6D580F2C"/>
    <w:rsid w:val="6D8C0B1C"/>
    <w:rsid w:val="6E4661C0"/>
    <w:rsid w:val="6E6A152C"/>
    <w:rsid w:val="6EAB5231"/>
    <w:rsid w:val="6EBBFF13"/>
    <w:rsid w:val="7147BEC5"/>
    <w:rsid w:val="74783F79"/>
    <w:rsid w:val="748D54D6"/>
    <w:rsid w:val="748EB5C0"/>
    <w:rsid w:val="74D95FD4"/>
    <w:rsid w:val="754812C7"/>
    <w:rsid w:val="7668A06B"/>
    <w:rsid w:val="76E41C84"/>
    <w:rsid w:val="76FA2C15"/>
    <w:rsid w:val="779FB1BA"/>
    <w:rsid w:val="77A79B1C"/>
    <w:rsid w:val="78093073"/>
    <w:rsid w:val="7859BFF8"/>
    <w:rsid w:val="78DA6FBA"/>
    <w:rsid w:val="79512D87"/>
    <w:rsid w:val="7954BE36"/>
    <w:rsid w:val="7A1B83EA"/>
    <w:rsid w:val="7A3D0519"/>
    <w:rsid w:val="7A9BC133"/>
    <w:rsid w:val="7ACD14B2"/>
    <w:rsid w:val="7C0F9BF5"/>
    <w:rsid w:val="7C776AD6"/>
    <w:rsid w:val="7D52BDF0"/>
    <w:rsid w:val="7D666CA5"/>
    <w:rsid w:val="7D9DD5B2"/>
    <w:rsid w:val="7DCFA785"/>
    <w:rsid w:val="7E031FA0"/>
    <w:rsid w:val="7E184B58"/>
    <w:rsid w:val="7F3088E1"/>
    <w:rsid w:val="7F8EF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N20210219-1594514891-3244</_dlc_DocId>
    <_dlc_DocIdUrl xmlns="f6d82c61-1620-4961-a845-3717486f5cdd">
      <Url>https://navioteknoloji.sharepoint.com/teams/N20210219/_layouts/15/DocIdRedir.aspx?ID=N20210219-1594514891-3244</Url>
      <Description>N20210219-1594514891-3244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7624E28-9BF4-459F-8859-9319489D55F5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Mehmet Tapur</lastModifiedBy>
  <revision>19</revision>
  <dcterms:created xsi:type="dcterms:W3CDTF">2021-11-26T14:18:00.0000000Z</dcterms:created>
  <dcterms:modified xsi:type="dcterms:W3CDTF">2022-12-30T08:18:28.1204482Z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f348e283-1795-47a1-857c-c65ebd11476d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