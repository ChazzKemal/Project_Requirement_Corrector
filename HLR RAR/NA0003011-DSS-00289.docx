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4"/>
      </w:tblGrid>
      <w:tr w:rsidRPr="004D3450" w:rsidR="004D01C9" w:rsidTr="5DA0B799" w14:paraId="7C167DF3" w14:textId="77777777">
        <w:trPr>
          <w:cantSplit/>
        </w:trPr>
        <w:tc>
          <w:tcPr>
            <w:tcW w:w="9214" w:type="dxa"/>
            <w:tcMar/>
          </w:tcPr>
          <w:p w:rsidRPr="0085476D" w:rsidR="004D01C9" w:rsidP="00F24252" w:rsidRDefault="004D01C9" w14:paraId="7B5B63F4" w14:textId="77777777">
            <w:pPr>
              <w:pStyle w:val="Balk11"/>
              <w:numPr>
                <w:ilvl w:val="0"/>
                <w:numId w:val="3"/>
              </w:numPr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 xml:space="preserve">VALIDATION </w:t>
            </w:r>
            <w:r w:rsidR="00C55B44">
              <w:rPr>
                <w:b/>
                <w:bCs/>
              </w:rPr>
              <w:t>STATUS</w:t>
            </w:r>
          </w:p>
        </w:tc>
      </w:tr>
      <w:tr w:rsidRPr="004D3450" w:rsidR="004D01C9" w:rsidTr="5DA0B799" w14:paraId="5D443E5A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6126"/>
            </w:tblGrid>
            <w:tr w:rsidR="004D01C9" w:rsidTr="775B297D" w14:paraId="2EB691D1" w14:textId="77777777">
              <w:tc>
                <w:tcPr>
                  <w:tcW w:w="2862" w:type="dxa"/>
                  <w:vAlign w:val="center"/>
                </w:tcPr>
                <w:p w:rsidR="004D01C9" w:rsidP="003D12B2" w:rsidRDefault="004D01C9" w14:paraId="05EACC4A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Requirement ID</w:t>
                  </w:r>
                </w:p>
              </w:tc>
              <w:tc>
                <w:tcPr>
                  <w:tcW w:w="6126" w:type="dxa"/>
                  <w:vAlign w:val="center"/>
                </w:tcPr>
                <w:p w:rsidRPr="003D12B2" w:rsidR="004D01C9" w:rsidP="5BEE11E0" w:rsidRDefault="65E4BA81" w14:paraId="1BABF3D9" w14:textId="5647EBA1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5BEE11E0">
                    <w:rPr>
                      <w:sz w:val="20"/>
                      <w:szCs w:val="20"/>
                    </w:rPr>
                    <w:t>NA0003011-DSS-00289</w:t>
                  </w:r>
                </w:p>
              </w:tc>
            </w:tr>
            <w:tr w:rsidR="00914FB6" w:rsidTr="775B297D" w14:paraId="23F1D23A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2D04CB6E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Requirement Source</w:t>
                  </w:r>
                </w:p>
              </w:tc>
              <w:tc>
                <w:tcPr>
                  <w:tcW w:w="6126" w:type="dxa"/>
                  <w:vAlign w:val="center"/>
                </w:tcPr>
                <w:p w:rsidRPr="003D12B2" w:rsidR="00914FB6" w:rsidP="775B297D" w:rsidRDefault="0C54575A" w14:paraId="2BFCFFE6" w14:textId="11009F15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775B297D">
                    <w:rPr>
                      <w:sz w:val="20"/>
                      <w:szCs w:val="20"/>
                    </w:rPr>
                    <w:t>NEM42106-PIDS-020</w:t>
                  </w:r>
                </w:p>
              </w:tc>
            </w:tr>
            <w:tr w:rsidR="00914FB6" w:rsidTr="775B297D" w14:paraId="5C260D1C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0F1AD357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Requirement Status</w:t>
                  </w:r>
                </w:p>
              </w:tc>
              <w:sdt>
                <w:sdtPr>
                  <w:rPr>
                    <w:color w:val="808080"/>
                  </w:rPr>
                  <w:alias w:val="REQUIREMENT STATUS"/>
                  <w:tag w:val="REQUIREMENT STATUS"/>
                  <w:id w:val="1700585319"/>
                  <w:lock w:val="sdtLocked"/>
                  <w:placeholder>
                    <w:docPart w:val="00733DC09C304D6891C51CB6B0E7DAA6"/>
                  </w:placeholder>
                  <w:comboBox>
                    <w:listItem w:displayText="PROPOSED" w:value="PROPOSED"/>
                    <w:listItem w:displayText="ANALYZED" w:value="ANALYZED"/>
                    <w:listItem w:displayText="REVIEWED" w:value="REVIEWED"/>
                    <w:listItem w:displayText="VALIDATED" w:value="VALIDATED"/>
                  </w:comboBox>
                </w:sdtPr>
                <w:sdtEndPr/>
                <w:sdtContent>
                  <w:tc>
                    <w:tcPr>
                      <w:tcW w:w="6126" w:type="dxa"/>
                      <w:vAlign w:val="center"/>
                    </w:tcPr>
                    <w:p w:rsidRPr="003D12B2" w:rsidR="00914FB6" w:rsidP="00914FB6" w:rsidRDefault="00694790" w14:paraId="132A6309" w14:textId="77777777">
                      <w:pPr>
                        <w:pStyle w:val="Balk11"/>
                        <w:numPr>
                          <w:ilvl w:val="0"/>
                          <w:numId w:val="0"/>
                        </w:numPr>
                        <w:spacing w:before="120" w:line="240" w:lineRule="auto"/>
                        <w:outlineLvl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</w:rPr>
                        <w:t>PROPOSED</w:t>
                      </w:r>
                    </w:p>
                  </w:tc>
                </w:sdtContent>
              </w:sdt>
            </w:tr>
            <w:tr w:rsidR="00914FB6" w:rsidTr="775B297D" w14:paraId="7C88AFAC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3AD1D7E5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Analayzed By</w:t>
                  </w:r>
                </w:p>
              </w:tc>
              <w:tc>
                <w:tcPr>
                  <w:tcW w:w="6126" w:type="dxa"/>
                  <w:vAlign w:val="center"/>
                </w:tcPr>
                <w:p w:rsidRPr="003D12B2" w:rsidR="00914FB6" w:rsidP="00914FB6" w:rsidRDefault="53A0197A" w14:paraId="1F54352D" w14:textId="43506788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5BEE11E0">
                    <w:rPr>
                      <w:sz w:val="20"/>
                      <w:szCs w:val="20"/>
                    </w:rPr>
                    <w:t>Aziz Kerem Demir</w:t>
                  </w:r>
                </w:p>
              </w:tc>
            </w:tr>
            <w:tr w:rsidR="00914FB6" w:rsidTr="775B297D" w14:paraId="4DF16934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22C85FC2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Reviewed By</w:t>
                  </w:r>
                </w:p>
              </w:tc>
              <w:tc>
                <w:tcPr>
                  <w:tcW w:w="6126" w:type="dxa"/>
                  <w:vAlign w:val="center"/>
                </w:tcPr>
                <w:p w:rsidRPr="003D12B2" w:rsidR="00914FB6" w:rsidP="00914FB6" w:rsidRDefault="00914FB6" w14:paraId="7C0E5C21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  <w:tr w:rsidR="00914FB6" w:rsidTr="775B297D" w14:paraId="1D3C3C26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415DDC9D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Approved By</w:t>
                  </w:r>
                </w:p>
              </w:tc>
              <w:tc>
                <w:tcPr>
                  <w:tcW w:w="6126" w:type="dxa"/>
                  <w:vAlign w:val="center"/>
                </w:tcPr>
                <w:p w:rsidRPr="003D12B2" w:rsidR="00914FB6" w:rsidP="00914FB6" w:rsidRDefault="00914FB6" w14:paraId="48E53C04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F841E8" w:rsidR="004D01C9" w:rsidP="003D12B2" w:rsidRDefault="004D01C9" w14:paraId="2ADC375A" w14:textId="77777777">
            <w:pPr>
              <w:pStyle w:val="Balk11"/>
              <w:numPr>
                <w:ilvl w:val="0"/>
                <w:numId w:val="0"/>
              </w:numPr>
              <w:spacing w:before="120" w:line="240" w:lineRule="auto"/>
              <w:outlineLvl w:val="0"/>
            </w:pPr>
          </w:p>
        </w:tc>
      </w:tr>
      <w:tr w:rsidRPr="004D3450" w:rsidR="00E25B16" w:rsidTr="5DA0B799" w14:paraId="3C77D26E" w14:textId="77777777">
        <w:trPr>
          <w:cantSplit/>
        </w:trPr>
        <w:tc>
          <w:tcPr>
            <w:tcW w:w="9214" w:type="dxa"/>
            <w:tcMar/>
          </w:tcPr>
          <w:p w:rsidRPr="0085476D" w:rsidR="00E25B16" w:rsidP="00212B47" w:rsidRDefault="00E25B16" w14:paraId="1E18E78D" w14:textId="77777777">
            <w:pPr>
              <w:pStyle w:val="Balk11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ORIGINAL STATEMENT</w:t>
            </w:r>
          </w:p>
        </w:tc>
      </w:tr>
      <w:tr w:rsidRPr="004D3450" w:rsidR="00E25B16" w:rsidTr="5DA0B799" w14:paraId="3D2B273C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536AB9" w:rsidTr="4F3AE4C9" w14:paraId="6EB1A014" w14:textId="77777777">
              <w:tc>
                <w:tcPr>
                  <w:tcW w:w="8988" w:type="dxa"/>
                  <w:tcMar/>
                </w:tcPr>
                <w:p w:rsidR="00CB70A6" w:rsidP="5BEE11E0" w:rsidRDefault="1AA4E332" w14:paraId="5BD0A75E" w14:textId="46484891">
                  <w:r w:rsidR="7B4C7CE4">
                    <w:rPr/>
                    <w:t xml:space="preserve">Software </w:t>
                  </w:r>
                  <w:proofErr w:type="spellStart"/>
                  <w:r w:rsidR="7B4C7CE4">
                    <w:rPr/>
                    <w:t>shall</w:t>
                  </w:r>
                  <w:proofErr w:type="spellEnd"/>
                  <w:r w:rsidR="7B4C7CE4">
                    <w:rPr/>
                    <w:t xml:space="preserve"> </w:t>
                  </w:r>
                  <w:proofErr w:type="spellStart"/>
                  <w:r w:rsidR="7B4C7CE4">
                    <w:rPr/>
                    <w:t>send</w:t>
                  </w:r>
                  <w:proofErr w:type="spellEnd"/>
                  <w:r w:rsidR="7B4C7CE4">
                    <w:rPr/>
                    <w:t xml:space="preserve"> </w:t>
                  </w:r>
                  <w:proofErr w:type="spellStart"/>
                  <w:r w:rsidR="7B4C7CE4">
                    <w:rPr/>
                    <w:t>sensing</w:t>
                  </w:r>
                  <w:proofErr w:type="spellEnd"/>
                  <w:r w:rsidR="7B4C7CE4">
                    <w:rPr/>
                    <w:t xml:space="preserve"> element </w:t>
                  </w:r>
                  <w:proofErr w:type="spellStart"/>
                  <w:r w:rsidR="7B4C7CE4">
                    <w:rPr/>
                    <w:t>errors</w:t>
                  </w:r>
                  <w:proofErr w:type="spellEnd"/>
                  <w:r w:rsidR="7B4C7CE4">
                    <w:rPr/>
                    <w:t xml:space="preserve"> </w:t>
                  </w:r>
                  <w:proofErr w:type="spellStart"/>
                  <w:r w:rsidR="7B4C7CE4">
                    <w:rPr/>
                    <w:t>by</w:t>
                  </w:r>
                  <w:proofErr w:type="spellEnd"/>
                  <w:r w:rsidR="7B4C7CE4">
                    <w:rPr/>
                    <w:t xml:space="preserve"> ARINC429 </w:t>
                  </w:r>
                  <w:proofErr w:type="spellStart"/>
                  <w:r w:rsidR="7B4C7CE4">
                    <w:rPr/>
                    <w:t>interface</w:t>
                  </w:r>
                  <w:proofErr w:type="spellEnd"/>
                  <w:r w:rsidR="7B4C7CE4">
                    <w:rPr/>
                    <w:t xml:space="preserve">, </w:t>
                  </w:r>
                  <w:proofErr w:type="spellStart"/>
                  <w:r w:rsidR="7B4C7CE4">
                    <w:rPr/>
                    <w:t>while</w:t>
                  </w:r>
                  <w:proofErr w:type="spellEnd"/>
                  <w:r w:rsidR="7B4C7CE4">
                    <w:rPr/>
                    <w:t xml:space="preserve"> in </w:t>
                  </w:r>
                  <w:proofErr w:type="spellStart"/>
                  <w:r w:rsidR="7B4C7CE4">
                    <w:rPr/>
                    <w:t>operational</w:t>
                  </w:r>
                  <w:proofErr w:type="spellEnd"/>
                  <w:r w:rsidR="7B4C7CE4">
                    <w:rPr/>
                    <w:t xml:space="preserve"> </w:t>
                  </w:r>
                  <w:proofErr w:type="spellStart"/>
                  <w:r w:rsidR="7B4C7CE4">
                    <w:rPr/>
                    <w:t>mode</w:t>
                  </w:r>
                  <w:proofErr w:type="spellEnd"/>
                  <w:r w:rsidR="7B4C7CE4">
                    <w:rPr/>
                    <w:t>.</w:t>
                  </w:r>
                </w:p>
              </w:tc>
            </w:tr>
          </w:tbl>
          <w:p w:rsidR="00E25B16" w:rsidP="00212B47" w:rsidRDefault="00E25B16" w14:paraId="2F5724CA" w14:textId="77777777"/>
        </w:tc>
      </w:tr>
      <w:tr w:rsidRPr="004D3450" w:rsidR="004D01C9" w:rsidTr="5DA0B799" w14:paraId="2A15AB20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C00E11" w14:paraId="3B8CF812" w14:textId="77777777">
            <w:pPr>
              <w:pStyle w:val="Balk11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CLASSIFICATION</w:t>
            </w:r>
          </w:p>
        </w:tc>
      </w:tr>
      <w:tr w:rsidRPr="004D3450" w:rsidR="004D01C9" w:rsidTr="5DA0B799" w14:paraId="4E61748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5000" w:type="pct"/>
              <w:tblLook w:val="04A0" w:firstRow="1" w:lastRow="0" w:firstColumn="1" w:lastColumn="0" w:noHBand="0" w:noVBand="1"/>
            </w:tblPr>
            <w:tblGrid>
              <w:gridCol w:w="2160"/>
              <w:gridCol w:w="1701"/>
              <w:gridCol w:w="1843"/>
              <w:gridCol w:w="2042"/>
              <w:gridCol w:w="1242"/>
            </w:tblGrid>
            <w:tr w:rsidR="00E25B16" w:rsidTr="4F3AE4C9" w14:paraId="552F739E" w14:textId="77777777">
              <w:tc>
                <w:tcPr>
                  <w:tcW w:w="1202" w:type="pct"/>
                  <w:tcMar/>
                  <w:vAlign w:val="center"/>
                </w:tcPr>
                <w:p w:rsidR="00E25B16" w:rsidP="0095489E" w:rsidRDefault="0095489E" w14:paraId="1C52A346" w14:textId="3402FE83">
                  <w:pPr>
                    <w:spacing w:before="120"/>
                    <w:jc w:val="center"/>
                  </w:pPr>
                  <w:r w:rsidR="789B3129">
                    <w:rPr/>
                    <w:t>Is Requirement</w:t>
                  </w:r>
                </w:p>
              </w:tc>
              <w:tc>
                <w:tcPr>
                  <w:tcW w:w="946" w:type="pct"/>
                  <w:tcMar/>
                  <w:vAlign w:val="center"/>
                </w:tcPr>
                <w:p w:rsidR="00E25B16" w:rsidP="0095489E" w:rsidRDefault="00E25B16" w14:paraId="294E7432" w14:textId="77777777">
                  <w:pPr>
                    <w:spacing w:before="120"/>
                    <w:jc w:val="center"/>
                  </w:pPr>
                  <w:r>
                    <w:t>PRIORITY</w:t>
                  </w:r>
                </w:p>
              </w:tc>
              <w:tc>
                <w:tcPr>
                  <w:tcW w:w="1025" w:type="pct"/>
                  <w:tcMar/>
                  <w:vAlign w:val="center"/>
                </w:tcPr>
                <w:p w:rsidR="00E25B16" w:rsidP="0095489E" w:rsidRDefault="00E25B16" w14:paraId="41CC6BBE" w14:textId="77777777">
                  <w:pPr>
                    <w:spacing w:before="120"/>
                    <w:jc w:val="center"/>
                  </w:pPr>
                  <w:r>
                    <w:t>DIFFICULTY</w:t>
                  </w:r>
                </w:p>
              </w:tc>
              <w:tc>
                <w:tcPr>
                  <w:tcW w:w="1136" w:type="pct"/>
                  <w:tcMar/>
                  <w:vAlign w:val="center"/>
                </w:tcPr>
                <w:p w:rsidR="00E25B16" w:rsidP="0095489E" w:rsidRDefault="00E25B16" w14:paraId="5A4E4019" w14:textId="77777777">
                  <w:pPr>
                    <w:spacing w:before="120"/>
                    <w:jc w:val="center"/>
                  </w:pPr>
                  <w:r>
                    <w:t>LEVEL</w:t>
                  </w:r>
                </w:p>
              </w:tc>
              <w:tc>
                <w:tcPr>
                  <w:tcW w:w="691" w:type="pct"/>
                  <w:tcMar/>
                  <w:vAlign w:val="center"/>
                </w:tcPr>
                <w:p w:rsidR="00E25B16" w:rsidP="0095489E" w:rsidRDefault="00E25B16" w14:paraId="06FDE464" w14:textId="77777777">
                  <w:pPr>
                    <w:spacing w:before="120"/>
                    <w:jc w:val="center"/>
                  </w:pPr>
                  <w:r>
                    <w:t>ISSUE</w:t>
                  </w:r>
                </w:p>
              </w:tc>
            </w:tr>
            <w:tr w:rsidR="00E25B16" w:rsidTr="4F3AE4C9" w14:paraId="61122600" w14:textId="77777777">
              <w:sdt>
                <w:sdtPr>
                  <w:alias w:val="REQUIREMENT"/>
                  <w:tag w:val="REQUIREMENT"/>
                  <w:id w:val="1613552172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02" w:type="pct"/>
                      <w:tcMar/>
                      <w:vAlign w:val="center"/>
                    </w:tcPr>
                    <w:p w:rsidR="00E25B16" w:rsidP="0095489E" w:rsidRDefault="00023537" w14:paraId="18736372" w14:textId="2279119F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alias w:val="PRIORITY"/>
                  <w:tag w:val="PRIORITY"/>
                  <w:id w:val="999387762"/>
                  <w:lock w:val="sdtLocked"/>
                  <w:placeholder>
                    <w:docPart w:val="99E84364210746E8861EA8BD0D421C69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EndPr/>
                <w:sdtContent>
                  <w:tc>
                    <w:tcPr>
                      <w:tcW w:w="946" w:type="pct"/>
                      <w:tcMar/>
                      <w:vAlign w:val="center"/>
                    </w:tcPr>
                    <w:p w:rsidR="00E25B16" w:rsidP="0095489E" w:rsidRDefault="00694790" w14:paraId="1DBAC73C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DIFFICULTY"/>
                  <w:id w:val="-992399515"/>
                  <w:lock w:val="sdtLocked"/>
                  <w:placeholder>
                    <w:docPart w:val="0DF4DADDAB60417EA80BBF75BF5A75E8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EndPr/>
                <w:sdtContent>
                  <w:tc>
                    <w:tcPr>
                      <w:tcW w:w="1025" w:type="pct"/>
                      <w:tcMar/>
                      <w:vAlign w:val="center"/>
                    </w:tcPr>
                    <w:p w:rsidR="00E25B16" w:rsidP="0095489E" w:rsidRDefault="00694790" w14:paraId="217A12D4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LEVEL"/>
                  <w:tag w:val="LEVEL"/>
                  <w:id w:val="941335718"/>
                  <w:lock w:val="sdtLocked"/>
                  <w:placeholder>
                    <w:docPart w:val="9B01262C333443D780E795D3C32220D9"/>
                  </w:placeholder>
                  <w:comboBox>
                    <w:listItem w:displayText="SYSTEM" w:value="SYSTEM"/>
                    <w:listItem w:displayText="SUBSYSTEM" w:value="SUBSYSTEM"/>
                    <w:listItem w:displayText="COMPONENT" w:value="COMPONENT"/>
                    <w:listItem w:displayText="HARDWARE" w:value="HARDWARE"/>
                    <w:listItem w:displayText="SOFTWARE" w:value="SOFTWARE"/>
                  </w:comboBox>
                </w:sdtPr>
                <w:sdtEndPr/>
                <w:sdtContent>
                  <w:tc>
                    <w:tcPr>
                      <w:tcW w:w="1136" w:type="pct"/>
                      <w:tcMar/>
                      <w:vAlign w:val="center"/>
                    </w:tcPr>
                    <w:p w:rsidR="00E25B16" w:rsidP="0095489E" w:rsidRDefault="00F974F2" w14:paraId="6331142C" w14:textId="5BF98057">
                      <w:pPr>
                        <w:spacing w:before="120"/>
                        <w:jc w:val="center"/>
                      </w:pPr>
                      <w:r>
                        <w:t>COMPONENT</w:t>
                      </w:r>
                    </w:p>
                  </w:tc>
                </w:sdtContent>
              </w:sdt>
              <w:sdt>
                <w:sdtPr>
                  <w:alias w:val="ISSUE"/>
                  <w:tag w:val="ISSUE"/>
                  <w:id w:val="-1192910924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91" w:type="pct"/>
                      <w:tcMar/>
                      <w:vAlign w:val="center"/>
                    </w:tcPr>
                    <w:p w:rsidR="00E25B16" w:rsidP="0095489E" w:rsidRDefault="00AA197A" w14:paraId="6CDFCEEC" w14:textId="77777777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="004D01C9" w:rsidP="009F74AA" w:rsidRDefault="004D01C9" w14:paraId="1048A7FE" w14:textId="77777777"/>
        </w:tc>
      </w:tr>
      <w:tr w:rsidRPr="004D3450" w:rsidR="004D01C9" w:rsidTr="5DA0B799" w14:paraId="5B861B34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087DFA" w14:paraId="0BBFE378" w14:textId="77777777">
            <w:pPr>
              <w:pStyle w:val="Balk11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</w:tr>
      <w:tr w:rsidRPr="004D3450" w:rsidR="00087DFA" w:rsidTr="5DA0B799" w14:paraId="0C50A4E4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087DFA" w:rsidTr="3A8BFDB2" w14:paraId="07CFC0DD" w14:textId="77777777">
              <w:trPr>
                <w:trHeight w:val="300"/>
              </w:trPr>
              <w:tc>
                <w:tcPr>
                  <w:tcW w:w="8988" w:type="dxa"/>
                  <w:tcMar/>
                </w:tcPr>
                <w:p w:rsidR="21CFDBF3" w:rsidP="4217F95B" w:rsidRDefault="21CFDBF3" w14:paraId="2109B7CA" w14:textId="496CD6AB">
                  <w:pPr>
                    <w:pStyle w:val="Normal"/>
                    <w:rPr>
                      <w:rFonts w:eastAsia="Verdana Pro" w:cs="Verdana Pro"/>
                      <w:color w:val="000000" w:themeColor="text1" w:themeTint="FF" w:themeShade="FF"/>
                    </w:rPr>
                  </w:pPr>
                  <w:proofErr w:type="spellStart"/>
                  <w:r w:rsidRPr="4217F95B" w:rsidR="21CFDBF3">
                    <w:rPr>
                      <w:rFonts w:eastAsia="Verdana Pro" w:cs="Verdana Pro"/>
                      <w:color w:val="000000" w:themeColor="text1" w:themeTint="FF" w:themeShade="FF"/>
                    </w:rPr>
                    <w:t>Sensing</w:t>
                  </w:r>
                  <w:proofErr w:type="spellEnd"/>
                  <w:r w:rsidRPr="4217F95B" w:rsidR="21CFDBF3">
                    <w:rPr>
                      <w:rFonts w:eastAsia="Verdana Pro" w:cs="Verdana Pro"/>
                      <w:color w:val="000000" w:themeColor="text1" w:themeTint="FF" w:themeShade="FF"/>
                    </w:rPr>
                    <w:t xml:space="preserve"> element </w:t>
                  </w:r>
                  <w:proofErr w:type="spellStart"/>
                  <w:r w:rsidRPr="4217F95B" w:rsidR="21CFDBF3">
                    <w:rPr>
                      <w:rFonts w:eastAsia="Verdana Pro" w:cs="Verdana Pro"/>
                      <w:color w:val="000000" w:themeColor="text1" w:themeTint="FF" w:themeShade="FF"/>
                    </w:rPr>
                    <w:t>error</w:t>
                  </w:r>
                  <w:proofErr w:type="spellEnd"/>
                  <w:r w:rsidRPr="4217F95B" w:rsidR="21CFDBF3">
                    <w:rPr>
                      <w:rFonts w:eastAsia="Verdana Pro" w:cs="Verdana Pro"/>
                      <w:color w:val="000000" w:themeColor="text1" w:themeTint="FF" w:themeShade="FF"/>
                    </w:rPr>
                    <w:t xml:space="preserve">; </w:t>
                  </w:r>
                  <w:proofErr w:type="spellStart"/>
                  <w:r w:rsidRPr="4217F95B" w:rsidR="21CFDBF3">
                    <w:rPr>
                      <w:rFonts w:eastAsia="Verdana Pro" w:cs="Verdana Pro"/>
                      <w:color w:val="000000" w:themeColor="text1" w:themeTint="FF" w:themeShade="FF"/>
                    </w:rPr>
                    <w:t>sensing</w:t>
                  </w:r>
                  <w:proofErr w:type="spellEnd"/>
                  <w:r w:rsidRPr="4217F95B" w:rsidR="21CFDBF3">
                    <w:rPr>
                      <w:rFonts w:eastAsia="Verdana Pro" w:cs="Verdana Pro"/>
                      <w:color w:val="000000" w:themeColor="text1" w:themeTint="FF" w:themeShade="FF"/>
                    </w:rPr>
                    <w:t xml:space="preserve"> elementin </w:t>
                  </w:r>
                  <w:r w:rsidRPr="4217F95B" w:rsidR="7FA781A6">
                    <w:rPr>
                      <w:rFonts w:eastAsia="Verdana Pro" w:cs="Verdana Pro"/>
                      <w:color w:val="000000" w:themeColor="text1" w:themeTint="FF" w:themeShade="FF"/>
                    </w:rPr>
                    <w:t>kısa dev</w:t>
                  </w:r>
                  <w:r w:rsidRPr="4217F95B" w:rsidR="07DAF82B">
                    <w:rPr>
                      <w:rFonts w:eastAsia="Verdana Pro" w:cs="Verdana Pro"/>
                      <w:color w:val="000000" w:themeColor="text1" w:themeTint="FF" w:themeShade="FF"/>
                    </w:rPr>
                    <w:t>r</w:t>
                  </w:r>
                  <w:r w:rsidRPr="4217F95B" w:rsidR="7FA781A6">
                    <w:rPr>
                      <w:rFonts w:eastAsia="Verdana Pro" w:cs="Verdana Pro"/>
                      <w:color w:val="000000" w:themeColor="text1" w:themeTint="FF" w:themeShade="FF"/>
                    </w:rPr>
                    <w:t xml:space="preserve">e/açık devre </w:t>
                  </w:r>
                  <w:r w:rsidRPr="4217F95B" w:rsidR="7515F686">
                    <w:rPr>
                      <w:rFonts w:eastAsia="Verdana Pro" w:cs="Verdana Pro"/>
                      <w:color w:val="000000" w:themeColor="text1" w:themeTint="FF" w:themeShade="FF"/>
                    </w:rPr>
                    <w:t xml:space="preserve">olması durumunda hata </w:t>
                  </w:r>
                  <w:r w:rsidRPr="4217F95B" w:rsidR="5151AB14">
                    <w:rPr>
                      <w:rFonts w:eastAsia="Verdana Pro" w:cs="Verdana Pro"/>
                      <w:color w:val="000000" w:themeColor="text1" w:themeTint="FF" w:themeShade="FF"/>
                    </w:rPr>
                    <w:t>bildirmesidir</w:t>
                  </w:r>
                  <w:r w:rsidRPr="4217F95B" w:rsidR="7515F686">
                    <w:rPr>
                      <w:rFonts w:eastAsia="Verdana Pro" w:cs="Verdana Pro"/>
                      <w:color w:val="000000" w:themeColor="text1" w:themeTint="FF" w:themeShade="FF"/>
                    </w:rPr>
                    <w:t>.</w:t>
                  </w:r>
                </w:p>
                <w:p w:rsidR="11668CD6" w:rsidP="4217F95B" w:rsidRDefault="11668CD6" w14:paraId="6E47AEDD" w14:textId="278D84FB">
                  <w:pPr>
                    <w:pStyle w:val="Normal"/>
                    <w:rPr>
                      <w:rFonts w:eastAsia="Verdana Pro" w:cs="Verdana Pro"/>
                      <w:color w:val="000000" w:themeColor="text1" w:themeTint="FF" w:themeShade="FF"/>
                    </w:rPr>
                  </w:pPr>
                  <w:proofErr w:type="spellStart"/>
                  <w:r w:rsidRPr="3A8BFDB2" w:rsidR="11668CD6">
                    <w:rPr>
                      <w:rFonts w:eastAsia="Verdana Pro" w:cs="Verdana Pro"/>
                      <w:color w:val="000000" w:themeColor="text1" w:themeTint="FF" w:themeShade="FF"/>
                    </w:rPr>
                    <w:t>Sensing</w:t>
                  </w:r>
                  <w:proofErr w:type="spellEnd"/>
                  <w:r w:rsidRPr="3A8BFDB2" w:rsidR="11668CD6">
                    <w:rPr>
                      <w:rFonts w:eastAsia="Verdana Pro" w:cs="Verdana Pro"/>
                      <w:color w:val="000000" w:themeColor="text1" w:themeTint="FF" w:themeShade="FF"/>
                    </w:rPr>
                    <w:t xml:space="preserve"> element hatasının gönderilmesinin sebebi,</w:t>
                  </w:r>
                  <w:r w:rsidRPr="3A8BFDB2" w:rsidR="02622433">
                    <w:rPr>
                      <w:rFonts w:eastAsia="Verdana Pro" w:cs="Verdana Pro"/>
                      <w:color w:val="000000" w:themeColor="text1" w:themeTint="FF" w:themeShade="FF"/>
                    </w:rPr>
                    <w:t xml:space="preserve"> </w:t>
                  </w:r>
                  <w:proofErr w:type="spellStart"/>
                  <w:r w:rsidRPr="3A8BFDB2" w:rsidR="6024DE80">
                    <w:rPr>
                      <w:rFonts w:eastAsia="Verdana Pro" w:cs="Verdana Pro"/>
                      <w:color w:val="000000" w:themeColor="text1" w:themeTint="FF" w:themeShade="FF"/>
                    </w:rPr>
                    <w:t>sensing</w:t>
                  </w:r>
                  <w:proofErr w:type="spellEnd"/>
                  <w:r w:rsidRPr="3A8BFDB2" w:rsidR="6024DE80">
                    <w:rPr>
                      <w:rFonts w:eastAsia="Verdana Pro" w:cs="Verdana Pro"/>
                      <w:color w:val="000000" w:themeColor="text1" w:themeTint="FF" w:themeShade="FF"/>
                    </w:rPr>
                    <w:t xml:space="preserve"> elementte kısa devre/açık devre </w:t>
                  </w:r>
                  <w:r w:rsidRPr="3A8BFDB2" w:rsidR="58797493">
                    <w:rPr>
                      <w:rFonts w:eastAsia="Verdana Pro" w:cs="Verdana Pro"/>
                      <w:color w:val="000000" w:themeColor="text1" w:themeTint="FF" w:themeShade="FF"/>
                    </w:rPr>
                    <w:t xml:space="preserve">olması durumunda doğru </w:t>
                  </w:r>
                  <w:r w:rsidRPr="3A8BFDB2" w:rsidR="7872B10E">
                    <w:rPr>
                      <w:rFonts w:eastAsia="Verdana Pro" w:cs="Verdana Pro"/>
                      <w:color w:val="000000" w:themeColor="text1" w:themeTint="FF" w:themeShade="FF"/>
                    </w:rPr>
                    <w:t>sıcaklık</w:t>
                  </w:r>
                  <w:r w:rsidRPr="3A8BFDB2" w:rsidR="58797493">
                    <w:rPr>
                      <w:rFonts w:eastAsia="Verdana Pro" w:cs="Verdana Pro"/>
                      <w:color w:val="000000" w:themeColor="text1" w:themeTint="FF" w:themeShade="FF"/>
                    </w:rPr>
                    <w:t xml:space="preserve"> ölçümü </w:t>
                  </w:r>
                  <w:r w:rsidRPr="3A8BFDB2" w:rsidR="35096FAD">
                    <w:rPr>
                      <w:rFonts w:eastAsia="Verdana Pro" w:cs="Verdana Pro"/>
                      <w:color w:val="000000" w:themeColor="text1" w:themeTint="FF" w:themeShade="FF"/>
                    </w:rPr>
                    <w:t>yapılamayıp yangın</w:t>
                  </w:r>
                  <w:r w:rsidRPr="3A8BFDB2" w:rsidR="366A6A73">
                    <w:rPr>
                      <w:rFonts w:eastAsia="Verdana Pro" w:cs="Verdana Pro"/>
                      <w:color w:val="000000" w:themeColor="text1" w:themeTint="FF" w:themeShade="FF"/>
                    </w:rPr>
                    <w:t xml:space="preserve">/yüksek </w:t>
                  </w:r>
                  <w:r w:rsidRPr="3A8BFDB2" w:rsidR="21F47665">
                    <w:rPr>
                      <w:rFonts w:eastAsia="Verdana Pro" w:cs="Verdana Pro"/>
                      <w:color w:val="000000" w:themeColor="text1" w:themeTint="FF" w:themeShade="FF"/>
                    </w:rPr>
                    <w:t>sıcaklık tespitinin</w:t>
                  </w:r>
                  <w:r w:rsidRPr="3A8BFDB2" w:rsidR="056FFCA1">
                    <w:rPr>
                      <w:rFonts w:eastAsia="Verdana Pro" w:cs="Verdana Pro"/>
                      <w:color w:val="000000" w:themeColor="text1" w:themeTint="FF" w:themeShade="FF"/>
                    </w:rPr>
                    <w:t xml:space="preserve"> </w:t>
                  </w:r>
                  <w:r w:rsidRPr="3A8BFDB2" w:rsidR="4EB690C0">
                    <w:rPr>
                      <w:rFonts w:eastAsia="Verdana Pro" w:cs="Verdana Pro"/>
                      <w:color w:val="000000" w:themeColor="text1" w:themeTint="FF" w:themeShade="FF"/>
                    </w:rPr>
                    <w:t xml:space="preserve">yanlış </w:t>
                  </w:r>
                  <w:r w:rsidRPr="3A8BFDB2" w:rsidR="056FFCA1">
                    <w:rPr>
                      <w:rFonts w:eastAsia="Verdana Pro" w:cs="Verdana Pro"/>
                      <w:color w:val="000000" w:themeColor="text1" w:themeTint="FF" w:themeShade="FF"/>
                    </w:rPr>
                    <w:t>gerçekleştiril</w:t>
                  </w:r>
                  <w:r w:rsidRPr="3A8BFDB2" w:rsidR="056FFCA1">
                    <w:rPr>
                      <w:rFonts w:eastAsia="Verdana Pro" w:cs="Verdana Pro"/>
                      <w:color w:val="000000" w:themeColor="text1" w:themeTint="FF" w:themeShade="FF"/>
                    </w:rPr>
                    <w:t>mesinden dolayıdır.</w:t>
                  </w:r>
                  <w:r w:rsidRPr="3A8BFDB2" w:rsidR="78665C33">
                    <w:rPr>
                      <w:rFonts w:eastAsia="Verdana Pro" w:cs="Verdana Pro"/>
                      <w:color w:val="000000" w:themeColor="text1" w:themeTint="FF" w:themeShade="FF"/>
                    </w:rPr>
                    <w:t xml:space="preserve"> </w:t>
                  </w:r>
                </w:p>
                <w:p w:rsidR="00087DFA" w:rsidP="3A8BFDB2" w:rsidRDefault="00087DFA" w14:paraId="63F5ABA5" w14:textId="7F51B4FB">
                  <w:pPr>
                    <w:pStyle w:val="Normal"/>
                    <w:rPr>
                      <w:rFonts w:eastAsia="Verdana Pro" w:cs="Verdana Pro"/>
                      <w:color w:val="000000" w:themeColor="text1" w:themeTint="FF" w:themeShade="FF"/>
                    </w:rPr>
                  </w:pPr>
                  <w:proofErr w:type="spellStart"/>
                  <w:r w:rsidRPr="3A8BFDB2" w:rsidR="736BEA71">
                    <w:rPr>
                      <w:rFonts w:eastAsia="Verdana Pro" w:cs="Verdana Pro"/>
                      <w:color w:val="000000" w:themeColor="text1" w:themeTint="FF" w:themeShade="FF"/>
                    </w:rPr>
                    <w:t>Sensing</w:t>
                  </w:r>
                  <w:proofErr w:type="spellEnd"/>
                  <w:r w:rsidRPr="3A8BFDB2" w:rsidR="736BEA71">
                    <w:rPr>
                      <w:rFonts w:eastAsia="Verdana Pro" w:cs="Verdana Pro"/>
                      <w:color w:val="000000" w:themeColor="text1" w:themeTint="FF" w:themeShade="FF"/>
                    </w:rPr>
                    <w:t xml:space="preserve"> element hatası operasyonel modda gönderilmeli çünkü; </w:t>
                  </w:r>
                  <w:r w:rsidRPr="3A8BFDB2" w:rsidR="60E1EFA8">
                    <w:rPr>
                      <w:rFonts w:eastAsia="Verdana Pro" w:cs="Verdana Pro"/>
                      <w:color w:val="000000" w:themeColor="text1" w:themeTint="FF" w:themeShade="FF"/>
                    </w:rPr>
                    <w:t>F</w:t>
                  </w:r>
                  <w:r w:rsidRPr="3A8BFDB2" w:rsidR="2EA2D949">
                    <w:rPr>
                      <w:rFonts w:eastAsia="Verdana Pro" w:cs="Verdana Pro"/>
                      <w:color w:val="000000" w:themeColor="text1" w:themeTint="FF" w:themeShade="FF"/>
                    </w:rPr>
                    <w:t>ail</w:t>
                  </w:r>
                  <w:r w:rsidRPr="3A8BFDB2" w:rsidR="1C547056">
                    <w:rPr>
                      <w:rFonts w:eastAsia="Verdana Pro" w:cs="Verdana Pro"/>
                      <w:color w:val="000000" w:themeColor="text1" w:themeTint="FF" w:themeShade="FF"/>
                    </w:rPr>
                    <w:t xml:space="preserve"> modda ya da kalibrasyon modunda </w:t>
                  </w:r>
                  <w:proofErr w:type="spellStart"/>
                  <w:r w:rsidRPr="3A8BFDB2" w:rsidR="19DDA489">
                    <w:rPr>
                      <w:rFonts w:eastAsia="Verdana Pro" w:cs="Verdana Pro"/>
                      <w:color w:val="000000" w:themeColor="text1" w:themeTint="FF" w:themeShade="FF"/>
                    </w:rPr>
                    <w:t>S</w:t>
                  </w:r>
                  <w:r w:rsidRPr="3A8BFDB2" w:rsidR="284C4540">
                    <w:rPr>
                      <w:rFonts w:eastAsia="Verdana Pro" w:cs="Verdana Pro"/>
                      <w:color w:val="000000" w:themeColor="text1" w:themeTint="FF" w:themeShade="FF"/>
                    </w:rPr>
                    <w:t>ensing</w:t>
                  </w:r>
                  <w:proofErr w:type="spellEnd"/>
                  <w:r w:rsidRPr="3A8BFDB2" w:rsidR="284C4540">
                    <w:rPr>
                      <w:rFonts w:eastAsia="Verdana Pro" w:cs="Verdana Pro"/>
                      <w:color w:val="000000" w:themeColor="text1" w:themeTint="FF" w:themeShade="FF"/>
                    </w:rPr>
                    <w:t xml:space="preserve"> </w:t>
                  </w:r>
                  <w:r w:rsidRPr="3A8BFDB2" w:rsidR="7940B159">
                    <w:rPr>
                      <w:rFonts w:eastAsia="Verdana Pro" w:cs="Verdana Pro"/>
                      <w:color w:val="000000" w:themeColor="text1" w:themeTint="FF" w:themeShade="FF"/>
                    </w:rPr>
                    <w:t>E</w:t>
                  </w:r>
                  <w:r w:rsidRPr="3A8BFDB2" w:rsidR="284C4540">
                    <w:rPr>
                      <w:rFonts w:eastAsia="Verdana Pro" w:cs="Verdana Pro"/>
                      <w:color w:val="000000" w:themeColor="text1" w:themeTint="FF" w:themeShade="FF"/>
                    </w:rPr>
                    <w:t>lementten ADC okuması ve bu okuma sonucuna göre yangın</w:t>
                  </w:r>
                  <w:r w:rsidRPr="3A8BFDB2" w:rsidR="5BF92BAF">
                    <w:rPr>
                      <w:rFonts w:eastAsia="Verdana Pro" w:cs="Verdana Pro"/>
                      <w:color w:val="000000" w:themeColor="text1" w:themeTint="FF" w:themeShade="FF"/>
                    </w:rPr>
                    <w:t>/yüksek sıcaklık</w:t>
                  </w:r>
                  <w:r w:rsidRPr="3A8BFDB2" w:rsidR="284C4540">
                    <w:rPr>
                      <w:rFonts w:eastAsia="Verdana Pro" w:cs="Verdana Pro"/>
                      <w:color w:val="000000" w:themeColor="text1" w:themeTint="FF" w:themeShade="FF"/>
                    </w:rPr>
                    <w:t xml:space="preserve"> </w:t>
                  </w:r>
                  <w:r w:rsidRPr="3A8BFDB2" w:rsidR="071A85B7">
                    <w:rPr>
                      <w:rFonts w:eastAsia="Verdana Pro" w:cs="Verdana Pro"/>
                      <w:color w:val="000000" w:themeColor="text1" w:themeTint="FF" w:themeShade="FF"/>
                    </w:rPr>
                    <w:t>tespiti gerçekleşmemelidir.</w:t>
                  </w:r>
                  <w:proofErr w:type="spellStart"/>
                  <w:proofErr w:type="spellEnd"/>
                </w:p>
                <w:p w:rsidR="00087DFA" w:rsidP="3A8BFDB2" w:rsidRDefault="00087DFA" w14:paraId="27BD436E" w14:textId="4C27401A">
                  <w:pPr>
                    <w:pStyle w:val="Normal"/>
                    <w:rPr>
                      <w:rFonts w:eastAsia="Verdana Pro" w:cs="Verdana Pro"/>
                      <w:color w:val="000000" w:themeColor="text1" w:themeTint="FF" w:themeShade="FF"/>
                    </w:rPr>
                  </w:pPr>
                  <w:r w:rsidRPr="3A8BFDB2" w:rsidR="007543F3">
                    <w:rPr>
                      <w:rFonts w:eastAsia="Verdana Pro" w:cs="Verdana Pro"/>
                      <w:color w:val="000000" w:themeColor="text1" w:themeTint="FF" w:themeShade="FF"/>
                    </w:rPr>
                    <w:t>Fail modda</w:t>
                  </w:r>
                  <w:r w:rsidRPr="3A8BFDB2" w:rsidR="61D36067">
                    <w:rPr>
                      <w:rFonts w:eastAsia="Verdana Pro" w:cs="Verdana Pro"/>
                      <w:color w:val="000000" w:themeColor="text1" w:themeTint="FF" w:themeShade="FF"/>
                    </w:rPr>
                    <w:t xml:space="preserve"> yazılım bir hatadan dolayı </w:t>
                  </w:r>
                  <w:r w:rsidRPr="3A8BFDB2" w:rsidR="023E7813">
                    <w:rPr>
                      <w:rFonts w:eastAsia="Verdana Pro" w:cs="Verdana Pro"/>
                      <w:color w:val="000000" w:themeColor="text1" w:themeTint="FF" w:themeShade="FF"/>
                    </w:rPr>
                    <w:t xml:space="preserve">bu moda girmiş demektir, bundan dolayı bu modda </w:t>
                  </w:r>
                  <w:proofErr w:type="spellStart"/>
                  <w:r w:rsidRPr="3A8BFDB2" w:rsidR="023E7813">
                    <w:rPr>
                      <w:rFonts w:eastAsia="Verdana Pro" w:cs="Verdana Pro"/>
                      <w:color w:val="000000" w:themeColor="text1" w:themeTint="FF" w:themeShade="FF"/>
                    </w:rPr>
                    <w:t>sensing</w:t>
                  </w:r>
                  <w:proofErr w:type="spellEnd"/>
                  <w:r w:rsidRPr="3A8BFDB2" w:rsidR="023E7813">
                    <w:rPr>
                      <w:rFonts w:eastAsia="Verdana Pro" w:cs="Verdana Pro"/>
                      <w:color w:val="000000" w:themeColor="text1" w:themeTint="FF" w:themeShade="FF"/>
                    </w:rPr>
                    <w:t xml:space="preserve"> element hataları gönderilmeyebilir.</w:t>
                  </w:r>
                </w:p>
                <w:p w:rsidR="00087DFA" w:rsidP="14CF72CA" w:rsidRDefault="00087DFA" w14:paraId="42CE84F7" w14:textId="0F6D1179">
                  <w:pPr>
                    <w:pStyle w:val="Normal"/>
                    <w:rPr>
                      <w:rFonts w:eastAsia="Verdana Pro" w:cs="Verdana Pro"/>
                      <w:color w:val="000000" w:themeColor="text1" w:themeTint="FF" w:themeShade="FF"/>
                    </w:rPr>
                  </w:pPr>
                  <w:r w:rsidRPr="3A8BFDB2" w:rsidR="023E7813">
                    <w:rPr>
                      <w:rFonts w:eastAsia="Verdana Pro" w:cs="Verdana Pro"/>
                      <w:color w:val="000000" w:themeColor="text1" w:themeTint="FF" w:themeShade="FF"/>
                    </w:rPr>
                    <w:t xml:space="preserve">Kalibrasyon modunda yazılım kalibrasyon datasını </w:t>
                  </w:r>
                  <w:proofErr w:type="spellStart"/>
                  <w:r w:rsidRPr="3A8BFDB2" w:rsidR="023E7813">
                    <w:rPr>
                      <w:rFonts w:eastAsia="Verdana Pro" w:cs="Verdana Pro"/>
                      <w:color w:val="000000" w:themeColor="text1" w:themeTint="FF" w:themeShade="FF"/>
                    </w:rPr>
                    <w:t>flasha</w:t>
                  </w:r>
                  <w:proofErr w:type="spellEnd"/>
                  <w:r w:rsidRPr="3A8BFDB2" w:rsidR="023E7813">
                    <w:rPr>
                      <w:rFonts w:eastAsia="Verdana Pro" w:cs="Verdana Pro"/>
                      <w:color w:val="000000" w:themeColor="text1" w:themeTint="FF" w:themeShade="FF"/>
                    </w:rPr>
                    <w:t xml:space="preserve"> yazmaktadır, bu yüzden bu modda </w:t>
                  </w:r>
                  <w:proofErr w:type="spellStart"/>
                  <w:r w:rsidRPr="3A8BFDB2" w:rsidR="023E7813">
                    <w:rPr>
                      <w:rFonts w:eastAsia="Verdana Pro" w:cs="Verdana Pro"/>
                      <w:color w:val="000000" w:themeColor="text1" w:themeTint="FF" w:themeShade="FF"/>
                    </w:rPr>
                    <w:t>sensing</w:t>
                  </w:r>
                  <w:proofErr w:type="spellEnd"/>
                  <w:r w:rsidRPr="3A8BFDB2" w:rsidR="023E7813">
                    <w:rPr>
                      <w:rFonts w:eastAsia="Verdana Pro" w:cs="Verdana Pro"/>
                      <w:color w:val="000000" w:themeColor="text1" w:themeTint="FF" w:themeShade="FF"/>
                    </w:rPr>
                    <w:t xml:space="preserve"> element hatalarını </w:t>
                  </w:r>
                  <w:r w:rsidRPr="3A8BFDB2" w:rsidR="023E7813">
                    <w:rPr>
                      <w:rFonts w:eastAsia="Verdana Pro" w:cs="Verdana Pro"/>
                      <w:color w:val="000000" w:themeColor="text1" w:themeTint="FF" w:themeShade="FF"/>
                    </w:rPr>
                    <w:t>göndermeyebilir</w:t>
                  </w:r>
                  <w:r w:rsidRPr="3A8BFDB2" w:rsidR="023E7813">
                    <w:rPr>
                      <w:rFonts w:eastAsia="Verdana Pro" w:cs="Verdana Pro"/>
                      <w:color w:val="000000" w:themeColor="text1" w:themeTint="FF" w:themeShade="FF"/>
                    </w:rPr>
                    <w:t>.</w:t>
                  </w:r>
                </w:p>
              </w:tc>
            </w:tr>
          </w:tbl>
          <w:p w:rsidR="00087DFA" w:rsidP="00212B47" w:rsidRDefault="00087DFA" w14:paraId="48269C8D" w14:textId="77777777"/>
        </w:tc>
      </w:tr>
      <w:tr w:rsidRPr="004D3450" w:rsidR="00087DFA" w:rsidTr="5DA0B799" w14:paraId="0374899C" w14:textId="77777777">
        <w:trPr>
          <w:cantSplit/>
        </w:trPr>
        <w:tc>
          <w:tcPr>
            <w:tcW w:w="9214" w:type="dxa"/>
            <w:tcMar/>
          </w:tcPr>
          <w:p w:rsidRPr="0085476D" w:rsidR="00087DFA" w:rsidP="00212B47" w:rsidRDefault="00087DFA" w14:paraId="0CD2863D" w14:textId="77777777">
            <w:pPr>
              <w:pStyle w:val="Balk11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ANALYSIS</w:t>
            </w:r>
          </w:p>
        </w:tc>
      </w:tr>
      <w:tr w:rsidRPr="004D3450" w:rsidR="004D01C9" w:rsidTr="5DA0B799" w14:paraId="4B2BBD0F" w14:textId="77777777">
        <w:trPr>
          <w:cantSplit/>
        </w:trPr>
        <w:tc>
          <w:tcPr>
            <w:tcW w:w="9214" w:type="dxa"/>
            <w:tcMar/>
          </w:tcPr>
          <w:p w:rsidR="004D01C9" w:rsidP="00087DFA" w:rsidRDefault="00206B0D" w14:paraId="28CFE909" w14:textId="77777777">
            <w:pPr>
              <w:pStyle w:val="Balk11"/>
              <w:numPr>
                <w:ilvl w:val="1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QUALITY ATTRIBUTES</w:t>
            </w:r>
          </w:p>
        </w:tc>
      </w:tr>
      <w:tr w:rsidRPr="004D3450" w:rsidR="00087DFA" w:rsidTr="5DA0B799" w14:paraId="33DC0793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996"/>
              <w:gridCol w:w="1007"/>
              <w:gridCol w:w="425"/>
              <w:gridCol w:w="3261"/>
              <w:gridCol w:w="1299"/>
            </w:tblGrid>
            <w:tr w:rsidR="002F7722" w:rsidTr="7420BF06" w14:paraId="2AB2B796" w14:textId="77777777">
              <w:tc>
                <w:tcPr>
                  <w:tcW w:w="2996" w:type="dxa"/>
                  <w:tcMar/>
                </w:tcPr>
                <w:p w:rsidR="002F7722" w:rsidP="00212B47" w:rsidRDefault="7FBE1F12" w14:paraId="6800CA87" w14:textId="5B3E2738">
                  <w:r>
                    <w:lastRenderedPageBreak/>
                    <w:t>CORRECTNESS</w:t>
                  </w:r>
                  <w:r w:rsidR="3EDBAFD2">
                    <w:t xml:space="preserve"> +</w:t>
                  </w:r>
                </w:p>
              </w:tc>
              <w:tc>
                <w:tcPr>
                  <w:tcW w:w="1007" w:type="dxa"/>
                  <w:tcMar/>
                </w:tcPr>
                <w:p w:rsidR="002F7722" w:rsidP="00212B47" w:rsidRDefault="00442701" w14:paraId="01669455" w14:textId="643B0EBD">
                  <w:sdt>
                    <w:sdtPr>
                      <w:id w:val="1097375438"/>
                      <w:alias w:val="CORRECTNESS"/>
                      <w:tag w:val="CORRECTNESS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4F3AE4C9" w:rsidR="24908551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425" w:type="dxa"/>
                  <w:tcMar/>
                </w:tcPr>
                <w:p w:rsidR="002F7722" w:rsidP="00212B47" w:rsidRDefault="002F7722" w14:paraId="57553AF2" w14:textId="77777777"/>
              </w:tc>
              <w:tc>
                <w:tcPr>
                  <w:tcW w:w="3261" w:type="dxa"/>
                  <w:tcMar/>
                </w:tcPr>
                <w:p w:rsidR="002F7722" w:rsidP="00212B47" w:rsidRDefault="7FBE1F12" w14:paraId="7BC34D59" w14:textId="4CF3F1E4">
                  <w:r>
                    <w:t>CLARITY</w:t>
                  </w:r>
                  <w:r w:rsidR="05AEBC6F">
                    <w:t xml:space="preserve"> +</w:t>
                  </w:r>
                </w:p>
              </w:tc>
              <w:sdt>
                <w:sdtPr>
                  <w:alias w:val="CLARITY"/>
                  <w:tag w:val="CLARITY"/>
                  <w:id w:val="-111913694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0E7B492B" w14:textId="028F16A0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7420BF06" w14:paraId="5710F05C" w14:textId="77777777">
              <w:tc>
                <w:tcPr>
                  <w:tcW w:w="2996" w:type="dxa"/>
                  <w:tcMar/>
                </w:tcPr>
                <w:p w:rsidR="002F7722" w:rsidP="7420BF06" w:rsidRDefault="7FBE1F12" w14:paraId="2539BB7A" w14:textId="57FB0467">
                  <w:pPr/>
                  <w:r w:rsidR="5124324B">
                    <w:rPr/>
                    <w:t>COMPLETENESS-</w:t>
                  </w:r>
                </w:p>
              </w:tc>
              <w:tc>
                <w:tcPr>
                  <w:tcW w:w="1007" w:type="dxa"/>
                  <w:tcMar/>
                </w:tcPr>
                <w:p w:rsidR="002F7722" w:rsidP="00212B47" w:rsidRDefault="00B457B7" w14:paraId="32DA03D3" w14:textId="233488F0">
                  <w:sdt>
                    <w:sdtPr>
                      <w:id w:val="755591950"/>
                      <w:alias w:val="COMPLETENESS"/>
                      <w:tag w:val="COMPLETENESS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4F3AE4C9" w:rsidR="14DA6CBF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425" w:type="dxa"/>
                  <w:tcMar/>
                </w:tcPr>
                <w:p w:rsidR="002F7722" w:rsidP="00212B47" w:rsidRDefault="002F7722" w14:paraId="70D17A95" w14:textId="77777777"/>
              </w:tc>
              <w:tc>
                <w:tcPr>
                  <w:tcW w:w="3261" w:type="dxa"/>
                  <w:tcMar/>
                </w:tcPr>
                <w:p w:rsidR="002F7722" w:rsidP="00212B47" w:rsidRDefault="2B26CA58" w14:paraId="2F58AA87" w14:textId="4278E02C">
                  <w:r>
                    <w:t>SINGULARITY</w:t>
                  </w:r>
                  <w:r w:rsidR="3D725152">
                    <w:t xml:space="preserve"> +</w:t>
                  </w:r>
                </w:p>
              </w:tc>
              <w:sdt>
                <w:sdtPr>
                  <w:alias w:val="SINGULARITY"/>
                  <w:tag w:val="SINGULARITY"/>
                  <w:id w:val="-91870977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7792D561" w14:textId="54FED05E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7420BF06" w14:paraId="4FDE8F4C" w14:textId="77777777">
              <w:tc>
                <w:tcPr>
                  <w:tcW w:w="2996" w:type="dxa"/>
                  <w:tcMar/>
                </w:tcPr>
                <w:p w:rsidR="002F7722" w:rsidP="00212B47" w:rsidRDefault="7FBE1F12" w14:paraId="3FE1D8A8" w14:textId="4C49A9BE">
                  <w:r>
                    <w:t>VERIFIABLE</w:t>
                  </w:r>
                  <w:r w:rsidR="61BF40D3">
                    <w:t xml:space="preserve"> +</w:t>
                  </w:r>
                </w:p>
              </w:tc>
              <w:sdt>
                <w:sdtPr>
                  <w:alias w:val="VERIFIABLE"/>
                  <w:id w:val="-1023630822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564179B3" w14:textId="206DF0AA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28E6AB9C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34524282" w14:textId="7711438D">
                  <w:r>
                    <w:t>UNAMBIGUOS</w:t>
                  </w:r>
                  <w:r w:rsidR="610C917D">
                    <w:t xml:space="preserve"> +</w:t>
                  </w:r>
                </w:p>
              </w:tc>
              <w:sdt>
                <w:sdtPr>
                  <w:alias w:val="UNAMBIGUOUS"/>
                  <w:tag w:val="UNAMBIGUOUS"/>
                  <w:id w:val="98288692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52CE4FF7" w14:textId="126E74DC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7420BF06" w14:paraId="157F03F5" w14:textId="77777777">
              <w:tc>
                <w:tcPr>
                  <w:tcW w:w="2996" w:type="dxa"/>
                  <w:tcMar/>
                </w:tcPr>
                <w:p w:rsidR="002F7722" w:rsidP="00212B47" w:rsidRDefault="7FBE1F12" w14:paraId="282C24E9" w14:textId="57BE86F5">
                  <w:r>
                    <w:t>FEASIBILITY</w:t>
                  </w:r>
                  <w:r w:rsidR="53585EE1">
                    <w:t xml:space="preserve"> +</w:t>
                  </w:r>
                </w:p>
              </w:tc>
              <w:sdt>
                <w:sdtPr>
                  <w:alias w:val="FEASIBILITY"/>
                  <w:tag w:val="FEASIBILITY"/>
                  <w:id w:val="-180406616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4090D15E" w14:textId="565CA0FD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0EBCCB02" w14:textId="77777777"/>
              </w:tc>
              <w:tc>
                <w:tcPr>
                  <w:tcW w:w="3261" w:type="dxa"/>
                  <w:tcMar/>
                </w:tcPr>
                <w:p w:rsidR="002F7722" w:rsidP="7420BF06" w:rsidRDefault="005F052E" w14:paraId="7BC4C69E" w14:textId="76FC424E">
                  <w:pPr/>
                  <w:r w:rsidR="52397D69">
                    <w:rPr/>
                    <w:t>CONSISTANCY</w:t>
                  </w:r>
                  <w:r w:rsidR="500A896D">
                    <w:rPr/>
                    <w:t xml:space="preserve"> +</w:t>
                  </w:r>
                </w:p>
              </w:tc>
              <w:sdt>
                <w:sdtPr>
                  <w:alias w:val="CONSISTANCY"/>
                  <w:tag w:val="CONSISTANCY"/>
                  <w:id w:val="13954428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470492C2" w14:textId="17A52012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Pr="0085476D" w:rsidR="00087DFA" w:rsidP="00212B47" w:rsidRDefault="00087DFA" w14:paraId="44C77B8F" w14:textId="77777777"/>
        </w:tc>
      </w:tr>
      <w:tr w:rsidRPr="004D3450" w:rsidR="00087DFA" w:rsidTr="5DA0B799" w14:paraId="4A02680F" w14:textId="77777777">
        <w:trPr>
          <w:cantSplit/>
        </w:trPr>
        <w:tc>
          <w:tcPr>
            <w:tcW w:w="9214" w:type="dxa"/>
            <w:tcMar/>
          </w:tcPr>
          <w:p w:rsidRPr="00DA62FD" w:rsidR="0031053C" w:rsidP="0031053C" w:rsidRDefault="00002B8D" w14:paraId="72308244" w14:textId="77777777">
            <w:pPr>
              <w:pStyle w:val="Balk11"/>
              <w:numPr>
                <w:ilvl w:val="1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013CA0">
              <w:rPr>
                <w:b/>
                <w:bCs/>
              </w:rPr>
              <w:t>E</w:t>
            </w:r>
            <w:r>
              <w:rPr>
                <w:b/>
                <w:bCs/>
              </w:rPr>
              <w:t>MANTIC CONTROL</w:t>
            </w:r>
            <w:r w:rsidR="00CA3AFD">
              <w:rPr>
                <w:b/>
                <w:bCs/>
              </w:rPr>
              <w:t xml:space="preserve"> (</w:t>
            </w:r>
            <w:r w:rsidR="004600E4">
              <w:rPr>
                <w:b/>
                <w:bCs/>
              </w:rPr>
              <w:t>PRE</w:t>
            </w:r>
            <w:r w:rsidR="004E64BD">
              <w:rPr>
                <w:b/>
                <w:bCs/>
              </w:rPr>
              <w:t>FERABLY</w:t>
            </w:r>
            <w:r w:rsidR="00CA3AFD">
              <w:rPr>
                <w:b/>
                <w:bCs/>
              </w:rPr>
              <w:t>)</w:t>
            </w:r>
          </w:p>
        </w:tc>
      </w:tr>
      <w:tr w:rsidRPr="004D3450" w:rsidR="00087DFA" w:rsidTr="5DA0B799" w14:paraId="0D38514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586"/>
              <w:gridCol w:w="6402"/>
            </w:tblGrid>
            <w:tr w:rsidR="000E4C7A" w:rsidTr="6B321493" w14:paraId="19E91452" w14:textId="77777777">
              <w:tc>
                <w:tcPr>
                  <w:tcW w:w="2586" w:type="dxa"/>
                </w:tcPr>
                <w:p w:rsidR="000E4C7A" w:rsidP="00212B47" w:rsidRDefault="000E4C7A" w14:paraId="595EDCF1" w14:textId="77777777">
                  <w:r>
                    <w:t>ACTOR</w:t>
                  </w:r>
                </w:p>
              </w:tc>
              <w:tc>
                <w:tcPr>
                  <w:tcW w:w="6402" w:type="dxa"/>
                </w:tcPr>
                <w:p w:rsidR="000E4C7A" w:rsidP="6B321493" w:rsidRDefault="32BB32D9" w14:paraId="274EED0F" w14:textId="7E733109">
                  <w:pPr>
                    <w:rPr>
                      <w:rFonts w:eastAsia="Verdana Pro" w:cs="Verdana Pro"/>
                      <w:szCs w:val="24"/>
                    </w:rPr>
                  </w:pPr>
                  <w:r w:rsidRPr="6B321493">
                    <w:rPr>
                      <w:rFonts w:eastAsia="Verdana Pro" w:cs="Verdana Pro"/>
                      <w:color w:val="000000" w:themeColor="text1"/>
                      <w:szCs w:val="24"/>
                    </w:rPr>
                    <w:t>Software</w:t>
                  </w:r>
                </w:p>
              </w:tc>
            </w:tr>
            <w:tr w:rsidR="000E4C7A" w:rsidTr="6B321493" w14:paraId="4AC5B5F0" w14:textId="77777777">
              <w:tc>
                <w:tcPr>
                  <w:tcW w:w="2586" w:type="dxa"/>
                </w:tcPr>
                <w:p w:rsidR="000E4C7A" w:rsidP="00212B47" w:rsidRDefault="000E4C7A" w14:paraId="1DBD464A" w14:textId="77777777">
                  <w:r>
                    <w:t>ACTION</w:t>
                  </w:r>
                </w:p>
              </w:tc>
              <w:tc>
                <w:tcPr>
                  <w:tcW w:w="6402" w:type="dxa"/>
                </w:tcPr>
                <w:p w:rsidR="000E4C7A" w:rsidP="6B321493" w:rsidRDefault="1820F4BD" w14:paraId="013E36B7" w14:textId="6F5110E9">
                  <w:r>
                    <w:t>shall send</w:t>
                  </w:r>
                </w:p>
              </w:tc>
            </w:tr>
            <w:tr w:rsidR="000E4C7A" w:rsidTr="6B321493" w14:paraId="76329FE6" w14:textId="77777777">
              <w:tc>
                <w:tcPr>
                  <w:tcW w:w="2586" w:type="dxa"/>
                </w:tcPr>
                <w:p w:rsidR="000E4C7A" w:rsidP="00212B47" w:rsidRDefault="000E4C7A" w14:paraId="1DE19F84" w14:textId="77777777">
                  <w:r>
                    <w:t>OBJECT</w:t>
                  </w:r>
                </w:p>
              </w:tc>
              <w:tc>
                <w:tcPr>
                  <w:tcW w:w="6402" w:type="dxa"/>
                </w:tcPr>
                <w:p w:rsidR="000E4C7A" w:rsidP="6B321493" w:rsidRDefault="5221B062" w14:paraId="73B15C66" w14:textId="6DCAFE2A">
                  <w:r>
                    <w:t>sensing element errors by ARINC429 interface, while in operational mode</w:t>
                  </w:r>
                </w:p>
              </w:tc>
            </w:tr>
            <w:tr w:rsidR="000E4C7A" w:rsidTr="6B321493" w14:paraId="70C6BFC0" w14:textId="77777777">
              <w:tc>
                <w:tcPr>
                  <w:tcW w:w="2586" w:type="dxa"/>
                </w:tcPr>
                <w:p w:rsidR="000E4C7A" w:rsidP="00212B47" w:rsidRDefault="000E4C7A" w14:paraId="0F2D3BA9" w14:textId="77777777">
                  <w:r>
                    <w:t>EVENT</w:t>
                  </w:r>
                </w:p>
              </w:tc>
              <w:tc>
                <w:tcPr>
                  <w:tcW w:w="6402" w:type="dxa"/>
                </w:tcPr>
                <w:p w:rsidR="000E4C7A" w:rsidP="00212B47" w:rsidRDefault="000E4C7A" w14:paraId="555674AC" w14:textId="77777777"/>
              </w:tc>
            </w:tr>
            <w:tr w:rsidR="000E4C7A" w:rsidTr="6B321493" w14:paraId="3EACACB9" w14:textId="77777777">
              <w:tc>
                <w:tcPr>
                  <w:tcW w:w="2586" w:type="dxa"/>
                </w:tcPr>
                <w:p w:rsidR="000E4C7A" w:rsidP="00212B47" w:rsidRDefault="000E4C7A" w14:paraId="13B71DB7" w14:textId="77777777">
                  <w:r>
                    <w:t>PRE-CONDITION</w:t>
                  </w:r>
                </w:p>
              </w:tc>
              <w:tc>
                <w:tcPr>
                  <w:tcW w:w="6402" w:type="dxa"/>
                </w:tcPr>
                <w:p w:rsidR="000E4C7A" w:rsidP="00212B47" w:rsidRDefault="000E4C7A" w14:paraId="72FBBDC9" w14:textId="77777777"/>
              </w:tc>
            </w:tr>
            <w:tr w:rsidR="000E4C7A" w:rsidTr="6B321493" w14:paraId="048DB24E" w14:textId="77777777">
              <w:tc>
                <w:tcPr>
                  <w:tcW w:w="2586" w:type="dxa"/>
                </w:tcPr>
                <w:p w:rsidR="000E4C7A" w:rsidP="00212B47" w:rsidRDefault="000E4C7A" w14:paraId="016B13D8" w14:textId="77777777">
                  <w:r>
                    <w:t>POST-CONDITION</w:t>
                  </w:r>
                </w:p>
              </w:tc>
              <w:tc>
                <w:tcPr>
                  <w:tcW w:w="6402" w:type="dxa"/>
                </w:tcPr>
                <w:p w:rsidR="000E4C7A" w:rsidP="00212B47" w:rsidRDefault="000E4C7A" w14:paraId="03E508C2" w14:textId="77777777"/>
              </w:tc>
            </w:tr>
          </w:tbl>
          <w:p w:rsidRPr="0085476D" w:rsidR="00087DFA" w:rsidP="00212B47" w:rsidRDefault="00087DFA" w14:paraId="4AFDFF4F" w14:textId="77777777"/>
        </w:tc>
      </w:tr>
      <w:tr w:rsidRPr="004D3450" w:rsidR="004D01C9" w:rsidTr="5DA0B799" w14:paraId="43FACA68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E736B2" w14:paraId="449284BB" w14:textId="77777777">
            <w:pPr>
              <w:pStyle w:val="Balk11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VERIFICATION REQUIREMENT</w:t>
            </w:r>
          </w:p>
        </w:tc>
      </w:tr>
      <w:tr w:rsidRPr="004D3450" w:rsidR="006F12B7" w:rsidTr="5DA0B799" w14:paraId="5CBCC001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1452"/>
              <w:gridCol w:w="7536"/>
            </w:tblGrid>
            <w:tr w:rsidR="006F12B7" w:rsidTr="3A8BFDB2" w14:paraId="5774E51F" w14:textId="77777777">
              <w:sdt>
                <w:sdtPr>
                  <w:alias w:val="VERIFICATION METHOD"/>
                  <w:tag w:val="VERIFICATION METHOD"/>
                  <w:id w:val="-1031567276"/>
                  <w:lock w:val="sdtLocked"/>
                  <w:placeholder>
                    <w:docPart w:val="DEDE612C93074BBBA954A9C4F776A477"/>
                  </w:placeholder>
                  <w:showingPlcHdr/>
                  <w:comboBox>
                    <w:listItem w:displayText="MOC0" w:value="MOC0"/>
                    <w:listItem w:displayText="MOC1" w:value="MOC1"/>
                    <w:listItem w:displayText="MOC2" w:value="MOC2"/>
                    <w:listItem w:displayText="MOC3" w:value="MOC3"/>
                    <w:listItem w:displayText="MOC4" w:value="MOC4"/>
                    <w:listItem w:displayText="MOC5" w:value="MOC5"/>
                    <w:listItem w:displayText="MOC6" w:value="MOC6"/>
                    <w:listItem w:displayText="MOC7" w:value="MOC7"/>
                    <w:listItem w:displayText="MOC8" w:value="MOC8"/>
                    <w:listItem w:displayText="MOC9" w:value="MOC9"/>
                  </w:comboBox>
                </w:sdtPr>
                <w:sdtEndPr/>
                <w:sdtContent>
                  <w:tc>
                    <w:tcPr>
                      <w:tcW w:w="1452" w:type="dxa"/>
                      <w:tcMar/>
                    </w:tcPr>
                    <w:p w:rsidR="006F12B7" w:rsidP="00212B47" w:rsidRDefault="00E71EA2" w14:paraId="0733D4C5" w14:textId="4F3747DC">
                      <w:r>
                        <w:rPr>
                          <w:rStyle w:val="YerTutucuMetni"/>
                        </w:rPr>
                        <w:t>SELECT</w:t>
                      </w:r>
                    </w:p>
                  </w:tc>
                </w:sdtContent>
              </w:sdt>
              <w:tc>
                <w:tcPr>
                  <w:tcW w:w="7536" w:type="dxa"/>
                  <w:tcMar/>
                </w:tcPr>
                <w:p w:rsidR="006F12B7" w:rsidP="00212B47" w:rsidRDefault="033F5C66" w14:paraId="4A665E9B" w14:textId="4F69E5DC">
                  <w:r w:rsidR="2E4D0D0E">
                    <w:rPr/>
                    <w:t xml:space="preserve">MOC4, </w:t>
                  </w:r>
                </w:p>
                <w:p w:rsidR="006F12B7" w:rsidP="00212B47" w:rsidRDefault="033F5C66" w14:paraId="6A764D00" w14:textId="11ADC7A0">
                  <w:proofErr w:type="spellStart"/>
                  <w:r w:rsidR="3F7FA236">
                    <w:rPr/>
                    <w:t>Operational</w:t>
                  </w:r>
                  <w:proofErr w:type="spellEnd"/>
                  <w:r w:rsidR="3F7FA236">
                    <w:rPr/>
                    <w:t xml:space="preserve"> moddayken </w:t>
                  </w:r>
                  <w:proofErr w:type="spellStart"/>
                  <w:r w:rsidR="60F5ECC5">
                    <w:rPr/>
                    <w:t>S</w:t>
                  </w:r>
                  <w:r w:rsidR="7FD16087">
                    <w:rPr/>
                    <w:t>ensing</w:t>
                  </w:r>
                  <w:proofErr w:type="spellEnd"/>
                  <w:r w:rsidR="7FD16087">
                    <w:rPr/>
                    <w:t xml:space="preserve"> element</w:t>
                  </w:r>
                  <w:r w:rsidR="150EAD77">
                    <w:rPr/>
                    <w:t xml:space="preserve"> üzerinde </w:t>
                  </w:r>
                  <w:r w:rsidR="59EFCA99">
                    <w:rPr/>
                    <w:t xml:space="preserve">kısa devre/açık devre oluşturularak </w:t>
                  </w:r>
                  <w:r w:rsidR="7FD16087">
                    <w:rPr/>
                    <w:t>AR</w:t>
                  </w:r>
                  <w:r w:rsidR="76C9A90F">
                    <w:rPr/>
                    <w:t xml:space="preserve">INC429 </w:t>
                  </w:r>
                  <w:proofErr w:type="spellStart"/>
                  <w:r w:rsidR="32ECC842">
                    <w:rPr/>
                    <w:t>analyzer</w:t>
                  </w:r>
                  <w:proofErr w:type="spellEnd"/>
                  <w:r w:rsidR="32ECC842">
                    <w:rPr/>
                    <w:t xml:space="preserve"> </w:t>
                  </w:r>
                  <w:r w:rsidR="76C9A90F">
                    <w:rPr/>
                    <w:t>ile</w:t>
                  </w:r>
                  <w:r w:rsidR="57C027E1">
                    <w:rPr/>
                    <w:t xml:space="preserve"> hatanın ARINC429 üzerinden gelip gelmediği kontrol edilmelidir. Bu şekilde bu gereksinim doğrulanabilir.</w:t>
                  </w:r>
                  <w:r w:rsidR="76C9A90F">
                    <w:rPr/>
                    <w:t xml:space="preserve"> </w:t>
                  </w:r>
                </w:p>
              </w:tc>
            </w:tr>
          </w:tbl>
          <w:p w:rsidR="006F12B7" w:rsidP="00212B47" w:rsidRDefault="006F12B7" w14:paraId="3A86B439" w14:textId="77777777"/>
        </w:tc>
      </w:tr>
      <w:tr w:rsidRPr="004D3450" w:rsidR="00334478" w:rsidTr="5DA0B799" w14:paraId="47363743" w14:textId="77777777">
        <w:trPr>
          <w:cantSplit/>
        </w:trPr>
        <w:tc>
          <w:tcPr>
            <w:tcW w:w="9214" w:type="dxa"/>
            <w:tcMar/>
          </w:tcPr>
          <w:p w:rsidRPr="0085476D" w:rsidR="00334478" w:rsidP="00C41EC8" w:rsidRDefault="00334478" w14:paraId="501EC346" w14:textId="77777777">
            <w:pPr>
              <w:pStyle w:val="Balk11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</w:tc>
      </w:tr>
      <w:tr w:rsidRPr="004D3450" w:rsidR="00334478" w:rsidTr="5DA0B799" w14:paraId="0EB2CC50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334478" w:rsidTr="5DA0B799" w14:paraId="4F0474EE" w14:textId="77777777">
              <w:trPr>
                <w:trHeight w:val="300"/>
              </w:trPr>
              <w:tc>
                <w:tcPr>
                  <w:tcW w:w="8988" w:type="dxa"/>
                  <w:tcMar/>
                </w:tcPr>
                <w:p w:rsidR="0CEA954F" w:rsidP="3A8BFDB2" w:rsidRDefault="0CEA954F" w14:paraId="55B4DACA" w14:textId="14EBA579">
                  <w:pPr>
                    <w:pStyle w:val="Normal"/>
                  </w:pPr>
                  <w:proofErr w:type="spellStart"/>
                  <w:r w:rsidR="0CEA954F">
                    <w:rPr/>
                    <w:t>Sensing</w:t>
                  </w:r>
                  <w:proofErr w:type="spellEnd"/>
                  <w:r w:rsidR="0CEA954F">
                    <w:rPr/>
                    <w:t xml:space="preserve"> element hataları </w:t>
                  </w:r>
                  <w:r w:rsidR="5C90D750">
                    <w:rPr/>
                    <w:t>algılanılabilir</w:t>
                  </w:r>
                  <w:r w:rsidR="0CEA954F">
                    <w:rPr/>
                    <w:t xml:space="preserve">. </w:t>
                  </w:r>
                  <w:r w:rsidR="7A232561">
                    <w:rPr/>
                    <w:t>Y</w:t>
                  </w:r>
                  <w:r w:rsidR="19BD5AB4">
                    <w:rPr/>
                    <w:t xml:space="preserve">azılım operasyonel moddayken </w:t>
                  </w:r>
                  <w:proofErr w:type="spellStart"/>
                  <w:r w:rsidR="3B4E4B1C">
                    <w:rPr/>
                    <w:t>sensing</w:t>
                  </w:r>
                  <w:proofErr w:type="spellEnd"/>
                  <w:r w:rsidR="3B4E4B1C">
                    <w:rPr/>
                    <w:t xml:space="preserve"> element </w:t>
                  </w:r>
                  <w:r w:rsidR="6DBB0252">
                    <w:rPr/>
                    <w:t>hatası algılanmışsa</w:t>
                  </w:r>
                  <w:r w:rsidR="3B4E4B1C">
                    <w:rPr/>
                    <w:t xml:space="preserve">, bir bayrak kaldırabilir. Bu bayrağın kaldırılması durumunda </w:t>
                  </w:r>
                  <w:proofErr w:type="spellStart"/>
                  <w:r w:rsidR="3B4E4B1C">
                    <w:rPr/>
                    <w:t>sensing</w:t>
                  </w:r>
                  <w:proofErr w:type="spellEnd"/>
                  <w:r w:rsidR="3B4E4B1C">
                    <w:rPr/>
                    <w:t xml:space="preserve"> element err</w:t>
                  </w:r>
                  <w:r w:rsidR="5E350C5C">
                    <w:rPr/>
                    <w:t>or ARINC429 ile gönderilebilir.</w:t>
                  </w:r>
                </w:p>
                <w:p w:rsidR="00334478" w:rsidP="4F3AE4C9" w:rsidRDefault="235AD3F1" w14:paraId="743F908A" w14:textId="5AD5D3F3">
                  <w:pPr>
                    <w:pStyle w:val="Normal"/>
                  </w:pPr>
                  <w:r w:rsidR="33A5D793">
                    <w:rPr/>
                    <w:t xml:space="preserve">Eksikler: </w:t>
                  </w:r>
                  <w:proofErr w:type="spellStart"/>
                  <w:r w:rsidR="33A5D793">
                    <w:rPr/>
                    <w:t>PID</w:t>
                  </w:r>
                  <w:r w:rsidR="145D2C37">
                    <w:rPr/>
                    <w:t>S</w:t>
                  </w:r>
                  <w:r w:rsidR="33A5D793">
                    <w:rPr/>
                    <w:t>’da</w:t>
                  </w:r>
                  <w:proofErr w:type="spellEnd"/>
                  <w:r w:rsidR="33A5D793">
                    <w:rPr/>
                    <w:t xml:space="preserve"> sensor element </w:t>
                  </w:r>
                  <w:proofErr w:type="spellStart"/>
                  <w:r w:rsidR="33A5D793">
                    <w:rPr/>
                    <w:t>fau</w:t>
                  </w:r>
                  <w:r w:rsidR="64EFCEB8">
                    <w:rPr/>
                    <w:t>l</w:t>
                  </w:r>
                  <w:r w:rsidR="33A5D793">
                    <w:rPr/>
                    <w:t>t</w:t>
                  </w:r>
                  <w:proofErr w:type="spellEnd"/>
                  <w:r w:rsidR="33A5D793">
                    <w:rPr/>
                    <w:t xml:space="preserve"> olarak geçiyor bu gereksinimde </w:t>
                  </w:r>
                  <w:proofErr w:type="spellStart"/>
                  <w:r w:rsidR="33A5D793">
                    <w:rPr/>
                    <w:t>sensing</w:t>
                  </w:r>
                  <w:proofErr w:type="spellEnd"/>
                  <w:r w:rsidR="33A5D793">
                    <w:rPr/>
                    <w:t xml:space="preserve"> element </w:t>
                  </w:r>
                  <w:r w:rsidR="58708802">
                    <w:rPr/>
                    <w:t>error</w:t>
                  </w:r>
                  <w:r w:rsidR="58708802">
                    <w:rPr/>
                    <w:t xml:space="preserve"> </w:t>
                  </w:r>
                  <w:r w:rsidR="33A5D793">
                    <w:rPr/>
                    <w:t xml:space="preserve">olarak geçiyor. </w:t>
                  </w:r>
                  <w:proofErr w:type="spellStart"/>
                  <w:r w:rsidR="33A5D793">
                    <w:rPr/>
                    <w:t>PID</w:t>
                  </w:r>
                  <w:r w:rsidR="4CA97819">
                    <w:rPr/>
                    <w:t>S</w:t>
                  </w:r>
                  <w:r w:rsidR="33A5D793">
                    <w:rPr/>
                    <w:t>’da</w:t>
                  </w:r>
                  <w:proofErr w:type="spellEnd"/>
                  <w:r w:rsidR="33A5D793">
                    <w:rPr/>
                    <w:t xml:space="preserve"> ARINC429 </w:t>
                  </w:r>
                  <w:proofErr w:type="spellStart"/>
                  <w:r w:rsidR="33A5D793">
                    <w:rPr/>
                    <w:t>bus</w:t>
                  </w:r>
                  <w:proofErr w:type="spellEnd"/>
                  <w:r w:rsidR="2DB43FB2">
                    <w:rPr/>
                    <w:t xml:space="preserve">, bu gereksinimde </w:t>
                  </w:r>
                  <w:r w:rsidR="690DE758">
                    <w:rPr/>
                    <w:t xml:space="preserve">ARINC429 </w:t>
                  </w:r>
                  <w:proofErr w:type="spellStart"/>
                  <w:r w:rsidR="2DB43FB2">
                    <w:rPr/>
                    <w:t>interface</w:t>
                  </w:r>
                  <w:proofErr w:type="spellEnd"/>
                  <w:r w:rsidR="2DB43FB2">
                    <w:rPr/>
                    <w:t xml:space="preserve"> </w:t>
                  </w:r>
                  <w:r w:rsidR="30F04E9F">
                    <w:rPr/>
                    <w:t>ola</w:t>
                  </w:r>
                  <w:r w:rsidR="028C2F7C">
                    <w:rPr/>
                    <w:t xml:space="preserve">rak geçiyor. </w:t>
                  </w:r>
                </w:p>
                <w:p w:rsidR="00334478" w:rsidP="4F3AE4C9" w:rsidRDefault="235AD3F1" w14:paraId="7340E3DA" w14:textId="71D4AE25">
                  <w:pPr>
                    <w:pStyle w:val="Normal"/>
                  </w:pPr>
                  <w:r w:rsidR="028C2F7C">
                    <w:rPr/>
                    <w:t xml:space="preserve">Zaman eksik </w:t>
                  </w:r>
                  <w:proofErr w:type="spellStart"/>
                  <w:r w:rsidR="028C2F7C">
                    <w:rPr/>
                    <w:t>PID</w:t>
                  </w:r>
                  <w:r w:rsidR="15B22331">
                    <w:rPr/>
                    <w:t>S</w:t>
                  </w:r>
                  <w:r w:rsidR="028C2F7C">
                    <w:rPr/>
                    <w:t>’</w:t>
                  </w:r>
                  <w:r w:rsidR="30A42FE5">
                    <w:rPr/>
                    <w:t>da</w:t>
                  </w:r>
                  <w:proofErr w:type="spellEnd"/>
                  <w:r w:rsidR="30A42FE5">
                    <w:rPr/>
                    <w:t xml:space="preserve"> saniyede 10 kere olarak geçiyor. </w:t>
                  </w:r>
                  <w:proofErr w:type="spellStart"/>
                  <w:r w:rsidR="30A42FE5">
                    <w:rPr/>
                    <w:t>PIDS’da</w:t>
                  </w:r>
                  <w:proofErr w:type="spellEnd"/>
                  <w:r w:rsidR="30A42FE5">
                    <w:rPr/>
                    <w:t xml:space="preserve"> operasyonel mod yok. </w:t>
                  </w:r>
                  <w:r w:rsidR="1352991F">
                    <w:rPr/>
                    <w:t>FDU</w:t>
                  </w:r>
                  <w:r w:rsidR="106E988D">
                    <w:rPr/>
                    <w:t xml:space="preserve"> </w:t>
                  </w:r>
                  <w:r w:rsidR="2249532C">
                    <w:rPr/>
                    <w:t>Fail</w:t>
                  </w:r>
                  <w:r w:rsidR="1352991F">
                    <w:rPr/>
                    <w:t xml:space="preserve"> eksik. </w:t>
                  </w:r>
                  <w:proofErr w:type="spellStart"/>
                  <w:r w:rsidR="1352991F">
                    <w:rPr/>
                    <w:t>Sensing</w:t>
                  </w:r>
                  <w:proofErr w:type="spellEnd"/>
                  <w:r w:rsidR="1352991F">
                    <w:rPr/>
                    <w:t xml:space="preserve"> element </w:t>
                  </w:r>
                  <w:proofErr w:type="spellStart"/>
                  <w:r w:rsidR="1352991F">
                    <w:rPr/>
                    <w:t>error’un</w:t>
                  </w:r>
                  <w:proofErr w:type="spellEnd"/>
                  <w:r w:rsidR="1352991F">
                    <w:rPr/>
                    <w:t xml:space="preserve"> anlatımı eksik bir yerde </w:t>
                  </w:r>
                  <w:r w:rsidR="1352991F">
                    <w:rPr/>
                    <w:t>anlatılmalı</w:t>
                  </w:r>
                  <w:r w:rsidR="1352991F">
                    <w:rPr/>
                    <w:t xml:space="preserve"> </w:t>
                  </w:r>
                  <w:proofErr w:type="spellStart"/>
                  <w:r w:rsidR="4E2FCD6F">
                    <w:rPr/>
                    <w:t>Sensing</w:t>
                  </w:r>
                  <w:proofErr w:type="spellEnd"/>
                  <w:r w:rsidR="4E2FCD6F">
                    <w:rPr/>
                    <w:t xml:space="preserve"> element hatası geçince düzelecek mi ve hatadan dolayı mesaj gönderme ne kadar sürecek?</w:t>
                  </w:r>
                  <w:r w:rsidR="39F3C8B0">
                    <w:rPr/>
                    <w:t xml:space="preserve"> Sıklık belirtilmediğine göre bu 100ms olabilir mi bu mümkün mü?</w:t>
                  </w:r>
                </w:p>
                <w:p w:rsidR="20A62967" w:rsidP="5B721F7E" w:rsidRDefault="20A62967" w14:paraId="1AFE7E23" w14:textId="1EB667CF">
                  <w:pPr>
                    <w:pStyle w:val="Normal"/>
                    <w:rPr/>
                  </w:pPr>
                  <w:r w:rsidR="20A62967">
                    <w:rPr/>
                    <w:t>Öneri:</w:t>
                  </w:r>
                </w:p>
                <w:p w:rsidR="20A62967" w:rsidP="3A8BFDB2" w:rsidRDefault="20A62967" w14:paraId="5891235B" w14:textId="5DDE9557">
                  <w:pPr>
                    <w:pStyle w:val="Normal"/>
                  </w:pPr>
                  <w:r w:rsidR="20A62967">
                    <w:rPr/>
                    <w:t xml:space="preserve">High </w:t>
                  </w:r>
                  <w:proofErr w:type="spellStart"/>
                  <w:r w:rsidR="20A62967">
                    <w:rPr/>
                    <w:t>level</w:t>
                  </w:r>
                  <w:proofErr w:type="spellEnd"/>
                  <w:r w:rsidR="20A62967">
                    <w:rPr/>
                    <w:t xml:space="preserve"> </w:t>
                  </w:r>
                  <w:proofErr w:type="spellStart"/>
                  <w:r w:rsidR="20A62967">
                    <w:rPr/>
                    <w:t>requirement’larda</w:t>
                  </w:r>
                  <w:proofErr w:type="spellEnd"/>
                  <w:r w:rsidR="20A62967">
                    <w:rPr/>
                    <w:t xml:space="preserve"> belirtilen aşağıdaki 2 gereksinim yerine; </w:t>
                  </w:r>
                </w:p>
                <w:p w:rsidR="04A8086D" w:rsidP="3A8BFDB2" w:rsidRDefault="04A8086D" w14:paraId="4034B9EB" w14:textId="30953A17">
                  <w:pPr>
                    <w:pStyle w:val="Normal"/>
                  </w:pPr>
                  <w:r w:rsidR="04A8086D">
                    <w:rPr/>
                    <w:t xml:space="preserve">-Software </w:t>
                  </w:r>
                  <w:proofErr w:type="spellStart"/>
                  <w:r w:rsidR="04A8086D">
                    <w:rPr/>
                    <w:t>shall</w:t>
                  </w:r>
                  <w:proofErr w:type="spellEnd"/>
                  <w:r w:rsidR="04A8086D">
                    <w:rPr/>
                    <w:t xml:space="preserve"> </w:t>
                  </w:r>
                  <w:proofErr w:type="spellStart"/>
                  <w:r w:rsidR="04A8086D">
                    <w:rPr/>
                    <w:t>report</w:t>
                  </w:r>
                  <w:proofErr w:type="spellEnd"/>
                  <w:r w:rsidR="04A8086D">
                    <w:rPr/>
                    <w:t xml:space="preserve"> </w:t>
                  </w:r>
                  <w:proofErr w:type="spellStart"/>
                  <w:r w:rsidR="04A8086D">
                    <w:rPr/>
                    <w:t>failure</w:t>
                  </w:r>
                  <w:proofErr w:type="spellEnd"/>
                  <w:r w:rsidR="04A8086D">
                    <w:rPr/>
                    <w:t xml:space="preserve"> </w:t>
                  </w:r>
                  <w:proofErr w:type="spellStart"/>
                  <w:r w:rsidR="04A8086D">
                    <w:rPr/>
                    <w:t>about</w:t>
                  </w:r>
                  <w:proofErr w:type="spellEnd"/>
                  <w:r w:rsidR="04A8086D">
                    <w:rPr/>
                    <w:t xml:space="preserve"> </w:t>
                  </w:r>
                  <w:proofErr w:type="spellStart"/>
                  <w:r w:rsidR="04A8086D">
                    <w:rPr/>
                    <w:t>open</w:t>
                  </w:r>
                  <w:proofErr w:type="spellEnd"/>
                  <w:r w:rsidR="04A8086D">
                    <w:rPr/>
                    <w:t xml:space="preserve"> </w:t>
                  </w:r>
                  <w:proofErr w:type="spellStart"/>
                  <w:r w:rsidR="04A8086D">
                    <w:rPr/>
                    <w:t>and</w:t>
                  </w:r>
                  <w:proofErr w:type="spellEnd"/>
                  <w:r w:rsidR="04A8086D">
                    <w:rPr/>
                    <w:t xml:space="preserve"> </w:t>
                  </w:r>
                  <w:proofErr w:type="spellStart"/>
                  <w:r w:rsidR="04A8086D">
                    <w:rPr/>
                    <w:t>short</w:t>
                  </w:r>
                  <w:proofErr w:type="spellEnd"/>
                  <w:r w:rsidR="04A8086D">
                    <w:rPr/>
                    <w:t xml:space="preserve"> </w:t>
                  </w:r>
                  <w:proofErr w:type="spellStart"/>
                  <w:r w:rsidR="04A8086D">
                    <w:rPr/>
                    <w:t>circuit</w:t>
                  </w:r>
                  <w:proofErr w:type="spellEnd"/>
                  <w:r w:rsidR="04A8086D">
                    <w:rPr/>
                    <w:t xml:space="preserve"> </w:t>
                  </w:r>
                  <w:proofErr w:type="spellStart"/>
                  <w:r w:rsidR="04A8086D">
                    <w:rPr/>
                    <w:t>via</w:t>
                  </w:r>
                  <w:proofErr w:type="spellEnd"/>
                  <w:r w:rsidR="04A8086D">
                    <w:rPr/>
                    <w:t xml:space="preserve"> ARINC429 </w:t>
                  </w:r>
                  <w:proofErr w:type="spellStart"/>
                  <w:r w:rsidR="04A8086D">
                    <w:rPr/>
                    <w:t>separately</w:t>
                  </w:r>
                  <w:proofErr w:type="spellEnd"/>
                  <w:r w:rsidR="04A8086D">
                    <w:rPr/>
                    <w:t xml:space="preserve"> </w:t>
                  </w:r>
                  <w:proofErr w:type="spellStart"/>
                  <w:r w:rsidR="04A8086D">
                    <w:rPr/>
                    <w:t>for</w:t>
                  </w:r>
                  <w:proofErr w:type="spellEnd"/>
                  <w:r w:rsidR="04A8086D">
                    <w:rPr/>
                    <w:t xml:space="preserve"> </w:t>
                  </w:r>
                  <w:proofErr w:type="spellStart"/>
                  <w:r w:rsidR="04A8086D">
                    <w:rPr/>
                    <w:t>each</w:t>
                  </w:r>
                  <w:proofErr w:type="spellEnd"/>
                  <w:r w:rsidR="04A8086D">
                    <w:rPr/>
                    <w:t xml:space="preserve"> SENSING ELEMENT </w:t>
                  </w:r>
                  <w:proofErr w:type="spellStart"/>
                  <w:r w:rsidR="04A8086D">
                    <w:rPr/>
                    <w:t>or</w:t>
                  </w:r>
                  <w:proofErr w:type="spellEnd"/>
                  <w:r w:rsidR="04A8086D">
                    <w:rPr/>
                    <w:t xml:space="preserve"> </w:t>
                  </w:r>
                  <w:proofErr w:type="spellStart"/>
                  <w:r w:rsidR="04A8086D">
                    <w:rPr/>
                    <w:t>its</w:t>
                  </w:r>
                  <w:proofErr w:type="spellEnd"/>
                  <w:r w:rsidR="04A8086D">
                    <w:rPr/>
                    <w:t xml:space="preserve"> </w:t>
                  </w:r>
                  <w:proofErr w:type="spellStart"/>
                  <w:r w:rsidR="04A8086D">
                    <w:rPr/>
                    <w:t>corresponding</w:t>
                  </w:r>
                  <w:proofErr w:type="spellEnd"/>
                  <w:r w:rsidR="04A8086D">
                    <w:rPr/>
                    <w:t xml:space="preserve"> </w:t>
                  </w:r>
                  <w:proofErr w:type="spellStart"/>
                  <w:r w:rsidR="04A8086D">
                    <w:rPr/>
                    <w:t>conditioning</w:t>
                  </w:r>
                  <w:proofErr w:type="spellEnd"/>
                  <w:r w:rsidR="04A8086D">
                    <w:rPr/>
                    <w:t xml:space="preserve"> </w:t>
                  </w:r>
                  <w:proofErr w:type="spellStart"/>
                  <w:r w:rsidR="04A8086D">
                    <w:rPr/>
                    <w:t>circuits</w:t>
                  </w:r>
                  <w:proofErr w:type="spellEnd"/>
                  <w:r w:rsidR="04A8086D">
                    <w:rPr/>
                    <w:t>.</w:t>
                  </w:r>
                </w:p>
                <w:p w:rsidR="04A8086D" w:rsidP="3A8BFDB2" w:rsidRDefault="04A8086D" w14:paraId="7B0BE335" w14:textId="1743F7CB">
                  <w:pPr>
                    <w:pStyle w:val="Normal"/>
                  </w:pPr>
                  <w:r w:rsidR="04A8086D">
                    <w:rPr/>
                    <w:t xml:space="preserve">- Software </w:t>
                  </w:r>
                  <w:proofErr w:type="spellStart"/>
                  <w:r w:rsidR="04A8086D">
                    <w:rPr/>
                    <w:t>shall</w:t>
                  </w:r>
                  <w:proofErr w:type="spellEnd"/>
                  <w:r w:rsidR="04A8086D">
                    <w:rPr/>
                    <w:t xml:space="preserve"> </w:t>
                  </w:r>
                  <w:proofErr w:type="spellStart"/>
                  <w:r w:rsidR="04A8086D">
                    <w:rPr/>
                    <w:t>send</w:t>
                  </w:r>
                  <w:proofErr w:type="spellEnd"/>
                  <w:r w:rsidR="04A8086D">
                    <w:rPr/>
                    <w:t xml:space="preserve"> fire/</w:t>
                  </w:r>
                  <w:proofErr w:type="spellStart"/>
                  <w:r w:rsidR="04A8086D">
                    <w:rPr/>
                    <w:t>overheat</w:t>
                  </w:r>
                  <w:proofErr w:type="spellEnd"/>
                  <w:r w:rsidR="04A8086D">
                    <w:rPr/>
                    <w:t xml:space="preserve"> </w:t>
                  </w:r>
                  <w:proofErr w:type="spellStart"/>
                  <w:r w:rsidR="04A8086D">
                    <w:rPr/>
                    <w:t>warnings</w:t>
                  </w:r>
                  <w:proofErr w:type="spellEnd"/>
                  <w:r w:rsidR="04A8086D">
                    <w:rPr/>
                    <w:t xml:space="preserve"> </w:t>
                  </w:r>
                  <w:proofErr w:type="spellStart"/>
                  <w:r w:rsidR="04A8086D">
                    <w:rPr/>
                    <w:t>and</w:t>
                  </w:r>
                  <w:proofErr w:type="spellEnd"/>
                  <w:r w:rsidR="04A8086D">
                    <w:rPr/>
                    <w:t xml:space="preserve"> FDU/</w:t>
                  </w:r>
                  <w:proofErr w:type="spellStart"/>
                  <w:r w:rsidR="04A8086D">
                    <w:rPr/>
                    <w:t>Sensing</w:t>
                  </w:r>
                  <w:proofErr w:type="spellEnd"/>
                  <w:r w:rsidR="04A8086D">
                    <w:rPr/>
                    <w:t xml:space="preserve"> Element </w:t>
                  </w:r>
                  <w:proofErr w:type="spellStart"/>
                  <w:r w:rsidR="04A8086D">
                    <w:rPr/>
                    <w:t>error</w:t>
                  </w:r>
                  <w:proofErr w:type="spellEnd"/>
                  <w:r w:rsidR="04A8086D">
                    <w:rPr/>
                    <w:t xml:space="preserve"> </w:t>
                  </w:r>
                  <w:proofErr w:type="spellStart"/>
                  <w:r w:rsidR="04A8086D">
                    <w:rPr/>
                    <w:t>signals</w:t>
                  </w:r>
                  <w:proofErr w:type="spellEnd"/>
                  <w:r w:rsidR="04A8086D">
                    <w:rPr/>
                    <w:t xml:space="preserve"> </w:t>
                  </w:r>
                  <w:proofErr w:type="spellStart"/>
                  <w:r w:rsidR="04A8086D">
                    <w:rPr/>
                    <w:t>over</w:t>
                  </w:r>
                  <w:proofErr w:type="spellEnd"/>
                  <w:r w:rsidR="04A8086D">
                    <w:rPr/>
                    <w:t xml:space="preserve"> ARINC429 10 </w:t>
                  </w:r>
                  <w:proofErr w:type="spellStart"/>
                  <w:r w:rsidR="04A8086D">
                    <w:rPr/>
                    <w:t>times</w:t>
                  </w:r>
                  <w:proofErr w:type="spellEnd"/>
                  <w:r w:rsidR="04A8086D">
                    <w:rPr/>
                    <w:t xml:space="preserve"> </w:t>
                  </w:r>
                  <w:proofErr w:type="spellStart"/>
                  <w:r w:rsidR="04A8086D">
                    <w:rPr/>
                    <w:t>per</w:t>
                  </w:r>
                  <w:proofErr w:type="spellEnd"/>
                  <w:r w:rsidR="04A8086D">
                    <w:rPr/>
                    <w:t xml:space="preserve"> </w:t>
                  </w:r>
                  <w:proofErr w:type="spellStart"/>
                  <w:r w:rsidR="04A8086D">
                    <w:rPr/>
                    <w:t>second</w:t>
                  </w:r>
                  <w:proofErr w:type="spellEnd"/>
                  <w:r w:rsidR="04A8086D">
                    <w:rPr/>
                    <w:t>.</w:t>
                  </w:r>
                </w:p>
                <w:p w:rsidR="3A8BFDB2" w:rsidP="3A8BFDB2" w:rsidRDefault="3A8BFDB2" w14:paraId="6BB3865A" w14:textId="7E9473C3">
                  <w:pPr>
                    <w:pStyle w:val="Normal"/>
                  </w:pPr>
                </w:p>
                <w:p w:rsidR="0C4196A6" w:rsidP="3A8BFDB2" w:rsidRDefault="0C4196A6" w14:paraId="376335C9" w14:textId="0994C700">
                  <w:pPr>
                    <w:pStyle w:val="Normal"/>
                  </w:pPr>
                  <w:r w:rsidR="0C4196A6">
                    <w:rPr/>
                    <w:t>Bu 2 gereksinim yazılmalı.</w:t>
                  </w:r>
                </w:p>
                <w:p w:rsidR="04A8086D" w:rsidP="3A8BFDB2" w:rsidRDefault="04A8086D" w14:paraId="29A37E9A" w14:textId="2D69BEE5">
                  <w:pPr>
                    <w:pStyle w:val="Normal"/>
                  </w:pPr>
                  <w:r w:rsidR="04A8086D">
                    <w:rPr/>
                    <w:t xml:space="preserve">-Software </w:t>
                  </w:r>
                  <w:proofErr w:type="spellStart"/>
                  <w:r w:rsidR="04A8086D">
                    <w:rPr/>
                    <w:t>shall</w:t>
                  </w:r>
                  <w:proofErr w:type="spellEnd"/>
                  <w:r w:rsidR="04A8086D">
                    <w:rPr/>
                    <w:t xml:space="preserve"> </w:t>
                  </w:r>
                  <w:proofErr w:type="spellStart"/>
                  <w:r w:rsidR="04A8086D">
                    <w:rPr/>
                    <w:t>send</w:t>
                  </w:r>
                  <w:proofErr w:type="spellEnd"/>
                  <w:r w:rsidR="04A8086D">
                    <w:rPr/>
                    <w:t xml:space="preserve"> fire/</w:t>
                  </w:r>
                  <w:proofErr w:type="spellStart"/>
                  <w:r w:rsidR="04A8086D">
                    <w:rPr/>
                    <w:t>overheat</w:t>
                  </w:r>
                  <w:proofErr w:type="spellEnd"/>
                  <w:r w:rsidR="04A8086D">
                    <w:rPr/>
                    <w:t xml:space="preserve"> </w:t>
                  </w:r>
                  <w:proofErr w:type="spellStart"/>
                  <w:r w:rsidR="04A8086D">
                    <w:rPr/>
                    <w:t>warnings</w:t>
                  </w:r>
                  <w:proofErr w:type="spellEnd"/>
                  <w:r w:rsidR="04A8086D">
                    <w:rPr/>
                    <w:t xml:space="preserve"> </w:t>
                  </w:r>
                  <w:proofErr w:type="spellStart"/>
                  <w:r w:rsidR="04A8086D">
                    <w:rPr/>
                    <w:t>over</w:t>
                  </w:r>
                  <w:proofErr w:type="spellEnd"/>
                  <w:r w:rsidR="04A8086D">
                    <w:rPr/>
                    <w:t xml:space="preserve"> ARINC429 10 </w:t>
                  </w:r>
                  <w:proofErr w:type="spellStart"/>
                  <w:r w:rsidR="04A8086D">
                    <w:rPr/>
                    <w:t>times</w:t>
                  </w:r>
                  <w:proofErr w:type="spellEnd"/>
                  <w:r w:rsidR="04A8086D">
                    <w:rPr/>
                    <w:t xml:space="preserve"> </w:t>
                  </w:r>
                  <w:proofErr w:type="spellStart"/>
                  <w:r w:rsidR="04A8086D">
                    <w:rPr/>
                    <w:t>per</w:t>
                  </w:r>
                  <w:proofErr w:type="spellEnd"/>
                  <w:r w:rsidR="04A8086D">
                    <w:rPr/>
                    <w:t xml:space="preserve"> </w:t>
                  </w:r>
                  <w:proofErr w:type="spellStart"/>
                  <w:r w:rsidR="04A8086D">
                    <w:rPr/>
                    <w:t>second</w:t>
                  </w:r>
                  <w:proofErr w:type="spellEnd"/>
                  <w:r w:rsidR="04A8086D">
                    <w:rPr/>
                    <w:t xml:space="preserve">, </w:t>
                  </w:r>
                  <w:proofErr w:type="spellStart"/>
                  <w:r w:rsidR="04A8086D">
                    <w:rPr/>
                    <w:t>while</w:t>
                  </w:r>
                  <w:proofErr w:type="spellEnd"/>
                  <w:r w:rsidR="04A8086D">
                    <w:rPr/>
                    <w:t xml:space="preserve"> in </w:t>
                  </w:r>
                  <w:proofErr w:type="spellStart"/>
                  <w:r w:rsidR="04A8086D">
                    <w:rPr/>
                    <w:t>operational</w:t>
                  </w:r>
                  <w:proofErr w:type="spellEnd"/>
                  <w:r w:rsidR="04A8086D">
                    <w:rPr/>
                    <w:t xml:space="preserve"> </w:t>
                  </w:r>
                  <w:proofErr w:type="spellStart"/>
                  <w:r w:rsidR="04A8086D">
                    <w:rPr/>
                    <w:t>mode</w:t>
                  </w:r>
                  <w:proofErr w:type="spellEnd"/>
                </w:p>
                <w:p w:rsidR="04A8086D" w:rsidP="3A8BFDB2" w:rsidRDefault="04A8086D" w14:paraId="3A8BC888" w14:textId="04B3F5D9">
                  <w:pPr>
                    <w:pStyle w:val="Normal"/>
                  </w:pPr>
                  <w:r w:rsidR="04A8086D">
                    <w:rPr/>
                    <w:t xml:space="preserve">- Software </w:t>
                  </w:r>
                  <w:proofErr w:type="spellStart"/>
                  <w:r w:rsidR="04A8086D">
                    <w:rPr/>
                    <w:t>shall</w:t>
                  </w:r>
                  <w:proofErr w:type="spellEnd"/>
                  <w:r w:rsidR="04A8086D">
                    <w:rPr/>
                    <w:t xml:space="preserve"> </w:t>
                  </w:r>
                  <w:proofErr w:type="spellStart"/>
                  <w:r w:rsidR="04A8086D">
                    <w:rPr/>
                    <w:t>send</w:t>
                  </w:r>
                  <w:proofErr w:type="spellEnd"/>
                  <w:r w:rsidR="04A8086D">
                    <w:rPr/>
                    <w:t xml:space="preserve"> </w:t>
                  </w:r>
                  <w:proofErr w:type="spellStart"/>
                  <w:r w:rsidR="04A8086D">
                    <w:rPr/>
                    <w:t>FDU_Fail</w:t>
                  </w:r>
                  <w:proofErr w:type="spellEnd"/>
                  <w:r w:rsidR="04A8086D">
                    <w:rPr/>
                    <w:t xml:space="preserve"> </w:t>
                  </w:r>
                  <w:proofErr w:type="spellStart"/>
                  <w:r w:rsidR="04A8086D">
                    <w:rPr/>
                    <w:t>signal</w:t>
                  </w:r>
                  <w:proofErr w:type="spellEnd"/>
                  <w:r w:rsidR="04A8086D">
                    <w:rPr/>
                    <w:t xml:space="preserve"> </w:t>
                  </w:r>
                  <w:proofErr w:type="spellStart"/>
                  <w:r w:rsidR="04A8086D">
                    <w:rPr/>
                    <w:t>over</w:t>
                  </w:r>
                  <w:proofErr w:type="spellEnd"/>
                  <w:r w:rsidR="04A8086D">
                    <w:rPr/>
                    <w:t xml:space="preserve"> ARINC429 10 </w:t>
                  </w:r>
                  <w:proofErr w:type="spellStart"/>
                  <w:r w:rsidR="04A8086D">
                    <w:rPr/>
                    <w:t>times</w:t>
                  </w:r>
                  <w:proofErr w:type="spellEnd"/>
                  <w:r w:rsidR="04A8086D">
                    <w:rPr/>
                    <w:t xml:space="preserve"> </w:t>
                  </w:r>
                  <w:proofErr w:type="spellStart"/>
                  <w:r w:rsidR="04A8086D">
                    <w:rPr/>
                    <w:t>per</w:t>
                  </w:r>
                  <w:proofErr w:type="spellEnd"/>
                  <w:r w:rsidR="04A8086D">
                    <w:rPr/>
                    <w:t xml:space="preserve"> </w:t>
                  </w:r>
                  <w:proofErr w:type="spellStart"/>
                  <w:r w:rsidR="04A8086D">
                    <w:rPr/>
                    <w:t>second</w:t>
                  </w:r>
                  <w:proofErr w:type="spellEnd"/>
                  <w:r w:rsidR="04A8086D">
                    <w:rPr/>
                    <w:t xml:space="preserve">, </w:t>
                  </w:r>
                  <w:proofErr w:type="spellStart"/>
                  <w:r w:rsidR="04A8086D">
                    <w:rPr/>
                    <w:t>while</w:t>
                  </w:r>
                  <w:proofErr w:type="spellEnd"/>
                  <w:r w:rsidR="04A8086D">
                    <w:rPr/>
                    <w:t xml:space="preserve"> in </w:t>
                  </w:r>
                  <w:proofErr w:type="spellStart"/>
                  <w:r w:rsidR="04A8086D">
                    <w:rPr/>
                    <w:t>Fault</w:t>
                  </w:r>
                  <w:proofErr w:type="spellEnd"/>
                  <w:r w:rsidR="04A8086D">
                    <w:rPr/>
                    <w:t xml:space="preserve"> </w:t>
                  </w:r>
                  <w:proofErr w:type="spellStart"/>
                  <w:r w:rsidR="04A8086D">
                    <w:rPr/>
                    <w:t>Mode</w:t>
                  </w:r>
                  <w:proofErr w:type="spellEnd"/>
                </w:p>
                <w:p w:rsidR="3A8BFDB2" w:rsidP="3A8BFDB2" w:rsidRDefault="3A8BFDB2" w14:paraId="44F75544" w14:textId="1131CAAF">
                  <w:pPr>
                    <w:pStyle w:val="Normal"/>
                  </w:pPr>
                </w:p>
                <w:p w:rsidR="00334478" w:rsidP="5DA0B799" w:rsidRDefault="235AD3F1" w14:paraId="05F2CF39" w14:textId="7D04EA08">
                  <w:pPr>
                    <w:pStyle w:val="Normal"/>
                    <w:rPr>
                      <w:vertAlign w:val="superscript"/>
                    </w:rPr>
                  </w:pPr>
                  <w:r w:rsidR="0AD05559">
                    <w:rPr/>
                    <w:t>FEASIBILITY</w:t>
                  </w:r>
                  <w:r w:rsidR="722D79D9">
                    <w:rPr/>
                    <w:t>:</w:t>
                  </w:r>
                  <w:r w:rsidR="497E8DBF">
                    <w:rPr/>
                    <w:t xml:space="preserve"> </w:t>
                  </w:r>
                  <w:r w:rsidR="3B9B7E51">
                    <w:rPr/>
                    <w:t>gereksinim 2’ye ayrıldı</w:t>
                  </w:r>
                  <w:r w:rsidR="6548542E">
                    <w:rPr/>
                    <w:t xml:space="preserve">. Bundan dolayı </w:t>
                  </w:r>
                  <w:proofErr w:type="spellStart"/>
                  <w:r w:rsidR="6548542E">
                    <w:rPr/>
                    <w:t>detect</w:t>
                  </w:r>
                  <w:proofErr w:type="spellEnd"/>
                  <w:r w:rsidR="6548542E">
                    <w:rPr/>
                    <w:t xml:space="preserve"> etme kısmı başka bir gereksinimde</w:t>
                  </w:r>
                </w:p>
              </w:tc>
            </w:tr>
          </w:tbl>
          <w:p w:rsidR="00334478" w:rsidP="00C41EC8" w:rsidRDefault="00334478" w14:paraId="7906A347" w14:textId="77777777"/>
        </w:tc>
      </w:tr>
      <w:tr w:rsidRPr="004D3450" w:rsidR="00E27154" w:rsidTr="5DA0B799" w14:paraId="5D4B8F63" w14:textId="77777777">
        <w:trPr>
          <w:cantSplit/>
        </w:trPr>
        <w:tc>
          <w:tcPr>
            <w:tcW w:w="9214" w:type="dxa"/>
            <w:tcMar/>
          </w:tcPr>
          <w:p w:rsidRPr="0085476D" w:rsidR="00E27154" w:rsidP="00212B47" w:rsidRDefault="00E27154" w14:paraId="7C54D3BA" w14:textId="77777777">
            <w:pPr>
              <w:pStyle w:val="Balk11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PROPOSED STATEMENT</w:t>
            </w:r>
          </w:p>
        </w:tc>
      </w:tr>
      <w:tr w:rsidRPr="004D3450" w:rsidR="00E27154" w:rsidTr="5DA0B799" w14:paraId="7AD0602F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E27154" w:rsidTr="3A8BFDB2" w14:paraId="4E02DD80" w14:textId="77777777">
              <w:trPr>
                <w:trHeight w:val="300"/>
              </w:trPr>
              <w:tc>
                <w:tcPr>
                  <w:tcW w:w="8988" w:type="dxa"/>
                  <w:tcMar/>
                </w:tcPr>
                <w:p w:rsidR="00E27154" w:rsidP="4F3AE4C9" w:rsidRDefault="00E71EA2" w14:paraId="36C8BCE1" w14:textId="6002D5C7">
                  <w:pPr>
                    <w:pStyle w:val="Normal"/>
                  </w:pPr>
                  <w:r w:rsidR="6C94DC80">
                    <w:rPr/>
                    <w:t xml:space="preserve">Software </w:t>
                  </w:r>
                  <w:proofErr w:type="spellStart"/>
                  <w:r w:rsidR="6C94DC80">
                    <w:rPr/>
                    <w:t>shall</w:t>
                  </w:r>
                  <w:proofErr w:type="spellEnd"/>
                  <w:r w:rsidR="6C94DC80">
                    <w:rPr/>
                    <w:t xml:space="preserve"> </w:t>
                  </w:r>
                  <w:proofErr w:type="spellStart"/>
                  <w:r w:rsidR="6C94DC80">
                    <w:rPr/>
                    <w:t>send</w:t>
                  </w:r>
                  <w:proofErr w:type="spellEnd"/>
                  <w:r w:rsidR="6C94DC80">
                    <w:rPr/>
                    <w:t xml:space="preserve"> </w:t>
                  </w:r>
                  <w:proofErr w:type="spellStart"/>
                  <w:r w:rsidR="6C94DC80">
                    <w:rPr/>
                    <w:t>Sensing</w:t>
                  </w:r>
                  <w:proofErr w:type="spellEnd"/>
                  <w:r w:rsidR="6C94DC80">
                    <w:rPr/>
                    <w:t xml:space="preserve"> Element </w:t>
                  </w:r>
                  <w:r w:rsidR="6C94DC80">
                    <w:rPr/>
                    <w:t>error</w:t>
                  </w:r>
                  <w:r w:rsidR="6C94DC80">
                    <w:rPr/>
                    <w:t xml:space="preserve"> </w:t>
                  </w:r>
                  <w:proofErr w:type="spellStart"/>
                  <w:r w:rsidR="6C94DC80">
                    <w:rPr/>
                    <w:t>signal</w:t>
                  </w:r>
                  <w:proofErr w:type="spellEnd"/>
                  <w:r w:rsidR="6C94DC80">
                    <w:rPr/>
                    <w:t xml:space="preserve"> </w:t>
                  </w:r>
                  <w:proofErr w:type="spellStart"/>
                  <w:r w:rsidR="6C94DC80">
                    <w:rPr/>
                    <w:t>over</w:t>
                  </w:r>
                  <w:proofErr w:type="spellEnd"/>
                  <w:r w:rsidR="6C94DC80">
                    <w:rPr/>
                    <w:t xml:space="preserve"> ARINC429 10 </w:t>
                  </w:r>
                  <w:proofErr w:type="spellStart"/>
                  <w:r w:rsidR="6C94DC80">
                    <w:rPr/>
                    <w:t>times</w:t>
                  </w:r>
                  <w:proofErr w:type="spellEnd"/>
                  <w:r w:rsidR="6C94DC80">
                    <w:rPr/>
                    <w:t xml:space="preserve"> </w:t>
                  </w:r>
                  <w:proofErr w:type="spellStart"/>
                  <w:r w:rsidR="6C94DC80">
                    <w:rPr/>
                    <w:t>per</w:t>
                  </w:r>
                  <w:proofErr w:type="spellEnd"/>
                  <w:r w:rsidR="6C94DC80">
                    <w:rPr/>
                    <w:t xml:space="preserve"> </w:t>
                  </w:r>
                  <w:proofErr w:type="spellStart"/>
                  <w:r w:rsidR="6C94DC80">
                    <w:rPr/>
                    <w:t>second</w:t>
                  </w:r>
                  <w:proofErr w:type="spellEnd"/>
                  <w:r w:rsidR="6C94DC80">
                    <w:rPr/>
                    <w:t xml:space="preserve">, </w:t>
                  </w:r>
                  <w:proofErr w:type="spellStart"/>
                  <w:r w:rsidR="6C94DC80">
                    <w:rPr/>
                    <w:t>while</w:t>
                  </w:r>
                  <w:proofErr w:type="spellEnd"/>
                  <w:r w:rsidR="6C94DC80">
                    <w:rPr/>
                    <w:t xml:space="preserve"> in </w:t>
                  </w:r>
                  <w:proofErr w:type="spellStart"/>
                  <w:r w:rsidR="6C94DC80">
                    <w:rPr/>
                    <w:t>operational</w:t>
                  </w:r>
                  <w:proofErr w:type="spellEnd"/>
                  <w:r w:rsidR="6C94DC80">
                    <w:rPr/>
                    <w:t xml:space="preserve"> </w:t>
                  </w:r>
                  <w:proofErr w:type="spellStart"/>
                  <w:r w:rsidR="6C94DC80">
                    <w:rPr/>
                    <w:t>mode</w:t>
                  </w:r>
                  <w:proofErr w:type="spellEnd"/>
                </w:p>
              </w:tc>
            </w:tr>
          </w:tbl>
          <w:p w:rsidR="00E27154" w:rsidP="00212B47" w:rsidRDefault="00E27154" w14:paraId="5EF86891" w14:textId="77777777"/>
        </w:tc>
      </w:tr>
      <w:tr w:rsidRPr="004D3450" w:rsidR="004D01C9" w:rsidTr="5DA0B799" w14:paraId="4DB0E93B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266DEC" w14:paraId="2706DF4A" w14:textId="77777777">
            <w:pPr>
              <w:pStyle w:val="Balk11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REFERENCES</w:t>
            </w:r>
          </w:p>
        </w:tc>
      </w:tr>
      <w:tr w:rsidRPr="004D3450" w:rsidR="004D01C9" w:rsidTr="5DA0B799" w14:paraId="1F389570" w14:textId="77777777">
        <w:trPr>
          <w:cantSplit/>
          <w:trHeight w:val="300"/>
        </w:trPr>
        <w:tc>
          <w:tcPr>
            <w:tcW w:w="9214" w:type="dxa"/>
            <w:tcMar/>
          </w:tcPr>
          <w:p w:rsidRPr="0085476D" w:rsidR="004D01C9" w:rsidP="002C57BC" w:rsidRDefault="00E71EA2" w14:paraId="16F063FD" w14:textId="5C170717">
            <w:pPr>
              <w:pStyle w:val="ListeParagraf"/>
              <w:numPr>
                <w:ilvl w:val="0"/>
                <w:numId w:val="26"/>
              </w:numPr>
              <w:rPr/>
            </w:pPr>
          </w:p>
        </w:tc>
      </w:tr>
    </w:tbl>
    <w:p w:rsidRPr="004D3450" w:rsidR="00F425A7" w:rsidRDefault="00F425A7" w14:paraId="58C9A9D3" w14:textId="77777777">
      <w:pPr>
        <w:tabs>
          <w:tab w:val="clear" w:pos="425"/>
        </w:tabs>
        <w:spacing w:after="160" w:line="259" w:lineRule="auto"/>
        <w:jc w:val="left"/>
      </w:pPr>
    </w:p>
    <w:sectPr w:rsidRPr="004D3450" w:rsidR="00F425A7" w:rsidSect="00F61150">
      <w:headerReference w:type="default" r:id="rId12"/>
      <w:footerReference w:type="default" r:id="rId13"/>
      <w:headerReference w:type="first" r:id="rId14"/>
      <w:footerReference w:type="first" r:id="rId15"/>
      <w:pgSz w:w="11906" w:h="16838" w:orient="portrait" w:code="9"/>
      <w:pgMar w:top="1474" w:right="1134" w:bottom="1474" w:left="1134" w:header="289" w:footer="8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554D" w:rsidP="00762C31" w:rsidRDefault="003D554D" w14:paraId="4CA922DE" w14:textId="77777777">
      <w:r>
        <w:separator/>
      </w:r>
    </w:p>
  </w:endnote>
  <w:endnote w:type="continuationSeparator" w:id="0">
    <w:p w:rsidR="003D554D" w:rsidP="00762C31" w:rsidRDefault="003D554D" w14:paraId="4042C4B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24FA1" w:rsidR="000610C6" w:rsidP="001E4115" w:rsidRDefault="001E4115" w14:paraId="02EEF70B" w14:textId="77777777">
    <w:pPr>
      <w:pStyle w:val="DOCUMENTTAG"/>
      <w:jc w:val="center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3155709" wp14:editId="24B8D408">
              <wp:simplePos x="0" y="0"/>
              <wp:positionH relativeFrom="margin">
                <wp:posOffset>6045200</wp:posOffset>
              </wp:positionH>
              <wp:positionV relativeFrom="page">
                <wp:posOffset>9927851</wp:posOffset>
              </wp:positionV>
              <wp:extent cx="264795" cy="132715"/>
              <wp:effectExtent l="0" t="0" r="1905" b="63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795" cy="132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756AB7C2" w14:textId="77777777">
                          <w:pPr>
                            <w:pStyle w:val="DOCUMENTFOOTERFORMNO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>
                            <w:fldChar w:fldCharType="begin"/>
                          </w:r>
                          <w:r>
                            <w:instrText>NUMPAGES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897693C">
            <v:shapetype id="_x0000_t202" coordsize="21600,21600" o:spt="202" path="m,l,21600r21600,l21600,xe" w14:anchorId="43155709">
              <v:stroke joinstyle="miter"/>
              <v:path gradientshapeok="t" o:connecttype="rect"/>
            </v:shapetype>
            <v:shape id="Text Box 14" style="position:absolute;left:0;text-align:left;margin-left:476pt;margin-top:781.7pt;width:20.85pt;height:10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">
              <v:textbox inset="0,0,0,0">
                <w:txbxContent>
                  <w:p w:rsidRPr="006D4B1A" w:rsidR="001E4115" w:rsidP="001E4115" w:rsidRDefault="001E4115" w14:paraId="50924ADB" w14:textId="77777777">
                    <w:pPr>
                      <w:pStyle w:val="DOCUMENTFOOTERFORMNO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>
                      <w:fldChar w:fldCharType="begin"/>
                    </w:r>
                    <w:r>
                      <w:instrText>NUMPAGES   \* MERGEFORMAT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1AAEFA0" wp14:editId="75B7BA38">
              <wp:simplePos x="0" y="0"/>
              <wp:positionH relativeFrom="margin">
                <wp:posOffset>-193997</wp:posOffset>
              </wp:positionH>
              <wp:positionV relativeFrom="page">
                <wp:posOffset>9945666</wp:posOffset>
              </wp:positionV>
              <wp:extent cx="1123950" cy="13335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0" cy="133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393FB222" w14:textId="77777777">
                          <w:pPr>
                            <w:pStyle w:val="DOCUMENTFOOTERFORMNO"/>
                          </w:pPr>
                          <w:r w:rsidRPr="006D4B1A">
                            <w:t>NAVIO-</w:t>
                          </w:r>
                          <w:r w:rsidR="0031053C">
                            <w:t>T</w:t>
                          </w:r>
                          <w:r w:rsidRPr="006D4B1A">
                            <w:t>-</w:t>
                          </w:r>
                          <w:r>
                            <w:t>200</w:t>
                          </w:r>
                          <w:r w:rsidR="0031053C">
                            <w:t>4</w:t>
                          </w:r>
                          <w:r>
                            <w:t>0 Rev: A</w:t>
                          </w:r>
                          <w:r w:rsidRPr="006D4B1A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1454E45">
            <v:shape id="Text Box 11" style="position:absolute;left:0;text-align:left;margin-left:-15.3pt;margin-top:783.1pt;width:88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9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" w14:anchorId="61AAEFA0">
              <v:textbox inset="0,0,0,0">
                <w:txbxContent>
                  <w:p w:rsidRPr="006D4B1A" w:rsidR="001E4115" w:rsidP="001E4115" w:rsidRDefault="001E4115" w14:paraId="4715FC9E" w14:textId="77777777">
                    <w:pPr>
                      <w:pStyle w:val="DOCUMENTFOOTERFORMNO"/>
                    </w:pPr>
                    <w:r w:rsidRPr="006D4B1A">
                      <w:t>NAVIO-</w:t>
                    </w:r>
                    <w:r w:rsidR="0031053C">
                      <w:t>T</w:t>
                    </w:r>
                    <w:r w:rsidRPr="006D4B1A">
                      <w:t>-</w:t>
                    </w:r>
                    <w:r>
                      <w:t>200</w:t>
                    </w:r>
                    <w:r w:rsidR="0031053C">
                      <w:t>4</w:t>
                    </w:r>
                    <w:r>
                      <w:t>0 Rev: A</w:t>
                    </w:r>
                    <w:r w:rsidRPr="006D4B1A">
                      <w:rPr>
                        <w:color w:val="FFFFFF" w:themeColor="background1"/>
                        <w14:textFill>
                          <w14:noFill/>
                        </w14:textFill>
                      </w:rPr>
                      <w:t>01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624FA1" w:rsidR="000610C6">
      <w:rPr>
        <w:noProof/>
        <w:u w:val="single"/>
      </w:rPr>
      <mc:AlternateContent>
        <mc:Choice Requires="wps">
          <w:drawing>
            <wp:anchor distT="0" distB="0" distL="114300" distR="114300" simplePos="0" relativeHeight="251677696" behindDoc="0" locked="1" layoutInCell="1" allowOverlap="0" wp14:anchorId="246FE22B" wp14:editId="73444DC8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133" name="Text Box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0610C6" w:rsidP="00391B15" w:rsidRDefault="000610C6" w14:paraId="61877A42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0610C6" w:rsidP="00391B15" w:rsidRDefault="000610C6" w14:paraId="256A0E65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FC94C39">
            <v:shape id="Text Box 133" style="position:absolute;left:0;text-align:left;margin-left:38.15pt;margin-top:794.9pt;width:518.4pt;height: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0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" w14:anchorId="246FE22B">
              <v:textbox>
                <w:txbxContent>
                  <w:p w:rsidRPr="00F55741" w:rsidR="000610C6" w:rsidP="00391B15" w:rsidRDefault="000610C6" w14:paraId="421485FF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0610C6" w:rsidP="00391B15" w:rsidRDefault="000610C6" w14:paraId="20774D11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0E48D1">
      <w:rPr>
        <w:u w:val="single"/>
      </w:rPr>
      <w:t>HİZMETE ÖZEL</w:t>
    </w:r>
    <w:r w:rsidR="00263E8F">
      <w:rPr>
        <w:u w:val="single"/>
      </w:rPr>
      <w:t>/CLASSIFIED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204967" w:rsidRDefault="00204967" w14:paraId="0C8DFCA1" w14:textId="77777777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1" allowOverlap="0" wp14:anchorId="1BDC2693" wp14:editId="67C09936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92" name="Text Box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204967" w:rsidP="00204967" w:rsidRDefault="00204967" w14:paraId="367D690D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204967" w:rsidP="00204967" w:rsidRDefault="00204967" w14:paraId="0433DEFC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599EC1B7">
            <v:shapetype id="_x0000_t202" coordsize="21600,21600" o:spt="202" path="m,l,21600r21600,l21600,xe" w14:anchorId="1BDC2693">
              <v:stroke joinstyle="miter"/>
              <v:path gradientshapeok="t" o:connecttype="rect"/>
            </v:shapetype>
            <v:shape id="Text Box 92" style="position:absolute;left:0;text-align:left;margin-left:38.15pt;margin-top:794.9pt;width:518.4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1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">
              <v:textbox>
                <w:txbxContent>
                  <w:p w:rsidRPr="00F55741" w:rsidR="00204967" w:rsidP="00204967" w:rsidRDefault="00204967" w14:paraId="175A33F3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204967" w:rsidP="00204967" w:rsidRDefault="00204967" w14:paraId="3C548F7D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554D" w:rsidP="00762C31" w:rsidRDefault="003D554D" w14:paraId="293E6F0B" w14:textId="77777777">
      <w:r>
        <w:separator/>
      </w:r>
    </w:p>
  </w:footnote>
  <w:footnote w:type="continuationSeparator" w:id="0">
    <w:p w:rsidR="003D554D" w:rsidP="00762C31" w:rsidRDefault="003D554D" w14:paraId="5FFE5C0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5A5EBD" w:rsidR="000610C6" w:rsidP="00C8099B" w:rsidRDefault="00CB1BFA" w14:paraId="6448FE87" w14:textId="4187B07B">
    <w:pPr>
      <w:pStyle w:val="stBilgi"/>
      <w:spacing w:after="0" w:line="240" w:lineRule="auto"/>
      <w:rPr>
        <w:szCs w:val="24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1" layoutInCell="1" allowOverlap="0" wp14:anchorId="0D8A3E98" wp14:editId="6D8793E5">
              <wp:simplePos x="0" y="0"/>
              <wp:positionH relativeFrom="page">
                <wp:posOffset>2159635</wp:posOffset>
              </wp:positionH>
              <wp:positionV relativeFrom="topMargin">
                <wp:posOffset>223520</wp:posOffset>
              </wp:positionV>
              <wp:extent cx="2951480" cy="582295"/>
              <wp:effectExtent l="0" t="0" r="1270" b="3175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1480" cy="5822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E16356" w:rsidR="00CB1BFA" w:rsidP="00CB1BFA" w:rsidRDefault="00CB1BFA" w14:paraId="23032143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  <w:jc w:val="center"/>
                            <w:rPr>
                              <w:sz w:val="32"/>
                              <w:szCs w:val="32"/>
                              <w:lang w:val="tr-TR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 xml:space="preserve">REQUIREMENT </w:t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br/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>VALIDATION RECORD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4E9A554">
            <v:shapetype id="_x0000_t202" coordsize="21600,21600" o:spt="202" path="m,l,21600r21600,l21600,xe" w14:anchorId="0D8A3E98">
              <v:stroke joinstyle="miter"/>
              <v:path gradientshapeok="t" o:connecttype="rect"/>
            </v:shapetype>
            <v:shape id="Text Box 24" style="position:absolute;left:0;text-align:left;margin-left:170.05pt;margin-top:17.6pt;width:232.4pt;height:45.8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">
              <v:textbox inset="0,0,0,0">
                <w:txbxContent>
                  <w:p w:rsidRPr="00E16356" w:rsidR="00CB1BFA" w:rsidP="00CB1BFA" w:rsidRDefault="00CB1BFA" w14:paraId="6AF9CA35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  <w:jc w:val="center"/>
                      <w:rPr>
                        <w:sz w:val="32"/>
                        <w:szCs w:val="32"/>
                        <w:lang w:val="tr-TR"/>
                      </w:rPr>
                    </w:pPr>
                    <w:r>
                      <w:rPr>
                        <w:sz w:val="32"/>
                        <w:szCs w:val="32"/>
                        <w:lang w:val="tr-TR"/>
                      </w:rPr>
                      <w:t xml:space="preserve">REQUIREMENT </w:t>
                    </w:r>
                    <w:r>
                      <w:rPr>
                        <w:sz w:val="32"/>
                        <w:szCs w:val="32"/>
                        <w:lang w:val="tr-TR"/>
                      </w:rPr>
                      <w:br/>
                    </w:r>
                    <w:r>
                      <w:rPr>
                        <w:sz w:val="32"/>
                        <w:szCs w:val="32"/>
                        <w:lang w:val="tr-TR"/>
                      </w:rPr>
                      <w:t>VALIDATION RECORD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  <w:r w:rsidR="008164F8">
      <w:rPr>
        <w:noProof/>
      </w:rPr>
      <mc:AlternateContent>
        <mc:Choice Requires="wps">
          <w:drawing>
            <wp:anchor distT="0" distB="0" distL="114300" distR="114300" simplePos="0" relativeHeight="251681792" behindDoc="0" locked="1" layoutInCell="1" allowOverlap="0" wp14:anchorId="6AF39363" wp14:editId="55439DFB">
              <wp:simplePos x="0" y="0"/>
              <wp:positionH relativeFrom="page">
                <wp:posOffset>5257800</wp:posOffset>
              </wp:positionH>
              <wp:positionV relativeFrom="page">
                <wp:posOffset>179070</wp:posOffset>
              </wp:positionV>
              <wp:extent cx="1770380" cy="791845"/>
              <wp:effectExtent l="0" t="0" r="1270" b="8255"/>
              <wp:wrapNone/>
              <wp:docPr id="136" name="Text Box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0380" cy="791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CF34BE" w:rsidR="008164F8" w:rsidP="00BD1A86" w:rsidRDefault="008164F8" w14:paraId="62C29537" w14:textId="4790C41D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Project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Pr="00CB1BFA" w:rsidR="00CB1BFA">
                            <w:t>N2021</w:t>
                          </w:r>
                          <w:r w:rsidR="00CB1BFA">
                            <w:t>-</w:t>
                          </w:r>
                          <w:r w:rsidRPr="00CB1BFA" w:rsidR="00CB1BFA">
                            <w:t>0219</w:t>
                          </w:r>
                        </w:p>
                        <w:p w:rsidRPr="00CF34BE" w:rsidR="008164F8" w:rsidP="00BD1A86" w:rsidRDefault="008164F8" w14:paraId="5DE34EB2" w14:textId="17C05CF0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Document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</w:p>
                        <w:p w:rsidRPr="00CF34BE" w:rsidR="008164F8" w:rsidP="00BD1A86" w:rsidRDefault="008164F8" w14:paraId="744EFC32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Revision</w:t>
                          </w:r>
                          <w:r w:rsidRPr="00CF34BE">
                            <w:tab/>
                          </w:r>
                          <w:r w:rsidRPr="00CF34BE">
                            <w:t>: A</w:t>
                          </w:r>
                        </w:p>
                        <w:p w:rsidR="008164F8" w:rsidP="00BD1A86" w:rsidRDefault="008164F8" w14:paraId="152DFBD5" w14:textId="22F2024C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Date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2021</w:t>
                          </w:r>
                          <w:r w:rsidRPr="00CF34BE">
                            <w:t>-</w:t>
                          </w:r>
                          <w:r w:rsidR="00607B39">
                            <w:t>01</w:t>
                          </w:r>
                          <w:r w:rsidRPr="00CF34BE">
                            <w:t>-</w:t>
                          </w:r>
                          <w:r w:rsidR="00607B39">
                            <w:t>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6413D7E">
            <v:shape id="Text Box 136" style="position:absolute;left:0;text-align:left;margin-left:414pt;margin-top:14.1pt;width:139.4pt;height:62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" w14:anchorId="6AF39363">
              <v:textbox inset="0,0,0,0">
                <w:txbxContent>
                  <w:p w:rsidRPr="00CF34BE" w:rsidR="008164F8" w:rsidP="00BD1A86" w:rsidRDefault="008164F8" w14:paraId="511F4B06" w14:textId="4790C41D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Project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Pr="00CB1BFA" w:rsidR="00CB1BFA">
                      <w:t>N2021</w:t>
                    </w:r>
                    <w:r w:rsidR="00CB1BFA">
                      <w:t>-</w:t>
                    </w:r>
                    <w:r w:rsidRPr="00CB1BFA" w:rsidR="00CB1BFA">
                      <w:t>0219</w:t>
                    </w:r>
                  </w:p>
                  <w:p w:rsidRPr="00CF34BE" w:rsidR="008164F8" w:rsidP="00BD1A86" w:rsidRDefault="008164F8" w14:paraId="7F94D0A7" w14:textId="17C05CF0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Document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</w:p>
                  <w:p w:rsidRPr="00CF34BE" w:rsidR="008164F8" w:rsidP="00BD1A86" w:rsidRDefault="008164F8" w14:paraId="664B5C57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Revision</w:t>
                    </w:r>
                    <w:r w:rsidRPr="00CF34BE">
                      <w:tab/>
                    </w:r>
                    <w:r w:rsidRPr="00CF34BE">
                      <w:t>: A</w:t>
                    </w:r>
                  </w:p>
                  <w:p w:rsidR="008164F8" w:rsidP="00BD1A86" w:rsidRDefault="008164F8" w14:paraId="43FCB272" w14:textId="22F2024C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Date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2021</w:t>
                    </w:r>
                    <w:r w:rsidRPr="00CF34BE">
                      <w:t>-</w:t>
                    </w:r>
                    <w:r w:rsidR="00607B39">
                      <w:t>01</w:t>
                    </w:r>
                    <w:r w:rsidRPr="00CF34BE">
                      <w:t>-</w:t>
                    </w:r>
                    <w:r w:rsidR="00607B39">
                      <w:t>22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5A5EBD" w:rsidR="000610C6">
      <w:rPr>
        <w:b/>
        <w:bCs/>
        <w:noProof/>
        <w:szCs w:val="24"/>
        <w:u w:val="single"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1026A775" wp14:editId="35F2EA5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325880" cy="457200"/>
              <wp:effectExtent l="0" t="0" r="7620" b="0"/>
              <wp:wrapNone/>
              <wp:docPr id="113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114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115" name="Freeform: Shape 115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5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126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Freeform: Shape 132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6253A715">
            <v:group id="Graphic 1" style="position:absolute;margin-left:56.7pt;margin-top:14.2pt;width:104.4pt;height:36pt;z-index:251675648;mso-position-horizontal-relative:page;mso-position-vertical-relative:page;mso-width-relative:margin" coordsize="57018,19700" o:spid="_x0000_s1026" w14:anchorId="528DF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shape id="Freeform: Shape 115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116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117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118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119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120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1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122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3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124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27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128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129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130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131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132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Style w:val="TabloKlavuz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21"/>
      <w:gridCol w:w="4806"/>
      <w:gridCol w:w="2611"/>
    </w:tblGrid>
    <w:tr w:rsidR="00EA5E18" w:rsidTr="00DB6E16" w14:paraId="20D16CC4" w14:textId="77777777">
      <w:tc>
        <w:tcPr>
          <w:tcW w:w="2245" w:type="dxa"/>
        </w:tcPr>
        <w:p w:rsidR="00EA5E18" w:rsidP="00EA5E18" w:rsidRDefault="00EA5E18" w14:paraId="13F092D9" w14:textId="77777777">
          <w:pPr>
            <w:pStyle w:val="DOCUMENTHEADEREN"/>
            <w:jc w:val="left"/>
          </w:pPr>
        </w:p>
      </w:tc>
      <w:tc>
        <w:tcPr>
          <w:tcW w:w="4860" w:type="dxa"/>
        </w:tcPr>
        <w:p w:rsidRPr="002B6D3E" w:rsidR="00EA5E18" w:rsidP="00EA5E18" w:rsidRDefault="00EA5E18" w14:paraId="0F3E59D7" w14:textId="77777777">
          <w:pPr>
            <w:pStyle w:val="DOCUMENTHEADEREN"/>
            <w:jc w:val="both"/>
            <w:rPr>
              <w:b w:val="0"/>
              <w:bCs w:val="0"/>
              <w:i w:val="0"/>
              <w:iCs w:val="0"/>
            </w:rPr>
          </w:pPr>
        </w:p>
      </w:tc>
      <w:tc>
        <w:tcPr>
          <w:tcW w:w="2631" w:type="dxa"/>
        </w:tcPr>
        <w:p w:rsidRPr="002B6D3E" w:rsidR="00EA5E18" w:rsidP="00EA5E18" w:rsidRDefault="00EA5E18" w14:paraId="660939C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Project No</w:t>
          </w:r>
          <w:r w:rsidRPr="002B6D3E">
            <w:tab/>
          </w:r>
          <w:r w:rsidRPr="002B6D3E">
            <w:t>: N</w:t>
          </w:r>
          <w:r>
            <w:t>2020</w:t>
          </w:r>
          <w:r w:rsidRPr="002B6D3E">
            <w:t>-</w:t>
          </w:r>
          <w:r>
            <w:t>0723</w:t>
          </w:r>
        </w:p>
        <w:p w:rsidRPr="002B6D3E" w:rsidR="00EA5E18" w:rsidP="00EA5E18" w:rsidRDefault="00EA5E18" w14:paraId="0AF9D19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Document No</w:t>
          </w:r>
          <w:r w:rsidRPr="002B6D3E">
            <w:tab/>
          </w:r>
          <w:r w:rsidRPr="002B6D3E">
            <w:t xml:space="preserve">: </w:t>
          </w:r>
          <w:r>
            <w:t>NAVIO</w:t>
          </w:r>
          <w:r w:rsidRPr="002B6D3E">
            <w:t>-</w:t>
          </w:r>
          <w:r>
            <w:t>R-</w:t>
          </w:r>
          <w:r w:rsidRPr="002B6D3E">
            <w:t xml:space="preserve">20001 </w:t>
          </w:r>
        </w:p>
        <w:p w:rsidRPr="002B6D3E" w:rsidR="00EA5E18" w:rsidP="00EA5E18" w:rsidRDefault="00EA5E18" w14:paraId="2CE99ED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Revision</w:t>
          </w:r>
          <w:r w:rsidRPr="002B6D3E">
            <w:tab/>
          </w:r>
          <w:r w:rsidRPr="002B6D3E">
            <w:t>: A</w:t>
          </w:r>
        </w:p>
        <w:p w:rsidRPr="005B21B9" w:rsidR="00EA5E18" w:rsidP="00EA5E18" w:rsidRDefault="00EA5E18" w14:paraId="197E641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Release Date</w:t>
          </w:r>
          <w:r w:rsidRPr="002B6D3E">
            <w:tab/>
          </w:r>
          <w:r w:rsidRPr="002B6D3E">
            <w:t xml:space="preserve">: </w:t>
          </w:r>
          <w:r>
            <w:t>2020</w:t>
          </w:r>
          <w:r w:rsidRPr="002B6D3E">
            <w:t>-</w:t>
          </w:r>
          <w:r>
            <w:t>09</w:t>
          </w:r>
          <w:r w:rsidRPr="002B6D3E">
            <w:t>-</w:t>
          </w:r>
          <w:r>
            <w:t xml:space="preserve">18 </w:t>
          </w:r>
        </w:p>
      </w:tc>
    </w:tr>
  </w:tbl>
  <w:p w:rsidR="00574A4C" w:rsidRDefault="00804047" w14:paraId="1D466276" w14:textId="77777777">
    <w:pPr>
      <w:pStyle w:val="stBilgi"/>
    </w:pPr>
    <w:r w:rsidRPr="00D87199">
      <w:rPr>
        <w:b/>
        <w:bCs/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E68DA69" wp14:editId="378F9F39">
              <wp:simplePos x="0" y="0"/>
              <wp:positionH relativeFrom="page">
                <wp:posOffset>640080</wp:posOffset>
              </wp:positionH>
              <wp:positionV relativeFrom="page">
                <wp:posOffset>182880</wp:posOffset>
              </wp:positionV>
              <wp:extent cx="1325880" cy="457200"/>
              <wp:effectExtent l="0" t="0" r="7620" b="0"/>
              <wp:wrapNone/>
              <wp:docPr id="30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31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32" name="Freeform: Shape 32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2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43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44" name="Freeform: Shape 44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Freeform: Shape 49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48B1B59A">
            <v:group id="Graphic 1" style="position:absolute;margin-left:50.4pt;margin-top:14.4pt;width:104.4pt;height:36pt;z-index:251665408;mso-position-horizontal-relative:page;mso-position-vertical-relative:page;mso-width-relative:margin" coordsize="57018,19700" o:spid="_x0000_s1026" w14:anchorId="0261B2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Freeform: Shape 32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33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34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35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36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37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38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39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40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41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: Shape 44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45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46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47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48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49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EflXjQXm97tYo8" int2:id="pzhD6bTN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48F0"/>
    <w:multiLevelType w:val="hybridMultilevel"/>
    <w:tmpl w:val="1A32339C"/>
    <w:lvl w:ilvl="0" w:tplc="3A2E6D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0A8D"/>
    <w:multiLevelType w:val="hybridMultilevel"/>
    <w:tmpl w:val="A41EBA26"/>
    <w:lvl w:ilvl="0" w:tplc="1E0613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2A664"/>
    <w:multiLevelType w:val="multilevel"/>
    <w:tmpl w:val="AFA6FC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211D2"/>
    <w:multiLevelType w:val="multilevel"/>
    <w:tmpl w:val="60E217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9512A94"/>
    <w:multiLevelType w:val="multilevel"/>
    <w:tmpl w:val="4FEA1C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5F5EA9"/>
    <w:multiLevelType w:val="hybridMultilevel"/>
    <w:tmpl w:val="5A66931E"/>
    <w:lvl w:ilvl="0" w:tplc="AADA01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9000BF"/>
    <w:multiLevelType w:val="multilevel"/>
    <w:tmpl w:val="041F0025"/>
    <w:lvl w:ilvl="0">
      <w:start w:val="1"/>
      <w:numFmt w:val="decimal"/>
      <w:pStyle w:val="Balk11"/>
      <w:lvlText w:val="%1"/>
      <w:lvlJc w:val="left"/>
      <w:pPr>
        <w:ind w:left="432" w:hanging="432"/>
      </w:pPr>
    </w:lvl>
    <w:lvl w:ilvl="1">
      <w:start w:val="1"/>
      <w:numFmt w:val="decimal"/>
      <w:pStyle w:val="Balk21"/>
      <w:lvlText w:val="%1.%2"/>
      <w:lvlJc w:val="left"/>
      <w:pPr>
        <w:ind w:left="576" w:hanging="576"/>
      </w:pPr>
    </w:lvl>
    <w:lvl w:ilvl="2">
      <w:start w:val="1"/>
      <w:numFmt w:val="decimal"/>
      <w:pStyle w:val="Balk31"/>
      <w:lvlText w:val="%1.%2.%3"/>
      <w:lvlJc w:val="left"/>
      <w:pPr>
        <w:ind w:left="720" w:hanging="720"/>
      </w:pPr>
    </w:lvl>
    <w:lvl w:ilvl="3">
      <w:start w:val="1"/>
      <w:numFmt w:val="decimal"/>
      <w:pStyle w:val="Balk41"/>
      <w:lvlText w:val="%1.%2.%3.%4"/>
      <w:lvlJc w:val="left"/>
      <w:pPr>
        <w:ind w:left="864" w:hanging="864"/>
      </w:pPr>
    </w:lvl>
    <w:lvl w:ilvl="4">
      <w:start w:val="1"/>
      <w:numFmt w:val="decimal"/>
      <w:pStyle w:val="Balk51"/>
      <w:lvlText w:val="%1.%2.%3.%4.%5"/>
      <w:lvlJc w:val="left"/>
      <w:pPr>
        <w:ind w:left="1008" w:hanging="1008"/>
      </w:pPr>
    </w:lvl>
    <w:lvl w:ilvl="5">
      <w:start w:val="1"/>
      <w:numFmt w:val="decimal"/>
      <w:pStyle w:val="Balk61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1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88A7CB5"/>
    <w:multiLevelType w:val="hybridMultilevel"/>
    <w:tmpl w:val="9A8A458A"/>
    <w:lvl w:ilvl="0" w:tplc="581E09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1"/>
  </w:num>
  <w:num w:numId="25">
    <w:abstractNumId w:val="0"/>
  </w:num>
  <w:num w:numId="26">
    <w:abstractNumId w:val="5"/>
  </w:num>
  <w:num w:numId="27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attachedTemplate r:id="rId1"/>
  <w:trackRevisions w:val="false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23"/>
    <w:rsid w:val="00001D98"/>
    <w:rsid w:val="00002B8D"/>
    <w:rsid w:val="0000488B"/>
    <w:rsid w:val="00005057"/>
    <w:rsid w:val="00011CBA"/>
    <w:rsid w:val="00013CA0"/>
    <w:rsid w:val="00014887"/>
    <w:rsid w:val="00023537"/>
    <w:rsid w:val="00027C77"/>
    <w:rsid w:val="0003148E"/>
    <w:rsid w:val="000350C1"/>
    <w:rsid w:val="00036774"/>
    <w:rsid w:val="00040E9C"/>
    <w:rsid w:val="0004240B"/>
    <w:rsid w:val="00045326"/>
    <w:rsid w:val="000610C6"/>
    <w:rsid w:val="00061228"/>
    <w:rsid w:val="00074C9A"/>
    <w:rsid w:val="00075297"/>
    <w:rsid w:val="00080436"/>
    <w:rsid w:val="000829C8"/>
    <w:rsid w:val="00087DFA"/>
    <w:rsid w:val="00091603"/>
    <w:rsid w:val="00096C88"/>
    <w:rsid w:val="000B31C2"/>
    <w:rsid w:val="000B430B"/>
    <w:rsid w:val="000B515D"/>
    <w:rsid w:val="000B5FF8"/>
    <w:rsid w:val="000C0CC4"/>
    <w:rsid w:val="000C0D71"/>
    <w:rsid w:val="000C5CD3"/>
    <w:rsid w:val="000D1221"/>
    <w:rsid w:val="000E48D1"/>
    <w:rsid w:val="000E4C7A"/>
    <w:rsid w:val="000F2740"/>
    <w:rsid w:val="000F453E"/>
    <w:rsid w:val="000F6801"/>
    <w:rsid w:val="00100B6F"/>
    <w:rsid w:val="00101E1E"/>
    <w:rsid w:val="00101FDB"/>
    <w:rsid w:val="001056C9"/>
    <w:rsid w:val="0010625E"/>
    <w:rsid w:val="00111E6B"/>
    <w:rsid w:val="00112C46"/>
    <w:rsid w:val="001350DB"/>
    <w:rsid w:val="001403DF"/>
    <w:rsid w:val="0014467B"/>
    <w:rsid w:val="0016387A"/>
    <w:rsid w:val="001670BD"/>
    <w:rsid w:val="001672C8"/>
    <w:rsid w:val="00172110"/>
    <w:rsid w:val="0017410B"/>
    <w:rsid w:val="00175A8F"/>
    <w:rsid w:val="001768C1"/>
    <w:rsid w:val="00181D53"/>
    <w:rsid w:val="00195F3D"/>
    <w:rsid w:val="00197D7D"/>
    <w:rsid w:val="001A76CE"/>
    <w:rsid w:val="001B1A1B"/>
    <w:rsid w:val="001C0602"/>
    <w:rsid w:val="001C43A1"/>
    <w:rsid w:val="001C6E86"/>
    <w:rsid w:val="001D0586"/>
    <w:rsid w:val="001D5383"/>
    <w:rsid w:val="001E1519"/>
    <w:rsid w:val="001E4115"/>
    <w:rsid w:val="001E5E62"/>
    <w:rsid w:val="001F15C2"/>
    <w:rsid w:val="0020305A"/>
    <w:rsid w:val="00204967"/>
    <w:rsid w:val="00206B0D"/>
    <w:rsid w:val="00215C2D"/>
    <w:rsid w:val="00223448"/>
    <w:rsid w:val="00223804"/>
    <w:rsid w:val="002239DB"/>
    <w:rsid w:val="00226ADB"/>
    <w:rsid w:val="00246958"/>
    <w:rsid w:val="00252969"/>
    <w:rsid w:val="0025555A"/>
    <w:rsid w:val="00255FFD"/>
    <w:rsid w:val="00256969"/>
    <w:rsid w:val="00261B2E"/>
    <w:rsid w:val="0026234D"/>
    <w:rsid w:val="00263E8F"/>
    <w:rsid w:val="00264088"/>
    <w:rsid w:val="00266DEC"/>
    <w:rsid w:val="002712B1"/>
    <w:rsid w:val="00273220"/>
    <w:rsid w:val="00276C37"/>
    <w:rsid w:val="00277CA9"/>
    <w:rsid w:val="00284B41"/>
    <w:rsid w:val="002878A6"/>
    <w:rsid w:val="002A4A64"/>
    <w:rsid w:val="002B6D3E"/>
    <w:rsid w:val="002C5594"/>
    <w:rsid w:val="002C56A6"/>
    <w:rsid w:val="002C57BC"/>
    <w:rsid w:val="002C645C"/>
    <w:rsid w:val="002D2B86"/>
    <w:rsid w:val="002E3743"/>
    <w:rsid w:val="002E68B1"/>
    <w:rsid w:val="002E74E1"/>
    <w:rsid w:val="002F01C4"/>
    <w:rsid w:val="002F0D31"/>
    <w:rsid w:val="002F39C3"/>
    <w:rsid w:val="002F4BF5"/>
    <w:rsid w:val="002F7722"/>
    <w:rsid w:val="002F7F88"/>
    <w:rsid w:val="00306B69"/>
    <w:rsid w:val="0031053C"/>
    <w:rsid w:val="0031270C"/>
    <w:rsid w:val="00316669"/>
    <w:rsid w:val="003327CB"/>
    <w:rsid w:val="00334478"/>
    <w:rsid w:val="0035174E"/>
    <w:rsid w:val="00353DDF"/>
    <w:rsid w:val="003674E1"/>
    <w:rsid w:val="00372F44"/>
    <w:rsid w:val="00376BC0"/>
    <w:rsid w:val="00383785"/>
    <w:rsid w:val="003915AC"/>
    <w:rsid w:val="00391B15"/>
    <w:rsid w:val="00395C2E"/>
    <w:rsid w:val="00397172"/>
    <w:rsid w:val="003A13E3"/>
    <w:rsid w:val="003A270D"/>
    <w:rsid w:val="003A3E6D"/>
    <w:rsid w:val="003A518C"/>
    <w:rsid w:val="003A6642"/>
    <w:rsid w:val="003A7C66"/>
    <w:rsid w:val="003B5108"/>
    <w:rsid w:val="003C3D76"/>
    <w:rsid w:val="003C3F47"/>
    <w:rsid w:val="003D12B2"/>
    <w:rsid w:val="003D4AF0"/>
    <w:rsid w:val="003D554D"/>
    <w:rsid w:val="003E1904"/>
    <w:rsid w:val="003E6215"/>
    <w:rsid w:val="003F56DA"/>
    <w:rsid w:val="00405112"/>
    <w:rsid w:val="004065FF"/>
    <w:rsid w:val="00424B5E"/>
    <w:rsid w:val="00433802"/>
    <w:rsid w:val="00442701"/>
    <w:rsid w:val="00451A1C"/>
    <w:rsid w:val="00454D98"/>
    <w:rsid w:val="004600E4"/>
    <w:rsid w:val="00460B50"/>
    <w:rsid w:val="00463109"/>
    <w:rsid w:val="00465E2F"/>
    <w:rsid w:val="00470B0E"/>
    <w:rsid w:val="004715F2"/>
    <w:rsid w:val="00471CB6"/>
    <w:rsid w:val="0048082F"/>
    <w:rsid w:val="0048133D"/>
    <w:rsid w:val="00486B8C"/>
    <w:rsid w:val="00496C54"/>
    <w:rsid w:val="004B240E"/>
    <w:rsid w:val="004B3F70"/>
    <w:rsid w:val="004C49D7"/>
    <w:rsid w:val="004C6181"/>
    <w:rsid w:val="004D01C9"/>
    <w:rsid w:val="004D3450"/>
    <w:rsid w:val="004D65DE"/>
    <w:rsid w:val="004E3C28"/>
    <w:rsid w:val="004E3D35"/>
    <w:rsid w:val="004E64BD"/>
    <w:rsid w:val="004F05C3"/>
    <w:rsid w:val="004F2E81"/>
    <w:rsid w:val="004F3785"/>
    <w:rsid w:val="004F56D7"/>
    <w:rsid w:val="00513EB3"/>
    <w:rsid w:val="00517413"/>
    <w:rsid w:val="005323C6"/>
    <w:rsid w:val="00536AB9"/>
    <w:rsid w:val="00560F92"/>
    <w:rsid w:val="00564DDF"/>
    <w:rsid w:val="00571B28"/>
    <w:rsid w:val="00574A4C"/>
    <w:rsid w:val="00592B8F"/>
    <w:rsid w:val="0059708F"/>
    <w:rsid w:val="005A224D"/>
    <w:rsid w:val="005A5EBD"/>
    <w:rsid w:val="005B351C"/>
    <w:rsid w:val="005C6729"/>
    <w:rsid w:val="005D4A29"/>
    <w:rsid w:val="005E2AE1"/>
    <w:rsid w:val="005F052E"/>
    <w:rsid w:val="005F242B"/>
    <w:rsid w:val="00607B39"/>
    <w:rsid w:val="006105BA"/>
    <w:rsid w:val="0061182B"/>
    <w:rsid w:val="00611C0F"/>
    <w:rsid w:val="006175D9"/>
    <w:rsid w:val="00617810"/>
    <w:rsid w:val="00624FA1"/>
    <w:rsid w:val="00624FCD"/>
    <w:rsid w:val="00625E87"/>
    <w:rsid w:val="006356FC"/>
    <w:rsid w:val="00642FA8"/>
    <w:rsid w:val="006575A6"/>
    <w:rsid w:val="00663B79"/>
    <w:rsid w:val="00670EE0"/>
    <w:rsid w:val="00675D7A"/>
    <w:rsid w:val="00677C22"/>
    <w:rsid w:val="00687996"/>
    <w:rsid w:val="00694790"/>
    <w:rsid w:val="006A31B2"/>
    <w:rsid w:val="006A64BB"/>
    <w:rsid w:val="006B4029"/>
    <w:rsid w:val="006B52D6"/>
    <w:rsid w:val="006B7D92"/>
    <w:rsid w:val="006D04B1"/>
    <w:rsid w:val="006D6630"/>
    <w:rsid w:val="006E07DB"/>
    <w:rsid w:val="006E6BBD"/>
    <w:rsid w:val="006F12B7"/>
    <w:rsid w:val="006F6D0F"/>
    <w:rsid w:val="00701437"/>
    <w:rsid w:val="00707F74"/>
    <w:rsid w:val="00715CE5"/>
    <w:rsid w:val="0072247B"/>
    <w:rsid w:val="00724C9A"/>
    <w:rsid w:val="00724F5D"/>
    <w:rsid w:val="0074428A"/>
    <w:rsid w:val="007470EC"/>
    <w:rsid w:val="00747B16"/>
    <w:rsid w:val="007522D2"/>
    <w:rsid w:val="007543F3"/>
    <w:rsid w:val="007545B3"/>
    <w:rsid w:val="007627D4"/>
    <w:rsid w:val="00762C31"/>
    <w:rsid w:val="00763772"/>
    <w:rsid w:val="00766232"/>
    <w:rsid w:val="007737C5"/>
    <w:rsid w:val="0077422F"/>
    <w:rsid w:val="00782402"/>
    <w:rsid w:val="0079074D"/>
    <w:rsid w:val="0079679B"/>
    <w:rsid w:val="007A5593"/>
    <w:rsid w:val="007A745C"/>
    <w:rsid w:val="007B73B4"/>
    <w:rsid w:val="007C4871"/>
    <w:rsid w:val="007D162B"/>
    <w:rsid w:val="007D2184"/>
    <w:rsid w:val="00802167"/>
    <w:rsid w:val="00804047"/>
    <w:rsid w:val="00804A1C"/>
    <w:rsid w:val="008164F8"/>
    <w:rsid w:val="00836CB9"/>
    <w:rsid w:val="0085372D"/>
    <w:rsid w:val="00853F4E"/>
    <w:rsid w:val="0085476D"/>
    <w:rsid w:val="00856A6D"/>
    <w:rsid w:val="0086057E"/>
    <w:rsid w:val="00861DFC"/>
    <w:rsid w:val="0087114B"/>
    <w:rsid w:val="008817FE"/>
    <w:rsid w:val="008873FC"/>
    <w:rsid w:val="00890598"/>
    <w:rsid w:val="0089154A"/>
    <w:rsid w:val="00895815"/>
    <w:rsid w:val="008A164F"/>
    <w:rsid w:val="008A2569"/>
    <w:rsid w:val="008A72FA"/>
    <w:rsid w:val="008B079D"/>
    <w:rsid w:val="008E019E"/>
    <w:rsid w:val="008F38D2"/>
    <w:rsid w:val="008F3912"/>
    <w:rsid w:val="00910E3E"/>
    <w:rsid w:val="00912DFA"/>
    <w:rsid w:val="00914FB6"/>
    <w:rsid w:val="00917F87"/>
    <w:rsid w:val="009201D3"/>
    <w:rsid w:val="00923DA0"/>
    <w:rsid w:val="009268E7"/>
    <w:rsid w:val="00941307"/>
    <w:rsid w:val="0095489E"/>
    <w:rsid w:val="009564F4"/>
    <w:rsid w:val="00964F0A"/>
    <w:rsid w:val="0097494A"/>
    <w:rsid w:val="009949D9"/>
    <w:rsid w:val="00994F25"/>
    <w:rsid w:val="009A60AB"/>
    <w:rsid w:val="009B6706"/>
    <w:rsid w:val="009B772A"/>
    <w:rsid w:val="009D1BBA"/>
    <w:rsid w:val="009D2A00"/>
    <w:rsid w:val="009E11C2"/>
    <w:rsid w:val="009E1A85"/>
    <w:rsid w:val="009E2C10"/>
    <w:rsid w:val="009F06B2"/>
    <w:rsid w:val="009F3EDA"/>
    <w:rsid w:val="009F414A"/>
    <w:rsid w:val="009F7104"/>
    <w:rsid w:val="009F74AA"/>
    <w:rsid w:val="00A00E2B"/>
    <w:rsid w:val="00A02E3A"/>
    <w:rsid w:val="00A12746"/>
    <w:rsid w:val="00A15265"/>
    <w:rsid w:val="00A22C20"/>
    <w:rsid w:val="00A24DB8"/>
    <w:rsid w:val="00A30509"/>
    <w:rsid w:val="00A3247F"/>
    <w:rsid w:val="00A44C95"/>
    <w:rsid w:val="00A47221"/>
    <w:rsid w:val="00A5016A"/>
    <w:rsid w:val="00A7177F"/>
    <w:rsid w:val="00A8252D"/>
    <w:rsid w:val="00A86742"/>
    <w:rsid w:val="00A86F86"/>
    <w:rsid w:val="00A87B2F"/>
    <w:rsid w:val="00A9006A"/>
    <w:rsid w:val="00A96600"/>
    <w:rsid w:val="00A97EC7"/>
    <w:rsid w:val="00A97F56"/>
    <w:rsid w:val="00AA150E"/>
    <w:rsid w:val="00AA197A"/>
    <w:rsid w:val="00AA75E1"/>
    <w:rsid w:val="00AD0CF0"/>
    <w:rsid w:val="00AD59EE"/>
    <w:rsid w:val="00AE31AB"/>
    <w:rsid w:val="00AF376B"/>
    <w:rsid w:val="00B018B4"/>
    <w:rsid w:val="00B11A5D"/>
    <w:rsid w:val="00B163C7"/>
    <w:rsid w:val="00B34523"/>
    <w:rsid w:val="00B351A6"/>
    <w:rsid w:val="00B44765"/>
    <w:rsid w:val="00B457B7"/>
    <w:rsid w:val="00B47E7E"/>
    <w:rsid w:val="00B53CD1"/>
    <w:rsid w:val="00B7093C"/>
    <w:rsid w:val="00B711B7"/>
    <w:rsid w:val="00B743D0"/>
    <w:rsid w:val="00B75830"/>
    <w:rsid w:val="00B80071"/>
    <w:rsid w:val="00B803D5"/>
    <w:rsid w:val="00BA121A"/>
    <w:rsid w:val="00BB1607"/>
    <w:rsid w:val="00BB1831"/>
    <w:rsid w:val="00BB2048"/>
    <w:rsid w:val="00BB5F3C"/>
    <w:rsid w:val="00BB66C8"/>
    <w:rsid w:val="00BB67AC"/>
    <w:rsid w:val="00BC0A26"/>
    <w:rsid w:val="00BD1A86"/>
    <w:rsid w:val="00BE08CE"/>
    <w:rsid w:val="00BEE1CE"/>
    <w:rsid w:val="00BF04A3"/>
    <w:rsid w:val="00BF0C95"/>
    <w:rsid w:val="00C00E11"/>
    <w:rsid w:val="00C1205B"/>
    <w:rsid w:val="00C3359A"/>
    <w:rsid w:val="00C3584A"/>
    <w:rsid w:val="00C46872"/>
    <w:rsid w:val="00C55B44"/>
    <w:rsid w:val="00C5653C"/>
    <w:rsid w:val="00C663A4"/>
    <w:rsid w:val="00C741E4"/>
    <w:rsid w:val="00C76603"/>
    <w:rsid w:val="00C8099B"/>
    <w:rsid w:val="00C90E9C"/>
    <w:rsid w:val="00C92791"/>
    <w:rsid w:val="00C92B20"/>
    <w:rsid w:val="00CA3AFD"/>
    <w:rsid w:val="00CB1BFA"/>
    <w:rsid w:val="00CB1CF8"/>
    <w:rsid w:val="00CB30D2"/>
    <w:rsid w:val="00CB70A6"/>
    <w:rsid w:val="00CC4969"/>
    <w:rsid w:val="00CE0984"/>
    <w:rsid w:val="00CE0B9B"/>
    <w:rsid w:val="00CE1833"/>
    <w:rsid w:val="00CE3A37"/>
    <w:rsid w:val="00CF3003"/>
    <w:rsid w:val="00CF34BE"/>
    <w:rsid w:val="00CF6687"/>
    <w:rsid w:val="00CF74AC"/>
    <w:rsid w:val="00D1193C"/>
    <w:rsid w:val="00D15A89"/>
    <w:rsid w:val="00D21081"/>
    <w:rsid w:val="00D30E54"/>
    <w:rsid w:val="00D320CA"/>
    <w:rsid w:val="00D34ECE"/>
    <w:rsid w:val="00D369E4"/>
    <w:rsid w:val="00D43F31"/>
    <w:rsid w:val="00D45FF0"/>
    <w:rsid w:val="00D50B74"/>
    <w:rsid w:val="00D51D22"/>
    <w:rsid w:val="00D62545"/>
    <w:rsid w:val="00D63877"/>
    <w:rsid w:val="00D87FB5"/>
    <w:rsid w:val="00DA00BA"/>
    <w:rsid w:val="00DA62FD"/>
    <w:rsid w:val="00DB1E54"/>
    <w:rsid w:val="00DB55C5"/>
    <w:rsid w:val="00DB58B2"/>
    <w:rsid w:val="00DB647F"/>
    <w:rsid w:val="00DB79D0"/>
    <w:rsid w:val="00DC16B6"/>
    <w:rsid w:val="00DC1AE0"/>
    <w:rsid w:val="00DC263C"/>
    <w:rsid w:val="00DC29EA"/>
    <w:rsid w:val="00DD015E"/>
    <w:rsid w:val="00DD31E4"/>
    <w:rsid w:val="00DD51F4"/>
    <w:rsid w:val="00DD5436"/>
    <w:rsid w:val="00DF1C24"/>
    <w:rsid w:val="00E0006B"/>
    <w:rsid w:val="00E00139"/>
    <w:rsid w:val="00E039EE"/>
    <w:rsid w:val="00E10EC4"/>
    <w:rsid w:val="00E23E5D"/>
    <w:rsid w:val="00E25B16"/>
    <w:rsid w:val="00E27154"/>
    <w:rsid w:val="00E27B0D"/>
    <w:rsid w:val="00E43481"/>
    <w:rsid w:val="00E44F7F"/>
    <w:rsid w:val="00E45A6E"/>
    <w:rsid w:val="00E622F9"/>
    <w:rsid w:val="00E701EE"/>
    <w:rsid w:val="00E71EA2"/>
    <w:rsid w:val="00E736B2"/>
    <w:rsid w:val="00E74DBF"/>
    <w:rsid w:val="00E76E23"/>
    <w:rsid w:val="00E95451"/>
    <w:rsid w:val="00EA5195"/>
    <w:rsid w:val="00EA5CFC"/>
    <w:rsid w:val="00EA5E18"/>
    <w:rsid w:val="00EC4560"/>
    <w:rsid w:val="00ED2FFB"/>
    <w:rsid w:val="00EF0B18"/>
    <w:rsid w:val="00F1231D"/>
    <w:rsid w:val="00F24252"/>
    <w:rsid w:val="00F3133A"/>
    <w:rsid w:val="00F414F4"/>
    <w:rsid w:val="00F425A7"/>
    <w:rsid w:val="00F50B42"/>
    <w:rsid w:val="00F53AE6"/>
    <w:rsid w:val="00F53BF8"/>
    <w:rsid w:val="00F55741"/>
    <w:rsid w:val="00F61150"/>
    <w:rsid w:val="00F64219"/>
    <w:rsid w:val="00F65AC7"/>
    <w:rsid w:val="00F841E8"/>
    <w:rsid w:val="00F87F4D"/>
    <w:rsid w:val="00F92223"/>
    <w:rsid w:val="00F974F2"/>
    <w:rsid w:val="00FA1AEF"/>
    <w:rsid w:val="00FA7A8F"/>
    <w:rsid w:val="00FC5C41"/>
    <w:rsid w:val="00FE2895"/>
    <w:rsid w:val="00FE5290"/>
    <w:rsid w:val="00FF65E1"/>
    <w:rsid w:val="01495550"/>
    <w:rsid w:val="01B30112"/>
    <w:rsid w:val="01DABAFB"/>
    <w:rsid w:val="01F28197"/>
    <w:rsid w:val="023E7813"/>
    <w:rsid w:val="02622433"/>
    <w:rsid w:val="028C2F7C"/>
    <w:rsid w:val="033F5C66"/>
    <w:rsid w:val="0346BE50"/>
    <w:rsid w:val="034ED173"/>
    <w:rsid w:val="043A750A"/>
    <w:rsid w:val="0457C0DE"/>
    <w:rsid w:val="046079C9"/>
    <w:rsid w:val="047BD94C"/>
    <w:rsid w:val="048BB8B7"/>
    <w:rsid w:val="04A8086D"/>
    <w:rsid w:val="04DA12E6"/>
    <w:rsid w:val="04F22BAF"/>
    <w:rsid w:val="056FFCA1"/>
    <w:rsid w:val="05AEBC6F"/>
    <w:rsid w:val="05B1D1E4"/>
    <w:rsid w:val="067E8BA2"/>
    <w:rsid w:val="06A4F410"/>
    <w:rsid w:val="071A85B7"/>
    <w:rsid w:val="077AD967"/>
    <w:rsid w:val="0786910D"/>
    <w:rsid w:val="07DAF82B"/>
    <w:rsid w:val="07E28E08"/>
    <w:rsid w:val="08237228"/>
    <w:rsid w:val="0839DC59"/>
    <w:rsid w:val="08A0B4D7"/>
    <w:rsid w:val="08B76801"/>
    <w:rsid w:val="08F8822B"/>
    <w:rsid w:val="090DE62D"/>
    <w:rsid w:val="09C4F038"/>
    <w:rsid w:val="09D5ACBA"/>
    <w:rsid w:val="0A23FC8D"/>
    <w:rsid w:val="0AB80463"/>
    <w:rsid w:val="0AD05559"/>
    <w:rsid w:val="0B5230F9"/>
    <w:rsid w:val="0B891681"/>
    <w:rsid w:val="0C4196A6"/>
    <w:rsid w:val="0C535C66"/>
    <w:rsid w:val="0C54575A"/>
    <w:rsid w:val="0CEA954F"/>
    <w:rsid w:val="0CF25CA4"/>
    <w:rsid w:val="0D9CD28A"/>
    <w:rsid w:val="0E00ABC8"/>
    <w:rsid w:val="0E6964DA"/>
    <w:rsid w:val="0E8D1CEC"/>
    <w:rsid w:val="0F74EEC0"/>
    <w:rsid w:val="0F91A2F2"/>
    <w:rsid w:val="1045F233"/>
    <w:rsid w:val="106E988D"/>
    <w:rsid w:val="110C8298"/>
    <w:rsid w:val="11668CD6"/>
    <w:rsid w:val="11C118EA"/>
    <w:rsid w:val="1212E763"/>
    <w:rsid w:val="121D35CF"/>
    <w:rsid w:val="1222760A"/>
    <w:rsid w:val="123B18CA"/>
    <w:rsid w:val="125DD25C"/>
    <w:rsid w:val="12A5094C"/>
    <w:rsid w:val="1352991F"/>
    <w:rsid w:val="13873ECA"/>
    <w:rsid w:val="13C2AE7A"/>
    <w:rsid w:val="145D2C37"/>
    <w:rsid w:val="147AB865"/>
    <w:rsid w:val="148E876B"/>
    <w:rsid w:val="149C8627"/>
    <w:rsid w:val="14CF72CA"/>
    <w:rsid w:val="14DA6CBF"/>
    <w:rsid w:val="15012FFA"/>
    <w:rsid w:val="150EAD77"/>
    <w:rsid w:val="152C8346"/>
    <w:rsid w:val="15409786"/>
    <w:rsid w:val="15B22331"/>
    <w:rsid w:val="16B8540A"/>
    <w:rsid w:val="16FA4FA9"/>
    <w:rsid w:val="174DCA7B"/>
    <w:rsid w:val="17B4DD09"/>
    <w:rsid w:val="1820F4BD"/>
    <w:rsid w:val="187445A5"/>
    <w:rsid w:val="1880645B"/>
    <w:rsid w:val="194E2988"/>
    <w:rsid w:val="19BD5AB4"/>
    <w:rsid w:val="19DDA489"/>
    <w:rsid w:val="1AA4E332"/>
    <w:rsid w:val="1AAA2117"/>
    <w:rsid w:val="1AC4039D"/>
    <w:rsid w:val="1AEC7DCB"/>
    <w:rsid w:val="1B28D0D0"/>
    <w:rsid w:val="1B5387B0"/>
    <w:rsid w:val="1BC9060F"/>
    <w:rsid w:val="1C1E9FD2"/>
    <w:rsid w:val="1C53B367"/>
    <w:rsid w:val="1C547056"/>
    <w:rsid w:val="1C62B990"/>
    <w:rsid w:val="1CEF5811"/>
    <w:rsid w:val="1D7A59A7"/>
    <w:rsid w:val="1DB33E1B"/>
    <w:rsid w:val="1DF53066"/>
    <w:rsid w:val="1F44BAD5"/>
    <w:rsid w:val="1F9E45FA"/>
    <w:rsid w:val="206DE611"/>
    <w:rsid w:val="20A62967"/>
    <w:rsid w:val="20A9BBA7"/>
    <w:rsid w:val="21CFDBF3"/>
    <w:rsid w:val="21F47665"/>
    <w:rsid w:val="2249532C"/>
    <w:rsid w:val="225A6AD5"/>
    <w:rsid w:val="235AD3F1"/>
    <w:rsid w:val="239557B1"/>
    <w:rsid w:val="239D4DE2"/>
    <w:rsid w:val="23B4E0E0"/>
    <w:rsid w:val="23ED3960"/>
    <w:rsid w:val="243FCFEA"/>
    <w:rsid w:val="24908551"/>
    <w:rsid w:val="24D798F6"/>
    <w:rsid w:val="2556A581"/>
    <w:rsid w:val="2566D8DC"/>
    <w:rsid w:val="257E0D3E"/>
    <w:rsid w:val="25DD78D2"/>
    <w:rsid w:val="25E5984F"/>
    <w:rsid w:val="25FD2525"/>
    <w:rsid w:val="268C7CA2"/>
    <w:rsid w:val="26B9450B"/>
    <w:rsid w:val="26E0FF77"/>
    <w:rsid w:val="26FA7937"/>
    <w:rsid w:val="27534E38"/>
    <w:rsid w:val="27BEE8AF"/>
    <w:rsid w:val="27F29E43"/>
    <w:rsid w:val="28114D6D"/>
    <w:rsid w:val="284C4540"/>
    <w:rsid w:val="287CCFD8"/>
    <w:rsid w:val="2961D466"/>
    <w:rsid w:val="29E14948"/>
    <w:rsid w:val="2A14974B"/>
    <w:rsid w:val="2A835278"/>
    <w:rsid w:val="2B26CA58"/>
    <w:rsid w:val="2B456B90"/>
    <w:rsid w:val="2B8C89D8"/>
    <w:rsid w:val="2BDAD9AB"/>
    <w:rsid w:val="2C612FDE"/>
    <w:rsid w:val="2C88D0CE"/>
    <w:rsid w:val="2CCB9633"/>
    <w:rsid w:val="2D4BE806"/>
    <w:rsid w:val="2D7032D5"/>
    <w:rsid w:val="2DB43FB2"/>
    <w:rsid w:val="2E05CB08"/>
    <w:rsid w:val="2E4D0D0E"/>
    <w:rsid w:val="2E5999A8"/>
    <w:rsid w:val="2E811E54"/>
    <w:rsid w:val="2EA2D949"/>
    <w:rsid w:val="2F33481C"/>
    <w:rsid w:val="2F375953"/>
    <w:rsid w:val="2F53754D"/>
    <w:rsid w:val="301195B3"/>
    <w:rsid w:val="309ABAC3"/>
    <w:rsid w:val="30A42FE5"/>
    <w:rsid w:val="30B682DD"/>
    <w:rsid w:val="30F04E9F"/>
    <w:rsid w:val="310D2D6A"/>
    <w:rsid w:val="3120D4C1"/>
    <w:rsid w:val="31286DAC"/>
    <w:rsid w:val="31F9DDB6"/>
    <w:rsid w:val="32368B24"/>
    <w:rsid w:val="323AE27D"/>
    <w:rsid w:val="324367E9"/>
    <w:rsid w:val="32BB32D9"/>
    <w:rsid w:val="32ECC842"/>
    <w:rsid w:val="32EF7166"/>
    <w:rsid w:val="3317B472"/>
    <w:rsid w:val="33862BB9"/>
    <w:rsid w:val="33A53FDB"/>
    <w:rsid w:val="33A5D793"/>
    <w:rsid w:val="33C110F3"/>
    <w:rsid w:val="33FF6DB9"/>
    <w:rsid w:val="348E52CA"/>
    <w:rsid w:val="348F907A"/>
    <w:rsid w:val="35096FAD"/>
    <w:rsid w:val="354359E3"/>
    <w:rsid w:val="35798C05"/>
    <w:rsid w:val="35CD06D7"/>
    <w:rsid w:val="35EC824A"/>
    <w:rsid w:val="360DA20D"/>
    <w:rsid w:val="360F6442"/>
    <w:rsid w:val="36319583"/>
    <w:rsid w:val="366A6A73"/>
    <w:rsid w:val="37545CF0"/>
    <w:rsid w:val="376D382A"/>
    <w:rsid w:val="378EDC45"/>
    <w:rsid w:val="37CDE5F5"/>
    <w:rsid w:val="380AB577"/>
    <w:rsid w:val="380EBC81"/>
    <w:rsid w:val="3829A926"/>
    <w:rsid w:val="38B224B0"/>
    <w:rsid w:val="38BBBF33"/>
    <w:rsid w:val="391F4313"/>
    <w:rsid w:val="392E0DB3"/>
    <w:rsid w:val="3943DEFB"/>
    <w:rsid w:val="39C92061"/>
    <w:rsid w:val="39F0E12A"/>
    <w:rsid w:val="39F3C8B0"/>
    <w:rsid w:val="3A41277C"/>
    <w:rsid w:val="3A819CCC"/>
    <w:rsid w:val="3A8BFDB2"/>
    <w:rsid w:val="3B0D1A17"/>
    <w:rsid w:val="3B234FE1"/>
    <w:rsid w:val="3B332A55"/>
    <w:rsid w:val="3B48F007"/>
    <w:rsid w:val="3B4E4B1C"/>
    <w:rsid w:val="3B9B7E51"/>
    <w:rsid w:val="3C373C0D"/>
    <w:rsid w:val="3CB3D2C2"/>
    <w:rsid w:val="3D0EF56B"/>
    <w:rsid w:val="3D3B52C0"/>
    <w:rsid w:val="3D725152"/>
    <w:rsid w:val="3D98C889"/>
    <w:rsid w:val="3DADC257"/>
    <w:rsid w:val="3DB4DAB4"/>
    <w:rsid w:val="3DD57CF0"/>
    <w:rsid w:val="3DEC7C86"/>
    <w:rsid w:val="3E244F9A"/>
    <w:rsid w:val="3E4FC823"/>
    <w:rsid w:val="3EBC9E13"/>
    <w:rsid w:val="3EDBAFD2"/>
    <w:rsid w:val="3EFB95DA"/>
    <w:rsid w:val="3F11BE44"/>
    <w:rsid w:val="3F464678"/>
    <w:rsid w:val="3F6CC7CF"/>
    <w:rsid w:val="3F7FA236"/>
    <w:rsid w:val="3FA7A7BA"/>
    <w:rsid w:val="40872783"/>
    <w:rsid w:val="40A50EF7"/>
    <w:rsid w:val="40E216D9"/>
    <w:rsid w:val="411113B1"/>
    <w:rsid w:val="417978E3"/>
    <w:rsid w:val="41EDB320"/>
    <w:rsid w:val="4217F95B"/>
    <w:rsid w:val="4222F7E4"/>
    <w:rsid w:val="4258F7B8"/>
    <w:rsid w:val="42B37187"/>
    <w:rsid w:val="4353E08A"/>
    <w:rsid w:val="43545212"/>
    <w:rsid w:val="4453961F"/>
    <w:rsid w:val="448AECEB"/>
    <w:rsid w:val="45E0C821"/>
    <w:rsid w:val="4609587F"/>
    <w:rsid w:val="468096AD"/>
    <w:rsid w:val="4720798D"/>
    <w:rsid w:val="473E226F"/>
    <w:rsid w:val="47485C5A"/>
    <w:rsid w:val="47A50A07"/>
    <w:rsid w:val="47F97EC7"/>
    <w:rsid w:val="4849F703"/>
    <w:rsid w:val="4959B64F"/>
    <w:rsid w:val="497E8DBF"/>
    <w:rsid w:val="4A35EAFD"/>
    <w:rsid w:val="4A9AD79B"/>
    <w:rsid w:val="4AB70663"/>
    <w:rsid w:val="4B484DF4"/>
    <w:rsid w:val="4CA97819"/>
    <w:rsid w:val="4CB72F77"/>
    <w:rsid w:val="4CE69FF1"/>
    <w:rsid w:val="4D26C400"/>
    <w:rsid w:val="4D8927EB"/>
    <w:rsid w:val="4DFE1DF2"/>
    <w:rsid w:val="4E07FD25"/>
    <w:rsid w:val="4E2FCD6F"/>
    <w:rsid w:val="4E6102ED"/>
    <w:rsid w:val="4E7FEEB6"/>
    <w:rsid w:val="4EB690C0"/>
    <w:rsid w:val="4EB8D32F"/>
    <w:rsid w:val="4F36A2C6"/>
    <w:rsid w:val="4F3AE4C9"/>
    <w:rsid w:val="4F491207"/>
    <w:rsid w:val="4FAC150E"/>
    <w:rsid w:val="500A896D"/>
    <w:rsid w:val="501BBF17"/>
    <w:rsid w:val="5124324B"/>
    <w:rsid w:val="5125ECC1"/>
    <w:rsid w:val="5151AB14"/>
    <w:rsid w:val="516D0010"/>
    <w:rsid w:val="5195D3E0"/>
    <w:rsid w:val="51A827D8"/>
    <w:rsid w:val="5221B062"/>
    <w:rsid w:val="522595A5"/>
    <w:rsid w:val="52367E90"/>
    <w:rsid w:val="52397D69"/>
    <w:rsid w:val="5288CC47"/>
    <w:rsid w:val="52BAB0B2"/>
    <w:rsid w:val="53047786"/>
    <w:rsid w:val="531106AF"/>
    <w:rsid w:val="53585EE1"/>
    <w:rsid w:val="53A0197A"/>
    <w:rsid w:val="545646A7"/>
    <w:rsid w:val="54DFAFB5"/>
    <w:rsid w:val="55D6B11B"/>
    <w:rsid w:val="566EA714"/>
    <w:rsid w:val="56F56888"/>
    <w:rsid w:val="573CCFA0"/>
    <w:rsid w:val="577BC15C"/>
    <w:rsid w:val="5788796B"/>
    <w:rsid w:val="57C027E1"/>
    <w:rsid w:val="583A365F"/>
    <w:rsid w:val="58708802"/>
    <w:rsid w:val="58797493"/>
    <w:rsid w:val="588D4024"/>
    <w:rsid w:val="59214716"/>
    <w:rsid w:val="5929F6EC"/>
    <w:rsid w:val="5950E7D6"/>
    <w:rsid w:val="597C8A22"/>
    <w:rsid w:val="59B266B1"/>
    <w:rsid w:val="59EFCA99"/>
    <w:rsid w:val="5A068D41"/>
    <w:rsid w:val="5A1ABD5B"/>
    <w:rsid w:val="5A45AD73"/>
    <w:rsid w:val="5AC1437C"/>
    <w:rsid w:val="5B162CCF"/>
    <w:rsid w:val="5B350EB5"/>
    <w:rsid w:val="5B721F7E"/>
    <w:rsid w:val="5BEE11E0"/>
    <w:rsid w:val="5BF702CB"/>
    <w:rsid w:val="5BF92BAF"/>
    <w:rsid w:val="5C90D750"/>
    <w:rsid w:val="5CA6FFD3"/>
    <w:rsid w:val="5D1587E0"/>
    <w:rsid w:val="5D48A1B6"/>
    <w:rsid w:val="5D9A19E5"/>
    <w:rsid w:val="5DA0B799"/>
    <w:rsid w:val="5E350C5C"/>
    <w:rsid w:val="5E7F7677"/>
    <w:rsid w:val="5F141D79"/>
    <w:rsid w:val="5F214CD1"/>
    <w:rsid w:val="60087FD8"/>
    <w:rsid w:val="60233B80"/>
    <w:rsid w:val="6024DE80"/>
    <w:rsid w:val="608D8ECE"/>
    <w:rsid w:val="609598A5"/>
    <w:rsid w:val="609BC7E8"/>
    <w:rsid w:val="60E1EFA8"/>
    <w:rsid w:val="60F5ECC5"/>
    <w:rsid w:val="610C917D"/>
    <w:rsid w:val="61451EFC"/>
    <w:rsid w:val="614ED578"/>
    <w:rsid w:val="61529C5E"/>
    <w:rsid w:val="61BF40D3"/>
    <w:rsid w:val="61D36067"/>
    <w:rsid w:val="61D79BF0"/>
    <w:rsid w:val="62CB3803"/>
    <w:rsid w:val="631C1729"/>
    <w:rsid w:val="641D3B06"/>
    <w:rsid w:val="64255519"/>
    <w:rsid w:val="642C1B2F"/>
    <w:rsid w:val="64856452"/>
    <w:rsid w:val="648B70C6"/>
    <w:rsid w:val="6498309E"/>
    <w:rsid w:val="64EFCEB8"/>
    <w:rsid w:val="6548542E"/>
    <w:rsid w:val="65E1AC2F"/>
    <w:rsid w:val="65E4BA81"/>
    <w:rsid w:val="6618D24A"/>
    <w:rsid w:val="672F30F0"/>
    <w:rsid w:val="676609A0"/>
    <w:rsid w:val="677E1CDB"/>
    <w:rsid w:val="681FEF27"/>
    <w:rsid w:val="690DE758"/>
    <w:rsid w:val="6A9281B2"/>
    <w:rsid w:val="6ABD4838"/>
    <w:rsid w:val="6ABFD2F5"/>
    <w:rsid w:val="6AD85188"/>
    <w:rsid w:val="6B321493"/>
    <w:rsid w:val="6BE38EA8"/>
    <w:rsid w:val="6C060026"/>
    <w:rsid w:val="6C94DC80"/>
    <w:rsid w:val="6CBB18E1"/>
    <w:rsid w:val="6CD99676"/>
    <w:rsid w:val="6DA74981"/>
    <w:rsid w:val="6DBB0252"/>
    <w:rsid w:val="6DBE11A1"/>
    <w:rsid w:val="6E3E40D1"/>
    <w:rsid w:val="6E9CF69B"/>
    <w:rsid w:val="6EBC72C0"/>
    <w:rsid w:val="6EF94D8A"/>
    <w:rsid w:val="6F0BA876"/>
    <w:rsid w:val="6FBED260"/>
    <w:rsid w:val="6FDC7399"/>
    <w:rsid w:val="6FF36A37"/>
    <w:rsid w:val="7001FB9A"/>
    <w:rsid w:val="707D186E"/>
    <w:rsid w:val="70EBA550"/>
    <w:rsid w:val="71126695"/>
    <w:rsid w:val="7123DE9C"/>
    <w:rsid w:val="716DBDBA"/>
    <w:rsid w:val="71AB7EC1"/>
    <w:rsid w:val="7225D319"/>
    <w:rsid w:val="722D79D9"/>
    <w:rsid w:val="7232112C"/>
    <w:rsid w:val="724E9A68"/>
    <w:rsid w:val="72689ED7"/>
    <w:rsid w:val="72B94FB1"/>
    <w:rsid w:val="734AFEE8"/>
    <w:rsid w:val="736938C4"/>
    <w:rsid w:val="736BEA71"/>
    <w:rsid w:val="7376D296"/>
    <w:rsid w:val="73858C3F"/>
    <w:rsid w:val="738CFE97"/>
    <w:rsid w:val="7420BF06"/>
    <w:rsid w:val="747EF5DE"/>
    <w:rsid w:val="7515F686"/>
    <w:rsid w:val="752BE715"/>
    <w:rsid w:val="758AD7E9"/>
    <w:rsid w:val="75CCAF5B"/>
    <w:rsid w:val="75D88179"/>
    <w:rsid w:val="75E04501"/>
    <w:rsid w:val="76C9A90F"/>
    <w:rsid w:val="76DD6CD3"/>
    <w:rsid w:val="771861D0"/>
    <w:rsid w:val="775B297D"/>
    <w:rsid w:val="77687FBC"/>
    <w:rsid w:val="777318C3"/>
    <w:rsid w:val="78665C33"/>
    <w:rsid w:val="7872B10E"/>
    <w:rsid w:val="789B3129"/>
    <w:rsid w:val="7929B5F6"/>
    <w:rsid w:val="79329E7A"/>
    <w:rsid w:val="7940B159"/>
    <w:rsid w:val="79631399"/>
    <w:rsid w:val="797C3F05"/>
    <w:rsid w:val="797E8334"/>
    <w:rsid w:val="7A232561"/>
    <w:rsid w:val="7A7FBE68"/>
    <w:rsid w:val="7A80ED94"/>
    <w:rsid w:val="7B0D3F8D"/>
    <w:rsid w:val="7B4C7CE4"/>
    <w:rsid w:val="7B7C6B61"/>
    <w:rsid w:val="7B7D383E"/>
    <w:rsid w:val="7BBDC691"/>
    <w:rsid w:val="7BBFCB15"/>
    <w:rsid w:val="7CAA61DF"/>
    <w:rsid w:val="7CB38E08"/>
    <w:rsid w:val="7CF9EBF5"/>
    <w:rsid w:val="7D134628"/>
    <w:rsid w:val="7DDC22F1"/>
    <w:rsid w:val="7E0F3352"/>
    <w:rsid w:val="7EC0423B"/>
    <w:rsid w:val="7F23116C"/>
    <w:rsid w:val="7FA781A6"/>
    <w:rsid w:val="7FBE1F12"/>
    <w:rsid w:val="7FD16087"/>
    <w:rsid w:val="7FD2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CD1C1"/>
  <w15:chartTrackingRefBased/>
  <w15:docId w15:val="{48D56510-E965-4099-8F0F-016D18405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17FE"/>
    <w:pPr>
      <w:tabs>
        <w:tab w:val="left" w:pos="425"/>
      </w:tabs>
      <w:spacing w:after="120" w:line="360" w:lineRule="auto"/>
      <w:jc w:val="both"/>
    </w:pPr>
    <w:rPr>
      <w:rFonts w:ascii="Verdana Pro" w:hAnsi="Verdana Pro"/>
      <w:sz w:val="24"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DC263C"/>
    <w:pPr>
      <w:jc w:val="center"/>
      <w:outlineLvl w:val="0"/>
    </w:pPr>
    <w:rPr>
      <w:sz w:val="28"/>
      <w:szCs w:val="24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stBilgiChar" w:customStyle="1">
    <w:name w:val="Üst Bilgi Char"/>
    <w:basedOn w:val="VarsaylanParagrafYazTipi"/>
    <w:link w:val="stBilgi"/>
    <w:uiPriority w:val="99"/>
    <w:rsid w:val="00762C31"/>
  </w:style>
  <w:style w:type="paragraph" w:styleId="AltBilgi">
    <w:name w:val="footer"/>
    <w:basedOn w:val="Normal"/>
    <w:link w:val="Al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AltBilgiChar" w:customStyle="1">
    <w:name w:val="Alt Bilgi Char"/>
    <w:basedOn w:val="VarsaylanParagrafYazTipi"/>
    <w:link w:val="AltBilgi"/>
    <w:uiPriority w:val="99"/>
    <w:rsid w:val="00762C31"/>
  </w:style>
  <w:style w:type="paragraph" w:styleId="BalonMetni">
    <w:name w:val="Balloon Text"/>
    <w:basedOn w:val="Normal"/>
    <w:link w:val="BalonMetniChar"/>
    <w:uiPriority w:val="99"/>
    <w:semiHidden/>
    <w:unhideWhenUsed/>
    <w:rsid w:val="00762C31"/>
    <w:rPr>
      <w:rFonts w:ascii="Segoe UI" w:hAnsi="Segoe UI" w:cs="Segoe UI"/>
      <w:sz w:val="18"/>
      <w:szCs w:val="18"/>
    </w:rPr>
  </w:style>
  <w:style w:type="character" w:styleId="BalonMetniChar" w:customStyle="1">
    <w:name w:val="Balon Metni Char"/>
    <w:basedOn w:val="VarsaylanParagrafYazTipi"/>
    <w:link w:val="BalonMetni"/>
    <w:uiPriority w:val="99"/>
    <w:semiHidden/>
    <w:rsid w:val="00762C31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762C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nuBal">
    <w:name w:val="Title"/>
    <w:basedOn w:val="Normal"/>
    <w:next w:val="Normal"/>
    <w:link w:val="KonuBalChar"/>
    <w:uiPriority w:val="10"/>
    <w:qFormat/>
    <w:rsid w:val="0074428A"/>
    <w:pPr>
      <w:tabs>
        <w:tab w:val="left" w:pos="2160"/>
      </w:tabs>
    </w:pPr>
    <w:rPr>
      <w:lang w:val="en-US"/>
    </w:rPr>
  </w:style>
  <w:style w:type="character" w:styleId="KonuBalChar" w:customStyle="1">
    <w:name w:val="Konu Başlığı Char"/>
    <w:basedOn w:val="VarsaylanParagrafYazTipi"/>
    <w:link w:val="KonuBal"/>
    <w:uiPriority w:val="10"/>
    <w:rsid w:val="0074428A"/>
    <w:rPr>
      <w:rFonts w:ascii="Verdana Pro" w:hAnsi="Verdana Pro"/>
      <w:sz w:val="24"/>
    </w:rPr>
  </w:style>
  <w:style w:type="paragraph" w:styleId="AnaSayfaAdres" w:customStyle="1">
    <w:name w:val="Ana Sayfa Adres"/>
    <w:rsid w:val="00172110"/>
    <w:rPr>
      <w:rFonts w:ascii="Verdana Pro" w:hAnsi="Verdana Pro" w:cs="Arial"/>
      <w:sz w:val="20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3D4A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AlntChar" w:customStyle="1">
    <w:name w:val="Alıntı Char"/>
    <w:basedOn w:val="VarsaylanParagrafYazTipi"/>
    <w:link w:val="Alnt"/>
    <w:uiPriority w:val="29"/>
    <w:rsid w:val="003D4AF0"/>
    <w:rPr>
      <w:rFonts w:ascii="Arial" w:hAnsi="Arial"/>
      <w:i/>
      <w:iCs/>
      <w:color w:val="404040" w:themeColor="text1" w:themeTint="BF"/>
      <w:sz w:val="24"/>
      <w:lang w:val="tr-TR"/>
    </w:rPr>
  </w:style>
  <w:style w:type="paragraph" w:styleId="FooterPropriateryInformation" w:customStyle="1">
    <w:name w:val="Footer_PropriateryInformation"/>
    <w:link w:val="FooterPropriateryInformationChar"/>
    <w:autoRedefine/>
    <w:qFormat/>
    <w:rsid w:val="0017211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/>
      <w:jc w:val="both"/>
    </w:pPr>
    <w:rPr>
      <w:i/>
      <w:iCs/>
      <w:smallCaps/>
      <w:color w:val="404040" w:themeColor="text1" w:themeTint="BF"/>
      <w:sz w:val="16"/>
      <w:lang w:val="tr-TR"/>
    </w:rPr>
  </w:style>
  <w:style w:type="character" w:styleId="FooterPropriateryInformationChar" w:customStyle="1">
    <w:name w:val="Footer_PropriateryInformation Char"/>
    <w:basedOn w:val="AlntChar"/>
    <w:link w:val="FooterPropriateryInformation"/>
    <w:rsid w:val="00172110"/>
    <w:rPr>
      <w:rFonts w:ascii="Arial" w:hAnsi="Arial"/>
      <w:i/>
      <w:iCs/>
      <w:smallCaps/>
      <w:color w:val="404040" w:themeColor="text1" w:themeTint="BF"/>
      <w:sz w:val="16"/>
      <w:lang w:val="tr-TR"/>
    </w:rPr>
  </w:style>
  <w:style w:type="paragraph" w:styleId="Balk11" w:customStyle="1">
    <w:name w:val="Başlık 11"/>
    <w:basedOn w:val="Normal"/>
    <w:rsid w:val="001C43A1"/>
    <w:pPr>
      <w:numPr>
        <w:numId w:val="12"/>
      </w:numPr>
    </w:pPr>
  </w:style>
  <w:style w:type="paragraph" w:styleId="Balk21" w:customStyle="1">
    <w:name w:val="Başlık 21"/>
    <w:basedOn w:val="Normal"/>
    <w:rsid w:val="001C43A1"/>
    <w:pPr>
      <w:numPr>
        <w:ilvl w:val="1"/>
        <w:numId w:val="12"/>
      </w:numPr>
    </w:pPr>
  </w:style>
  <w:style w:type="paragraph" w:styleId="Balk31" w:customStyle="1">
    <w:name w:val="Başlık 31"/>
    <w:basedOn w:val="Normal"/>
    <w:rsid w:val="001C43A1"/>
    <w:pPr>
      <w:numPr>
        <w:ilvl w:val="2"/>
        <w:numId w:val="12"/>
      </w:numPr>
    </w:pPr>
  </w:style>
  <w:style w:type="paragraph" w:styleId="Balk41" w:customStyle="1">
    <w:name w:val="Başlık 41"/>
    <w:basedOn w:val="Normal"/>
    <w:rsid w:val="001C43A1"/>
    <w:pPr>
      <w:numPr>
        <w:ilvl w:val="3"/>
        <w:numId w:val="12"/>
      </w:numPr>
    </w:pPr>
  </w:style>
  <w:style w:type="paragraph" w:styleId="Balk51" w:customStyle="1">
    <w:name w:val="Başlık 51"/>
    <w:basedOn w:val="Normal"/>
    <w:rsid w:val="001C43A1"/>
    <w:pPr>
      <w:numPr>
        <w:ilvl w:val="4"/>
        <w:numId w:val="12"/>
      </w:numPr>
    </w:pPr>
  </w:style>
  <w:style w:type="paragraph" w:styleId="Balk61" w:customStyle="1">
    <w:name w:val="Başlık 61"/>
    <w:basedOn w:val="Normal"/>
    <w:rsid w:val="001C43A1"/>
    <w:pPr>
      <w:numPr>
        <w:ilvl w:val="5"/>
        <w:numId w:val="12"/>
      </w:numPr>
    </w:pPr>
  </w:style>
  <w:style w:type="paragraph" w:styleId="Balk71" w:customStyle="1">
    <w:name w:val="Başlık 71"/>
    <w:basedOn w:val="Normal"/>
    <w:rsid w:val="001C43A1"/>
    <w:pPr>
      <w:numPr>
        <w:ilvl w:val="6"/>
        <w:numId w:val="12"/>
      </w:numPr>
    </w:pPr>
  </w:style>
  <w:style w:type="paragraph" w:styleId="Balk81" w:customStyle="1">
    <w:name w:val="Başlık 81"/>
    <w:basedOn w:val="Normal"/>
    <w:rsid w:val="001C43A1"/>
    <w:pPr>
      <w:numPr>
        <w:ilvl w:val="7"/>
        <w:numId w:val="12"/>
      </w:numPr>
    </w:pPr>
  </w:style>
  <w:style w:type="paragraph" w:styleId="Balk91" w:customStyle="1">
    <w:name w:val="Başlık 91"/>
    <w:basedOn w:val="Normal"/>
    <w:rsid w:val="001C43A1"/>
    <w:pPr>
      <w:numPr>
        <w:ilvl w:val="8"/>
        <w:numId w:val="12"/>
      </w:numPr>
    </w:pPr>
  </w:style>
  <w:style w:type="character" w:styleId="Balk1Char" w:customStyle="1">
    <w:name w:val="Başlık 1 Char"/>
    <w:basedOn w:val="VarsaylanParagrafYazTipi"/>
    <w:link w:val="Balk1"/>
    <w:uiPriority w:val="9"/>
    <w:rsid w:val="00DC263C"/>
    <w:rPr>
      <w:rFonts w:ascii="Verdana Pro" w:hAnsi="Verdana Pro"/>
      <w:sz w:val="28"/>
      <w:szCs w:val="24"/>
      <w:lang w:val="tr-TR"/>
    </w:rPr>
  </w:style>
  <w:style w:type="paragraph" w:styleId="NAVDOCINFCompany" w:customStyle="1">
    <w:name w:val="NAV_DOC_INF_Company"/>
    <w:link w:val="NAVDOCINFCompanyChar"/>
    <w:rsid w:val="00172110"/>
    <w:pPr>
      <w:jc w:val="center"/>
    </w:pPr>
    <w:rPr>
      <w:rFonts w:ascii="Verdana Pro" w:hAnsi="Verdana Pro"/>
      <w:b/>
      <w:bCs/>
      <w:sz w:val="52"/>
      <w:szCs w:val="52"/>
    </w:rPr>
  </w:style>
  <w:style w:type="paragraph" w:styleId="NAVDOCINFCategory" w:customStyle="1">
    <w:name w:val="NAV_DOC_INF_Category"/>
    <w:link w:val="NAVDOCINFCategoryChar"/>
    <w:qFormat/>
    <w:rsid w:val="00486B8C"/>
    <w:pPr>
      <w:jc w:val="center"/>
    </w:pPr>
    <w:rPr>
      <w:rFonts w:ascii="Verdana Pro" w:hAnsi="Verdana Pro"/>
      <w:caps/>
      <w:sz w:val="44"/>
      <w:szCs w:val="44"/>
    </w:rPr>
  </w:style>
  <w:style w:type="character" w:styleId="NAVDOCINFCompanyChar" w:customStyle="1">
    <w:name w:val="NAV_DOC_INF_Company Char"/>
    <w:basedOn w:val="VarsaylanParagrafYazTipi"/>
    <w:link w:val="NAVDOCINFCompany"/>
    <w:rsid w:val="00172110"/>
    <w:rPr>
      <w:rFonts w:ascii="Verdana Pro" w:hAnsi="Verdana Pro"/>
      <w:b/>
      <w:bCs/>
      <w:sz w:val="52"/>
      <w:szCs w:val="52"/>
    </w:rPr>
  </w:style>
  <w:style w:type="paragraph" w:styleId="NAVDOCINFCategoryEN" w:customStyle="1">
    <w:name w:val="NAV_DOC_INF_Category_EN"/>
    <w:link w:val="NAVDOCINFCategoryENChar"/>
    <w:qFormat/>
    <w:rsid w:val="00486B8C"/>
    <w:pPr>
      <w:jc w:val="center"/>
    </w:pPr>
    <w:rPr>
      <w:rFonts w:ascii="Verdana Pro" w:hAnsi="Verdana Pro"/>
      <w:caps/>
      <w:sz w:val="24"/>
      <w:szCs w:val="24"/>
    </w:rPr>
  </w:style>
  <w:style w:type="character" w:styleId="NAVDOCINFCategoryChar" w:customStyle="1">
    <w:name w:val="NAV_DOC_INF_Category Char"/>
    <w:basedOn w:val="VarsaylanParagrafYazTipi"/>
    <w:link w:val="NAVDOCINFCategory"/>
    <w:rsid w:val="00486B8C"/>
    <w:rPr>
      <w:rFonts w:ascii="Verdana Pro" w:hAnsi="Verdana Pro"/>
      <w:caps/>
      <w:sz w:val="44"/>
      <w:szCs w:val="44"/>
    </w:rPr>
  </w:style>
  <w:style w:type="character" w:styleId="YerTutucuMetni">
    <w:name w:val="Placeholder Text"/>
    <w:basedOn w:val="VarsaylanParagrafYazTipi"/>
    <w:uiPriority w:val="99"/>
    <w:semiHidden/>
    <w:rsid w:val="000D1221"/>
    <w:rPr>
      <w:color w:val="808080"/>
    </w:rPr>
  </w:style>
  <w:style w:type="character" w:styleId="NAVDOCINFCategoryENChar" w:customStyle="1">
    <w:name w:val="NAV_DOC_INF_Category_EN Char"/>
    <w:basedOn w:val="VarsaylanParagrafYazTipi"/>
    <w:link w:val="NAVDOCINFCategoryEN"/>
    <w:rsid w:val="00486B8C"/>
    <w:rPr>
      <w:rFonts w:ascii="Verdana Pro" w:hAnsi="Verdana Pro"/>
      <w:caps/>
      <w:sz w:val="24"/>
      <w:szCs w:val="24"/>
    </w:rPr>
  </w:style>
  <w:style w:type="paragraph" w:styleId="NAVDOCINFSubject" w:customStyle="1">
    <w:name w:val="NAV_DOC_INF_Subject"/>
    <w:link w:val="NAVDOCINFSubjectChar"/>
    <w:qFormat/>
    <w:rsid w:val="00486B8C"/>
    <w:pPr>
      <w:jc w:val="center"/>
    </w:pPr>
    <w:rPr>
      <w:rFonts w:ascii="Verdana Pro" w:hAnsi="Verdana Pro"/>
      <w:b/>
      <w:caps/>
      <w:sz w:val="32"/>
      <w:lang w:val="tr-TR"/>
    </w:rPr>
  </w:style>
  <w:style w:type="paragraph" w:styleId="NAVDOCINFSubjectEN" w:customStyle="1">
    <w:name w:val="NAV_DOC_INF_Subject_EN"/>
    <w:link w:val="NAVDOCINFSubjectENChar"/>
    <w:qFormat/>
    <w:rsid w:val="00486B8C"/>
    <w:pPr>
      <w:jc w:val="center"/>
    </w:pPr>
    <w:rPr>
      <w:rFonts w:ascii="Verdana Pro" w:hAnsi="Verdana Pro"/>
      <w:caps/>
      <w:sz w:val="20"/>
      <w:szCs w:val="20"/>
    </w:rPr>
  </w:style>
  <w:style w:type="character" w:styleId="NAVDOCINFSubjectChar" w:customStyle="1">
    <w:name w:val="NAV_DOC_INF_Subject Char"/>
    <w:basedOn w:val="VarsaylanParagrafYazTipi"/>
    <w:link w:val="NAVDOCINFSubject"/>
    <w:rsid w:val="00486B8C"/>
    <w:rPr>
      <w:rFonts w:ascii="Verdana Pro" w:hAnsi="Verdana Pro"/>
      <w:b/>
      <w:caps/>
      <w:sz w:val="32"/>
      <w:lang w:val="tr-TR"/>
    </w:rPr>
  </w:style>
  <w:style w:type="paragraph" w:styleId="NAVDOCSIGNATURESEN" w:customStyle="1">
    <w:name w:val="NAV_DOC_SIGNATURES_EN"/>
    <w:link w:val="NAVDOCSIGNATURESEN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18"/>
      <w:szCs w:val="18"/>
    </w:rPr>
  </w:style>
  <w:style w:type="character" w:styleId="NAVDOCINFSubjectENChar" w:customStyle="1">
    <w:name w:val="NAV_DOC_INF_Subject_EN Char"/>
    <w:basedOn w:val="VarsaylanParagrafYazTipi"/>
    <w:link w:val="NAVDOCINFSubjectEN"/>
    <w:rsid w:val="00486B8C"/>
    <w:rPr>
      <w:rFonts w:ascii="Verdana Pro" w:hAnsi="Verdana Pro"/>
      <w:caps/>
      <w:sz w:val="20"/>
      <w:szCs w:val="20"/>
    </w:rPr>
  </w:style>
  <w:style w:type="paragraph" w:styleId="NAVDOCSIGNATURES" w:customStyle="1">
    <w:name w:val="NAV_DOC_SIGNATURES"/>
    <w:link w:val="NAVDOCSIGNATURES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28"/>
      <w:lang w:val="tr-TR"/>
    </w:rPr>
  </w:style>
  <w:style w:type="character" w:styleId="NAVDOCSIGNATURESENChar" w:customStyle="1">
    <w:name w:val="NAV_DOC_SIGNATURES_EN Char"/>
    <w:basedOn w:val="VarsaylanParagrafYazTipi"/>
    <w:link w:val="NAVDOCSIGNATURESEN"/>
    <w:rsid w:val="008817FE"/>
    <w:rPr>
      <w:rFonts w:ascii="Verdana Pro" w:hAnsi="Verdana Pro"/>
      <w:smallCaps/>
      <w:sz w:val="18"/>
      <w:szCs w:val="18"/>
    </w:rPr>
  </w:style>
  <w:style w:type="character" w:styleId="NAVDOCSIGNATURESChar" w:customStyle="1">
    <w:name w:val="NAV_DOC_SIGNATURES Char"/>
    <w:basedOn w:val="VarsaylanParagrafYazTipi"/>
    <w:link w:val="NAVDOCSIGNATURES"/>
    <w:rsid w:val="008817FE"/>
    <w:rPr>
      <w:rFonts w:ascii="Verdana Pro" w:hAnsi="Verdana Pro"/>
      <w:smallCaps/>
      <w:sz w:val="28"/>
      <w:lang w:val="tr-TR"/>
    </w:rPr>
  </w:style>
  <w:style w:type="paragraph" w:styleId="DOCUMENTTAG" w:customStyle="1">
    <w:name w:val="DOCUMENT_TAG"/>
    <w:basedOn w:val="stBilgi"/>
    <w:link w:val="DOCUMENTTAGChar"/>
    <w:qFormat/>
    <w:rsid w:val="0003148E"/>
    <w:pPr>
      <w:tabs>
        <w:tab w:val="clear" w:pos="425"/>
        <w:tab w:val="left" w:pos="888"/>
      </w:tabs>
      <w:spacing w:line="240" w:lineRule="auto"/>
    </w:pPr>
    <w:rPr>
      <w:rFonts w:cs="Arial"/>
      <w:smallCaps/>
      <w:sz w:val="14"/>
      <w:szCs w:val="14"/>
      <w:lang w:val="en-US"/>
    </w:rPr>
  </w:style>
  <w:style w:type="paragraph" w:styleId="DOCUMENTHEADER" w:customStyle="1">
    <w:name w:val="DOCUMENT_HEADER"/>
    <w:basedOn w:val="stBilgi"/>
    <w:link w:val="DOCUMENTHEADERChar"/>
    <w:qFormat/>
    <w:rsid w:val="002B6D3E"/>
    <w:pPr>
      <w:tabs>
        <w:tab w:val="clear" w:pos="425"/>
      </w:tabs>
      <w:spacing w:after="0"/>
      <w:jc w:val="center"/>
    </w:pPr>
    <w:rPr>
      <w:rFonts w:ascii="Arial" w:hAnsi="Arial" w:cs="Arial"/>
      <w:sz w:val="32"/>
      <w:szCs w:val="32"/>
      <w:lang w:val="en-US"/>
    </w:rPr>
  </w:style>
  <w:style w:type="character" w:styleId="DOCUMENTTAGChar" w:customStyle="1">
    <w:name w:val="DOCUMENT_TAG Char"/>
    <w:basedOn w:val="stBilgiChar"/>
    <w:link w:val="DOCUMENTTAG"/>
    <w:rsid w:val="0003148E"/>
    <w:rPr>
      <w:rFonts w:ascii="Verdana Pro" w:hAnsi="Verdana Pro" w:cs="Arial"/>
      <w:smallCaps/>
      <w:sz w:val="14"/>
      <w:szCs w:val="14"/>
    </w:rPr>
  </w:style>
  <w:style w:type="paragraph" w:styleId="DOCUMENTHEADEREN" w:customStyle="1">
    <w:name w:val="DOCUMENT_HEADER_EN"/>
    <w:basedOn w:val="DOCUMENTHEADER"/>
    <w:link w:val="DOCUMENTHEADERENChar"/>
    <w:qFormat/>
    <w:rsid w:val="002B6D3E"/>
    <w:rPr>
      <w:b/>
      <w:bCs/>
      <w:i/>
      <w:iCs/>
      <w:smallCaps/>
      <w:sz w:val="18"/>
      <w:szCs w:val="18"/>
    </w:rPr>
  </w:style>
  <w:style w:type="character" w:styleId="DOCUMENTHEADERChar" w:customStyle="1">
    <w:name w:val="DOCUMENT_HEADER Char"/>
    <w:basedOn w:val="stBilgiChar"/>
    <w:link w:val="DOCUMENTHEADER"/>
    <w:rsid w:val="002B6D3E"/>
    <w:rPr>
      <w:rFonts w:ascii="Arial" w:hAnsi="Arial" w:cs="Arial"/>
      <w:sz w:val="32"/>
      <w:szCs w:val="32"/>
    </w:rPr>
  </w:style>
  <w:style w:type="character" w:styleId="DOCUMENTHEADERENChar" w:customStyle="1">
    <w:name w:val="DOCUMENT_HEADER_EN Char"/>
    <w:basedOn w:val="VarsaylanParagrafYazTipi"/>
    <w:link w:val="DOCUMENTHEADEREN"/>
    <w:rsid w:val="002B6D3E"/>
    <w:rPr>
      <w:rFonts w:ascii="Arial" w:hAnsi="Arial" w:cs="Arial"/>
      <w:b/>
      <w:bCs/>
      <w:i/>
      <w:iCs/>
      <w:smallCaps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6E07D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07DB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E45A6E"/>
    <w:pPr>
      <w:ind w:left="720"/>
      <w:contextualSpacing/>
    </w:pPr>
  </w:style>
  <w:style w:type="paragraph" w:styleId="DOCUMENTFOOTERFORMNO" w:customStyle="1">
    <w:name w:val="DOCUMENT_FOOTER_FORM_NO"/>
    <w:basedOn w:val="Normal"/>
    <w:link w:val="DOCUMENTFOOTERFORMNOChar"/>
    <w:qFormat/>
    <w:rsid w:val="001E4115"/>
    <w:pPr>
      <w:tabs>
        <w:tab w:val="clear" w:pos="425"/>
      </w:tabs>
      <w:spacing w:after="0" w:line="240" w:lineRule="auto"/>
      <w:jc w:val="left"/>
    </w:pPr>
    <w:rPr>
      <w:rFonts w:asciiTheme="minorHAnsi" w:hAnsiTheme="minorHAnsi"/>
      <w:sz w:val="16"/>
      <w:szCs w:val="16"/>
      <w:lang w:val="en-US"/>
    </w:rPr>
  </w:style>
  <w:style w:type="character" w:styleId="DOCUMENTFOOTERFORMNOChar" w:customStyle="1">
    <w:name w:val="DOCUMENT_FOOTER_FORM_NO Char"/>
    <w:basedOn w:val="VarsaylanParagrafYazTipi"/>
    <w:link w:val="DOCUMENTFOOTERFORMNO"/>
    <w:rsid w:val="001E411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Relationship Type="http://schemas.microsoft.com/office/2020/10/relationships/intelligence" Target="intelligence2.xml" Id="Rd636769f6685458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2020-0723\CORPORATE_GOVERNANCE\21_TEMPLATES\NAVIO-T-200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733DC09C304D6891C51CB6B0E7D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311E-A906-4B83-951C-067570890084}"/>
      </w:docPartPr>
      <w:docPartBody>
        <w:p w:rsidR="00C85DE2" w:rsidRDefault="0077422F">
          <w:pPr>
            <w:pStyle w:val="00733DC09C304D6891C51CB6B0E7DAA6"/>
          </w:pPr>
          <w:r w:rsidRPr="0089223E">
            <w:rPr>
              <w:rStyle w:val="YerTutucuMetni"/>
            </w:rPr>
            <w:t>Choose an item.</w:t>
          </w:r>
        </w:p>
      </w:docPartBody>
    </w:docPart>
    <w:docPart>
      <w:docPartPr>
        <w:name w:val="99E84364210746E8861EA8BD0D42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C2F8D-5458-4BAF-BC82-9A40DE9B80F8}"/>
      </w:docPartPr>
      <w:docPartBody>
        <w:p w:rsidR="00C85DE2" w:rsidRDefault="0077422F">
          <w:pPr>
            <w:pStyle w:val="99E84364210746E8861EA8BD0D421C69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0DF4DADDAB60417EA80BBF75BF5A7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2BDCB-66F1-47E0-A0A9-CF8BF52027F1}"/>
      </w:docPartPr>
      <w:docPartBody>
        <w:p w:rsidR="00C85DE2" w:rsidRDefault="0077422F">
          <w:pPr>
            <w:pStyle w:val="0DF4DADDAB60417EA80BBF75BF5A75E8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9B01262C333443D780E795D3C322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F355C-55C9-4005-BAA2-1F3E9D0A64E0}"/>
      </w:docPartPr>
      <w:docPartBody>
        <w:p w:rsidR="00C85DE2" w:rsidRDefault="0077422F">
          <w:pPr>
            <w:pStyle w:val="9B01262C333443D780E795D3C32220D9"/>
          </w:pPr>
          <w:r>
            <w:rPr>
              <w:rStyle w:val="YerTutucuMetni"/>
            </w:rPr>
            <w:t>Select</w:t>
          </w:r>
          <w:r w:rsidRPr="0089223E">
            <w:rPr>
              <w:rStyle w:val="YerTutucuMetni"/>
            </w:rPr>
            <w:t>.</w:t>
          </w:r>
        </w:p>
      </w:docPartBody>
    </w:docPart>
    <w:docPart>
      <w:docPartPr>
        <w:name w:val="DEDE612C93074BBBA954A9C4F776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CEB9E-31A8-43D4-A907-307BB8FDE58B}"/>
      </w:docPartPr>
      <w:docPartBody>
        <w:p w:rsidR="00C85DE2" w:rsidRDefault="0077422F">
          <w:pPr>
            <w:pStyle w:val="DEDE612C93074BBBA954A9C4F776A477"/>
          </w:pPr>
          <w:r>
            <w:rPr>
              <w:rStyle w:val="YerTutucuMetni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2F"/>
    <w:rsid w:val="006922B3"/>
    <w:rsid w:val="00727BF3"/>
    <w:rsid w:val="0077422F"/>
    <w:rsid w:val="00791C13"/>
    <w:rsid w:val="008F1977"/>
    <w:rsid w:val="009302CE"/>
    <w:rsid w:val="00C724A1"/>
    <w:rsid w:val="00C85DE2"/>
    <w:rsid w:val="00D7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00733DC09C304D6891C51CB6B0E7DAA6">
    <w:name w:val="00733DC09C304D6891C51CB6B0E7DAA6"/>
  </w:style>
  <w:style w:type="paragraph" w:customStyle="1" w:styleId="99E84364210746E8861EA8BD0D421C69">
    <w:name w:val="99E84364210746E8861EA8BD0D421C69"/>
  </w:style>
  <w:style w:type="paragraph" w:customStyle="1" w:styleId="0DF4DADDAB60417EA80BBF75BF5A75E8">
    <w:name w:val="0DF4DADDAB60417EA80BBF75BF5A75E8"/>
  </w:style>
  <w:style w:type="paragraph" w:customStyle="1" w:styleId="9B01262C333443D780E795D3C32220D9">
    <w:name w:val="9B01262C333443D780E795D3C32220D9"/>
  </w:style>
  <w:style w:type="paragraph" w:customStyle="1" w:styleId="DEDE612C93074BBBA954A9C4F776A477">
    <w:name w:val="DEDE612C93074BBBA954A9C4F776A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d82c61-1620-4961-a845-3717486f5cdd" xsi:nil="true"/>
    <_dlc_DocId xmlns="f6d82c61-1620-4961-a845-3717486f5cdd">N20210219-1594514891-3209</_dlc_DocId>
    <_dlc_DocIdUrl xmlns="f6d82c61-1620-4961-a845-3717486f5cdd">
      <Url>https://navioteknoloji.sharepoint.com/teams/N20210219/_layouts/15/DocIdRedir.aspx?ID=N20210219-1594514891-3209</Url>
      <Description>N20210219-1594514891-3209</Description>
    </_dlc_DocIdUrl>
    <lcf76f155ced4ddcb4097134ff3c332f xmlns="9f69fe0c-219c-461a-a294-8fcea7cb09df">
      <Terms xmlns="http://schemas.microsoft.com/office/infopath/2007/PartnerControls"/>
    </lcf76f155ced4ddcb4097134ff3c332f>
    <_Flow_SignoffStatus xmlns="9f69fe0c-219c-461a-a294-8fcea7cb09df" xsi:nil="true"/>
    <TarihSaat xmlns="9f69fe0c-219c-461a-a294-8fcea7cb09df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F9CE38F32D4BA696EB32203D0250" ma:contentTypeVersion="20" ma:contentTypeDescription="Create a new document." ma:contentTypeScope="" ma:versionID="d171ea38c1cd68dac5d87bffd5d71ec9">
  <xsd:schema xmlns:xsd="http://www.w3.org/2001/XMLSchema" xmlns:xs="http://www.w3.org/2001/XMLSchema" xmlns:p="http://schemas.microsoft.com/office/2006/metadata/properties" xmlns:ns2="f6d82c61-1620-4961-a845-3717486f5cdd" xmlns:ns3="9f69fe0c-219c-461a-a294-8fcea7cb09df" targetNamespace="http://schemas.microsoft.com/office/2006/metadata/properties" ma:root="true" ma:fieldsID="92e560e0e0f377b38e25d83125a74cd6" ns2:_="" ns3:_="">
    <xsd:import namespace="f6d82c61-1620-4961-a845-3717486f5cdd"/>
    <xsd:import namespace="9f69fe0c-219c-461a-a294-8fcea7cb09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TarihSaat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82c61-1620-4961-a845-3717486f5c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ce8a8896-1c4e-47a6-8291-dc91249fc308}" ma:internalName="TaxCatchAll" ma:showField="CatchAllData" ma:web="f6d82c61-1620-4961-a845-3717486f5c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9fe0c-219c-461a-a294-8fcea7cb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arihSaat" ma:index="18" nillable="true" ma:displayName="Tarih Saat" ma:format="DateTime" ma:internalName="TarihSaat">
      <xsd:simpleType>
        <xsd:restriction base="dms:DateTim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499a322-a2d2-495c-92fd-0e06337ba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A9D04D7-BE5C-436A-BB5F-16863A8057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71D567-7128-4E4B-8B59-A25107E048A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8E16BAB-E48A-48FE-B07B-8E68B279A245}">
  <ds:schemaRefs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b69644e4-32f5-43d0-8184-1a9b4303df29"/>
    <ds:schemaRef ds:uri="f6d82c61-1620-4961-a845-3717486f5cdd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850253D0-CDF5-4D04-8AD0-0EF01A89D698}"/>
</file>

<file path=customXml/itemProps5.xml><?xml version="1.0" encoding="utf-8"?>
<ds:datastoreItem xmlns:ds="http://schemas.openxmlformats.org/officeDocument/2006/customXml" ds:itemID="{9AF3D42D-7E92-4B6F-9759-1A8D5213C771}">
  <ds:schemaRefs>
    <ds:schemaRef ds:uri="http://schemas.microsoft.com/sharepoint/event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NAVIO-T-20040.dotx</ap:Template>
  <ap:Application>Microsoft Word for the web</ap:Application>
  <ap:DocSecurity>4</ap:DocSecurity>
  <ap:ScaleCrop>false</ap:ScaleCrop>
  <ap:Company>Navio Teknoloji A.Ş.</ap:Company>
  <ap:SharedDoc>false</ap:SharedDoc>
  <ap:HyperlinkBase>www.naviotechnology.com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NAVIO-R-20010</dc:title>
  <dc:subject>BELGE BAŞLIĞI</dc:subject>
  <dc:creator>ERTAN SEKMEN</dc:creator>
  <keywords/>
  <dc:description/>
  <lastModifiedBy>Aziz Kerem Demir</lastModifiedBy>
  <revision>13</revision>
  <dcterms:created xsi:type="dcterms:W3CDTF">2022-12-15T13:38:00.0000000Z</dcterms:created>
  <dcterms:modified xsi:type="dcterms:W3CDTF">2023-01-31T08:28:11.9607639Z</dcterms:modified>
  <category>KATEGORİ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0x0101005130F9CE38F32D4BA696EB32203D0250</vt:lpwstr>
  </property>
  <property fmtid="{D5CDD505-2E9C-101B-9397-08002B2CF9AE}" pid="3" name="_dlc_DocIdItemGuid">
    <vt:lpwstr>a2d2c598-a3b6-43fd-a129-24b58bbe84a3</vt:lpwstr>
  </property>
  <property fmtid="{D5CDD505-2E9C-101B-9397-08002B2CF9AE}" pid="4" name="Order">
    <vt:r8>1700</vt:r8>
  </property>
  <property fmtid="{D5CDD505-2E9C-101B-9397-08002B2CF9AE}" pid="5" name="TaxKeyword">
    <vt:lpwstr/>
  </property>
  <property fmtid="{D5CDD505-2E9C-101B-9397-08002B2CF9AE}" pid="6" name="MediaServiceImageTags">
    <vt:lpwstr/>
  </property>
</Properties>
</file>