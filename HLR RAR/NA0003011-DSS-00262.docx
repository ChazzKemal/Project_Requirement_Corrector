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6D19E40C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6D19E40C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2F2AB6CB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7668A06B" w:rsidRDefault="004D01C9" w14:paraId="1BABF3D9" w14:textId="0353E3EE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1ECBC03D" w:rsidR="4095830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NA0003011-DSS-0026</w:t>
                  </w:r>
                  <w:r w:rsidRPr="1ECBC03D" w:rsidR="2F8ED6B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2</w:t>
                  </w:r>
                </w:p>
              </w:tc>
            </w:tr>
            <w:tr w:rsidR="00914FB6" w:rsidTr="2F2AB6CB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7668A06B" w:rsidRDefault="00914FB6" w14:paraId="2BFCFFE6" w14:textId="7B9EB9FD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1ECBC03D" w:rsidR="58456AE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NEM42106-PIDS-228</w:t>
                  </w:r>
                </w:p>
              </w:tc>
            </w:tr>
            <w:tr w:rsidR="00914FB6" w:rsidTr="2F2AB6CB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2F2AB6CB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1107B98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1F1EFCC4" w:rsidR="018EDCE7">
                    <w:rPr>
                      <w:sz w:val="20"/>
                      <w:szCs w:val="20"/>
                    </w:rPr>
                    <w:t>Mehmet Tapur</w:t>
                  </w:r>
                </w:p>
              </w:tc>
            </w:tr>
            <w:tr w:rsidR="00914FB6" w:rsidTr="2F2AB6CB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2880DC64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2F2AB6CB" w:rsidR="19D1EEC8">
                    <w:rPr>
                      <w:sz w:val="20"/>
                      <w:szCs w:val="20"/>
                    </w:rPr>
                    <w:t>Gürkan Karakuş</w:t>
                  </w:r>
                </w:p>
              </w:tc>
            </w:tr>
            <w:tr w:rsidR="00914FB6" w:rsidTr="2F2AB6CB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6D19E40C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6D19E40C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2B1D1C30" w14:paraId="6EB1A014" w14:textId="77777777">
              <w:tc>
                <w:tcPr>
                  <w:tcW w:w="8988" w:type="dxa"/>
                  <w:tcMar/>
                </w:tcPr>
                <w:p w:rsidR="00CB70A6" w:rsidP="7668A06B" w:rsidRDefault="00CB70A6" w14:paraId="5BD0A75E" w14:textId="1FAAF39C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</w:t>
                  </w:r>
                  <w:proofErr w:type="spellStart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</w:t>
                  </w:r>
                  <w:proofErr w:type="spellEnd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 </w:t>
                  </w:r>
                  <w:proofErr w:type="spellStart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clear</w:t>
                  </w:r>
                  <w:proofErr w:type="spellEnd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3, </w:t>
                  </w:r>
                  <w:proofErr w:type="spellStart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4,  </w:t>
                  </w:r>
                  <w:proofErr w:type="spellStart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or</w:t>
                  </w:r>
                  <w:proofErr w:type="spellEnd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</w:t>
                  </w:r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6,</w:t>
                  </w:r>
                  <w:r w:rsidRPr="2B1D1C30" w:rsidR="01C237E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overheat</w:t>
                  </w:r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 </w:t>
                  </w:r>
                  <w:proofErr w:type="spellStart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 </w:t>
                  </w:r>
                  <w:proofErr w:type="spellStart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when</w:t>
                  </w:r>
                  <w:proofErr w:type="spellEnd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</w:t>
                  </w:r>
                  <w:proofErr w:type="spellEnd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corresponding</w:t>
                  </w:r>
                  <w:proofErr w:type="spellEnd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 </w:t>
                  </w:r>
                  <w:proofErr w:type="spellStart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</w:t>
                  </w:r>
                  <w:proofErr w:type="spellEnd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at SC Domain is </w:t>
                  </w:r>
                  <w:proofErr w:type="spellStart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below</w:t>
                  </w:r>
                  <w:proofErr w:type="spellEnd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3087.2 mV at 0 C° reference </w:t>
                  </w:r>
                  <w:proofErr w:type="spellStart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junction</w:t>
                  </w:r>
                  <w:proofErr w:type="spellEnd"/>
                  <w:r w:rsidRPr="2B1D1C30" w:rsidR="7D52B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6D19E40C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6D19E40C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F1EFCC4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1F1EFCC4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7D1D6E41">
                  <w:pPr>
                    <w:spacing w:before="120"/>
                    <w:jc w:val="center"/>
                  </w:pPr>
                  <w:sdt>
                    <w:sdtPr>
                      <w:id w:val="2063180340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F1EFCC4" w:rsidR="2AE31698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0607ADB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6D19E40C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6D19E40C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2F2AB6CB" w14:paraId="07CFC0DD" w14:textId="77777777">
              <w:tc>
                <w:tcPr>
                  <w:tcW w:w="8988" w:type="dxa"/>
                  <w:tcMar/>
                </w:tcPr>
                <w:p w:rsidR="00087DFA" w:rsidP="2F2AB6CB" w:rsidRDefault="00087DFA" w14:paraId="42CE84F7" w14:textId="2FE50F61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</w:pPr>
                  <w:r w:rsidRPr="2F2AB6CB" w:rsidR="66CBA01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Yangın algılama işlevimize ait gereksinimidir.</w:t>
                  </w:r>
                  <w:r w:rsidRPr="2F2AB6CB" w:rsidR="66CBA01D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r w:rsidRPr="2F2AB6CB" w:rsidR="74783F7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3087.2 </w:t>
                  </w:r>
                  <w:r w:rsidRPr="2F2AB6CB" w:rsidR="3303B81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mV değeri verilmesinin sebebi</w:t>
                  </w:r>
                  <w:r w:rsidRPr="2F2AB6CB" w:rsidR="7CE6DA3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 </w:t>
                  </w:r>
                  <w:proofErr w:type="spellStart"/>
                  <w:r w:rsidRPr="2F2AB6CB" w:rsidR="533A825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S</w:t>
                  </w:r>
                  <w:r w:rsidRPr="2F2AB6CB" w:rsidR="7CE6DA3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ignal</w:t>
                  </w:r>
                  <w:proofErr w:type="spellEnd"/>
                  <w:r w:rsidRPr="2F2AB6CB" w:rsidR="7CE6DA3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 </w:t>
                  </w:r>
                  <w:r w:rsidRPr="2F2AB6CB" w:rsidR="675C1BF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D</w:t>
                  </w:r>
                  <w:r w:rsidRPr="2F2AB6CB" w:rsidR="7CE6DA3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omainde 7.340mV’ un (180 derece)</w:t>
                  </w:r>
                  <w:r w:rsidRPr="2F2AB6CB" w:rsidR="3303B81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 </w:t>
                  </w:r>
                  <w:r w:rsidRPr="2F2AB6CB" w:rsidR="3303B81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SC </w:t>
                  </w:r>
                  <w:r w:rsidRPr="2F2AB6CB" w:rsidR="3013345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D</w:t>
                  </w:r>
                  <w:r w:rsidRPr="2F2AB6CB" w:rsidR="3303B81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omaindeki karşılığı </w:t>
                  </w:r>
                  <w:r w:rsidRPr="2F2AB6CB" w:rsidR="3286800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olmasıdır.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6D19E40C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6D19E40C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6D19E40C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1F1EFCC4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297E77E8">
                  <w:r w:rsidR="1CD621C8">
                    <w:rPr/>
                    <w:t>CORRECTNESS</w:t>
                  </w:r>
                  <w:r w:rsidR="74D95FD4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33C3123D">
                  <w:r w:rsidR="1CD621C8">
                    <w:rPr/>
                    <w:t>CLARITY</w:t>
                  </w:r>
                  <w:r w:rsidR="08981FA9">
                    <w:rPr/>
                    <w:t xml:space="preserve"> + 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F1EFCC4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51A95C12">
                  <w:r w:rsidR="1CD621C8">
                    <w:rPr/>
                    <w:t>COMPLETENESS</w:t>
                  </w:r>
                  <w:r w:rsidR="74D95FD4">
                    <w:rPr/>
                    <w:t xml:space="preserve"> +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38A8225D">
                  <w:r w:rsidR="5B9BF19B">
                    <w:rPr/>
                    <w:t>SINGULARITY</w:t>
                  </w:r>
                  <w:r w:rsidR="09C36B0F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F1EFCC4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57FF2191">
                  <w:r w:rsidR="1CD621C8">
                    <w:rPr/>
                    <w:t>VERIFIABLE</w:t>
                  </w:r>
                  <w:r w:rsidR="14790B01">
                    <w:rPr/>
                    <w:t xml:space="preserve"> + 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17E39D1E">
                  <w:r w:rsidR="5B9BF19B">
                    <w:rPr/>
                    <w:t>UNAMBIGUOS</w:t>
                  </w:r>
                  <w:r w:rsidR="01B6509B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1F1EFCC4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5CCDB94B">
                  <w:r w:rsidR="1CD621C8">
                    <w:rPr/>
                    <w:t>FEASIBILITY</w:t>
                  </w:r>
                  <w:r w:rsidR="3C49C122">
                    <w:rPr/>
                    <w:t xml:space="preserve"> + 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1C73FF0B">
                  <w:r w:rsidR="5B9BF19B">
                    <w:rPr/>
                    <w:t>CONSISTANCY</w:t>
                  </w:r>
                  <w:r w:rsidR="40161F69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6D19E40C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6D19E40C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2041213C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1F1EFCC4" w:rsidRDefault="000E4C7A" w14:paraId="274EED0F" w14:textId="5C977414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1F1EFCC4" w:rsidR="7D9DD5B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</w:t>
                  </w:r>
                </w:p>
              </w:tc>
            </w:tr>
            <w:tr w:rsidR="000E4C7A" w:rsidTr="2041213C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F1EFCC4" w:rsidRDefault="000E4C7A" w14:paraId="013E36B7" w14:textId="2BDED4A2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1F1EFCC4" w:rsidR="6CB0D6F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 shall clear</w:t>
                  </w:r>
                </w:p>
              </w:tc>
            </w:tr>
            <w:tr w:rsidR="000E4C7A" w:rsidTr="2041213C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7668A06B" w:rsidRDefault="000E4C7A" w14:paraId="73B15C66" w14:textId="403A07CF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proofErr w:type="spellStart"/>
                  <w:r w:rsidRPr="2041213C" w:rsidR="2FDF98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2041213C" w:rsidR="2FDF98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3, </w:t>
                  </w:r>
                  <w:proofErr w:type="spellStart"/>
                  <w:r w:rsidRPr="2041213C" w:rsidR="2FDF98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2041213C" w:rsidR="2FDF98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4,  </w:t>
                  </w:r>
                  <w:proofErr w:type="spellStart"/>
                  <w:r w:rsidRPr="2041213C" w:rsidR="2FDF98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or</w:t>
                  </w:r>
                  <w:proofErr w:type="spellEnd"/>
                  <w:r w:rsidRPr="2041213C" w:rsidR="2FDF98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041213C" w:rsidR="2FDF98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2041213C" w:rsidR="2FDF98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</w:t>
                  </w:r>
                  <w:r w:rsidRPr="2041213C" w:rsidR="2FDF98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6,</w:t>
                  </w:r>
                  <w:r w:rsidRPr="2041213C" w:rsidR="0006765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041213C" w:rsidR="2FDF98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overheat</w:t>
                  </w:r>
                  <w:r w:rsidRPr="2041213C" w:rsidR="2FDF98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 </w:t>
                  </w:r>
                  <w:proofErr w:type="spellStart"/>
                  <w:r w:rsidRPr="2041213C" w:rsidR="2FDF989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</w:p>
              </w:tc>
            </w:tr>
            <w:tr w:rsidR="000E4C7A" w:rsidTr="2041213C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2041213C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7668A06B" w:rsidRDefault="000E4C7A" w14:paraId="72FBBDC9" w14:textId="2FBA9AD9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1ECBC03D" w:rsidR="4508154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when the corresponding thermal input at SC Domain is below 3087.2 mV at 0 C° reference junction.</w:t>
                  </w:r>
                </w:p>
              </w:tc>
            </w:tr>
            <w:tr w:rsidR="000E4C7A" w:rsidTr="2041213C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6D19E40C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6D19E40C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2041213C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2F2AB6CB" w:rsidRDefault="00E71EA2" w14:paraId="1B2CDCC9" w14:textId="0604FE1B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2F2AB6CB" w:rsidR="26E22CF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MOC4, Laboratuvar testi ile doğrulanabilir.</w:t>
                  </w:r>
                  <w:r w:rsidRPr="2F2AB6CB" w:rsidR="31B5490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Bu test için geliştirme kartı kullanılacaktır.</w:t>
                  </w:r>
                </w:p>
                <w:p w:rsidR="006F12B7" w:rsidP="2041213C" w:rsidRDefault="00E71EA2" w14:paraId="303C3BF5" w14:textId="6FBFC722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proofErr w:type="spellStart"/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3, 4 veya 6’ in </w:t>
                  </w:r>
                  <w:proofErr w:type="spellStart"/>
                  <w:r w:rsidRPr="2041213C" w:rsidR="403FAEB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2041213C" w:rsidR="403FAEB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041213C" w:rsidR="403FAEB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inputlarından</w:t>
                  </w:r>
                  <w:proofErr w:type="spellEnd"/>
                  <w:r w:rsidRPr="2041213C" w:rsidR="403FAEB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birine</w:t>
                  </w:r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3103.2 </w:t>
                  </w:r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mV</w:t>
                  </w:r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gerilim</w:t>
                  </w:r>
                  <w:r w:rsidRPr="2041213C" w:rsidR="2E7EE49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verilir. Bu gerilim verildiğinde </w:t>
                  </w:r>
                  <w:proofErr w:type="spellStart"/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overheat</w:t>
                  </w:r>
                  <w:proofErr w:type="spellEnd"/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verilmeye başlandığı gözlemlenir. Daha sonra </w:t>
                  </w:r>
                  <w:proofErr w:type="spellStart"/>
                  <w:r w:rsidRPr="2041213C" w:rsidR="31A95F2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2041213C" w:rsidR="31A95F2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041213C" w:rsidR="31A95F2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inputa</w:t>
                  </w:r>
                  <w:proofErr w:type="spellEnd"/>
                  <w:r w:rsidRPr="2041213C" w:rsidR="3126E11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SC Domainde</w:t>
                  </w:r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181 derecenin</w:t>
                  </w:r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karşılığı kadar gerilim</w:t>
                  </w:r>
                  <w:r w:rsidRPr="2041213C" w:rsidR="4221F15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verilir, </w:t>
                  </w:r>
                  <w:proofErr w:type="spellStart"/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overheat</w:t>
                  </w:r>
                  <w:proofErr w:type="spellEnd"/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üretmeye devam ettiği gözlemlenir. Son olarak </w:t>
                  </w:r>
                  <w:proofErr w:type="spellStart"/>
                  <w:r w:rsidRPr="2041213C" w:rsidR="2505BCE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2041213C" w:rsidR="2505BCE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041213C" w:rsidR="2505BCE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inputa</w:t>
                  </w:r>
                  <w:proofErr w:type="spellEnd"/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308</w:t>
                  </w:r>
                  <w:r w:rsidRPr="2041213C" w:rsidR="6C6AAA5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7</w:t>
                  </w:r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.2 mV </w:t>
                  </w:r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gerilim</w:t>
                  </w:r>
                  <w:r w:rsidRPr="2041213C" w:rsidR="01F7253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verilir</w:t>
                  </w:r>
                  <w:r w:rsidRPr="2041213C" w:rsidR="475705A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041213C" w:rsidR="7B25E22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</w:t>
                  </w:r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verheat</w:t>
                  </w:r>
                  <w:proofErr w:type="spellEnd"/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2041213C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vermediği gözlemlenir.</w:t>
                  </w:r>
                </w:p>
                <w:p w:rsidR="006F12B7" w:rsidP="2F2AB6CB" w:rsidRDefault="00E71EA2" w14:paraId="6A764D00" w14:textId="79693F94">
                  <w:pPr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2F2AB6CB" w:rsidR="656F07B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Bu test ile gereksinim doğrulanmış olur.  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6D19E40C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6D19E40C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6D19E40C" w14:paraId="4F0474EE" w14:textId="77777777">
              <w:tc>
                <w:tcPr>
                  <w:tcW w:w="8988" w:type="dxa"/>
                  <w:tcMar/>
                </w:tcPr>
                <w:p w:rsidR="00334478" w:rsidP="3E67A4B2" w:rsidRDefault="00334478" w14:paraId="179D0538" w14:textId="625FA9F1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3E67A4B2" w:rsidR="1D4AD6C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Glossary bölümünde de belirtildiği gibi Sensing Elementin iki ucu arasındaki gerilimin 80 katının 2.5 V fazlası (SC Domaing) MCU’nun ADC pinine gelmektedir. </w:t>
                  </w:r>
                </w:p>
                <w:p w:rsidR="00334478" w:rsidP="6D19E40C" w:rsidRDefault="00334478" w14:paraId="38965438" w14:textId="066F8B99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6D19E40C" w:rsidR="1D4AD6C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Her bir </w:t>
                  </w:r>
                  <w:proofErr w:type="spellStart"/>
                  <w:r w:rsidRPr="6D19E40C" w:rsidR="1D4AD6C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6D19E40C" w:rsidR="1D4AD6C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e ait termal girişler ADC ile örneklenir. Örneklenen değerler örnekleme </w:t>
                  </w:r>
                  <w:proofErr w:type="spellStart"/>
                  <w:r w:rsidRPr="6D19E40C" w:rsidR="1D4AD6C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interruptı</w:t>
                  </w:r>
                  <w:proofErr w:type="spellEnd"/>
                  <w:r w:rsidRPr="6D19E40C" w:rsidR="1D4AD6C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içerisinde veya ana fonksiyonda filtrelenebilirler. Filtre çıkışından alınan değerler </w:t>
                  </w:r>
                  <w:proofErr w:type="spellStart"/>
                  <w:r w:rsidRPr="6D19E40C" w:rsidR="1D4AD6C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6D19E40C" w:rsidR="1D4AD6C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D19E40C" w:rsidR="1D4AD6C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Element’e</w:t>
                  </w:r>
                  <w:proofErr w:type="spellEnd"/>
                  <w:r w:rsidRPr="6D19E40C" w:rsidR="1D4AD6C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ait </w:t>
                  </w:r>
                  <w:r w:rsidRPr="6D19E40C" w:rsidR="45D3249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yüksek sıcaklık silme </w:t>
                  </w:r>
                  <w:r w:rsidRPr="6D19E40C" w:rsidR="1D4AD6C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eşik değerleriyle karşılaştırılır. Eşik değeri, 3087.2 mV un ADC değeri karşılığı olabilir. </w:t>
                  </w:r>
                </w:p>
                <w:p w:rsidR="00334478" w:rsidP="6D19E40C" w:rsidRDefault="00334478" w14:paraId="05F2CF39" w14:textId="72AD7560">
                  <w:pPr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6D19E40C" w:rsidR="1D4AD6C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Karşılaştırma sonucunda filtrelenmiş değer eşik değerden </w:t>
                  </w:r>
                  <w:r w:rsidRPr="6D19E40C" w:rsidR="0867DCC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küçükse</w:t>
                  </w:r>
                  <w:r w:rsidRPr="6D19E40C" w:rsidR="1D4AD6C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, ilgili </w:t>
                  </w:r>
                  <w:proofErr w:type="spellStart"/>
                  <w:r w:rsidRPr="6D19E40C" w:rsidR="1D4AD6C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6D19E40C" w:rsidR="1D4AD6C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için </w:t>
                  </w:r>
                  <w:proofErr w:type="spellStart"/>
                  <w:r w:rsidRPr="6D19E40C" w:rsidR="67BA4F5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overheat</w:t>
                  </w:r>
                  <w:proofErr w:type="spellEnd"/>
                  <w:r w:rsidRPr="6D19E40C" w:rsidR="67BA4F5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D19E40C" w:rsidR="1D4AD6C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alarmı </w:t>
                  </w:r>
                  <w:r w:rsidRPr="6D19E40C" w:rsidR="76AB468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silinebilir</w:t>
                  </w:r>
                  <w:r w:rsidRPr="6D19E40C" w:rsidR="1D4AD6C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6D19E40C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6D19E40C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0212B47" w14:paraId="4E02DD80" w14:textId="77777777">
              <w:tc>
                <w:tcPr>
                  <w:tcW w:w="8988" w:type="dxa"/>
                </w:tcPr>
                <w:p w:rsidR="00E27154" w:rsidP="00212B47" w:rsidRDefault="00E71EA2" w14:paraId="36C8BCE1" w14:textId="22AC694E">
                  <w:r>
                    <w:t>N/A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6D19E40C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6D19E40C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1F1EFCC4" w:rsidRDefault="00E71EA2" w14:paraId="62336678" w14:textId="7D6BA763">
            <w:pPr>
              <w:pStyle w:val="ListeParagraf"/>
              <w:numPr>
                <w:ilvl w:val="0"/>
                <w:numId w:val="24"/>
              </w:numPr>
              <w:rPr>
                <w:noProof w:val="0"/>
                <w:lang w:val="tr-TR"/>
              </w:rPr>
            </w:pPr>
            <w:r w:rsidRPr="1ECBC03D" w:rsidR="4C23FD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NEM42106-PIDS-22</w:t>
            </w:r>
            <w:r w:rsidRPr="1ECBC03D" w:rsidR="4D6016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8</w:t>
            </w:r>
          </w:p>
          <w:p w:rsidRPr="0085476D" w:rsidR="004D01C9" w:rsidP="1F1EFCC4" w:rsidRDefault="00E71EA2" w14:paraId="16F063FD" w14:textId="596607B7">
            <w:pPr>
              <w:pStyle w:val="Normal"/>
              <w:ind w:left="0"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FF0FE6A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7D76192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7CBFB4B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1D7E070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4B629C1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C5DDEF9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004ABDB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4ABFFE4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7c5e01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d6db0d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0D1B2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6765C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21A61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8EDCE7"/>
    <w:rsid w:val="01B6509B"/>
    <w:rsid w:val="01C237E4"/>
    <w:rsid w:val="01F72530"/>
    <w:rsid w:val="022AF3DC"/>
    <w:rsid w:val="03829016"/>
    <w:rsid w:val="03A17757"/>
    <w:rsid w:val="0429D1B7"/>
    <w:rsid w:val="0588D98D"/>
    <w:rsid w:val="05D6B6C8"/>
    <w:rsid w:val="06767F04"/>
    <w:rsid w:val="084EC6AD"/>
    <w:rsid w:val="0867DCC6"/>
    <w:rsid w:val="089279A9"/>
    <w:rsid w:val="08981FA9"/>
    <w:rsid w:val="093AA14B"/>
    <w:rsid w:val="09C36B0F"/>
    <w:rsid w:val="0F9D08FB"/>
    <w:rsid w:val="1047EAC1"/>
    <w:rsid w:val="1145026F"/>
    <w:rsid w:val="117B83CF"/>
    <w:rsid w:val="11CE35C0"/>
    <w:rsid w:val="135C8B56"/>
    <w:rsid w:val="14790B01"/>
    <w:rsid w:val="165C897D"/>
    <w:rsid w:val="16F74280"/>
    <w:rsid w:val="17263AD7"/>
    <w:rsid w:val="19D1EEC8"/>
    <w:rsid w:val="1B74C13E"/>
    <w:rsid w:val="1CD621C8"/>
    <w:rsid w:val="1D4AD6CF"/>
    <w:rsid w:val="1D5C71D2"/>
    <w:rsid w:val="1E14DCF7"/>
    <w:rsid w:val="1E51DC13"/>
    <w:rsid w:val="1E800E0E"/>
    <w:rsid w:val="1ECBC03D"/>
    <w:rsid w:val="1F1EFCC4"/>
    <w:rsid w:val="20207A33"/>
    <w:rsid w:val="2041213C"/>
    <w:rsid w:val="229E2B45"/>
    <w:rsid w:val="23DEFCB7"/>
    <w:rsid w:val="2406B3F8"/>
    <w:rsid w:val="2505BCE5"/>
    <w:rsid w:val="25617339"/>
    <w:rsid w:val="25AE0238"/>
    <w:rsid w:val="2613D86B"/>
    <w:rsid w:val="26E22CFD"/>
    <w:rsid w:val="27897BDF"/>
    <w:rsid w:val="281263BB"/>
    <w:rsid w:val="28EE2D41"/>
    <w:rsid w:val="291D7E12"/>
    <w:rsid w:val="2AE31698"/>
    <w:rsid w:val="2B1D1C30"/>
    <w:rsid w:val="2B5BB55E"/>
    <w:rsid w:val="2E7EE493"/>
    <w:rsid w:val="2E9ED5BF"/>
    <w:rsid w:val="2F2AB6CB"/>
    <w:rsid w:val="2F8ED6B2"/>
    <w:rsid w:val="2FA513FA"/>
    <w:rsid w:val="2FDF989C"/>
    <w:rsid w:val="30133456"/>
    <w:rsid w:val="30557C5C"/>
    <w:rsid w:val="30607ADB"/>
    <w:rsid w:val="3126E116"/>
    <w:rsid w:val="3171C5A5"/>
    <w:rsid w:val="31A95F25"/>
    <w:rsid w:val="31B5490B"/>
    <w:rsid w:val="31E54764"/>
    <w:rsid w:val="323711CB"/>
    <w:rsid w:val="32868000"/>
    <w:rsid w:val="3303B81A"/>
    <w:rsid w:val="3439CDA7"/>
    <w:rsid w:val="343F07A1"/>
    <w:rsid w:val="3528ED7F"/>
    <w:rsid w:val="3694A4AA"/>
    <w:rsid w:val="36C4BDE0"/>
    <w:rsid w:val="3857FA60"/>
    <w:rsid w:val="389C9B8B"/>
    <w:rsid w:val="39049427"/>
    <w:rsid w:val="3A4DA1C3"/>
    <w:rsid w:val="3AEE6434"/>
    <w:rsid w:val="3C49C122"/>
    <w:rsid w:val="3DA499D1"/>
    <w:rsid w:val="3E67A4B2"/>
    <w:rsid w:val="3F2185B5"/>
    <w:rsid w:val="40161F69"/>
    <w:rsid w:val="403FAEB4"/>
    <w:rsid w:val="407B7A37"/>
    <w:rsid w:val="4095830F"/>
    <w:rsid w:val="40DBB8E5"/>
    <w:rsid w:val="415758D9"/>
    <w:rsid w:val="4221F154"/>
    <w:rsid w:val="42A784CB"/>
    <w:rsid w:val="4406310B"/>
    <w:rsid w:val="45081541"/>
    <w:rsid w:val="45D3249C"/>
    <w:rsid w:val="46B74E67"/>
    <w:rsid w:val="46F04A52"/>
    <w:rsid w:val="475705AE"/>
    <w:rsid w:val="48BD213D"/>
    <w:rsid w:val="4A3D29A7"/>
    <w:rsid w:val="4B38EACD"/>
    <w:rsid w:val="4BA8D939"/>
    <w:rsid w:val="4BAF5828"/>
    <w:rsid w:val="4C23FD48"/>
    <w:rsid w:val="4C88ED63"/>
    <w:rsid w:val="4D60167B"/>
    <w:rsid w:val="4D9B1D05"/>
    <w:rsid w:val="4EC05F47"/>
    <w:rsid w:val="50CB8BB6"/>
    <w:rsid w:val="515CC21D"/>
    <w:rsid w:val="51948417"/>
    <w:rsid w:val="52BE43FD"/>
    <w:rsid w:val="533A8250"/>
    <w:rsid w:val="53AEC11A"/>
    <w:rsid w:val="5463E612"/>
    <w:rsid w:val="572F30CD"/>
    <w:rsid w:val="575A04E2"/>
    <w:rsid w:val="58456AEC"/>
    <w:rsid w:val="5942C516"/>
    <w:rsid w:val="596A179E"/>
    <w:rsid w:val="59E5666A"/>
    <w:rsid w:val="5AD32796"/>
    <w:rsid w:val="5B6F2B58"/>
    <w:rsid w:val="5B9BF19B"/>
    <w:rsid w:val="5C1C84D7"/>
    <w:rsid w:val="5C2CE7FD"/>
    <w:rsid w:val="5CEC093C"/>
    <w:rsid w:val="5D11950F"/>
    <w:rsid w:val="5D7DDB9C"/>
    <w:rsid w:val="602A22FF"/>
    <w:rsid w:val="604BFCCE"/>
    <w:rsid w:val="606D4D14"/>
    <w:rsid w:val="60B14C85"/>
    <w:rsid w:val="6124A4F9"/>
    <w:rsid w:val="616BC495"/>
    <w:rsid w:val="627E2BB8"/>
    <w:rsid w:val="638489F7"/>
    <w:rsid w:val="656F07B5"/>
    <w:rsid w:val="65CDAC97"/>
    <w:rsid w:val="66367C44"/>
    <w:rsid w:val="66749AF7"/>
    <w:rsid w:val="66CBA01D"/>
    <w:rsid w:val="675C1BF4"/>
    <w:rsid w:val="67BA4F5E"/>
    <w:rsid w:val="68106B58"/>
    <w:rsid w:val="68914F82"/>
    <w:rsid w:val="68EAEF6F"/>
    <w:rsid w:val="68FCE530"/>
    <w:rsid w:val="6A281595"/>
    <w:rsid w:val="6AD54033"/>
    <w:rsid w:val="6AD5B8A7"/>
    <w:rsid w:val="6C6AAA56"/>
    <w:rsid w:val="6C8F4DEF"/>
    <w:rsid w:val="6CB0D6F5"/>
    <w:rsid w:val="6D19E40C"/>
    <w:rsid w:val="6D8C0B1C"/>
    <w:rsid w:val="6D9B6065"/>
    <w:rsid w:val="6E4661C0"/>
    <w:rsid w:val="7166A41D"/>
    <w:rsid w:val="74783F79"/>
    <w:rsid w:val="748EB5C0"/>
    <w:rsid w:val="74D95FD4"/>
    <w:rsid w:val="754812C7"/>
    <w:rsid w:val="7668A06B"/>
    <w:rsid w:val="76AB4687"/>
    <w:rsid w:val="76E41C84"/>
    <w:rsid w:val="771D6A1E"/>
    <w:rsid w:val="781A9663"/>
    <w:rsid w:val="7859BFF8"/>
    <w:rsid w:val="78DA6FBA"/>
    <w:rsid w:val="7A1B83EA"/>
    <w:rsid w:val="7A9BC133"/>
    <w:rsid w:val="7ACD14B2"/>
    <w:rsid w:val="7B25E22A"/>
    <w:rsid w:val="7B32B997"/>
    <w:rsid w:val="7C0F9BF5"/>
    <w:rsid w:val="7CE6DA30"/>
    <w:rsid w:val="7D52BDF0"/>
    <w:rsid w:val="7D9DD5B2"/>
    <w:rsid w:val="7E031FA0"/>
    <w:rsid w:val="7E184B58"/>
    <w:rsid w:val="7F308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N20210219-1594514891-3228</_dlc_DocId>
    <_dlc_DocIdUrl xmlns="f6d82c61-1620-4961-a845-3717486f5cdd">
      <Url>https://navioteknoloji.sharepoint.com/teams/N20210219/_layouts/15/DocIdRedir.aspx?ID=N20210219-1594514891-3228</Url>
      <Description>N20210219-1594514891-3228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41919EC-B67C-4692-BD2A-4D1D387CC41D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14</revision>
  <dcterms:created xsi:type="dcterms:W3CDTF">2021-11-26T14:18:00.0000000Z</dcterms:created>
  <dcterms:modified xsi:type="dcterms:W3CDTF">2023-01-03T13:27:13.4779837Z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a8fa5b01-b97f-484d-8571-f2810471612b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