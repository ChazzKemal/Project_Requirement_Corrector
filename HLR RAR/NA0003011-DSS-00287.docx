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1DB454A5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1DB454A5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40D0722F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0C766A" w14:paraId="1BABF3D9" w14:textId="7F3CAF4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0C766A">
                    <w:rPr>
                      <w:sz w:val="20"/>
                      <w:szCs w:val="20"/>
                    </w:rPr>
                    <w:t>NA0003011-DSS-00287</w:t>
                  </w:r>
                </w:p>
              </w:tc>
            </w:tr>
            <w:tr w:rsidR="00914FB6" w:rsidTr="40D0722F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0D0722F" w:rsidRDefault="00914FB6" w14:paraId="2BFCFFE6" w14:textId="00B77A2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40D0722F" w:rsidR="27D25C4A">
                    <w:rPr>
                      <w:sz w:val="20"/>
                      <w:szCs w:val="20"/>
                    </w:rPr>
                    <w:t>NEM42106-PIDS-135</w:t>
                  </w:r>
                </w:p>
              </w:tc>
            </w:tr>
            <w:tr w:rsidR="00914FB6" w:rsidTr="40D0722F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40D0722F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1779347" w:rsidRDefault="00CE30FE" w14:paraId="1F54352D" w14:textId="76413481">
                  <w:pPr>
                    <w:pStyle w:val="Balk11"/>
                    <w:numPr>
                      <w:numId w:val="0"/>
                    </w:numPr>
                    <w:bidi w:val="0"/>
                    <w:spacing w:before="120" w:beforeAutospacing="off" w:after="120" w:afterAutospacing="off" w:line="24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61779347" w:rsidR="5947531F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40D0722F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40D0722F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1DB454A5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1DB454A5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CB70A6" w:rsidP="00F87F4D" w:rsidRDefault="00936088" w14:paraId="5BD0A75E" w14:textId="3151C298">
                  <w:r w:rsidRPr="00936088">
                    <w:t>When in power on mode, software shall perform PBIT function.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1DB454A5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1DB454A5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936088" w14:paraId="1DBAC73C" w14:textId="472E71BE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936088" w14:paraId="217A12D4" w14:textId="30B08429">
                      <w:pPr>
                        <w:spacing w:before="120"/>
                        <w:jc w:val="center"/>
                      </w:pPr>
                      <w:r>
                        <w:t>HIGH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1DB454A5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1DB454A5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1779347" w14:paraId="07CFC0DD" w14:textId="77777777">
              <w:tc>
                <w:tcPr>
                  <w:tcW w:w="8988" w:type="dxa"/>
                  <w:tcMar/>
                </w:tcPr>
                <w:p w:rsidR="00087DFA" w:rsidP="00212B47" w:rsidRDefault="00CE30FE" w14:paraId="42CE84F7" w14:textId="68463C8A">
                  <w:r w:rsidR="7CF8616A">
                    <w:rPr/>
                    <w:t>Y</w:t>
                  </w:r>
                  <w:r w:rsidR="087FA947">
                    <w:rPr/>
                    <w:t>azılım</w:t>
                  </w:r>
                  <w:r w:rsidR="3622F2E0">
                    <w:rPr/>
                    <w:t xml:space="preserve"> </w:t>
                  </w:r>
                  <w:r w:rsidR="3622F2E0">
                    <w:rPr/>
                    <w:t>ya</w:t>
                  </w:r>
                  <w:r w:rsidR="5751C53E">
                    <w:rPr/>
                    <w:t xml:space="preserve"> </w:t>
                  </w:r>
                  <w:r w:rsidR="3622F2E0">
                    <w:rPr/>
                    <w:t>da</w:t>
                  </w:r>
                  <w:r w:rsidR="3622F2E0">
                    <w:rPr/>
                    <w:t xml:space="preserve"> MCU</w:t>
                  </w:r>
                  <w:r w:rsidR="087FA947">
                    <w:rPr/>
                    <w:t xml:space="preserve"> bozulmasının sistem başlangıcında anlaşılması ger</w:t>
                  </w:r>
                  <w:r w:rsidR="03B064FE">
                    <w:rPr/>
                    <w:t>e</w:t>
                  </w:r>
                  <w:r w:rsidR="087FA947">
                    <w:rPr/>
                    <w:t xml:space="preserve">kmektedir. </w:t>
                  </w:r>
                  <w:r w:rsidR="23B733D3">
                    <w:rPr/>
                    <w:t>Bu nedenle PBIT</w:t>
                  </w:r>
                  <w:r w:rsidR="525AD044">
                    <w:rPr/>
                    <w:t xml:space="preserve"> işlemlerinin </w:t>
                  </w:r>
                  <w:proofErr w:type="spellStart"/>
                  <w:r w:rsidR="525AD044">
                    <w:rPr/>
                    <w:t>MCU’nun</w:t>
                  </w:r>
                  <w:proofErr w:type="spellEnd"/>
                  <w:r w:rsidR="525AD044">
                    <w:rPr/>
                    <w:t xml:space="preserve"> açıldığında çalışan ilk </w:t>
                  </w:r>
                  <w:proofErr w:type="spellStart"/>
                  <w:r w:rsidR="525AD044">
                    <w:rPr/>
                    <w:t>mode</w:t>
                  </w:r>
                  <w:proofErr w:type="spellEnd"/>
                  <w:r w:rsidR="525AD044">
                    <w:rPr/>
                    <w:t xml:space="preserve"> olan </w:t>
                  </w:r>
                  <w:proofErr w:type="spellStart"/>
                  <w:r w:rsidR="525AD044">
                    <w:rPr/>
                    <w:t>power</w:t>
                  </w:r>
                  <w:proofErr w:type="spellEnd"/>
                  <w:r w:rsidR="525AD044">
                    <w:rPr/>
                    <w:t xml:space="preserve">-on </w:t>
                  </w:r>
                  <w:proofErr w:type="spellStart"/>
                  <w:r w:rsidR="525AD044">
                    <w:rPr/>
                    <w:t>mode’da</w:t>
                  </w:r>
                  <w:proofErr w:type="spellEnd"/>
                  <w:r w:rsidR="23B733D3">
                    <w:rPr/>
                    <w:t xml:space="preserve"> yapılması gerekmektedir</w:t>
                  </w:r>
                  <w:r w:rsidR="00936088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1DB454A5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1DB454A5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1DB454A5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936088" w14:paraId="01669455" w14:textId="748F13F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E71EA2" w14:paraId="0E7B492B" w14:textId="0E4852D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E71EA2" w14:paraId="32DA03D3" w14:textId="1A7BBDD8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E71EA2" w14:paraId="7792D561" w14:textId="1803C1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E71EA2" w14:paraId="564179B3" w14:textId="5613ED1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5A224D" w14:paraId="52CE4FF7" w14:textId="2038D74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E71EA2" w14:paraId="4090D15E" w14:textId="62B62BE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E71EA2" w14:paraId="470492C2" w14:textId="430052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1DB454A5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1DB454A5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274EED0F" w14:textId="287C3E75">
                  <w:r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013E36B7" w14:textId="322E4015">
                  <w:r>
                    <w:t xml:space="preserve">Shall perform 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73B15C66" w14:textId="3F36CD5E">
                  <w:r>
                    <w:t>PBIT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72FBBDC9" w14:textId="5D8D5733">
                  <w:r>
                    <w:t>When in power on mode</w:t>
                  </w:r>
                </w:p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1DB454A5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1DB454A5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F71E11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D30C27" w14:paraId="0733D4C5" w14:textId="32A01AE2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D30C27" w14:paraId="6A764D00" w14:textId="29A24E06">
                  <w:r w:rsidR="677A102C">
                    <w:rPr/>
                    <w:t xml:space="preserve">FDU bilgisayara RS422 haberleşme protokolü ile bağlanır. </w:t>
                  </w:r>
                  <w:r w:rsidR="6DE0A690">
                    <w:rPr/>
                    <w:t>B</w:t>
                  </w:r>
                  <w:r w:rsidR="677A102C">
                    <w:rPr/>
                    <w:t>ilgis</w:t>
                  </w:r>
                  <w:r w:rsidR="24FF41F3">
                    <w:rPr/>
                    <w:t>ayarda</w:t>
                  </w:r>
                  <w:r w:rsidR="37C21861">
                    <w:rPr/>
                    <w:t>ki</w:t>
                  </w:r>
                  <w:r w:rsidR="24FF41F3">
                    <w:rPr/>
                    <w:t xml:space="preserve"> </w:t>
                  </w:r>
                  <w:r w:rsidR="6DE0A690">
                    <w:rPr/>
                    <w:t xml:space="preserve">FDU </w:t>
                  </w:r>
                  <w:proofErr w:type="spellStart"/>
                  <w:r w:rsidR="6DE0A690">
                    <w:rPr/>
                    <w:t>monitoring</w:t>
                  </w:r>
                  <w:proofErr w:type="spellEnd"/>
                  <w:r w:rsidR="6DE0A690">
                    <w:rPr/>
                    <w:t xml:space="preserve"> uygulaması ile </w:t>
                  </w:r>
                  <w:proofErr w:type="spellStart"/>
                  <w:r w:rsidR="7D4AC508">
                    <w:rPr/>
                    <w:t>FDU’nun</w:t>
                  </w:r>
                  <w:proofErr w:type="spellEnd"/>
                  <w:r w:rsidR="7D4AC508">
                    <w:rPr/>
                    <w:t xml:space="preserve"> bilgileri gözlemlenir. Yazılımın </w:t>
                  </w:r>
                  <w:proofErr w:type="spellStart"/>
                  <w:r w:rsidR="7D4AC508">
                    <w:rPr/>
                    <w:t>mode</w:t>
                  </w:r>
                  <w:proofErr w:type="spellEnd"/>
                  <w:r w:rsidR="7D4AC508">
                    <w:rPr/>
                    <w:t xml:space="preserve"> bilgisi ve </w:t>
                  </w:r>
                  <w:proofErr w:type="spellStart"/>
                  <w:r w:rsidR="7D4AC508">
                    <w:rPr/>
                    <w:t>pbit</w:t>
                  </w:r>
                  <w:proofErr w:type="spellEnd"/>
                  <w:r w:rsidR="7D4AC508">
                    <w:rPr/>
                    <w:t xml:space="preserve"> fonksiyonun çalıştırılma zamanı uygulamadan gözlemlenerek gereksinim doğrulanabilir.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1DB454A5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1DB454A5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0"/>
            </w:tblGrid>
            <w:tr w:rsidR="61779347" w:rsidTr="1DB454A5" w14:paraId="6AF130E5">
              <w:trPr>
                <w:trHeight w:val="300"/>
              </w:trPr>
              <w:tc>
                <w:tcPr>
                  <w:tcW w:w="9000" w:type="dxa"/>
                  <w:tcMar/>
                </w:tcPr>
                <w:p w:rsidR="1F4F8F9F" w:rsidP="61779347" w:rsidRDefault="1F4F8F9F" w14:paraId="351FC2D9" w14:textId="5BC93489">
                  <w:pPr>
                    <w:pStyle w:val="Normal"/>
                  </w:pPr>
                  <w:r w:rsidR="1F4F8F9F">
                    <w:rPr/>
                    <w:t xml:space="preserve">PBIT fonksiyonunun </w:t>
                  </w:r>
                  <w:proofErr w:type="spellStart"/>
                  <w:r w:rsidR="1F4F8F9F">
                    <w:rPr/>
                    <w:t>power</w:t>
                  </w:r>
                  <w:proofErr w:type="spellEnd"/>
                  <w:r w:rsidR="1F4F8F9F">
                    <w:rPr/>
                    <w:t xml:space="preserve">-on </w:t>
                  </w:r>
                  <w:r w:rsidR="1F4F8F9F">
                    <w:rPr/>
                    <w:t>mod</w:t>
                  </w:r>
                  <w:r w:rsidR="7BA289BF">
                    <w:rPr/>
                    <w:t>da</w:t>
                  </w:r>
                  <w:r w:rsidR="1F4F8F9F">
                    <w:rPr/>
                    <w:t xml:space="preserve"> yapılabilmesi</w:t>
                  </w:r>
                  <w:r w:rsidR="1F4F8F9F">
                    <w:rPr/>
                    <w:t xml:space="preserve"> için </w:t>
                  </w:r>
                  <w:proofErr w:type="spellStart"/>
                  <w:r w:rsidR="1F4F8F9F">
                    <w:rPr/>
                    <w:t>PBIT'ın</w:t>
                  </w:r>
                  <w:proofErr w:type="spellEnd"/>
                  <w:r w:rsidR="1F4F8F9F">
                    <w:rPr/>
                    <w:t xml:space="preserve"> main içerisind</w:t>
                  </w:r>
                  <w:r w:rsidR="40814F28">
                    <w:rPr/>
                    <w:t xml:space="preserve">e yazılım daha </w:t>
                  </w:r>
                  <w:proofErr w:type="spellStart"/>
                  <w:r w:rsidR="377050E5">
                    <w:rPr/>
                    <w:t>safety</w:t>
                  </w:r>
                  <w:proofErr w:type="spellEnd"/>
                  <w:r w:rsidR="377050E5">
                    <w:rPr/>
                    <w:t xml:space="preserve"> </w:t>
                  </w:r>
                  <w:proofErr w:type="spellStart"/>
                  <w:r w:rsidR="377050E5">
                    <w:rPr/>
                    <w:t>critical</w:t>
                  </w:r>
                  <w:proofErr w:type="spellEnd"/>
                  <w:r w:rsidR="377050E5">
                    <w:rPr/>
                    <w:t xml:space="preserve"> </w:t>
                  </w:r>
                  <w:r w:rsidR="40814F28">
                    <w:rPr/>
                    <w:t>fonksiyonlar</w:t>
                  </w:r>
                  <w:r w:rsidR="3A184D68">
                    <w:rPr/>
                    <w:t xml:space="preserve">ı icra </w:t>
                  </w:r>
                  <w:r w:rsidR="3A184D68">
                    <w:rPr/>
                    <w:t>etmeden</w:t>
                  </w:r>
                  <w:r w:rsidR="3A184D68">
                    <w:rPr/>
                    <w:t xml:space="preserve"> </w:t>
                  </w:r>
                  <w:r w:rsidR="40814F28">
                    <w:rPr/>
                    <w:t xml:space="preserve">gerçekleşmesi gerekmektedir. </w:t>
                  </w:r>
                  <w:r w:rsidR="7D578B76">
                    <w:rPr/>
                    <w:t xml:space="preserve">Tek istisna olarak MCU modüllerinin </w:t>
                  </w:r>
                  <w:proofErr w:type="spellStart"/>
                  <w:r w:rsidR="7D578B76">
                    <w:rPr/>
                    <w:t>init</w:t>
                  </w:r>
                  <w:proofErr w:type="spellEnd"/>
                  <w:r w:rsidR="7D578B76">
                    <w:rPr/>
                    <w:t xml:space="preserve"> olması gerekiyorsa ilgili fonksiyonlarla PBIT fonksiyonundan önce olabilir.</w:t>
                  </w:r>
                </w:p>
              </w:tc>
            </w:tr>
          </w:tbl>
          <w:p w:rsidR="00334478" w:rsidP="61779347" w:rsidRDefault="00334478" w14:paraId="7906A347" w14:textId="04CF5377">
            <w:pPr>
              <w:pStyle w:val="Normal"/>
            </w:pPr>
          </w:p>
        </w:tc>
      </w:tr>
      <w:tr w:rsidRPr="004D3450" w:rsidR="00E27154" w:rsidTr="1DB454A5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1DB454A5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1DB454A5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6CD9" w:rsidP="00762C31" w:rsidRDefault="005E6CD9" w14:paraId="3F2AF8D1" w14:textId="77777777">
      <w:r>
        <w:separator/>
      </w:r>
    </w:p>
  </w:endnote>
  <w:endnote w:type="continuationSeparator" w:id="0">
    <w:p w:rsidR="005E6CD9" w:rsidP="00762C31" w:rsidRDefault="005E6CD9" w14:paraId="616F93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0A140F65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E6CD9">
                            <w:fldChar w:fldCharType="begin"/>
                          </w:r>
                          <w:r w:rsidR="005E6CD9">
                            <w:instrText xml:space="preserve"> NUMPAGES   \* MERGEFORMAT </w:instrText>
                          </w:r>
                          <w:r w:rsidR="005E6CD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5E6CD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BE8B3C0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45DA7">
                      <w:fldChar w:fldCharType="begin"/>
                    </w:r>
                    <w:r w:rsidR="00145DA7">
                      <w:instrText xml:space="preserve"> NUMPAGES   \* MERGEFORMAT </w:instrText>
                    </w:r>
                    <w:r w:rsidR="00145DA7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45DA7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E0CF15C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524205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85D861E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6CD9" w:rsidP="00762C31" w:rsidRDefault="005E6CD9" w14:paraId="0BF52EA0" w14:textId="77777777">
      <w:r>
        <w:separator/>
      </w:r>
    </w:p>
  </w:footnote>
  <w:footnote w:type="continuationSeparator" w:id="0">
    <w:p w:rsidR="005E6CD9" w:rsidP="00762C31" w:rsidRDefault="005E6CD9" w14:paraId="24E336D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28057479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2595B71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N2020</w:t>
                          </w:r>
                          <w:r w:rsidRPr="00CF34BE">
                            <w:t>-</w:t>
                          </w:r>
                          <w:r w:rsidR="00607B39">
                            <w:t>1103</w:t>
                          </w:r>
                        </w:p>
                        <w:p w:rsidRPr="00CF34BE" w:rsidR="008164F8" w:rsidP="00BD1A86" w:rsidRDefault="008164F8" w14:paraId="5DE34EB2" w14:textId="4960062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NA0001010-</w:t>
                          </w:r>
                          <w:r w:rsidR="00E44F7F">
                            <w:t>DSV</w:t>
                          </w:r>
                          <w:r w:rsidRPr="00607B39" w:rsidR="00607B39">
                            <w:t>-</w:t>
                          </w:r>
                          <w:r w:rsidR="00374479">
                            <w:t>287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3A8CF16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37447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374479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EEBC62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">
              <v:textbox inset="0,0,0,0">
                <w:txbxContent>
                  <w:p w:rsidRPr="00CF34BE" w:rsidR="008164F8" w:rsidP="00BD1A86" w:rsidRDefault="008164F8" w14:paraId="138647A0" w14:textId="2595B71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N2020</w:t>
                    </w:r>
                    <w:r w:rsidRPr="00CF34BE">
                      <w:t>-</w:t>
                    </w:r>
                    <w:r w:rsidR="00607B39">
                      <w:t>1103</w:t>
                    </w:r>
                  </w:p>
                  <w:p w:rsidRPr="00CF34BE" w:rsidR="008164F8" w:rsidP="00BD1A86" w:rsidRDefault="008164F8" w14:paraId="1D8EFAD7" w14:textId="4960062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NA0001010-</w:t>
                    </w:r>
                    <w:r w:rsidR="00E44F7F">
                      <w:t>DSV</w:t>
                    </w:r>
                    <w:r w:rsidRPr="00607B39" w:rsidR="00607B39">
                      <w:t>-</w:t>
                    </w:r>
                    <w:r w:rsidR="00374479">
                      <w:t>287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53A8CF16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374479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374479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DA50FA9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E511E00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b476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6"/>
  </w:num>
  <w:num w:numId="1" w16cid:durableId="1466466180">
    <w:abstractNumId w:val="2"/>
  </w:num>
  <w:num w:numId="2" w16cid:durableId="1064835267">
    <w:abstractNumId w:val="2"/>
  </w:num>
  <w:num w:numId="3" w16cid:durableId="1184905065">
    <w:abstractNumId w:val="2"/>
  </w:num>
  <w:num w:numId="4" w16cid:durableId="1294870406">
    <w:abstractNumId w:val="2"/>
  </w:num>
  <w:num w:numId="5" w16cid:durableId="1997686491">
    <w:abstractNumId w:val="2"/>
  </w:num>
  <w:num w:numId="6" w16cid:durableId="1533574720">
    <w:abstractNumId w:val="2"/>
  </w:num>
  <w:num w:numId="7" w16cid:durableId="370765302">
    <w:abstractNumId w:val="2"/>
  </w:num>
  <w:num w:numId="8" w16cid:durableId="241526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416261">
    <w:abstractNumId w:val="2"/>
  </w:num>
  <w:num w:numId="10" w16cid:durableId="1218514839">
    <w:abstractNumId w:val="4"/>
  </w:num>
  <w:num w:numId="11" w16cid:durableId="2071607531">
    <w:abstractNumId w:val="4"/>
  </w:num>
  <w:num w:numId="12" w16cid:durableId="1262880877">
    <w:abstractNumId w:val="4"/>
  </w:num>
  <w:num w:numId="13" w16cid:durableId="1582252127">
    <w:abstractNumId w:val="4"/>
  </w:num>
  <w:num w:numId="14" w16cid:durableId="1690521494">
    <w:abstractNumId w:val="4"/>
  </w:num>
  <w:num w:numId="15" w16cid:durableId="844243654">
    <w:abstractNumId w:val="4"/>
  </w:num>
  <w:num w:numId="16" w16cid:durableId="1336147969">
    <w:abstractNumId w:val="4"/>
  </w:num>
  <w:num w:numId="17" w16cid:durableId="1759280312">
    <w:abstractNumId w:val="4"/>
  </w:num>
  <w:num w:numId="18" w16cid:durableId="1301381074">
    <w:abstractNumId w:val="4"/>
  </w:num>
  <w:num w:numId="19" w16cid:durableId="1228682387">
    <w:abstractNumId w:val="4"/>
  </w:num>
  <w:num w:numId="20" w16cid:durableId="1154495601">
    <w:abstractNumId w:val="4"/>
  </w:num>
  <w:num w:numId="21" w16cid:durableId="1024747558">
    <w:abstractNumId w:val="4"/>
  </w:num>
  <w:num w:numId="22" w16cid:durableId="481889934">
    <w:abstractNumId w:val="1"/>
  </w:num>
  <w:num w:numId="23" w16cid:durableId="2049135398">
    <w:abstractNumId w:val="0"/>
  </w:num>
  <w:num w:numId="24" w16cid:durableId="293024552">
    <w:abstractNumId w:val="3"/>
  </w:num>
  <w:num w:numId="25" w16cid:durableId="52621963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C766A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838AC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4479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8754B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E6CD9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253E8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1DDC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6088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25782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E64BF"/>
    <w:rsid w:val="00AF376B"/>
    <w:rsid w:val="00B018B4"/>
    <w:rsid w:val="00B11A5D"/>
    <w:rsid w:val="00B163C7"/>
    <w:rsid w:val="00B34523"/>
    <w:rsid w:val="00B351A6"/>
    <w:rsid w:val="00B44765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CF8"/>
    <w:rsid w:val="00CB30D2"/>
    <w:rsid w:val="00CB70A6"/>
    <w:rsid w:val="00CC4969"/>
    <w:rsid w:val="00CE0984"/>
    <w:rsid w:val="00CE0B9B"/>
    <w:rsid w:val="00CE1833"/>
    <w:rsid w:val="00CE30FE"/>
    <w:rsid w:val="00CE3A37"/>
    <w:rsid w:val="00CF3003"/>
    <w:rsid w:val="00CF34BE"/>
    <w:rsid w:val="00CF6687"/>
    <w:rsid w:val="00CF74AC"/>
    <w:rsid w:val="00D1193C"/>
    <w:rsid w:val="00D15A89"/>
    <w:rsid w:val="00D210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2990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C7BDD"/>
    <w:rsid w:val="00FE2895"/>
    <w:rsid w:val="00FE5290"/>
    <w:rsid w:val="00FF65E1"/>
    <w:rsid w:val="03061103"/>
    <w:rsid w:val="03B064FE"/>
    <w:rsid w:val="080DCA23"/>
    <w:rsid w:val="087FA947"/>
    <w:rsid w:val="1ACA18ED"/>
    <w:rsid w:val="1DB454A5"/>
    <w:rsid w:val="1F4F8F9F"/>
    <w:rsid w:val="23B733D3"/>
    <w:rsid w:val="244F4ED3"/>
    <w:rsid w:val="24E6543B"/>
    <w:rsid w:val="24F1361E"/>
    <w:rsid w:val="24FF41F3"/>
    <w:rsid w:val="27D25C4A"/>
    <w:rsid w:val="2BE21353"/>
    <w:rsid w:val="31B690C9"/>
    <w:rsid w:val="3622F2E0"/>
    <w:rsid w:val="377050E5"/>
    <w:rsid w:val="37C21861"/>
    <w:rsid w:val="3A184D68"/>
    <w:rsid w:val="3F71E11E"/>
    <w:rsid w:val="40814F28"/>
    <w:rsid w:val="40D0722F"/>
    <w:rsid w:val="471B9B44"/>
    <w:rsid w:val="525AD044"/>
    <w:rsid w:val="53B8F09B"/>
    <w:rsid w:val="5554C0FC"/>
    <w:rsid w:val="5751C53E"/>
    <w:rsid w:val="5947531F"/>
    <w:rsid w:val="5C4AD403"/>
    <w:rsid w:val="6058EB90"/>
    <w:rsid w:val="61779347"/>
    <w:rsid w:val="677A102C"/>
    <w:rsid w:val="6DE0A690"/>
    <w:rsid w:val="751701A5"/>
    <w:rsid w:val="76843FF2"/>
    <w:rsid w:val="76B2D206"/>
    <w:rsid w:val="7BA289BF"/>
    <w:rsid w:val="7C58F039"/>
    <w:rsid w:val="7CF8616A"/>
    <w:rsid w:val="7D4AC508"/>
    <w:rsid w:val="7D578B76"/>
    <w:rsid w:val="7E8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495787"/>
    <w:rsid w:val="005C0A14"/>
    <w:rsid w:val="006922B3"/>
    <w:rsid w:val="006D7DA9"/>
    <w:rsid w:val="0077422F"/>
    <w:rsid w:val="00791C13"/>
    <w:rsid w:val="008F1977"/>
    <w:rsid w:val="00C43628"/>
    <w:rsid w:val="00C724A1"/>
    <w:rsid w:val="00C85DE2"/>
    <w:rsid w:val="00D76E5A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N20210219-1594514891-3317</_dlc_DocId>
    <_dlc_DocIdUrl xmlns="f6d82c61-1620-4961-a845-3717486f5cdd">
      <Url>https://navioteknoloji.sharepoint.com/teams/N20210219/_layouts/15/DocIdRedir.aspx?ID=N20210219-1594514891-3317</Url>
      <Description>N20210219-1594514891-3317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5.xml><?xml version="1.0" encoding="utf-8"?>
<ds:datastoreItem xmlns:ds="http://schemas.openxmlformats.org/officeDocument/2006/customXml" ds:itemID="{EA6A28EA-AA51-4EEE-8D15-D73DC5F779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12</revision>
  <dcterms:created xsi:type="dcterms:W3CDTF">2022-01-05T07:36:00.0000000Z</dcterms:created>
  <dcterms:modified xsi:type="dcterms:W3CDTF">2023-01-25T07:24:41.8242889Z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d59506ef-0709-493a-8076-7a6a4f2e5ded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