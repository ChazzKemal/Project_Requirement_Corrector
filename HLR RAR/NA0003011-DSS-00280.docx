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2F107BF7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2F107BF7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464239B3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1F1EFCC4" w:rsidRDefault="004D01C9" w14:paraId="1BABF3D9" w14:textId="0C4A1098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1F1EFCC4" w:rsidR="2613D86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NA0003011-DSS-00280</w:t>
                  </w:r>
                </w:p>
              </w:tc>
            </w:tr>
            <w:tr w:rsidR="00914FB6" w:rsidTr="464239B3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1F1EFCC4" w:rsidRDefault="00914FB6" w14:paraId="2BFCFFE6" w14:textId="1C23B3A0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1F1EFCC4" w:rsidR="25AE023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NEM42106-PIDS-227</w:t>
                  </w:r>
                </w:p>
              </w:tc>
            </w:tr>
            <w:tr w:rsidR="00914FB6" w:rsidTr="464239B3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464239B3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1107B9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F1EFCC4" w:rsidR="018EDC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464239B3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554099FE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464239B3" w:rsidR="093D39D1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464239B3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2F107BF7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2F107BF7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1F1EFCC4" w14:paraId="6EB1A014" w14:textId="77777777">
              <w:tc>
                <w:tcPr>
                  <w:tcW w:w="8988" w:type="dxa"/>
                  <w:tcMar/>
                </w:tcPr>
                <w:p w:rsidR="00CB70A6" w:rsidP="1F1EFCC4" w:rsidRDefault="00CB70A6" w14:paraId="5BD0A75E" w14:textId="5B4464A3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6E41C8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shall clear Sensing Element 1, Sensing Element 2 or Sensing Element 5  overheat warning when the corresponding thermal input at SC Domain is below 3071.2 mV at 0 C° reference junction.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2F107BF7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2F107BF7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F1EFCC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F1EFCC4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7D1D6E41">
                  <w:pPr>
                    <w:spacing w:before="120"/>
                    <w:jc w:val="center"/>
                  </w:pPr>
                  <w:sdt>
                    <w:sdtPr>
                      <w:id w:val="2063180340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F1EFCC4" w:rsidR="2AE3169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607ADB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2F107BF7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2F107BF7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464239B3" w14:paraId="07CFC0DD" w14:textId="77777777">
              <w:tc>
                <w:tcPr>
                  <w:tcW w:w="8988" w:type="dxa"/>
                  <w:tcMar/>
                </w:tcPr>
                <w:p w:rsidR="00087DFA" w:rsidP="464239B3" w:rsidRDefault="00087DFA" w14:paraId="42CE84F7" w14:textId="1AD2FC24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</w:pPr>
                  <w:r w:rsidRPr="464239B3" w:rsidR="13FEEB3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Yangın algılama işlevimize ait gereksinimidir.</w:t>
                  </w:r>
                  <w:r w:rsidRPr="464239B3" w:rsidR="13FEEB32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464239B3" w:rsidR="6AD540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3071.2 </w:t>
                  </w:r>
                  <w:r w:rsidRPr="464239B3" w:rsidR="6AD540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mV değeri verilmesinin sebebi</w:t>
                  </w:r>
                  <w:r w:rsidRPr="464239B3" w:rsidR="36BACE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</w:t>
                  </w:r>
                  <w:proofErr w:type="spellStart"/>
                  <w:r w:rsidRPr="464239B3" w:rsidR="5BE6245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S</w:t>
                  </w:r>
                  <w:r w:rsidRPr="464239B3" w:rsidR="36BACE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ignal</w:t>
                  </w:r>
                  <w:proofErr w:type="spellEnd"/>
                  <w:r w:rsidRPr="464239B3" w:rsidR="36BACE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</w:t>
                  </w:r>
                  <w:r w:rsidRPr="464239B3" w:rsidR="1A8C8CE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D</w:t>
                  </w:r>
                  <w:r w:rsidRPr="464239B3" w:rsidR="36BACE0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omainde 7.140mV’ un (175 derece)</w:t>
                  </w:r>
                  <w:r w:rsidRPr="464239B3" w:rsidR="6AD540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</w:t>
                  </w:r>
                  <w:r w:rsidRPr="464239B3" w:rsidR="6AD540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SC </w:t>
                  </w:r>
                  <w:r w:rsidRPr="464239B3" w:rsidR="0F02F4F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D</w:t>
                  </w:r>
                  <w:r w:rsidRPr="464239B3" w:rsidR="6AD540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omaindeki karşılığı olması</w:t>
                  </w:r>
                  <w:r w:rsidRPr="464239B3" w:rsidR="7326447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dır</w:t>
                  </w:r>
                  <w:r w:rsidRPr="464239B3" w:rsidR="6AD540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2F107BF7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2F107BF7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2F107BF7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1F1EFCC4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297E77E8">
                  <w:r w:rsidR="1CD621C8">
                    <w:rPr/>
                    <w:t>CORRECTNESS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33C3123D">
                  <w:r w:rsidR="1CD621C8">
                    <w:rPr/>
                    <w:t>CLARITY</w:t>
                  </w:r>
                  <w:r w:rsidR="08981FA9">
                    <w:rPr/>
                    <w:t xml:space="preserve"> + 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51A95C12">
                  <w:r w:rsidR="1CD621C8">
                    <w:rPr/>
                    <w:t>COMPLETENESS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38A8225D">
                  <w:r w:rsidR="5B9BF19B">
                    <w:rPr/>
                    <w:t>SINGULARITY</w:t>
                  </w:r>
                  <w:r w:rsidR="09C36B0F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57FF2191">
                  <w:r w:rsidR="1CD621C8">
                    <w:rPr/>
                    <w:t>VERIFIABLE</w:t>
                  </w:r>
                  <w:r w:rsidR="14790B01">
                    <w:rPr/>
                    <w:t xml:space="preserve"> + 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7E39D1E">
                  <w:r w:rsidR="5B9BF19B">
                    <w:rPr/>
                    <w:t>UNAMBIGUOS</w:t>
                  </w:r>
                  <w:r w:rsidR="01B6509B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5CCDB94B">
                  <w:r w:rsidR="1CD621C8">
                    <w:rPr/>
                    <w:t>FEASIBILITY</w:t>
                  </w:r>
                  <w:r w:rsidR="3C49C122">
                    <w:rPr/>
                    <w:t xml:space="preserve"> + 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C73FF0B">
                  <w:r w:rsidR="5B9BF19B">
                    <w:rPr/>
                    <w:t>CONSISTANCY</w:t>
                  </w:r>
                  <w:r w:rsidR="40161F69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2F107BF7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2F107BF7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1F1EFCC4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274EED0F" w14:textId="5C97741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D9DD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1F1EFCC4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013E36B7" w14:textId="2BDED4A2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6CB0D6F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shall clear</w:t>
                  </w:r>
                </w:p>
              </w:tc>
            </w:tr>
            <w:tr w:rsidR="000E4C7A" w:rsidTr="1F1EFCC4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73B15C66" w14:textId="3A21A072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515CC21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 Element 1, Sensing Element 2 or Sensing Element 5  overheat warning</w:t>
                  </w:r>
                </w:p>
              </w:tc>
            </w:tr>
            <w:tr w:rsidR="000E4C7A" w:rsidTr="1F1EFCC4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1F1EFCC4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72FBBDC9" w14:textId="0F07DF71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3AEE64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 the corresponding thermal input at SC Domain is below 3071.2 mV at 0 C° reference junction.</w:t>
                  </w:r>
                </w:p>
              </w:tc>
            </w:tr>
            <w:tr w:rsidR="000E4C7A" w:rsidTr="1F1EFCC4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2F107BF7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2F107BF7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464239B3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464239B3" w:rsidRDefault="00E71EA2" w14:paraId="7890ED9D" w14:textId="47967846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464239B3" w:rsidR="7766608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</w:t>
                  </w:r>
                  <w:r w:rsidRPr="464239B3" w:rsidR="7766608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OC4, Laboratuvar testi ile doğrulanabilir.</w:t>
                  </w:r>
                  <w:r w:rsidRPr="464239B3" w:rsidR="6183982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r w:rsidRPr="464239B3" w:rsidR="6183982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 test için geliştirme kartı kullanılacaktır.</w:t>
                  </w:r>
                </w:p>
                <w:p w:rsidR="006F12B7" w:rsidP="464239B3" w:rsidRDefault="00E71EA2" w14:paraId="640E66B2" w14:textId="465347F1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Element 1, 2 veya 5’ in </w:t>
                  </w:r>
                  <w:proofErr w:type="spellStart"/>
                  <w:r w:rsidRPr="464239B3" w:rsidR="6407A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464239B3" w:rsidR="6407A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64239B3" w:rsidR="6407A5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inputundan</w:t>
                  </w:r>
                  <w:proofErr w:type="spellEnd"/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 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3087.2 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mV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gerilim</w:t>
                  </w:r>
                  <w:r w:rsidRPr="464239B3" w:rsidR="6CD66E3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verilir. Bu gerilim verildiğinde </w:t>
                  </w:r>
                  <w:proofErr w:type="spellStart"/>
                  <w:r w:rsidRPr="464239B3" w:rsidR="7A928F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464239B3" w:rsidR="7A928F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verilmeye başlandığı gözlemlenir. Daha sonra </w:t>
                  </w:r>
                  <w:proofErr w:type="spellStart"/>
                  <w:r w:rsidRPr="464239B3" w:rsidR="1F805C7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464239B3" w:rsidR="1F805C7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64239B3" w:rsidR="1F805C7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inputa</w:t>
                  </w:r>
                  <w:proofErr w:type="spellEnd"/>
                  <w:r w:rsidRPr="464239B3" w:rsidR="3396EB8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r w:rsidRPr="464239B3" w:rsidR="3396EB8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SC domain’ de</w:t>
                  </w:r>
                  <w:r w:rsidRPr="464239B3" w:rsidR="1F805C7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r w:rsidRPr="464239B3" w:rsidR="05876DC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176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derecenin karşılığı kadar gerilim</w:t>
                  </w:r>
                  <w:r w:rsidRPr="464239B3" w:rsidR="077C2CC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verilir, </w:t>
                  </w:r>
                  <w:proofErr w:type="spellStart"/>
                  <w:r w:rsidRPr="464239B3" w:rsidR="523FB80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464239B3" w:rsidR="523FB80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üretmeye devam ettiği gözlemlenir. Son 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olarak</w:t>
                  </w:r>
                  <w:r w:rsidRPr="464239B3" w:rsidR="42C24E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64239B3" w:rsidR="4DF2963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464239B3" w:rsidR="402DE9E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64239B3" w:rsidR="402DE9E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inputa</w:t>
                  </w:r>
                  <w:proofErr w:type="spellEnd"/>
                  <w:r w:rsidRPr="464239B3" w:rsidR="46467C8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r w:rsidRPr="464239B3" w:rsidR="0E9600B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3071.2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mV gerilim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verilir</w:t>
                  </w:r>
                  <w:r w:rsidRPr="464239B3" w:rsidR="7E84CB5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.</w:t>
                  </w: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64239B3" w:rsidR="5DD73DF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O</w:t>
                  </w:r>
                  <w:r w:rsidRPr="464239B3" w:rsidR="64D9E06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verheat</w:t>
                  </w:r>
                  <w:proofErr w:type="spellEnd"/>
                  <w:r w:rsidRPr="464239B3" w:rsidR="64D9E06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 vermediği gözlemlenir.</w:t>
                  </w:r>
                </w:p>
                <w:p w:rsidR="006F12B7" w:rsidP="464239B3" w:rsidRDefault="00E71EA2" w14:paraId="6A764D00" w14:textId="20418DCA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464239B3" w:rsidR="14D98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auto"/>
                      <w:sz w:val="24"/>
                      <w:szCs w:val="24"/>
                      <w:lang w:val="tr-TR"/>
                    </w:rPr>
                    <w:t xml:space="preserve">Bu test ile gereksinim doğrulanmış olur. 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2F107BF7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2F107BF7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2F107BF7" w14:paraId="4F0474EE" w14:textId="77777777">
              <w:tc>
                <w:tcPr>
                  <w:tcW w:w="8988" w:type="dxa"/>
                  <w:tcMar/>
                </w:tcPr>
                <w:p w:rsidR="00334478" w:rsidP="15EB2989" w:rsidRDefault="00334478" w14:paraId="1DC1812C" w14:textId="1D70E82C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5EB2989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Glossary bölümünde de belirtildiği gibi Sensing Elementin iki ucu arasındaki gerilimin 80 katının 2.5 V fazlası (SC Domaing) MCU’nun ADC pinine gelmektedir. </w:t>
                  </w:r>
                </w:p>
                <w:p w:rsidR="00334478" w:rsidP="2F107BF7" w:rsidRDefault="00334478" w14:paraId="05F2CF39" w14:textId="4027253A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Her bir </w:t>
                  </w:r>
                  <w:proofErr w:type="spellStart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e ait termal girişler ADC ile örneklenir. Örneklenen değerler örnekleme </w:t>
                  </w:r>
                  <w:proofErr w:type="spellStart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interruptı</w:t>
                  </w:r>
                  <w:proofErr w:type="spellEnd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içerisinde veya ana fonksiyonda filtrelenebilirler. Filtre çıkışından alınan değerler </w:t>
                  </w:r>
                  <w:proofErr w:type="spellStart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Element’e</w:t>
                  </w:r>
                  <w:proofErr w:type="spellEnd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ait </w:t>
                  </w:r>
                  <w:r w:rsidRPr="2F107BF7" w:rsidR="5A7B47F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yüksek sıcaklık silme </w:t>
                  </w:r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eşik değerleriyle karşılaştırılır. Eşik değeri, 3071.72 mV un ADC değeri karşılığı olabilir. Karşılaştırma sonucunda filtrelenmiş değer eşik değerden </w:t>
                  </w:r>
                  <w:r w:rsidRPr="2F107BF7" w:rsidR="02635E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küçükse</w:t>
                  </w:r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ilgili </w:t>
                  </w:r>
                  <w:proofErr w:type="spellStart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için </w:t>
                  </w:r>
                  <w:proofErr w:type="spellStart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2F107BF7" w:rsidR="49597E6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alarmını silebilir.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2F107BF7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2F107BF7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2F107BF7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2F107BF7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1F1EFCC4" w:rsidRDefault="00E71EA2" w14:paraId="62336678" w14:textId="560BD0DA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1F1EFCC4" w:rsidR="4C23FD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NEM42106-PIDS-227</w:t>
            </w:r>
          </w:p>
          <w:p w:rsidRPr="0085476D" w:rsidR="004D01C9" w:rsidP="1F1EFCC4" w:rsidRDefault="00E71EA2" w14:paraId="16F063FD" w14:textId="596607B7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F0FE6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76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CBFB4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7E07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B629C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5DDEF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04ABD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4ABFFE4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c5e01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6db0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8EDCE7"/>
    <w:rsid w:val="01B6509B"/>
    <w:rsid w:val="02635EF7"/>
    <w:rsid w:val="02975AE4"/>
    <w:rsid w:val="05876DCA"/>
    <w:rsid w:val="077C2CC6"/>
    <w:rsid w:val="080DA179"/>
    <w:rsid w:val="089279A9"/>
    <w:rsid w:val="08981FA9"/>
    <w:rsid w:val="08B8D6FE"/>
    <w:rsid w:val="093D39D1"/>
    <w:rsid w:val="09C36B0F"/>
    <w:rsid w:val="0A54A75F"/>
    <w:rsid w:val="0C035DC6"/>
    <w:rsid w:val="0C090849"/>
    <w:rsid w:val="0DA4D8AA"/>
    <w:rsid w:val="0E9600B1"/>
    <w:rsid w:val="0F02F4FD"/>
    <w:rsid w:val="0FBF7F07"/>
    <w:rsid w:val="1074EDF9"/>
    <w:rsid w:val="134A8420"/>
    <w:rsid w:val="13FEEB32"/>
    <w:rsid w:val="14790B01"/>
    <w:rsid w:val="14D98637"/>
    <w:rsid w:val="155FC710"/>
    <w:rsid w:val="15EB2989"/>
    <w:rsid w:val="189C0496"/>
    <w:rsid w:val="1A8C8CE1"/>
    <w:rsid w:val="1ABBE31C"/>
    <w:rsid w:val="1AC190F7"/>
    <w:rsid w:val="1BDC71BB"/>
    <w:rsid w:val="1CD621C8"/>
    <w:rsid w:val="1CE13620"/>
    <w:rsid w:val="1F1EFCC4"/>
    <w:rsid w:val="1F65E522"/>
    <w:rsid w:val="1F805C7A"/>
    <w:rsid w:val="200FDECB"/>
    <w:rsid w:val="237EC594"/>
    <w:rsid w:val="25AE0238"/>
    <w:rsid w:val="2613D86B"/>
    <w:rsid w:val="265965C1"/>
    <w:rsid w:val="2751D844"/>
    <w:rsid w:val="28466B5A"/>
    <w:rsid w:val="2AE31698"/>
    <w:rsid w:val="2D0095BB"/>
    <w:rsid w:val="2EB4313D"/>
    <w:rsid w:val="2EBA32F1"/>
    <w:rsid w:val="2F107BF7"/>
    <w:rsid w:val="30557C5C"/>
    <w:rsid w:val="30607ADB"/>
    <w:rsid w:val="317EB168"/>
    <w:rsid w:val="3396EB81"/>
    <w:rsid w:val="3428470C"/>
    <w:rsid w:val="3528ED7F"/>
    <w:rsid w:val="360B45C0"/>
    <w:rsid w:val="36BACE0E"/>
    <w:rsid w:val="36C4BDE0"/>
    <w:rsid w:val="381E23FA"/>
    <w:rsid w:val="389C9B8B"/>
    <w:rsid w:val="38C45FB5"/>
    <w:rsid w:val="38F9E5D3"/>
    <w:rsid w:val="39049427"/>
    <w:rsid w:val="39075C7F"/>
    <w:rsid w:val="3AEE6434"/>
    <w:rsid w:val="3C49C122"/>
    <w:rsid w:val="3CA8AC04"/>
    <w:rsid w:val="3CF34AC6"/>
    <w:rsid w:val="3DA499D1"/>
    <w:rsid w:val="3EE2DCEE"/>
    <w:rsid w:val="3FA66B3E"/>
    <w:rsid w:val="40161F69"/>
    <w:rsid w:val="402DE9E1"/>
    <w:rsid w:val="407B7A37"/>
    <w:rsid w:val="4097A4AB"/>
    <w:rsid w:val="4232E118"/>
    <w:rsid w:val="42C24EB7"/>
    <w:rsid w:val="4301E1C1"/>
    <w:rsid w:val="443CD3E4"/>
    <w:rsid w:val="45035DD4"/>
    <w:rsid w:val="464239B3"/>
    <w:rsid w:val="46467C8B"/>
    <w:rsid w:val="49597E69"/>
    <w:rsid w:val="4C23FD48"/>
    <w:rsid w:val="4C88ED63"/>
    <w:rsid w:val="4DF2963C"/>
    <w:rsid w:val="4F26B747"/>
    <w:rsid w:val="515CC21D"/>
    <w:rsid w:val="51948417"/>
    <w:rsid w:val="521F2CCE"/>
    <w:rsid w:val="523FB80F"/>
    <w:rsid w:val="5629CC08"/>
    <w:rsid w:val="592FB3E4"/>
    <w:rsid w:val="5942C516"/>
    <w:rsid w:val="5A7B47F1"/>
    <w:rsid w:val="5B409B81"/>
    <w:rsid w:val="5B9BF19B"/>
    <w:rsid w:val="5BE62451"/>
    <w:rsid w:val="5DD73DF1"/>
    <w:rsid w:val="5EDDF902"/>
    <w:rsid w:val="60B14C85"/>
    <w:rsid w:val="616BC495"/>
    <w:rsid w:val="61839824"/>
    <w:rsid w:val="618F19E7"/>
    <w:rsid w:val="61BF508E"/>
    <w:rsid w:val="6407A5ED"/>
    <w:rsid w:val="64D9E062"/>
    <w:rsid w:val="658CC85D"/>
    <w:rsid w:val="66239136"/>
    <w:rsid w:val="686BB2EB"/>
    <w:rsid w:val="69202FDE"/>
    <w:rsid w:val="6A035E22"/>
    <w:rsid w:val="6AD54033"/>
    <w:rsid w:val="6B589B42"/>
    <w:rsid w:val="6BA353AD"/>
    <w:rsid w:val="6C8565F6"/>
    <w:rsid w:val="6CB0D6F5"/>
    <w:rsid w:val="6CD66E34"/>
    <w:rsid w:val="6CF46BA3"/>
    <w:rsid w:val="6E755A7E"/>
    <w:rsid w:val="702C0C65"/>
    <w:rsid w:val="71CC5482"/>
    <w:rsid w:val="7326447C"/>
    <w:rsid w:val="73BFA069"/>
    <w:rsid w:val="74D95FD4"/>
    <w:rsid w:val="76E41C84"/>
    <w:rsid w:val="7766608E"/>
    <w:rsid w:val="78DA6FBA"/>
    <w:rsid w:val="79794348"/>
    <w:rsid w:val="7A928F33"/>
    <w:rsid w:val="7C6281FF"/>
    <w:rsid w:val="7CB46696"/>
    <w:rsid w:val="7D0FEDFC"/>
    <w:rsid w:val="7D9DD5B2"/>
    <w:rsid w:val="7E84CB58"/>
    <w:rsid w:val="7F308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N20210219-1594514891-3220</_dlc_DocId>
    <_dlc_DocIdUrl xmlns="f6d82c61-1620-4961-a845-3717486f5cdd">
      <Url>https://navioteknoloji.sharepoint.com/teams/N20210219/_layouts/15/DocIdRedir.aspx?ID=N20210219-1594514891-3220</Url>
      <Description>N20210219-1594514891-3220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78E1958-CA71-4BA1-B818-02610D991323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11</revision>
  <dcterms:created xsi:type="dcterms:W3CDTF">2021-11-26T14:18:00.0000000Z</dcterms:created>
  <dcterms:modified xsi:type="dcterms:W3CDTF">2023-01-03T13:22:51.1548183Z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5796055c-8179-4a41-8d58-1e66cb5e6046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