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7FB04223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7FB04223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2DA74BEC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2DA74BEC" w:rsidRDefault="004D01C9" w14:paraId="1BABF3D9" w14:textId="791E8103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2DA74BEC" w:rsidR="411C605E">
                    <w:rPr>
                      <w:sz w:val="20"/>
                      <w:szCs w:val="20"/>
                    </w:rPr>
                    <w:t>NA0003011-DSS-00288</w:t>
                  </w:r>
                </w:p>
              </w:tc>
            </w:tr>
            <w:tr w:rsidR="00914FB6" w:rsidTr="2DA74BEC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2DA74BEC" w:rsidRDefault="00914FB6" w14:paraId="2BFCFFE6" w14:textId="3540942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2DA74BEC" w:rsidR="22E1E6AA">
                    <w:rPr>
                      <w:sz w:val="20"/>
                      <w:szCs w:val="20"/>
                    </w:rPr>
                    <w:t>NEM42106-PIDS-136</w:t>
                  </w:r>
                </w:p>
              </w:tc>
            </w:tr>
            <w:tr w:rsidR="00914FB6" w:rsidTr="2DA74BEC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2DA74BEC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2D541004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DA74BEC" w:rsidR="43FBE08E">
                    <w:rPr>
                      <w:sz w:val="20"/>
                      <w:szCs w:val="20"/>
                    </w:rPr>
                    <w:t>Aziz Kerem Demir</w:t>
                  </w:r>
                </w:p>
              </w:tc>
            </w:tr>
            <w:tr w:rsidR="00914FB6" w:rsidTr="2DA74BEC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2DA74BEC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7FB04223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7FB04223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2DA74BEC" w14:paraId="6EB1A014" w14:textId="77777777">
              <w:tc>
                <w:tcPr>
                  <w:tcW w:w="8988" w:type="dxa"/>
                  <w:tcMar/>
                </w:tcPr>
                <w:p w:rsidR="00CB70A6" w:rsidP="2DA74BEC" w:rsidRDefault="00CB70A6" w14:paraId="5BD0A75E" w14:textId="69E6B9D9">
                  <w:pPr>
                    <w:pStyle w:val="Normal"/>
                  </w:pPr>
                  <w:r w:rsidR="7E3BE294">
                    <w:rPr/>
                    <w:t xml:space="preserve">Software </w:t>
                  </w:r>
                  <w:proofErr w:type="spellStart"/>
                  <w:r w:rsidR="7E3BE294">
                    <w:rPr/>
                    <w:t>shall</w:t>
                  </w:r>
                  <w:proofErr w:type="spellEnd"/>
                  <w:r w:rsidR="7E3BE294">
                    <w:rPr/>
                    <w:t xml:space="preserve"> </w:t>
                  </w:r>
                  <w:proofErr w:type="spellStart"/>
                  <w:r w:rsidR="7E3BE294">
                    <w:rPr/>
                    <w:t>have</w:t>
                  </w:r>
                  <w:proofErr w:type="spellEnd"/>
                  <w:r w:rsidR="7E3BE294">
                    <w:rPr/>
                    <w:t xml:space="preserve"> Alarm </w:t>
                  </w:r>
                  <w:proofErr w:type="spellStart"/>
                  <w:r w:rsidR="7E3BE294">
                    <w:rPr/>
                    <w:t>status</w:t>
                  </w:r>
                  <w:proofErr w:type="spellEnd"/>
                  <w:r w:rsidR="7E3BE294">
                    <w:rPr/>
                    <w:t xml:space="preserve"> </w:t>
                  </w:r>
                  <w:proofErr w:type="spellStart"/>
                  <w:r w:rsidR="7E3BE294">
                    <w:rPr/>
                    <w:t>function</w:t>
                  </w:r>
                  <w:proofErr w:type="spellEnd"/>
                  <w:r w:rsidR="7E3BE294">
                    <w:rPr/>
                    <w:t xml:space="preserve">, </w:t>
                  </w:r>
                  <w:proofErr w:type="spellStart"/>
                  <w:r w:rsidR="7E3BE294">
                    <w:rPr/>
                    <w:t>while</w:t>
                  </w:r>
                  <w:proofErr w:type="spellEnd"/>
                  <w:r w:rsidR="7E3BE294">
                    <w:rPr/>
                    <w:t xml:space="preserve"> software in </w:t>
                  </w:r>
                  <w:proofErr w:type="spellStart"/>
                  <w:r w:rsidR="7E3BE294">
                    <w:rPr/>
                    <w:t>operational</w:t>
                  </w:r>
                  <w:proofErr w:type="spellEnd"/>
                  <w:r w:rsidR="7E3BE294">
                    <w:rPr/>
                    <w:t xml:space="preserve"> mode.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7FB04223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7FB04223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B457B7" w14:paraId="18736372" w14:textId="7523B16D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7FB04223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7FB04223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7FB04223" w14:paraId="07CFC0DD" w14:textId="77777777">
              <w:tc>
                <w:tcPr>
                  <w:tcW w:w="8988" w:type="dxa"/>
                  <w:tcMar/>
                </w:tcPr>
                <w:p w:rsidR="00087DFA" w:rsidP="252ED52A" w:rsidRDefault="00087DFA" w14:paraId="42CE84F7" w14:textId="6D61E739">
                  <w:pPr>
                    <w:pStyle w:val="Normal"/>
                  </w:pPr>
                  <w:r w:rsidR="08649A08">
                    <w:rPr/>
                    <w:t xml:space="preserve">Alarm </w:t>
                  </w:r>
                  <w:proofErr w:type="spellStart"/>
                  <w:r w:rsidR="08649A08">
                    <w:rPr/>
                    <w:t>Status</w:t>
                  </w:r>
                  <w:proofErr w:type="spellEnd"/>
                  <w:r w:rsidR="08649A08">
                    <w:rPr/>
                    <w:t xml:space="preserve"> fonksiyonu </w:t>
                  </w:r>
                  <w:proofErr w:type="spellStart"/>
                  <w:r w:rsidR="743AD04A">
                    <w:rPr/>
                    <w:t>Sensing</w:t>
                  </w:r>
                  <w:proofErr w:type="spellEnd"/>
                  <w:r w:rsidR="08649A08">
                    <w:rPr/>
                    <w:t xml:space="preserve"> </w:t>
                  </w:r>
                  <w:r w:rsidR="19DCAC0C">
                    <w:rPr/>
                    <w:t xml:space="preserve">Element </w:t>
                  </w:r>
                  <w:proofErr w:type="spellStart"/>
                  <w:r w:rsidR="19DCAC0C">
                    <w:rPr/>
                    <w:t>lerden</w:t>
                  </w:r>
                  <w:proofErr w:type="spellEnd"/>
                  <w:r w:rsidR="19DCAC0C">
                    <w:rPr/>
                    <w:t xml:space="preserve"> </w:t>
                  </w:r>
                  <w:r w:rsidR="08649A08">
                    <w:rPr/>
                    <w:t>gelen sıcaklık bilgisinin okunup</w:t>
                  </w:r>
                  <w:r w:rsidR="564DC813">
                    <w:rPr/>
                    <w:t>,</w:t>
                  </w:r>
                  <w:r w:rsidR="08649A08">
                    <w:rPr/>
                    <w:t xml:space="preserve"> </w:t>
                  </w:r>
                  <w:r w:rsidR="7CFEBA96">
                    <w:rPr/>
                    <w:t>işlenip,</w:t>
                  </w:r>
                  <w:r w:rsidR="08649A08">
                    <w:rPr/>
                    <w:t xml:space="preserve"> uyarıların oluşturulduğu fonksiyondur</w:t>
                  </w:r>
                  <w:r w:rsidR="4101E35A">
                    <w:rPr/>
                    <w:t>.</w:t>
                  </w:r>
                  <w:r w:rsidR="08649A08">
                    <w:rPr/>
                    <w:t xml:space="preserve"> </w:t>
                  </w:r>
                  <w:r w:rsidR="5DC8A6B7">
                    <w:rPr/>
                    <w:t>O</w:t>
                  </w:r>
                  <w:r w:rsidR="08649A08">
                    <w:rPr/>
                    <w:t xml:space="preserve">lası bir hata </w:t>
                  </w:r>
                  <w:proofErr w:type="spellStart"/>
                  <w:r w:rsidR="4717F5F5">
                    <w:rPr/>
                    <w:t>false</w:t>
                  </w:r>
                  <w:proofErr w:type="spellEnd"/>
                  <w:r w:rsidR="4717F5F5">
                    <w:rPr/>
                    <w:t xml:space="preserve"> </w:t>
                  </w:r>
                  <w:proofErr w:type="spellStart"/>
                  <w:r w:rsidR="4717F5F5">
                    <w:rPr/>
                    <w:t>warning</w:t>
                  </w:r>
                  <w:proofErr w:type="spellEnd"/>
                  <w:r w:rsidR="4717F5F5">
                    <w:rPr/>
                    <w:t xml:space="preserve"> e</w:t>
                  </w:r>
                  <w:r w:rsidR="08649A08">
                    <w:rPr/>
                    <w:t xml:space="preserve"> neden olabileceği</w:t>
                  </w:r>
                  <w:r w:rsidR="781EB1BF">
                    <w:rPr/>
                    <w:t>nden</w:t>
                  </w:r>
                  <w:r w:rsidR="30C4A75D">
                    <w:rPr/>
                    <w:t xml:space="preserve">, </w:t>
                  </w:r>
                  <w:r w:rsidR="05F160C0">
                    <w:rPr/>
                    <w:t xml:space="preserve">FDU </w:t>
                  </w:r>
                  <w:proofErr w:type="spellStart"/>
                  <w:r w:rsidR="05F160C0">
                    <w:rPr/>
                    <w:t>Power</w:t>
                  </w:r>
                  <w:proofErr w:type="spellEnd"/>
                  <w:r w:rsidR="05F160C0">
                    <w:rPr/>
                    <w:t xml:space="preserve">-on moddayken Alarm </w:t>
                  </w:r>
                  <w:proofErr w:type="spellStart"/>
                  <w:r w:rsidR="05F160C0">
                    <w:rPr/>
                    <w:t>Status</w:t>
                  </w:r>
                  <w:proofErr w:type="spellEnd"/>
                  <w:r w:rsidR="05F160C0">
                    <w:rPr/>
                    <w:t xml:space="preserve"> fonksiyonu olmamalı</w:t>
                  </w:r>
                  <w:r w:rsidR="0CBCB700">
                    <w:rPr/>
                    <w:t>dır</w:t>
                  </w:r>
                  <w:r w:rsidR="4540B75F">
                    <w:rPr/>
                    <w:t>.</w:t>
                  </w:r>
                  <w:r w:rsidR="08649A08">
                    <w:rPr/>
                    <w:t xml:space="preserve"> </w:t>
                  </w:r>
                  <w:r w:rsidR="4D0B57FC">
                    <w:rPr/>
                    <w:t>Yazılım</w:t>
                  </w:r>
                  <w:r w:rsidR="1A5490D6">
                    <w:rPr/>
                    <w:t>,</w:t>
                  </w:r>
                  <w:r w:rsidR="08649A08">
                    <w:rPr/>
                    <w:t xml:space="preserve"> F</w:t>
                  </w:r>
                  <w:r w:rsidR="7922CC7A">
                    <w:rPr/>
                    <w:t>ail</w:t>
                  </w:r>
                  <w:r w:rsidR="08649A08">
                    <w:rPr/>
                    <w:t xml:space="preserve"> </w:t>
                  </w:r>
                  <w:r w:rsidR="67CC4162">
                    <w:rPr/>
                    <w:t>M</w:t>
                  </w:r>
                  <w:r w:rsidR="08649A08">
                    <w:rPr/>
                    <w:t xml:space="preserve">oddayken </w:t>
                  </w:r>
                  <w:proofErr w:type="spellStart"/>
                  <w:r w:rsidR="08649A08">
                    <w:rPr/>
                    <w:t>FDU’nun</w:t>
                  </w:r>
                  <w:proofErr w:type="spellEnd"/>
                  <w:r w:rsidR="08649A08">
                    <w:rPr/>
                    <w:t xml:space="preserve"> Alarm </w:t>
                  </w:r>
                  <w:proofErr w:type="spellStart"/>
                  <w:r w:rsidR="08649A08">
                    <w:rPr/>
                    <w:t>Status</w:t>
                  </w:r>
                  <w:proofErr w:type="spellEnd"/>
                  <w:r w:rsidR="08649A08">
                    <w:rPr/>
                    <w:t xml:space="preserve"> fonksiyonunun çıktılarını etkileyen bir hata tespit edilmiş demektir. Bu hataları </w:t>
                  </w:r>
                  <w:proofErr w:type="spellStart"/>
                  <w:r w:rsidR="13CE910D">
                    <w:rPr/>
                    <w:t>false</w:t>
                  </w:r>
                  <w:proofErr w:type="spellEnd"/>
                  <w:r w:rsidR="13CE910D">
                    <w:rPr/>
                    <w:t xml:space="preserve"> </w:t>
                  </w:r>
                  <w:proofErr w:type="spellStart"/>
                  <w:r w:rsidR="13CE910D">
                    <w:rPr/>
                    <w:t>warning</w:t>
                  </w:r>
                  <w:proofErr w:type="spellEnd"/>
                  <w:r w:rsidR="13CE910D">
                    <w:rPr/>
                    <w:t xml:space="preserve"> </w:t>
                  </w:r>
                  <w:r w:rsidR="08649A08">
                    <w:rPr/>
                    <w:t xml:space="preserve">üretilmesine neden olacağı için FAIL moddayken </w:t>
                  </w:r>
                  <w:r w:rsidR="0B5ACC05">
                    <w:rPr/>
                    <w:t xml:space="preserve">de </w:t>
                  </w:r>
                  <w:r w:rsidR="08649A08">
                    <w:rPr/>
                    <w:t xml:space="preserve">Alarm </w:t>
                  </w:r>
                  <w:proofErr w:type="spellStart"/>
                  <w:r w:rsidR="08649A08">
                    <w:rPr/>
                    <w:t>Status</w:t>
                  </w:r>
                  <w:proofErr w:type="spellEnd"/>
                  <w:r w:rsidR="08649A08">
                    <w:rPr/>
                    <w:t xml:space="preserve"> fonksiyonu </w:t>
                  </w:r>
                  <w:r w:rsidR="3EF0C355">
                    <w:rPr/>
                    <w:t>olmamalı</w:t>
                  </w:r>
                  <w:r w:rsidR="7D19C643">
                    <w:rPr/>
                    <w:t>dır</w:t>
                  </w:r>
                  <w:r w:rsidR="08649A08">
                    <w:rPr/>
                    <w:t>.</w:t>
                  </w:r>
                  <w:r w:rsidR="5BB6705B">
                    <w:rPr/>
                    <w:t xml:space="preserve"> </w:t>
                  </w:r>
                  <w:r w:rsidR="42EED54E">
                    <w:rPr/>
                    <w:t xml:space="preserve">Bu nedenle Alarm </w:t>
                  </w:r>
                  <w:proofErr w:type="spellStart"/>
                  <w:r w:rsidR="42EED54E">
                    <w:rPr/>
                    <w:t>Status</w:t>
                  </w:r>
                  <w:proofErr w:type="spellEnd"/>
                  <w:r w:rsidR="42EED54E">
                    <w:rPr/>
                    <w:t xml:space="preserve"> fonksiyonunun </w:t>
                  </w:r>
                  <w:r w:rsidR="429F981D">
                    <w:rPr/>
                    <w:t xml:space="preserve">sadece </w:t>
                  </w:r>
                  <w:r w:rsidR="5BB6705B">
                    <w:rPr/>
                    <w:t xml:space="preserve">operasyonel moddayken </w:t>
                  </w:r>
                  <w:r w:rsidR="46FE6574">
                    <w:rPr/>
                    <w:t>o</w:t>
                  </w:r>
                  <w:r w:rsidR="5BB6705B">
                    <w:rPr/>
                    <w:t>lması gerekmektedir</w:t>
                  </w:r>
                  <w:r w:rsidR="28B23FEB">
                    <w:rPr/>
                    <w:t>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7FB04223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7FB04223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7FB04223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7FB04223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06663949">
                  <w:r w:rsidR="4BA9D08E">
                    <w:rPr/>
                    <w:t>CORRECTNESS</w:t>
                  </w:r>
                  <w:r w:rsidR="731262A2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5FF0B1BC">
                  <w:r w:rsidR="73A34504">
                    <w:rPr/>
                    <w:t>CLARITY-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7FB04223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01B13C3B">
                  <w:r w:rsidR="446C369A">
                    <w:rPr/>
                    <w:t>COMPLETENESS</w:t>
                  </w:r>
                  <w:r w:rsidR="6474DA58">
                    <w:rPr/>
                    <w:t xml:space="preserve"> </w:t>
                  </w:r>
                  <w:r w:rsidR="6474DA58">
                    <w:rPr/>
                    <w:t>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625528F6">
                  <w:r w:rsidR="12143AF3">
                    <w:rPr/>
                    <w:t>SINGULARITY</w:t>
                  </w:r>
                  <w:r w:rsidR="4C6B53DA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7FB04223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2BA2E157">
                  <w:r w:rsidR="4BA9D08E">
                    <w:rPr/>
                    <w:t>VERIFIABLE</w:t>
                  </w:r>
                  <w:r w:rsidR="31536EE3">
                    <w:rPr/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8A2C36">
                  <w:r w:rsidR="12143AF3">
                    <w:rPr/>
                    <w:t>UNAMBIGUOS</w:t>
                  </w:r>
                  <w:r w:rsidR="7D2EE013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7FB04223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1C78112D">
                  <w:r w:rsidR="4BA9D08E">
                    <w:rPr/>
                    <w:t>FEASIBILITY</w:t>
                  </w:r>
                  <w:r w:rsidR="719167BF">
                    <w:rPr/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1B6E6171">
                  <w:r w:rsidR="12143AF3">
                    <w:rPr/>
                    <w:t>CONSISTANCY</w:t>
                  </w:r>
                  <w:r w:rsidR="26560E43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7FB04223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7FB04223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2DA74BEC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274EED0F" w14:textId="613F662B">
                  <w:pPr>
                    <w:pStyle w:val="Normal"/>
                  </w:pPr>
                  <w:r w:rsidR="581ACA14">
                    <w:rPr/>
                    <w:t>Software</w:t>
                  </w:r>
                </w:p>
              </w:tc>
            </w:tr>
            <w:tr w:rsidR="000E4C7A" w:rsidTr="2DA74BEC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013E36B7" w14:textId="60617D97">
                  <w:pPr>
                    <w:pStyle w:val="Normal"/>
                  </w:pPr>
                  <w:r w:rsidR="29487D0E">
                    <w:rPr/>
                    <w:t>shall have</w:t>
                  </w:r>
                </w:p>
              </w:tc>
            </w:tr>
            <w:tr w:rsidR="000E4C7A" w:rsidTr="2DA74BEC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73B15C66" w14:textId="12DD4266">
                  <w:pPr>
                    <w:pStyle w:val="Normal"/>
                  </w:pPr>
                  <w:r w:rsidR="0316A717">
                    <w:rPr/>
                    <w:t xml:space="preserve">Alarm </w:t>
                  </w:r>
                  <w:proofErr w:type="spellStart"/>
                  <w:r w:rsidR="0316A717">
                    <w:rPr/>
                    <w:t>status</w:t>
                  </w:r>
                  <w:proofErr w:type="spellEnd"/>
                  <w:r w:rsidR="0316A717">
                    <w:rPr/>
                    <w:t xml:space="preserve"> function</w:t>
                  </w:r>
                </w:p>
              </w:tc>
            </w:tr>
            <w:tr w:rsidR="000E4C7A" w:rsidTr="2DA74BEC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2DA74BEC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72FBBDC9" w14:textId="5F6F4F86">
                  <w:pPr>
                    <w:pStyle w:val="Normal"/>
                  </w:pPr>
                  <w:proofErr w:type="spellStart"/>
                  <w:r w:rsidR="3377DEC9">
                    <w:rPr/>
                    <w:t>while</w:t>
                  </w:r>
                  <w:proofErr w:type="spellEnd"/>
                  <w:r w:rsidR="3377DEC9">
                    <w:rPr/>
                    <w:t xml:space="preserve"> software in </w:t>
                  </w:r>
                  <w:proofErr w:type="spellStart"/>
                  <w:r w:rsidR="3377DEC9">
                    <w:rPr/>
                    <w:t>operational</w:t>
                  </w:r>
                  <w:proofErr w:type="spellEnd"/>
                  <w:r w:rsidR="3377DEC9">
                    <w:rPr/>
                    <w:t xml:space="preserve"> mode</w:t>
                  </w:r>
                </w:p>
              </w:tc>
            </w:tr>
            <w:tr w:rsidR="000E4C7A" w:rsidTr="2DA74BEC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7FB04223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7FB04223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1A459C26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26EE4DD9" w:rsidRDefault="00E71EA2" w14:paraId="7D4B2020" w14:textId="20E52015">
                  <w:pPr>
                    <w:pStyle w:val="Normal"/>
                  </w:pPr>
                  <w:r w:rsidR="3967E91E">
                    <w:rPr/>
                    <w:t>MOC4,</w:t>
                  </w:r>
                </w:p>
                <w:p w:rsidR="006F12B7" w:rsidP="26EE4DD9" w:rsidRDefault="00E71EA2" w14:paraId="6A764D00" w14:textId="6098DB99">
                  <w:pPr>
                    <w:pStyle w:val="Normal"/>
                  </w:pPr>
                  <w:r w:rsidR="5D4D4158">
                    <w:rPr/>
                    <w:t xml:space="preserve">FDU operasyonel moddayken (UART üzerinden operasyonel modda olduğu yazdırılabilir) </w:t>
                  </w:r>
                  <w:r w:rsidR="3AE0FB49">
                    <w:rPr/>
                    <w:t xml:space="preserve">Termal giriş </w:t>
                  </w:r>
                  <w:r w:rsidR="56DB0EC6">
                    <w:rPr/>
                    <w:t xml:space="preserve">uçlarına </w:t>
                  </w:r>
                  <w:r w:rsidR="4A40DCBA">
                    <w:rPr/>
                    <w:t>3.5V</w:t>
                  </w:r>
                  <w:r w:rsidR="4A40DCBA">
                    <w:rPr/>
                    <w:t xml:space="preserve"> </w:t>
                  </w:r>
                  <w:r w:rsidR="1DF5C5D5">
                    <w:rPr/>
                    <w:t xml:space="preserve">uygulanır </w:t>
                  </w:r>
                  <w:r w:rsidR="4A40DCBA">
                    <w:rPr/>
                    <w:t xml:space="preserve">ve </w:t>
                  </w:r>
                  <w:proofErr w:type="spellStart"/>
                  <w:r w:rsidR="4225449F">
                    <w:rPr/>
                    <w:t>discrete</w:t>
                  </w:r>
                  <w:proofErr w:type="spellEnd"/>
                  <w:r w:rsidR="4225449F">
                    <w:rPr/>
                    <w:t xml:space="preserve"> ve ARINC</w:t>
                  </w:r>
                  <w:r w:rsidR="5D41A52A">
                    <w:rPr/>
                    <w:t>429</w:t>
                  </w:r>
                  <w:r w:rsidR="4225449F">
                    <w:rPr/>
                    <w:t xml:space="preserve"> ile </w:t>
                  </w:r>
                  <w:r w:rsidR="48F1A2D1">
                    <w:rPr/>
                    <w:t>uyarı</w:t>
                  </w:r>
                  <w:r w:rsidR="4225449F">
                    <w:rPr/>
                    <w:t xml:space="preserve"> iletebilir. </w:t>
                  </w:r>
                  <w:r w:rsidR="530C8375">
                    <w:rPr/>
                    <w:t xml:space="preserve">İletilen mesajlar </w:t>
                  </w:r>
                  <w:r w:rsidR="4225449F">
                    <w:rPr/>
                    <w:t>ARINC</w:t>
                  </w:r>
                  <w:r w:rsidR="65882931">
                    <w:rPr/>
                    <w:t>429</w:t>
                  </w:r>
                  <w:r w:rsidR="4225449F">
                    <w:rPr/>
                    <w:t xml:space="preserve"> </w:t>
                  </w:r>
                  <w:proofErr w:type="spellStart"/>
                  <w:r w:rsidR="4225449F">
                    <w:rPr/>
                    <w:t>analyzer</w:t>
                  </w:r>
                  <w:proofErr w:type="spellEnd"/>
                  <w:r w:rsidR="4225449F">
                    <w:rPr/>
                    <w:t xml:space="preserve"> ile </w:t>
                  </w:r>
                  <w:r w:rsidR="157FF3F8">
                    <w:rPr/>
                    <w:t>incelen</w:t>
                  </w:r>
                  <w:r w:rsidR="606DD3CF">
                    <w:rPr/>
                    <w:t>ip uyarı verildiği doğrulanabilir</w:t>
                  </w:r>
                  <w:r w:rsidR="59B60605">
                    <w:rPr/>
                    <w:t>. Fail mod</w:t>
                  </w:r>
                  <w:r w:rsidR="36CF44C5">
                    <w:rPr/>
                    <w:t>,</w:t>
                  </w:r>
                  <w:r w:rsidR="59B60605">
                    <w:rPr/>
                    <w:t xml:space="preserve"> kalibrasyon </w:t>
                  </w:r>
                  <w:r w:rsidR="4C7A18DA">
                    <w:rPr/>
                    <w:t xml:space="preserve">mod veya </w:t>
                  </w:r>
                  <w:proofErr w:type="spellStart"/>
                  <w:r w:rsidR="4C7A18DA">
                    <w:rPr/>
                    <w:t>power</w:t>
                  </w:r>
                  <w:proofErr w:type="spellEnd"/>
                  <w:r w:rsidR="4C7A18DA">
                    <w:rPr/>
                    <w:t xml:space="preserve">-on modunda iken (UART üzerinden hangi modda olduğu yazdırılabilir) </w:t>
                  </w:r>
                  <w:r w:rsidR="65BCBF71">
                    <w:rPr/>
                    <w:t xml:space="preserve">Termal </w:t>
                  </w:r>
                  <w:r w:rsidR="39298AB4">
                    <w:rPr/>
                    <w:t xml:space="preserve">giriş uçlarına </w:t>
                  </w:r>
                  <w:r w:rsidR="1EC1819B">
                    <w:rPr/>
                    <w:t>3.5V</w:t>
                  </w:r>
                  <w:r w:rsidR="6E521E1D">
                    <w:rPr/>
                    <w:t xml:space="preserve"> </w:t>
                  </w:r>
                  <w:r w:rsidR="6E521E1D">
                    <w:rPr/>
                    <w:t>uygulanabilir</w:t>
                  </w:r>
                  <w:r w:rsidR="1EC1819B">
                    <w:rPr/>
                    <w:t xml:space="preserve"> ve ARINC</w:t>
                  </w:r>
                  <w:r w:rsidR="74D26690">
                    <w:rPr/>
                    <w:t>429</w:t>
                  </w:r>
                  <w:r w:rsidR="1EC1819B">
                    <w:rPr/>
                    <w:t xml:space="preserve"> </w:t>
                  </w:r>
                  <w:proofErr w:type="spellStart"/>
                  <w:r w:rsidR="1EC1819B">
                    <w:rPr/>
                    <w:t>analyzer</w:t>
                  </w:r>
                  <w:proofErr w:type="spellEnd"/>
                  <w:r w:rsidR="1EC1819B">
                    <w:rPr/>
                    <w:t xml:space="preserve"> ile ARINC</w:t>
                  </w:r>
                  <w:r w:rsidR="657E68BB">
                    <w:rPr/>
                    <w:t>429</w:t>
                  </w:r>
                  <w:r w:rsidR="1EC1819B">
                    <w:rPr/>
                    <w:t xml:space="preserve"> kanalı gözlemlenip hata verilmediği gözlemlenebilir.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7FB04223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7FB04223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7FB04223" w14:paraId="4F0474EE" w14:textId="77777777">
              <w:tc>
                <w:tcPr>
                  <w:tcW w:w="8988" w:type="dxa"/>
                  <w:tcMar/>
                </w:tcPr>
                <w:p w:rsidR="00334478" w:rsidP="00C41EC8" w:rsidRDefault="00334478" w14:paraId="32703FA5" w14:textId="26D35CC2">
                  <w:r w:rsidR="0A29F41E">
                    <w:rPr/>
                    <w:t xml:space="preserve">FDU </w:t>
                  </w:r>
                  <w:proofErr w:type="spellStart"/>
                  <w:r w:rsidR="0A29F41E">
                    <w:rPr/>
                    <w:t>nun</w:t>
                  </w:r>
                  <w:proofErr w:type="spellEnd"/>
                  <w:r w:rsidR="0A29F41E">
                    <w:rPr/>
                    <w:t xml:space="preserve"> hangi modda olduğu bir mod değişkeninde tutulabilir. </w:t>
                  </w:r>
                  <w:r w:rsidR="1A52F9C5">
                    <w:rPr/>
                    <w:t xml:space="preserve">Mod değişkeninin fail mod, kalibrasyon mod, </w:t>
                  </w:r>
                  <w:proofErr w:type="spellStart"/>
                  <w:r w:rsidR="1A52F9C5">
                    <w:rPr/>
                    <w:t>power</w:t>
                  </w:r>
                  <w:proofErr w:type="spellEnd"/>
                  <w:r w:rsidR="1A52F9C5">
                    <w:rPr/>
                    <w:t xml:space="preserve">-on modlarında olması durumunda </w:t>
                  </w:r>
                  <w:r w:rsidR="4E7C3B71">
                    <w:rPr/>
                    <w:t xml:space="preserve">yazılım </w:t>
                  </w:r>
                  <w:r w:rsidR="1A52F9C5">
                    <w:rPr/>
                    <w:t xml:space="preserve">alarm </w:t>
                  </w:r>
                  <w:proofErr w:type="spellStart"/>
                  <w:r w:rsidR="15E59BA6">
                    <w:rPr/>
                    <w:t>status</w:t>
                  </w:r>
                  <w:proofErr w:type="spellEnd"/>
                  <w:r w:rsidR="1A52F9C5">
                    <w:rPr/>
                    <w:t xml:space="preserve"> fonksiyonuna sahip olamayabilir.</w:t>
                  </w:r>
                  <w:r w:rsidR="6AFF0F0B">
                    <w:rPr/>
                    <w:t xml:space="preserve"> </w:t>
                  </w:r>
                </w:p>
                <w:p w:rsidR="00334478" w:rsidP="00C41EC8" w:rsidRDefault="00334478" w14:paraId="1B7BF50B" w14:textId="75BF2B44">
                  <w:r w:rsidR="6AFF0F0B">
                    <w:rPr/>
                    <w:t>Mod değişkeninin operasyonel mod olduğu durumda</w:t>
                  </w:r>
                  <w:r w:rsidR="269A7FA9">
                    <w:rPr/>
                    <w:t>;</w:t>
                  </w:r>
                  <w:r w:rsidR="6AFF0F0B">
                    <w:rPr/>
                    <w:t xml:space="preserve"> </w:t>
                  </w:r>
                  <w:r w:rsidR="5A9D8F73">
                    <w:rPr/>
                    <w:t xml:space="preserve">yazılım </w:t>
                  </w:r>
                  <w:r w:rsidR="041E394A">
                    <w:rPr/>
                    <w:t>oluşturduğu</w:t>
                  </w:r>
                  <w:r w:rsidR="041E394A">
                    <w:rPr/>
                    <w:t xml:space="preserve"> yangın/yüksek sıcaklık uyarılarını ARINC429 ve </w:t>
                  </w:r>
                  <w:proofErr w:type="spellStart"/>
                  <w:r w:rsidR="041E394A">
                    <w:rPr/>
                    <w:t>discrete</w:t>
                  </w:r>
                  <w:proofErr w:type="spellEnd"/>
                  <w:r w:rsidR="041E394A">
                    <w:rPr/>
                    <w:t xml:space="preserve"> arayüzlerden gönderebilir</w:t>
                  </w:r>
                  <w:r w:rsidR="42FD2CB1">
                    <w:rPr/>
                    <w:t>.</w:t>
                  </w:r>
                </w:p>
                <w:p w:rsidR="00334478" w:rsidP="26EE4DD9" w:rsidRDefault="00334478" w14:paraId="5954A3E6" w14:textId="6B30BE2A">
                  <w:pPr>
                    <w:pStyle w:val="Normal"/>
                  </w:pPr>
                </w:p>
                <w:p w:rsidR="00334478" w:rsidP="26EE4DD9" w:rsidRDefault="00334478" w14:paraId="05F2CF39" w14:textId="2A35ADD0">
                  <w:pPr>
                    <w:pStyle w:val="Normal"/>
                  </w:pPr>
                  <w:r w:rsidR="31EF550C">
                    <w:rPr/>
                    <w:t>CLARITY</w:t>
                  </w:r>
                  <w:r w:rsidR="21615C58">
                    <w:rPr/>
                    <w:t xml:space="preserve">: </w:t>
                  </w:r>
                  <w:proofErr w:type="spellStart"/>
                  <w:r w:rsidR="0888C32A">
                    <w:rPr/>
                    <w:t>wording</w:t>
                  </w:r>
                  <w:proofErr w:type="spellEnd"/>
                  <w:r w:rsidR="0888C32A">
                    <w:rPr/>
                    <w:t xml:space="preserve"> </w:t>
                  </w:r>
                  <w:r w:rsidR="21615C58">
                    <w:rPr/>
                    <w:t>software in tekrar yazılması gereksiz olabilir mi?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7FB04223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7FB04223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679F4091" w14:paraId="4E02DD80" w14:textId="77777777">
              <w:tc>
                <w:tcPr>
                  <w:tcW w:w="8988" w:type="dxa"/>
                  <w:tcMar/>
                </w:tcPr>
                <w:p w:rsidR="00E27154" w:rsidP="00212B47" w:rsidRDefault="00E71EA2" w14:paraId="36C8BCE1" w14:textId="64248AFA">
                  <w:r w:rsidR="03D9E9B6">
                    <w:rPr/>
                    <w:t xml:space="preserve">Software </w:t>
                  </w:r>
                  <w:proofErr w:type="spellStart"/>
                  <w:r w:rsidR="03D9E9B6">
                    <w:rPr/>
                    <w:t>shall</w:t>
                  </w:r>
                  <w:proofErr w:type="spellEnd"/>
                  <w:r w:rsidR="03D9E9B6">
                    <w:rPr/>
                    <w:t xml:space="preserve"> </w:t>
                  </w:r>
                  <w:proofErr w:type="spellStart"/>
                  <w:r w:rsidR="03D9E9B6">
                    <w:rPr/>
                    <w:t>have</w:t>
                  </w:r>
                  <w:proofErr w:type="spellEnd"/>
                  <w:r w:rsidR="03D9E9B6">
                    <w:rPr/>
                    <w:t xml:space="preserve"> Alarm </w:t>
                  </w:r>
                  <w:proofErr w:type="spellStart"/>
                  <w:r w:rsidR="03D9E9B6">
                    <w:rPr/>
                    <w:t>status</w:t>
                  </w:r>
                  <w:proofErr w:type="spellEnd"/>
                  <w:r w:rsidR="03D9E9B6">
                    <w:rPr/>
                    <w:t xml:space="preserve"> </w:t>
                  </w:r>
                  <w:proofErr w:type="spellStart"/>
                  <w:r w:rsidR="03D9E9B6">
                    <w:rPr/>
                    <w:t>function</w:t>
                  </w:r>
                  <w:proofErr w:type="spellEnd"/>
                  <w:r w:rsidR="03D9E9B6">
                    <w:rPr/>
                    <w:t xml:space="preserve"> </w:t>
                  </w:r>
                  <w:r w:rsidR="19E1CA63">
                    <w:rPr/>
                    <w:t xml:space="preserve">while </w:t>
                  </w:r>
                  <w:r w:rsidR="03D9E9B6">
                    <w:rPr/>
                    <w:t xml:space="preserve">in </w:t>
                  </w:r>
                  <w:r w:rsidR="03D9E9B6">
                    <w:rPr/>
                    <w:t>operational</w:t>
                  </w:r>
                  <w:r w:rsidR="03D9E9B6">
                    <w:rPr/>
                    <w:t xml:space="preserve"> </w:t>
                  </w:r>
                  <w:proofErr w:type="spellStart"/>
                  <w:r w:rsidR="03D9E9B6">
                    <w:rPr/>
                    <w:t>mode</w:t>
                  </w:r>
                  <w:proofErr w:type="spellEnd"/>
                  <w:r w:rsidR="03D9E9B6">
                    <w:rPr/>
                    <w:t xml:space="preserve">.  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7FB04223" w14:paraId="4DB0E93B" w14:textId="77777777">
        <w:trPr>
          <w:cantSplit/>
          <w:trHeight w:val="675"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7FB04223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2C57BC" w:rsidRDefault="00E71EA2" w14:paraId="16F063FD" w14:textId="7EDD7320">
            <w:pPr>
              <w:pStyle w:val="ListeParagraf"/>
              <w:numPr>
                <w:ilvl w:val="0"/>
                <w:numId w:val="24"/>
              </w:numPr>
            </w:pPr>
            <w:r>
              <w:t>N/A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60158F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F6F12A7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399272E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9F31336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7C1A6E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BE296AC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2BC8D86E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5938425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188e613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953d2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f4924b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09468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25CFA0E"/>
    <w:rsid w:val="0316A717"/>
    <w:rsid w:val="0377F80C"/>
    <w:rsid w:val="03D9E9B6"/>
    <w:rsid w:val="041E394A"/>
    <w:rsid w:val="05400BE0"/>
    <w:rsid w:val="056EC102"/>
    <w:rsid w:val="0594F241"/>
    <w:rsid w:val="05E76F06"/>
    <w:rsid w:val="05F160C0"/>
    <w:rsid w:val="06C0A4A5"/>
    <w:rsid w:val="085027D5"/>
    <w:rsid w:val="08649A08"/>
    <w:rsid w:val="0888C32A"/>
    <w:rsid w:val="089637DB"/>
    <w:rsid w:val="08CC9C78"/>
    <w:rsid w:val="08FB6423"/>
    <w:rsid w:val="09BDC296"/>
    <w:rsid w:val="0A29F41E"/>
    <w:rsid w:val="0A564C53"/>
    <w:rsid w:val="0B151A25"/>
    <w:rsid w:val="0B2E071B"/>
    <w:rsid w:val="0B5ACC05"/>
    <w:rsid w:val="0B9232D0"/>
    <w:rsid w:val="0BFAFE07"/>
    <w:rsid w:val="0CBCB700"/>
    <w:rsid w:val="0D6E8EB0"/>
    <w:rsid w:val="0F3332DC"/>
    <w:rsid w:val="1025208C"/>
    <w:rsid w:val="105ED8EA"/>
    <w:rsid w:val="106B2C93"/>
    <w:rsid w:val="116C84E7"/>
    <w:rsid w:val="11DE8C1B"/>
    <w:rsid w:val="12143AF3"/>
    <w:rsid w:val="12AD6311"/>
    <w:rsid w:val="12F55F46"/>
    <w:rsid w:val="135F0556"/>
    <w:rsid w:val="13CE910D"/>
    <w:rsid w:val="157FF3F8"/>
    <w:rsid w:val="1599C940"/>
    <w:rsid w:val="15C858C3"/>
    <w:rsid w:val="15E4671C"/>
    <w:rsid w:val="15E59BA6"/>
    <w:rsid w:val="161A0F8C"/>
    <w:rsid w:val="175DF4BB"/>
    <w:rsid w:val="176DF9DE"/>
    <w:rsid w:val="17C38FBE"/>
    <w:rsid w:val="17D73073"/>
    <w:rsid w:val="18B9D3A6"/>
    <w:rsid w:val="1917166E"/>
    <w:rsid w:val="19DCAC0C"/>
    <w:rsid w:val="19E1CA63"/>
    <w:rsid w:val="1A1E7B31"/>
    <w:rsid w:val="1A459C26"/>
    <w:rsid w:val="1A52F9C5"/>
    <w:rsid w:val="1A5490D6"/>
    <w:rsid w:val="1B0BED84"/>
    <w:rsid w:val="1BBA4B92"/>
    <w:rsid w:val="1D30873E"/>
    <w:rsid w:val="1DD3BE39"/>
    <w:rsid w:val="1DF5C5D5"/>
    <w:rsid w:val="1E3C7B49"/>
    <w:rsid w:val="1EBDF41F"/>
    <w:rsid w:val="1EC1819B"/>
    <w:rsid w:val="206B96F8"/>
    <w:rsid w:val="20D54E1E"/>
    <w:rsid w:val="210B5EFB"/>
    <w:rsid w:val="21615C58"/>
    <w:rsid w:val="22E1E6AA"/>
    <w:rsid w:val="22FB87C4"/>
    <w:rsid w:val="24A31BF4"/>
    <w:rsid w:val="252ED52A"/>
    <w:rsid w:val="25E69B6D"/>
    <w:rsid w:val="26560E43"/>
    <w:rsid w:val="269A7FA9"/>
    <w:rsid w:val="269AE3D9"/>
    <w:rsid w:val="26E4F311"/>
    <w:rsid w:val="26EE4DD9"/>
    <w:rsid w:val="28299558"/>
    <w:rsid w:val="28B23FEB"/>
    <w:rsid w:val="29487D0E"/>
    <w:rsid w:val="29DB6E55"/>
    <w:rsid w:val="2A06DF7A"/>
    <w:rsid w:val="2B463D29"/>
    <w:rsid w:val="2C9E9D9A"/>
    <w:rsid w:val="2DA74BEC"/>
    <w:rsid w:val="2E543200"/>
    <w:rsid w:val="2E8F4E4C"/>
    <w:rsid w:val="2F11223A"/>
    <w:rsid w:val="30BAC243"/>
    <w:rsid w:val="30C4A75D"/>
    <w:rsid w:val="31536EE3"/>
    <w:rsid w:val="31EF550C"/>
    <w:rsid w:val="32DFA196"/>
    <w:rsid w:val="3377DEC9"/>
    <w:rsid w:val="33AF8900"/>
    <w:rsid w:val="3413EF02"/>
    <w:rsid w:val="347D6647"/>
    <w:rsid w:val="3490B2CC"/>
    <w:rsid w:val="34E7BA32"/>
    <w:rsid w:val="3533BE1D"/>
    <w:rsid w:val="354CE67A"/>
    <w:rsid w:val="35C8F956"/>
    <w:rsid w:val="364CF6AE"/>
    <w:rsid w:val="3651EC38"/>
    <w:rsid w:val="3698AC6A"/>
    <w:rsid w:val="36CF44C5"/>
    <w:rsid w:val="37279BF9"/>
    <w:rsid w:val="37533990"/>
    <w:rsid w:val="376CF2BB"/>
    <w:rsid w:val="381F5AF4"/>
    <w:rsid w:val="39298AB4"/>
    <w:rsid w:val="3967E91E"/>
    <w:rsid w:val="3973854C"/>
    <w:rsid w:val="39BB2B55"/>
    <w:rsid w:val="3A13F339"/>
    <w:rsid w:val="3A238792"/>
    <w:rsid w:val="3A2AD78E"/>
    <w:rsid w:val="3AB72A34"/>
    <w:rsid w:val="3AE0FB49"/>
    <w:rsid w:val="3C153FC8"/>
    <w:rsid w:val="3C6993E5"/>
    <w:rsid w:val="3D3ED002"/>
    <w:rsid w:val="3E75741B"/>
    <w:rsid w:val="3EDAA063"/>
    <w:rsid w:val="3EF0C355"/>
    <w:rsid w:val="3F1C2136"/>
    <w:rsid w:val="40394DDC"/>
    <w:rsid w:val="405656AD"/>
    <w:rsid w:val="4101E35A"/>
    <w:rsid w:val="41102E86"/>
    <w:rsid w:val="411C605E"/>
    <w:rsid w:val="4182DB85"/>
    <w:rsid w:val="4225449F"/>
    <w:rsid w:val="42396933"/>
    <w:rsid w:val="429B3DA7"/>
    <w:rsid w:val="429F981D"/>
    <w:rsid w:val="42BD8D53"/>
    <w:rsid w:val="42E01864"/>
    <w:rsid w:val="42EED54E"/>
    <w:rsid w:val="42FD2CB1"/>
    <w:rsid w:val="43B89177"/>
    <w:rsid w:val="43FBE08E"/>
    <w:rsid w:val="4423C890"/>
    <w:rsid w:val="4450B09B"/>
    <w:rsid w:val="446C369A"/>
    <w:rsid w:val="44864797"/>
    <w:rsid w:val="451A2035"/>
    <w:rsid w:val="4540B75F"/>
    <w:rsid w:val="456D8A35"/>
    <w:rsid w:val="461BF1D5"/>
    <w:rsid w:val="46FE6574"/>
    <w:rsid w:val="4717F5F5"/>
    <w:rsid w:val="487A687E"/>
    <w:rsid w:val="48F1A2D1"/>
    <w:rsid w:val="4A40DCBA"/>
    <w:rsid w:val="4AE1ED6C"/>
    <w:rsid w:val="4BA9D08E"/>
    <w:rsid w:val="4BC3A35C"/>
    <w:rsid w:val="4BD7279A"/>
    <w:rsid w:val="4C6B53DA"/>
    <w:rsid w:val="4C7A18DA"/>
    <w:rsid w:val="4C7DBDCD"/>
    <w:rsid w:val="4CD46799"/>
    <w:rsid w:val="4D0B57FC"/>
    <w:rsid w:val="4D0E8AA8"/>
    <w:rsid w:val="4D5CE152"/>
    <w:rsid w:val="4D77423C"/>
    <w:rsid w:val="4D9E6A08"/>
    <w:rsid w:val="4E7C3B71"/>
    <w:rsid w:val="4E83F80E"/>
    <w:rsid w:val="4F907680"/>
    <w:rsid w:val="508E4DAA"/>
    <w:rsid w:val="50B4DDD5"/>
    <w:rsid w:val="50BF9291"/>
    <w:rsid w:val="51351EC0"/>
    <w:rsid w:val="530C8375"/>
    <w:rsid w:val="535B188C"/>
    <w:rsid w:val="5452CBFB"/>
    <w:rsid w:val="547D4C93"/>
    <w:rsid w:val="564DC813"/>
    <w:rsid w:val="56CF452A"/>
    <w:rsid w:val="56DB0EC6"/>
    <w:rsid w:val="56E6AAF4"/>
    <w:rsid w:val="574E09AA"/>
    <w:rsid w:val="575B908A"/>
    <w:rsid w:val="581ACA14"/>
    <w:rsid w:val="5970B3F0"/>
    <w:rsid w:val="59B60605"/>
    <w:rsid w:val="59E49914"/>
    <w:rsid w:val="59FE91EB"/>
    <w:rsid w:val="5A2112B3"/>
    <w:rsid w:val="5A84F575"/>
    <w:rsid w:val="5A8EC7D9"/>
    <w:rsid w:val="5A9D8F73"/>
    <w:rsid w:val="5AD114F9"/>
    <w:rsid w:val="5BB6705B"/>
    <w:rsid w:val="5CB8CC8A"/>
    <w:rsid w:val="5D41A52A"/>
    <w:rsid w:val="5D4D4158"/>
    <w:rsid w:val="5DC8A6B7"/>
    <w:rsid w:val="5E21A524"/>
    <w:rsid w:val="5E7881B0"/>
    <w:rsid w:val="5F12C11F"/>
    <w:rsid w:val="5F9CB2AF"/>
    <w:rsid w:val="606DD3CF"/>
    <w:rsid w:val="611F8C95"/>
    <w:rsid w:val="6140D516"/>
    <w:rsid w:val="627B9628"/>
    <w:rsid w:val="63C0E257"/>
    <w:rsid w:val="63FC0EC2"/>
    <w:rsid w:val="6474DA58"/>
    <w:rsid w:val="650BE0F0"/>
    <w:rsid w:val="657E68BB"/>
    <w:rsid w:val="65882931"/>
    <w:rsid w:val="6594E6CA"/>
    <w:rsid w:val="65BCBF71"/>
    <w:rsid w:val="67322873"/>
    <w:rsid w:val="679F4091"/>
    <w:rsid w:val="67CC4162"/>
    <w:rsid w:val="682D482A"/>
    <w:rsid w:val="68C33BE8"/>
    <w:rsid w:val="68ED1B5E"/>
    <w:rsid w:val="697FE959"/>
    <w:rsid w:val="69E8B427"/>
    <w:rsid w:val="6ADE7BBD"/>
    <w:rsid w:val="6AFF0F0B"/>
    <w:rsid w:val="6B0EC416"/>
    <w:rsid w:val="6CAC6E64"/>
    <w:rsid w:val="6D33F376"/>
    <w:rsid w:val="6D856CAE"/>
    <w:rsid w:val="6DDD4E48"/>
    <w:rsid w:val="6E24D165"/>
    <w:rsid w:val="6E521E1D"/>
    <w:rsid w:val="6F5A18DA"/>
    <w:rsid w:val="705DCDBE"/>
    <w:rsid w:val="70D7C9EE"/>
    <w:rsid w:val="7179EAAF"/>
    <w:rsid w:val="719167BF"/>
    <w:rsid w:val="71ADAA97"/>
    <w:rsid w:val="72D35B83"/>
    <w:rsid w:val="731262A2"/>
    <w:rsid w:val="73A34504"/>
    <w:rsid w:val="742D89FD"/>
    <w:rsid w:val="743AD04A"/>
    <w:rsid w:val="74B9DCA3"/>
    <w:rsid w:val="74D26690"/>
    <w:rsid w:val="74DD84F1"/>
    <w:rsid w:val="7552DFC9"/>
    <w:rsid w:val="75CF70B4"/>
    <w:rsid w:val="76304977"/>
    <w:rsid w:val="7700F28C"/>
    <w:rsid w:val="770476D1"/>
    <w:rsid w:val="778AFE7E"/>
    <w:rsid w:val="781525B3"/>
    <w:rsid w:val="781EB1BF"/>
    <w:rsid w:val="7922CC7A"/>
    <w:rsid w:val="79F026AF"/>
    <w:rsid w:val="7A6583D7"/>
    <w:rsid w:val="7AB2AEC1"/>
    <w:rsid w:val="7AD98C74"/>
    <w:rsid w:val="7C42CD70"/>
    <w:rsid w:val="7C749F34"/>
    <w:rsid w:val="7CF916E7"/>
    <w:rsid w:val="7CFB9211"/>
    <w:rsid w:val="7CFEBA96"/>
    <w:rsid w:val="7D19C643"/>
    <w:rsid w:val="7D2EE013"/>
    <w:rsid w:val="7D79F959"/>
    <w:rsid w:val="7E3BE294"/>
    <w:rsid w:val="7E92FB7A"/>
    <w:rsid w:val="7FB04223"/>
    <w:rsid w:val="7FE49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N20210219-1594514891-3249</_dlc_DocId>
    <_dlc_DocIdUrl xmlns="f6d82c61-1620-4961-a845-3717486f5cdd">
      <Url>https://navioteknoloji.sharepoint.com/teams/N20210219/_layouts/15/DocIdRedir.aspx?ID=N20210219-1594514891-3249</Url>
      <Description>N20210219-1594514891-3249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1E58F28-BEAC-4B44-99F1-40E50507830A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Aziz Kerem Demir</lastModifiedBy>
  <revision>15</revision>
  <dcterms:created xsi:type="dcterms:W3CDTF">2021-11-26T14:18:00.0000000Z</dcterms:created>
  <dcterms:modified xsi:type="dcterms:W3CDTF">2023-01-19T08:13:41.9727787Z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b793c6b6-2ba8-4f7f-a3d8-cbdecc910321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