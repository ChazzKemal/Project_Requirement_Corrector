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30532A95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30532A95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F052670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668A06B" w:rsidRDefault="004D01C9" w14:paraId="1BABF3D9" w14:textId="5684D7C1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DEB9E6D" w:rsidR="3D094C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NA0003011-DSS-00263</w:t>
                  </w:r>
                </w:p>
              </w:tc>
            </w:tr>
            <w:tr w:rsidR="00914FB6" w:rsidTr="0F052670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668A06B" w:rsidRDefault="00914FB6" w14:paraId="2BFCFFE6" w14:textId="4BB58710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DEB9E6D" w:rsidR="33AF3BE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NEM42106-PIDS-052</w:t>
                  </w:r>
                </w:p>
              </w:tc>
            </w:tr>
            <w:tr w:rsidR="00914FB6" w:rsidTr="0F052670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0F052670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0F052670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6F768AAA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F052670" w:rsidR="58933B3F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0F052670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30532A95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30532A95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DEB9E6D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48774418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DEB9E6D" w:rsidR="07EF3B0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report failure about open and short circuit via ARINC429 separately for each “SENSING ELEMENT” or its corresponding conditioning circuits. 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30532A95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30532A95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30532A95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30532A95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0F052670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0F052670" w:rsidRDefault="00087DFA" w14:paraId="42CE84F7" w14:textId="3CFE760A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0F052670" w:rsidR="2EBAE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0F052670" w:rsidR="2EBAE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elementte açık devre veya kısa devre olması durumunda</w:t>
                  </w:r>
                  <w:r w:rsidRPr="0F052670" w:rsidR="4D4891D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,</w:t>
                  </w:r>
                  <w:r w:rsidRPr="0F052670" w:rsidR="5BAC5DC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F052670" w:rsidR="35026A0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</w:t>
                  </w:r>
                  <w:r w:rsidRPr="0F052670" w:rsidR="35026A0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/yüksek sıcaklık algılama işlevimiz yanlış </w:t>
                  </w:r>
                  <w:r w:rsidRPr="0F052670" w:rsidR="35026A0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çalışacaktır</w:t>
                  </w:r>
                  <w:r w:rsidRPr="0F052670" w:rsidR="2EBAE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 </w:t>
                  </w:r>
                  <w:r w:rsidRPr="0F052670" w:rsidR="440CFD6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durum FPS için</w:t>
                  </w:r>
                  <w:r w:rsidRPr="0F052670" w:rsidR="440CFD6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F052670" w:rsidR="0149019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MAJOR HATA olduğundan</w:t>
                  </w:r>
                  <w:r w:rsidRPr="0F052670" w:rsidR="0149019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F052670" w:rsidR="2EBAE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sistemin ARINC 429 aracılığıyla hatayı </w:t>
                  </w:r>
                  <w:r w:rsidRPr="0F052670" w:rsidR="2EBAE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bildirmesi gerektiği </w:t>
                  </w:r>
                  <w:r w:rsidRPr="0F052670" w:rsidR="68A1B61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istenmiştir</w:t>
                  </w:r>
                  <w:r w:rsidRPr="0F052670" w:rsidR="2EBAE8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30532A95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30532A95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30532A95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F1EFCC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3C3123D">
                  <w:r w:rsidR="1CD621C8">
                    <w:rPr/>
                    <w:t>CLARITY</w:t>
                  </w:r>
                  <w:r w:rsidR="08981FA9">
                    <w:rPr/>
                    <w:t xml:space="preserve"> + 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1A95C12">
                  <w:r w:rsidR="1CD621C8">
                    <w:rPr/>
                    <w:t>COMPLETENESS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30532A95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30532A95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F052670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0F052670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EB9E6D" w:rsidRDefault="000E4C7A" w14:paraId="013E36B7" w14:textId="04E8BDF7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0F052670" w:rsidR="16E3F12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0F052670" w:rsidR="16E3F12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16E3F12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report</w:t>
                  </w:r>
                  <w:proofErr w:type="spellEnd"/>
                </w:p>
              </w:tc>
            </w:tr>
            <w:tr w:rsidR="000E4C7A" w:rsidTr="0F052670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4E65AD9E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failure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about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open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short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circuit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via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 ARINC429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separately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for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each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“SENSING ELEMENT” 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or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its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corresponding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conditioning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circuits</w:t>
                  </w:r>
                  <w:proofErr w:type="spellEnd"/>
                  <w:r w:rsidRPr="0F052670" w:rsidR="5D0E0E1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 </w:t>
                  </w:r>
                </w:p>
              </w:tc>
            </w:tr>
            <w:tr w:rsidR="000E4C7A" w:rsidTr="0F052670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0F052670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EB9E6D" w:rsidRDefault="000E4C7A" w14:paraId="72FBBDC9" w14:textId="2DC709C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0F052670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30532A95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30532A95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4EA9649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DEB9E6D" w:rsidRDefault="00E71EA2" w14:paraId="189AF0AC" w14:textId="3FF2BAC9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2DEB9E6D" w:rsidR="391FA3B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MOC4, Laboratuvar testi ile doğrulanabilir.</w:t>
                  </w:r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  <w:p w:rsidR="006F12B7" w:rsidP="24EA9649" w:rsidRDefault="00E71EA2" w14:paraId="0AB3996F" w14:textId="1BEDDC3A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4EA9649" w:rsidR="6DDE643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Gereksinimin doğrulanabilmesi için FDU çalışır hale getirilir. ARINC</w:t>
                  </w:r>
                  <w:r w:rsidRPr="24EA9649" w:rsidR="52F1B57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24EA9649" w:rsidR="6DDE643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datalarını okuyabilmek için ARINC</w:t>
                  </w:r>
                  <w:r w:rsidRPr="24EA9649" w:rsidR="704104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24EA9649" w:rsidR="6DDE643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4EA9649" w:rsidR="6DDE643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24EA9649" w:rsidR="6DDE643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gerekmektedir.</w:t>
                  </w:r>
                </w:p>
                <w:p w:rsidR="3B6D2CD2" w:rsidP="0F052670" w:rsidRDefault="3B6D2CD2" w14:paraId="6616061E" w14:textId="39030074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F052670" w:rsidR="3B6D2C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Aşağıdaki testler her bir </w:t>
                  </w:r>
                  <w:r w:rsidRPr="0F052670" w:rsidR="3B6D2C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</w:t>
                  </w:r>
                  <w:r w:rsidRPr="0F052670" w:rsidR="0A76485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</w:t>
                  </w:r>
                  <w:r w:rsidRPr="0F052670" w:rsidR="3B6D2C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ng</w:t>
                  </w:r>
                  <w:r w:rsidRPr="0F052670" w:rsidR="3B6D2C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tekrarlanır</w:t>
                  </w:r>
                </w:p>
                <w:p w:rsidR="006F12B7" w:rsidP="0F052670" w:rsidRDefault="00E71EA2" w14:paraId="3CAB2D96" w14:textId="00982381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 çalışır haldeyken </w:t>
                  </w:r>
                  <w:r w:rsidRPr="0F052670" w:rsidR="51409DF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ensing</w:t>
                  </w:r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F052670" w:rsidR="7FE9E5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lement</w:t>
                  </w:r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biri açık devre yapılır. Bu durumda ARINC</w:t>
                  </w:r>
                  <w:r w:rsidRPr="0F052670" w:rsidR="67FBFFF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0F052670" w:rsidR="19105E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üzerinden bu hataya karşılık gelen sinyal okunması gerekmektedir.</w:t>
                  </w:r>
                </w:p>
                <w:p w:rsidR="006F12B7" w:rsidP="0F052670" w:rsidRDefault="00E71EA2" w14:paraId="6A764D00" w14:textId="3E06C91F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 çalışır haldeyken </w:t>
                  </w:r>
                  <w:proofErr w:type="spellStart"/>
                  <w:r w:rsidRPr="0F052670" w:rsidR="45A74A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ensing</w:t>
                  </w:r>
                  <w:proofErr w:type="spellEnd"/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F052670" w:rsidR="13288C6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lement</w:t>
                  </w:r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kısa devre yapılır. Bu durumda ARINC</w:t>
                  </w:r>
                  <w:r w:rsidRPr="0F052670" w:rsidR="284E86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429</w:t>
                  </w:r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receiver</w:t>
                  </w:r>
                  <w:proofErr w:type="spellEnd"/>
                  <w:r w:rsidRPr="0F052670" w:rsidR="68B1CA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üzerinden bu hataya karşılık gelen sinyal okunması gerekmektedir.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30532A95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30532A95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30532A95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0F052670" w:rsidRDefault="00334478" w14:paraId="5CD4490B" w14:textId="3890EA61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F052670" w:rsidR="69F6D3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test CBIT’ de yapıla</w:t>
                  </w:r>
                  <w:r w:rsidRPr="0F052670" w:rsidR="618CCBE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bilir</w:t>
                  </w:r>
                  <w:r w:rsidRPr="0F052670" w:rsidR="69F6D3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 </w:t>
                  </w:r>
                  <w:proofErr w:type="spellStart"/>
                  <w:proofErr w:type="spellEnd"/>
                  <w:proofErr w:type="spellStart"/>
                  <w:proofErr w:type="spellEnd"/>
                </w:p>
                <w:p w:rsidR="00334478" w:rsidP="0F052670" w:rsidRDefault="00334478" w14:paraId="17DBCD39" w14:textId="4B091BF9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</w:t>
                  </w:r>
                  <w:r w:rsidRPr="0F052670" w:rsidR="7FE487A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sing</w:t>
                  </w:r>
                  <w:proofErr w:type="spellEnd"/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</w:t>
                  </w:r>
                  <w:r w:rsidRPr="0F052670" w:rsidR="7D1F5B8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’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leri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test eden test fonksiyonu 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her</w:t>
                  </w:r>
                  <w:r w:rsidRPr="0F052670" w:rsidR="54E9923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bir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sağlık durumunu tespit ede</w:t>
                  </w:r>
                  <w:r w:rsidRPr="0F052670" w:rsidR="766757B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bilir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 Bu bi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lgiler bir veri yapısında tutul</w:t>
                  </w:r>
                  <w:r w:rsidRPr="0F052670" w:rsidR="55B9CA4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abilir</w:t>
                  </w:r>
                  <w:r w:rsidRPr="0F052670" w:rsidR="1CF749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  <w:p w:rsidR="00334478" w:rsidP="30532A95" w:rsidRDefault="00334478" w14:paraId="10981491" w14:textId="0029CC4B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30532A95" w:rsidR="0AC1EF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ARINC429 üzerinden saniyede 10 kez </w:t>
                  </w:r>
                  <w:proofErr w:type="spellStart"/>
                  <w:r w:rsidRPr="30532A95" w:rsidR="0AC1EF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0532A95" w:rsidR="0AC1EF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elementlerin sağlık durumu gönderilmesine</w:t>
                  </w:r>
                  <w:r w:rsidRPr="30532A95" w:rsidR="0AC1EF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ait başka bir gereksinim </w:t>
                  </w:r>
                  <w:proofErr w:type="gramStart"/>
                  <w:r w:rsidRPr="30532A95" w:rsidR="0AC1EF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vardır</w:t>
                  </w:r>
                  <w:r w:rsidRPr="30532A95" w:rsidR="49A5989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vertAlign w:val="superscript"/>
                      <w:lang w:val="tr-TR"/>
                    </w:rPr>
                    <w:t>(</w:t>
                  </w:r>
                  <w:proofErr w:type="gramEnd"/>
                  <w:r w:rsidRPr="30532A95" w:rsidR="49A5989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vertAlign w:val="superscript"/>
                      <w:lang w:val="tr-TR"/>
                    </w:rPr>
                    <w:t>2)</w:t>
                  </w:r>
                  <w:r w:rsidRPr="30532A95" w:rsidR="0AC1EF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 </w:t>
                  </w:r>
                  <w:proofErr w:type="spellStart"/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Elementlerin sağlık durumları </w:t>
                  </w:r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periyodik olarak ARINC429 üzerinden gönderilebilir. Bu tasarım </w:t>
                  </w:r>
                  <w:proofErr w:type="spellStart"/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</w:t>
                  </w:r>
                  <w:proofErr w:type="spellEnd"/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 yapılabilir. Her bir </w:t>
                  </w:r>
                  <w:r w:rsidRPr="30532A95" w:rsidR="6A61CBF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ARINC429 </w:t>
                  </w:r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paket</w:t>
                  </w:r>
                  <w:r w:rsidRPr="30532A95" w:rsidR="69AE10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</w:t>
                  </w:r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gönderim sırasında</w:t>
                  </w:r>
                  <w:r w:rsidRPr="30532A95" w:rsidR="3CD4808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CBIT te tespit edilen </w:t>
                  </w:r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</w:t>
                  </w:r>
                  <w:r w:rsidRPr="30532A95" w:rsidR="2484A9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gramStart"/>
                  <w:r w:rsidRPr="30532A95" w:rsidR="11557B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açık</w:t>
                  </w:r>
                  <w:proofErr w:type="gramEnd"/>
                  <w:r w:rsidRPr="30532A95" w:rsidR="11557B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/kısa devre </w:t>
                  </w:r>
                  <w:r w:rsidRPr="30532A95" w:rsidR="47BBCD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durumlarıyla ilgili ARINC429 </w:t>
                  </w:r>
                  <w:r w:rsidRPr="30532A95" w:rsidR="47BBCD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paketleri oluşturularak RIU ya </w:t>
                  </w:r>
                  <w:r w:rsidRPr="30532A95" w:rsidR="47BBCD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gönde</w:t>
                  </w:r>
                  <w:r w:rsidRPr="30532A95" w:rsidR="2C83496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</w:t>
                  </w:r>
                  <w:r w:rsidRPr="30532A95" w:rsidR="47BBCD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im</w:t>
                  </w:r>
                  <w:r w:rsidRPr="30532A95" w:rsidR="47BBCD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sağlanabilir.</w:t>
                  </w:r>
                </w:p>
                <w:p w:rsidR="00334478" w:rsidP="0F052670" w:rsidRDefault="00334478" w14:paraId="0E3C292E" w14:textId="35732717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  <w:p w:rsidR="00334478" w:rsidP="0F052670" w:rsidRDefault="00334478" w14:paraId="05F2CF39" w14:textId="6D9E2D01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30532A95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30532A95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30532A95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30532A95" w14:paraId="1F389570" w14:textId="77777777">
        <w:trPr>
          <w:cantSplit/>
        </w:trPr>
        <w:tc>
          <w:tcPr>
            <w:tcW w:w="9214" w:type="dxa"/>
            <w:tcMar/>
          </w:tcPr>
          <w:p w:rsidR="111BCE58" w:rsidP="2DEB9E6D" w:rsidRDefault="111BCE58" w14:paraId="0BCC6DB0" w14:textId="6325A999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30532A95" w:rsidR="111BC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NEM42106-PIDS-052</w:t>
            </w:r>
          </w:p>
          <w:p w:rsidR="2C3272F4" w:rsidP="30532A95" w:rsidRDefault="2C3272F4" w14:paraId="710A55C7" w14:textId="084253CD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30532A95" w:rsidR="2C3272F4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tr-TR"/>
              </w:rPr>
              <w:t>NA0003011-DSS-00243</w:t>
            </w:r>
          </w:p>
          <w:p w:rsidR="30532A95" w:rsidP="30532A95" w:rsidRDefault="30532A95" w14:paraId="0E2D9638" w14:textId="479A42BF">
            <w:pPr>
              <w:pStyle w:val="Normal"/>
              <w:ind w:left="0"/>
              <w:rPr>
                <w:noProof w:val="0"/>
                <w:lang w:val="tr-TR"/>
              </w:rPr>
            </w:pP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49019B"/>
    <w:rsid w:val="018EDCE7"/>
    <w:rsid w:val="01B6509B"/>
    <w:rsid w:val="022AF3DC"/>
    <w:rsid w:val="03A17757"/>
    <w:rsid w:val="0429D1B7"/>
    <w:rsid w:val="04950029"/>
    <w:rsid w:val="05519B29"/>
    <w:rsid w:val="0588D98D"/>
    <w:rsid w:val="05D6B6C8"/>
    <w:rsid w:val="068E76C6"/>
    <w:rsid w:val="0715AF6C"/>
    <w:rsid w:val="07EF3B06"/>
    <w:rsid w:val="0802ADFA"/>
    <w:rsid w:val="08326683"/>
    <w:rsid w:val="084EC6AD"/>
    <w:rsid w:val="089279A9"/>
    <w:rsid w:val="08981FA9"/>
    <w:rsid w:val="093AA14B"/>
    <w:rsid w:val="09C36B0F"/>
    <w:rsid w:val="0A76485F"/>
    <w:rsid w:val="0AC1EF0D"/>
    <w:rsid w:val="0B572551"/>
    <w:rsid w:val="0BA6D85D"/>
    <w:rsid w:val="0BB36912"/>
    <w:rsid w:val="0BC0DCAD"/>
    <w:rsid w:val="0D361994"/>
    <w:rsid w:val="0D42552A"/>
    <w:rsid w:val="0D7514EA"/>
    <w:rsid w:val="0DF46131"/>
    <w:rsid w:val="0E2AC23C"/>
    <w:rsid w:val="0E43944E"/>
    <w:rsid w:val="0F052670"/>
    <w:rsid w:val="0FDFA056"/>
    <w:rsid w:val="111BCE58"/>
    <w:rsid w:val="11557B7A"/>
    <w:rsid w:val="117B70B7"/>
    <w:rsid w:val="117B83CF"/>
    <w:rsid w:val="1191CCBC"/>
    <w:rsid w:val="123C5267"/>
    <w:rsid w:val="13174118"/>
    <w:rsid w:val="13288C65"/>
    <w:rsid w:val="1338AD12"/>
    <w:rsid w:val="145891D2"/>
    <w:rsid w:val="14790B01"/>
    <w:rsid w:val="1499E91C"/>
    <w:rsid w:val="14AB9D8F"/>
    <w:rsid w:val="15BAA277"/>
    <w:rsid w:val="167F53CE"/>
    <w:rsid w:val="16E3F120"/>
    <w:rsid w:val="170C818F"/>
    <w:rsid w:val="17263AD7"/>
    <w:rsid w:val="17D189DE"/>
    <w:rsid w:val="19105E30"/>
    <w:rsid w:val="19D6F6B7"/>
    <w:rsid w:val="1BDF4661"/>
    <w:rsid w:val="1CD621C8"/>
    <w:rsid w:val="1CF7495B"/>
    <w:rsid w:val="1D7661EF"/>
    <w:rsid w:val="1F1EFCC4"/>
    <w:rsid w:val="1F8A5C34"/>
    <w:rsid w:val="20207A33"/>
    <w:rsid w:val="20FFE318"/>
    <w:rsid w:val="219E284A"/>
    <w:rsid w:val="229E2B45"/>
    <w:rsid w:val="231368F6"/>
    <w:rsid w:val="2320DC91"/>
    <w:rsid w:val="23DEFCB7"/>
    <w:rsid w:val="2484A950"/>
    <w:rsid w:val="24EA9649"/>
    <w:rsid w:val="25253C55"/>
    <w:rsid w:val="25617339"/>
    <w:rsid w:val="25AE0238"/>
    <w:rsid w:val="2613D86B"/>
    <w:rsid w:val="2671BF76"/>
    <w:rsid w:val="278416D5"/>
    <w:rsid w:val="27897BDF"/>
    <w:rsid w:val="281263BB"/>
    <w:rsid w:val="284E8673"/>
    <w:rsid w:val="28EE2D41"/>
    <w:rsid w:val="291D7E12"/>
    <w:rsid w:val="29E943A1"/>
    <w:rsid w:val="2AE31698"/>
    <w:rsid w:val="2AEFD4E9"/>
    <w:rsid w:val="2B2F517B"/>
    <w:rsid w:val="2C3272F4"/>
    <w:rsid w:val="2C83496A"/>
    <w:rsid w:val="2DEB9E6D"/>
    <w:rsid w:val="2E9ED5BF"/>
    <w:rsid w:val="2EBAE855"/>
    <w:rsid w:val="2F187C09"/>
    <w:rsid w:val="2F8ED6B2"/>
    <w:rsid w:val="2FA513FA"/>
    <w:rsid w:val="2FAC6E72"/>
    <w:rsid w:val="30532A95"/>
    <w:rsid w:val="30557C5C"/>
    <w:rsid w:val="30607ADB"/>
    <w:rsid w:val="30B44C6A"/>
    <w:rsid w:val="3168034D"/>
    <w:rsid w:val="3171C5A5"/>
    <w:rsid w:val="318F098A"/>
    <w:rsid w:val="31E54764"/>
    <w:rsid w:val="3303B81A"/>
    <w:rsid w:val="332607FC"/>
    <w:rsid w:val="33AF3BE4"/>
    <w:rsid w:val="34D1F8D7"/>
    <w:rsid w:val="35026A05"/>
    <w:rsid w:val="3528ED7F"/>
    <w:rsid w:val="35A93F72"/>
    <w:rsid w:val="3694A4AA"/>
    <w:rsid w:val="36C4BDE0"/>
    <w:rsid w:val="3734EB60"/>
    <w:rsid w:val="3857FA60"/>
    <w:rsid w:val="389C9B8B"/>
    <w:rsid w:val="38D86C08"/>
    <w:rsid w:val="39049427"/>
    <w:rsid w:val="391FA3B8"/>
    <w:rsid w:val="399C8431"/>
    <w:rsid w:val="39CC2EFB"/>
    <w:rsid w:val="39E0E47E"/>
    <w:rsid w:val="3AEE6434"/>
    <w:rsid w:val="3B6D2CD2"/>
    <w:rsid w:val="3C49C122"/>
    <w:rsid w:val="3C854B63"/>
    <w:rsid w:val="3CD48082"/>
    <w:rsid w:val="3D094C28"/>
    <w:rsid w:val="3DA499D1"/>
    <w:rsid w:val="3DA4D6C2"/>
    <w:rsid w:val="3EC10C18"/>
    <w:rsid w:val="3F2185B5"/>
    <w:rsid w:val="3F47AD8C"/>
    <w:rsid w:val="3F92041F"/>
    <w:rsid w:val="40161F69"/>
    <w:rsid w:val="407B7A37"/>
    <w:rsid w:val="4095830F"/>
    <w:rsid w:val="41D70539"/>
    <w:rsid w:val="43550568"/>
    <w:rsid w:val="4406310B"/>
    <w:rsid w:val="440CFD67"/>
    <w:rsid w:val="44230C35"/>
    <w:rsid w:val="45081541"/>
    <w:rsid w:val="45095C0D"/>
    <w:rsid w:val="45205433"/>
    <w:rsid w:val="45A74A0E"/>
    <w:rsid w:val="4613054C"/>
    <w:rsid w:val="46B74E67"/>
    <w:rsid w:val="46CC1DFD"/>
    <w:rsid w:val="47BBCDED"/>
    <w:rsid w:val="47D04754"/>
    <w:rsid w:val="49A5989C"/>
    <w:rsid w:val="4A18A215"/>
    <w:rsid w:val="4A3D29A7"/>
    <w:rsid w:val="4A9EEDC5"/>
    <w:rsid w:val="4B967163"/>
    <w:rsid w:val="4BA8D939"/>
    <w:rsid w:val="4BAF5828"/>
    <w:rsid w:val="4C23FD48"/>
    <w:rsid w:val="4C6AAE73"/>
    <w:rsid w:val="4C88ED63"/>
    <w:rsid w:val="4CC3D3E0"/>
    <w:rsid w:val="4D4891DB"/>
    <w:rsid w:val="4D9B1D05"/>
    <w:rsid w:val="4DB508F3"/>
    <w:rsid w:val="4DD68E87"/>
    <w:rsid w:val="4EFFDF6A"/>
    <w:rsid w:val="4F2A3AC7"/>
    <w:rsid w:val="4F49C2F8"/>
    <w:rsid w:val="4F65BEDC"/>
    <w:rsid w:val="50CB8BB6"/>
    <w:rsid w:val="51018F3D"/>
    <w:rsid w:val="51409DF5"/>
    <w:rsid w:val="515CC21D"/>
    <w:rsid w:val="516E174B"/>
    <w:rsid w:val="51948417"/>
    <w:rsid w:val="52F1B57C"/>
    <w:rsid w:val="531EE06B"/>
    <w:rsid w:val="53AEC11A"/>
    <w:rsid w:val="540AC799"/>
    <w:rsid w:val="5463E612"/>
    <w:rsid w:val="54E991AC"/>
    <w:rsid w:val="54E99235"/>
    <w:rsid w:val="55B9CA4A"/>
    <w:rsid w:val="5608600E"/>
    <w:rsid w:val="56600711"/>
    <w:rsid w:val="568DF7CE"/>
    <w:rsid w:val="56EA2F4D"/>
    <w:rsid w:val="572F30CD"/>
    <w:rsid w:val="575A04E2"/>
    <w:rsid w:val="578C8C52"/>
    <w:rsid w:val="58456AEC"/>
    <w:rsid w:val="5864580D"/>
    <w:rsid w:val="58933B3F"/>
    <w:rsid w:val="58A94369"/>
    <w:rsid w:val="58FC753F"/>
    <w:rsid w:val="5942C516"/>
    <w:rsid w:val="59E5666A"/>
    <w:rsid w:val="59F8F02B"/>
    <w:rsid w:val="5A9BE932"/>
    <w:rsid w:val="5AD32796"/>
    <w:rsid w:val="5AE2AAF7"/>
    <w:rsid w:val="5B263584"/>
    <w:rsid w:val="5B69E3BC"/>
    <w:rsid w:val="5B6F2B58"/>
    <w:rsid w:val="5B9BF19B"/>
    <w:rsid w:val="5BAC5DC6"/>
    <w:rsid w:val="5BD734CF"/>
    <w:rsid w:val="5C1C84D7"/>
    <w:rsid w:val="5C341601"/>
    <w:rsid w:val="5D0E0E16"/>
    <w:rsid w:val="5D11950F"/>
    <w:rsid w:val="5D3F500E"/>
    <w:rsid w:val="5D498F71"/>
    <w:rsid w:val="5D7DDB9C"/>
    <w:rsid w:val="5E2CAF80"/>
    <w:rsid w:val="5EDDFABE"/>
    <w:rsid w:val="5F9619F7"/>
    <w:rsid w:val="5FFD3359"/>
    <w:rsid w:val="602A22FF"/>
    <w:rsid w:val="604BFCCE"/>
    <w:rsid w:val="6077E936"/>
    <w:rsid w:val="60B14C85"/>
    <w:rsid w:val="616BC495"/>
    <w:rsid w:val="618CCBE8"/>
    <w:rsid w:val="6278C55F"/>
    <w:rsid w:val="62C584AB"/>
    <w:rsid w:val="6358553F"/>
    <w:rsid w:val="6374F5A1"/>
    <w:rsid w:val="63E0DB13"/>
    <w:rsid w:val="6545CA59"/>
    <w:rsid w:val="66367C44"/>
    <w:rsid w:val="66655B8C"/>
    <w:rsid w:val="678CE8D8"/>
    <w:rsid w:val="67F3624C"/>
    <w:rsid w:val="67FBFFF6"/>
    <w:rsid w:val="68A1B61B"/>
    <w:rsid w:val="68B1CAB7"/>
    <w:rsid w:val="68FCE530"/>
    <w:rsid w:val="6976BE0E"/>
    <w:rsid w:val="69895726"/>
    <w:rsid w:val="69AE1019"/>
    <w:rsid w:val="69F6D3B5"/>
    <w:rsid w:val="6A281595"/>
    <w:rsid w:val="6A61CBF9"/>
    <w:rsid w:val="6AD54033"/>
    <w:rsid w:val="6AD5B8A7"/>
    <w:rsid w:val="6B800786"/>
    <w:rsid w:val="6CB0D6F5"/>
    <w:rsid w:val="6D51A34D"/>
    <w:rsid w:val="6D580F2C"/>
    <w:rsid w:val="6D8C0B1C"/>
    <w:rsid w:val="6DDE6438"/>
    <w:rsid w:val="6E3667F8"/>
    <w:rsid w:val="6E4661C0"/>
    <w:rsid w:val="6EAB5231"/>
    <w:rsid w:val="7018BC4E"/>
    <w:rsid w:val="704104C2"/>
    <w:rsid w:val="71513503"/>
    <w:rsid w:val="7181CFF3"/>
    <w:rsid w:val="71B822C7"/>
    <w:rsid w:val="74783F79"/>
    <w:rsid w:val="748EB5C0"/>
    <w:rsid w:val="74D95FD4"/>
    <w:rsid w:val="754812C7"/>
    <w:rsid w:val="75838405"/>
    <w:rsid w:val="76554116"/>
    <w:rsid w:val="766757B1"/>
    <w:rsid w:val="7668A06B"/>
    <w:rsid w:val="76E41C84"/>
    <w:rsid w:val="76FA2C15"/>
    <w:rsid w:val="77E88939"/>
    <w:rsid w:val="77EB5551"/>
    <w:rsid w:val="77F11177"/>
    <w:rsid w:val="7859BFF8"/>
    <w:rsid w:val="78DA6FBA"/>
    <w:rsid w:val="794B5A4F"/>
    <w:rsid w:val="79512D87"/>
    <w:rsid w:val="7954BE36"/>
    <w:rsid w:val="79BE4B27"/>
    <w:rsid w:val="7A1B83EA"/>
    <w:rsid w:val="7A9BC133"/>
    <w:rsid w:val="7ACD14B2"/>
    <w:rsid w:val="7B2301D0"/>
    <w:rsid w:val="7C0F9BF5"/>
    <w:rsid w:val="7D1F5B80"/>
    <w:rsid w:val="7D52BDF0"/>
    <w:rsid w:val="7D9DD5B2"/>
    <w:rsid w:val="7E031FA0"/>
    <w:rsid w:val="7E184B58"/>
    <w:rsid w:val="7F3088E1"/>
    <w:rsid w:val="7F56B6B7"/>
    <w:rsid w:val="7FE487A5"/>
    <w:rsid w:val="7FE9E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N20210219-1594514891-3230</_dlc_DocId>
    <_dlc_DocIdUrl xmlns="f6d82c61-1620-4961-a845-3717486f5cdd">
      <Url>https://navioteknoloji.sharepoint.com/teams/N20210219/_layouts/15/DocIdRedir.aspx?ID=N20210219-1594514891-3230</Url>
      <Description>N20210219-1594514891-3230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40C3A1C-4297-4B34-B5CB-F60422A2B97A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14</revision>
  <dcterms:created xsi:type="dcterms:W3CDTF">2021-11-26T14:18:00.0000000Z</dcterms:created>
  <dcterms:modified xsi:type="dcterms:W3CDTF">2023-01-03T14:02:16.7071014Z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b87645ff-8f3f-4fd8-8376-85bffdc4e9a1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