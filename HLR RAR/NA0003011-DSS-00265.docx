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2D1CF77B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2D1CF77B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632C26EF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0E7ADAD0" w:rsidRDefault="004D01C9" w14:paraId="1BABF3D9" w14:textId="3EAB08B0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E7ADAD0" w:rsidR="3D094C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NA0003011-DSS-0026</w:t>
                  </w:r>
                  <w:r w:rsidRPr="0E7ADAD0" w:rsidR="271805C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5</w:t>
                  </w:r>
                </w:p>
              </w:tc>
            </w:tr>
            <w:tr w:rsidR="00914FB6" w:rsidTr="632C26EF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7668A06B" w:rsidRDefault="00914FB6" w14:paraId="2BFCFFE6" w14:textId="44A361C7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0E7ADAD0" w:rsidR="5322F72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NEM42106-PIDS-229</w:t>
                  </w:r>
                </w:p>
              </w:tc>
            </w:tr>
            <w:tr w:rsidR="00914FB6" w:rsidTr="632C26EF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632C26EF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1107B98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F1EFCC4" w:rsidR="018EDCE7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632C26EF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54519BCD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632C26EF" w:rsidR="66ABFB77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632C26EF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2D1CF77B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2D1CF77B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632C26EF" w14:paraId="6EB1A014" w14:textId="77777777">
              <w:tc>
                <w:tcPr>
                  <w:tcW w:w="8988" w:type="dxa"/>
                  <w:tcMar/>
                </w:tcPr>
                <w:p w:rsidR="00CB70A6" w:rsidP="7668A06B" w:rsidRDefault="00CB70A6" w14:paraId="5BD0A75E" w14:textId="6A9F7B39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Software </w:t>
                  </w:r>
                  <w:proofErr w:type="spellStart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</w:t>
                  </w:r>
                  <w:proofErr w:type="spellEnd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not </w:t>
                  </w:r>
                  <w:proofErr w:type="spellStart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assert</w:t>
                  </w:r>
                  <w:proofErr w:type="spellEnd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false</w:t>
                  </w:r>
                  <w:proofErr w:type="spellEnd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because</w:t>
                  </w:r>
                  <w:proofErr w:type="spellEnd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of a </w:t>
                  </w:r>
                  <w:proofErr w:type="spellStart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short</w:t>
                  </w:r>
                  <w:proofErr w:type="spellEnd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circuit</w:t>
                  </w:r>
                  <w:proofErr w:type="spellEnd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fault</w:t>
                  </w:r>
                  <w:proofErr w:type="spellEnd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at </w:t>
                  </w:r>
                  <w:proofErr w:type="spellStart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</w:t>
                  </w:r>
                  <w:proofErr w:type="spellEnd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measurement</w:t>
                  </w:r>
                  <w:proofErr w:type="spellEnd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signal</w:t>
                  </w:r>
                  <w:proofErr w:type="spellEnd"/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path</w:t>
                  </w:r>
                  <w:r w:rsidRPr="632C26EF" w:rsidR="1B3DD3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2D1CF77B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2D1CF77B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F1EFCC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1F1EFCC4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7D1D6E41">
                  <w:pPr>
                    <w:spacing w:before="120"/>
                    <w:jc w:val="center"/>
                  </w:pPr>
                  <w:sdt>
                    <w:sdtPr>
                      <w:id w:val="2063180340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F1EFCC4" w:rsidR="2AE31698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0607ADB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2D1CF77B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2D1CF77B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632C26EF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632C26EF" w:rsidRDefault="00087DFA" w14:paraId="42CE84F7" w14:textId="73E2F685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632C26EF" w:rsidR="64A5830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Bu</w:t>
                  </w:r>
                  <w:r w:rsidRPr="632C26EF" w:rsidR="4551D59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gereksinim</w:t>
                  </w:r>
                  <w:r w:rsidRPr="632C26EF" w:rsidR="64A5830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20C604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False</w:t>
                  </w:r>
                  <w:proofErr w:type="spellEnd"/>
                  <w:r w:rsidRPr="632C26EF" w:rsidR="20C604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 </w:t>
                  </w:r>
                  <w:proofErr w:type="spellStart"/>
                  <w:r w:rsidRPr="632C26EF" w:rsidR="20C604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warning</w:t>
                  </w:r>
                  <w:proofErr w:type="spellEnd"/>
                  <w:r w:rsidRPr="632C26EF" w:rsidR="20C604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 rate i düşük tutmak için </w:t>
                  </w:r>
                  <w:r w:rsidRPr="632C26EF" w:rsidR="20C604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eklenmiştir</w:t>
                  </w:r>
                  <w:r w:rsidRPr="632C26EF" w:rsidR="64A5830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  <w:r w:rsidRPr="632C26EF" w:rsidR="27E7583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2D1CF77B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2D1CF77B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2D1CF77B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632C26EF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1F5AC3B8">
                  <w:r w:rsidR="201E3990">
                    <w:rPr/>
                    <w:t>CORRECTNESS</w:t>
                  </w:r>
                  <w:r w:rsidR="2497833E">
                    <w:rPr/>
                    <w:t xml:space="preserve"> </w:t>
                  </w:r>
                  <w:r w:rsidR="225CC91B">
                    <w:rPr/>
                    <w:t>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29904585">
                  <w:r w:rsidR="201E3990">
                    <w:rPr/>
                    <w:t>CLARITY</w:t>
                  </w:r>
                  <w:r w:rsidR="001FD723">
                    <w:rPr/>
                    <w:t xml:space="preserve"> </w:t>
                  </w:r>
                  <w:r w:rsidR="191C8032">
                    <w:rPr/>
                    <w:t>-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32C26EF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3A270D1A">
                  <w:r w:rsidR="201E3990">
                    <w:rPr/>
                    <w:t>COMPLETENESS</w:t>
                  </w:r>
                  <w:r w:rsidR="2497833E">
                    <w:rPr/>
                    <w:t xml:space="preserve"> </w:t>
                  </w:r>
                  <w:r w:rsidR="60891F3A">
                    <w:rPr/>
                    <w:t>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38A8225D">
                  <w:r w:rsidR="5B9BF19B">
                    <w:rPr/>
                    <w:t>SINGULARITY</w:t>
                  </w:r>
                  <w:r w:rsidR="09C36B0F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32C26EF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15014649">
                  <w:r w:rsidR="201E3990">
                    <w:rPr/>
                    <w:t>VERIFIABLE</w:t>
                  </w:r>
                  <w:r w:rsidR="40464B73">
                    <w:rPr/>
                    <w:t xml:space="preserve"> </w:t>
                  </w:r>
                  <w:r w:rsidR="028BB476">
                    <w:rPr/>
                    <w:t>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17E39D1E">
                  <w:r w:rsidR="5B9BF19B">
                    <w:rPr/>
                    <w:t>UNAMBIGUOS</w:t>
                  </w:r>
                  <w:r w:rsidR="01B6509B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32C26EF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1236B621">
                  <w:r w:rsidR="201E3990">
                    <w:rPr/>
                    <w:t>FEASIBILITY</w:t>
                  </w:r>
                  <w:r w:rsidR="43156AA9">
                    <w:rPr/>
                    <w:t xml:space="preserve"> </w:t>
                  </w:r>
                  <w:r w:rsidR="320E91A2">
                    <w:rPr/>
                    <w:t>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1C73FF0B">
                  <w:r w:rsidR="5B9BF19B">
                    <w:rPr/>
                    <w:t>CONSISTANCY</w:t>
                  </w:r>
                  <w:r w:rsidR="40161F69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2D1CF77B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2D1CF77B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632C26EF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1EFCC4" w:rsidRDefault="000E4C7A" w14:paraId="274EED0F" w14:textId="5C977414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F1EFCC4" w:rsidR="7D9DD5B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</w:t>
                  </w:r>
                </w:p>
              </w:tc>
            </w:tr>
            <w:tr w:rsidR="000E4C7A" w:rsidTr="632C26EF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632C26EF" w:rsidRDefault="000E4C7A" w14:paraId="013E36B7" w14:textId="35031DD0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632C26EF" w:rsidR="2441567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</w:t>
                  </w:r>
                  <w:proofErr w:type="spellEnd"/>
                  <w:r w:rsidRPr="632C26EF" w:rsidR="2441567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not </w:t>
                  </w:r>
                  <w:proofErr w:type="spellStart"/>
                  <w:r w:rsidRPr="632C26EF" w:rsidR="2441567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assert</w:t>
                  </w:r>
                  <w:proofErr w:type="spellEnd"/>
                  <w:r w:rsidRPr="632C26EF" w:rsidR="1C25BE6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</w:p>
              </w:tc>
            </w:tr>
            <w:tr w:rsidR="000E4C7A" w:rsidTr="632C26EF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7668A06B" w:rsidRDefault="000E4C7A" w14:paraId="73B15C66" w14:textId="05DA0DCD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632C26EF" w:rsidR="35FA570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</w:t>
                  </w:r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alse</w:t>
                  </w:r>
                  <w:r w:rsidRPr="632C26EF" w:rsidR="6223EF1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because</w:t>
                  </w:r>
                  <w:proofErr w:type="spellEnd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of a </w:t>
                  </w:r>
                  <w:proofErr w:type="spellStart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short</w:t>
                  </w:r>
                  <w:proofErr w:type="spellEnd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circuit</w:t>
                  </w:r>
                  <w:proofErr w:type="spellEnd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fault</w:t>
                  </w:r>
                  <w:proofErr w:type="spellEnd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at </w:t>
                  </w:r>
                  <w:proofErr w:type="spellStart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</w:t>
                  </w:r>
                  <w:proofErr w:type="spellEnd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measurement</w:t>
                  </w:r>
                  <w:proofErr w:type="spellEnd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signal</w:t>
                  </w:r>
                  <w:proofErr w:type="spellEnd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path</w:t>
                  </w:r>
                  <w:proofErr w:type="spellEnd"/>
                  <w:r w:rsidRPr="632C26EF" w:rsidR="0892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  <w:tr w:rsidR="000E4C7A" w:rsidTr="632C26EF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632C26EF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6D580F2C" w:rsidRDefault="000E4C7A" w14:paraId="72FBBDC9" w14:textId="2DC709C0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  <w:tr w:rsidR="000E4C7A" w:rsidTr="632C26EF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2D1CF77B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2D1CF77B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632C26EF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632C26EF" w:rsidRDefault="00E71EA2" w14:paraId="016BD1FF" w14:textId="457EDA08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Bu gereksinimi doğrulamak için FDU çalışır hale getirilmelidir. ARINC</w:t>
                  </w:r>
                  <w:r w:rsidRPr="632C26EF" w:rsidR="034B9D5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429</w:t>
                  </w:r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data okuyabilmek için ARINC</w:t>
                  </w:r>
                  <w:r w:rsidRPr="632C26EF" w:rsidR="15FB2E5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429</w:t>
                  </w:r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receiver</w:t>
                  </w:r>
                  <w:proofErr w:type="spellEnd"/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kullanılmalıdır. </w:t>
                  </w:r>
                  <w:proofErr w:type="spellStart"/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çıkışları okuyabilmek için ise osiloskop kullanılmalıdır.</w:t>
                  </w:r>
                  <w:proofErr w:type="spellStart"/>
                  <w:proofErr w:type="spellEnd"/>
                  <w:proofErr w:type="spellStart"/>
                  <w:proofErr w:type="spellEnd"/>
                </w:p>
                <w:p w:rsidR="006F12B7" w:rsidP="632C26EF" w:rsidRDefault="00E71EA2" w14:paraId="6A764D00" w14:textId="31838555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Bu gereksinim FDU çalışırken ölçüm yolunda kısa devre yapılıp </w:t>
                  </w:r>
                  <w:proofErr w:type="spellStart"/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FDU’nun</w:t>
                  </w:r>
                  <w:proofErr w:type="spellEnd"/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çıkışları osiloskop ile ARINC</w:t>
                  </w:r>
                  <w:r w:rsidRPr="632C26EF" w:rsidR="1690F30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429</w:t>
                  </w:r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çıkışı ise ARINC</w:t>
                  </w:r>
                  <w:r w:rsidRPr="632C26EF" w:rsidR="06ED348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429</w:t>
                  </w:r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receiver</w:t>
                  </w:r>
                  <w:proofErr w:type="spellEnd"/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kullanılarak kontrol edilmelidir. Kısa devre olmasına rağmen </w:t>
                  </w:r>
                  <w:r w:rsidRPr="632C26EF" w:rsidR="648E07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yangın veya aşırı ısınma uyarısı gelmediği durumda gereksinim doğrulanmış olur.</w:t>
                  </w:r>
                  <w:r w:rsidRPr="632C26EF" w:rsidR="639F43D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Tüm ölçüm yolları eşdeğer tasarlandığından, b</w:t>
                  </w:r>
                  <w:r w:rsidRPr="632C26EF" w:rsidR="639F43D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u testin herhangi</w:t>
                  </w:r>
                  <w:r w:rsidRPr="632C26EF" w:rsidR="639F43D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32C26EF" w:rsidR="639F43D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bir </w:t>
                  </w:r>
                  <w:r w:rsidRPr="632C26EF" w:rsidR="639F43D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ölçüm yolunda yapılması yeterlidir. 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2D1CF77B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2D1CF77B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2D1CF77B" w14:paraId="4F0474EE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334478" w:rsidP="632C26EF" w:rsidRDefault="00334478" w14:paraId="07FE0ACC" w14:textId="28590146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1"/>
                      <w:noProof w:val="0"/>
                      <w:color w:val="000000" w:themeColor="text1" w:themeTint="FF" w:themeShade="FF"/>
                      <w:sz w:val="24"/>
                      <w:szCs w:val="24"/>
                      <w:highlight w:val="yellow"/>
                      <w:lang w:val="tr-TR"/>
                    </w:rPr>
                  </w:pPr>
                  <w:proofErr w:type="spellStart"/>
                  <w:r w:rsidRPr="632C26EF" w:rsidR="632E840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Bu gereksinimi gerçekleyebilmek için </w:t>
                  </w:r>
                  <w:proofErr w:type="spellStart"/>
                  <w:r w:rsidRPr="632C26EF" w:rsidR="632E840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FDU’nun</w:t>
                  </w:r>
                  <w:proofErr w:type="spellEnd"/>
                  <w:r w:rsidRPr="632C26EF" w:rsidR="632E840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devamlı olarak </w:t>
                  </w:r>
                  <w:proofErr w:type="spellStart"/>
                  <w:r w:rsidRPr="632C26EF" w:rsidR="59EBB4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</w:t>
                  </w:r>
                  <w:r w:rsidRPr="632C26EF" w:rsidR="632E840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ensing</w:t>
                  </w:r>
                  <w:proofErr w:type="spellEnd"/>
                  <w:r w:rsidRPr="632C26EF" w:rsidR="632E840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32C26EF" w:rsidR="10AF1D8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</w:t>
                  </w:r>
                  <w:r w:rsidRPr="632C26EF" w:rsidR="632E840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lement</w:t>
                  </w:r>
                  <w:r w:rsidRPr="632C26EF" w:rsidR="632E840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32C26EF" w:rsidR="6C77F14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sağlığını</w:t>
                  </w:r>
                  <w:r w:rsidRPr="632C26EF" w:rsidR="6C77F14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32C26EF" w:rsidR="632E840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kontrol etmesi gerekmektedir. </w:t>
                  </w:r>
                  <w:proofErr w:type="spellEnd"/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</w:p>
                <w:p w:rsidR="00334478" w:rsidP="2D1CF77B" w:rsidRDefault="00334478" w14:paraId="00D5AF43" w14:textId="47EB5861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2D1CF77B" w:rsidR="30B5B1A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Kısa devre </w:t>
                  </w:r>
                  <w:r w:rsidRPr="2D1CF77B" w:rsidR="4748971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h</w:t>
                  </w:r>
                  <w:r w:rsidRPr="2D1CF77B" w:rsidR="216A4C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ata</w:t>
                  </w:r>
                  <w:r w:rsidRPr="2D1CF77B" w:rsidR="32CFB48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sı</w:t>
                  </w:r>
                  <w:r w:rsidRPr="2D1CF77B" w:rsidR="216A4C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bulunan </w:t>
                  </w:r>
                  <w:proofErr w:type="spellStart"/>
                  <w:r w:rsidRPr="2D1CF77B" w:rsidR="216A4C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D1CF77B" w:rsidR="216A4C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D1CF77B" w:rsidR="216A4C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Element’in</w:t>
                  </w:r>
                  <w:proofErr w:type="spellEnd"/>
                  <w:r w:rsidRPr="2D1CF77B" w:rsidR="216A4C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D1CF77B" w:rsidR="216A4C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2D1CF77B" w:rsidR="216A4C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D1CF77B" w:rsidR="216A4C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inputlarından</w:t>
                  </w:r>
                  <w:proofErr w:type="spellEnd"/>
                  <w:r w:rsidRPr="2D1CF77B" w:rsidR="216A4C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gelen sinyaller </w:t>
                  </w:r>
                  <w:r w:rsidRPr="2D1CF77B" w:rsidR="3730A2A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ile </w:t>
                  </w:r>
                  <w:r w:rsidRPr="2D1CF77B" w:rsidR="216A4C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uyarı değerlendir</w:t>
                  </w:r>
                  <w:r w:rsidRPr="2D1CF77B" w:rsidR="0DBD6F1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</w:t>
                  </w:r>
                  <w:r w:rsidRPr="2D1CF77B" w:rsidR="216A4C6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esi yap</w:t>
                  </w:r>
                  <w:r w:rsidRPr="2D1CF77B" w:rsidR="5A1E07A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ıl</w:t>
                  </w:r>
                  <w:r w:rsidRPr="2D1CF77B" w:rsidR="420F72D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mamalı</w:t>
                  </w:r>
                  <w:r w:rsidRPr="2D1CF77B" w:rsidR="23519A4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dır</w:t>
                  </w:r>
                  <w:r w:rsidRPr="2D1CF77B" w:rsidR="420F72D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  <w:r w:rsidRPr="2D1CF77B" w:rsidR="6CD2198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D1CF77B" w:rsidR="6DE369E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Yangın/Yüksek sıcaklık u</w:t>
                  </w:r>
                  <w:r w:rsidRPr="2D1CF77B" w:rsidR="11CB5F1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yarıların</w:t>
                  </w:r>
                  <w:r w:rsidRPr="2D1CF77B" w:rsidR="3EB3AE0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ın</w:t>
                  </w:r>
                  <w:r w:rsidRPr="2D1CF77B" w:rsidR="11CB5F1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oluşturulduğu fonk</w:t>
                  </w:r>
                  <w:r w:rsidRPr="2D1CF77B" w:rsidR="11CB5F1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siyona, </w:t>
                  </w:r>
                  <w:proofErr w:type="spellStart"/>
                  <w:r w:rsidRPr="2D1CF77B" w:rsidR="11CB5F1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D1CF77B" w:rsidR="11CB5F1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D1CF77B" w:rsidR="11CB5F1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Element’lerin</w:t>
                  </w:r>
                  <w:proofErr w:type="spellEnd"/>
                  <w:r w:rsidRPr="2D1CF77B" w:rsidR="11CB5F1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D1CF77B" w:rsidR="2F3E84B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test sonucu </w:t>
                  </w:r>
                  <w:r w:rsidRPr="2D1CF77B" w:rsidR="11CB5F1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bilgileri</w:t>
                  </w:r>
                  <w:r w:rsidRPr="2D1CF77B" w:rsidR="11CB5F1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parametre olarak girile</w:t>
                  </w:r>
                  <w:r w:rsidRPr="2D1CF77B" w:rsidR="11CB5F1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bilir. </w:t>
                  </w:r>
                  <w:r w:rsidRPr="2D1CF77B" w:rsidR="33FCABD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K</w:t>
                  </w:r>
                  <w:r w:rsidRPr="2D1CF77B" w:rsidR="5CAB05D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ısa devre hatası</w:t>
                  </w:r>
                  <w:r w:rsidRPr="2D1CF77B" w:rsidR="68DC1C8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olmayan</w:t>
                  </w:r>
                  <w:r w:rsidRPr="2D1CF77B" w:rsidR="5CAB05D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D1CF77B" w:rsidR="79F96B1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D1CF77B" w:rsidR="79F96B1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D1CF77B" w:rsidR="79F96B1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Element’ler</w:t>
                  </w:r>
                  <w:proofErr w:type="spellEnd"/>
                  <w:r w:rsidRPr="2D1CF77B" w:rsidR="79F96B1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için </w:t>
                  </w:r>
                  <w:r w:rsidRPr="2D1CF77B" w:rsidR="0434416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yangın/yüksek sıcaklık uyarıları</w:t>
                  </w:r>
                  <w:r w:rsidRPr="2D1CF77B" w:rsidR="7EFF2D0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oluşturulurken; </w:t>
                  </w:r>
                  <w:r w:rsidRPr="2D1CF77B" w:rsidR="4BBCE45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kısa devre hatası </w:t>
                  </w:r>
                  <w:r w:rsidRPr="2D1CF77B" w:rsidR="79F96B1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olan </w:t>
                  </w:r>
                  <w:proofErr w:type="spellStart"/>
                  <w:r w:rsidRPr="2D1CF77B" w:rsidR="79F96B1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D1CF77B" w:rsidR="79F96B1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</w:t>
                  </w:r>
                  <w:proofErr w:type="spellStart"/>
                  <w:r w:rsidRPr="2D1CF77B" w:rsidR="79F96B1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ler</w:t>
                  </w:r>
                  <w:proofErr w:type="spellEnd"/>
                  <w:r w:rsidRPr="2D1CF77B" w:rsidR="79F96B1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D1CF77B" w:rsidR="277E149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için </w:t>
                  </w:r>
                  <w:r w:rsidRPr="2D1CF77B" w:rsidR="79F96B1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uyarılar</w:t>
                  </w:r>
                  <w:r w:rsidRPr="2D1CF77B" w:rsidR="79F96B1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oluşturulmayabilir.</w:t>
                  </w:r>
                </w:p>
                <w:p w:rsidR="00334478" w:rsidP="632C26EF" w:rsidRDefault="00334478" w14:paraId="05F2CF39" w14:textId="7BC8DD3C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632C26EF" w:rsidR="4578706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“</w:t>
                  </w:r>
                  <w:r w:rsidRPr="632C26EF" w:rsidR="6F8B5C6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Clartiy</w:t>
                  </w:r>
                  <w:r w:rsidRPr="632C26EF" w:rsidR="20E121D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”</w:t>
                  </w:r>
                  <w:r w:rsidRPr="632C26EF" w:rsidR="6F8B5C6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özelliğini karşılamamaktadır. Bunun sebebi ise olumsuz fiil kullanılmasından dolayı.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2D1CF77B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2D1CF77B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2D1CF77B" w14:paraId="4E02DD80" w14:textId="77777777">
              <w:tc>
                <w:tcPr>
                  <w:tcW w:w="8988" w:type="dxa"/>
                  <w:tcMar/>
                </w:tcPr>
                <w:p w:rsidR="00E27154" w:rsidP="632C26EF" w:rsidRDefault="00E71EA2" w14:paraId="36C8BCE1" w14:textId="6CB87C8F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</w:t>
                  </w:r>
                  <w:proofErr w:type="spellStart"/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</w:t>
                  </w:r>
                  <w:proofErr w:type="spellEnd"/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prevent</w:t>
                  </w:r>
                  <w:proofErr w:type="spellEnd"/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D1CF77B" w:rsidR="26BE523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corresponding</w:t>
                  </w:r>
                  <w:proofErr w:type="spellEnd"/>
                  <w:r w:rsidRPr="2D1CF77B" w:rsidR="26BE523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fire</w:t>
                  </w:r>
                  <w:r w:rsidRPr="2D1CF77B" w:rsidR="4582E9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D1CF77B" w:rsidR="4582E9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and</w:t>
                  </w:r>
                  <w:proofErr w:type="spellEnd"/>
                  <w:r w:rsidRPr="2D1CF77B" w:rsidR="4582E9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overheat</w:t>
                  </w:r>
                  <w:proofErr w:type="spellEnd"/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D1CF77B" w:rsidR="1BB534B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if</w:t>
                  </w:r>
                  <w:proofErr w:type="spellEnd"/>
                  <w:r w:rsidRPr="2D1CF77B" w:rsidR="1BB534B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</w:t>
                  </w:r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short</w:t>
                  </w:r>
                  <w:proofErr w:type="spellEnd"/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circuit</w:t>
                  </w:r>
                  <w:proofErr w:type="spellEnd"/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fault</w:t>
                  </w:r>
                  <w:proofErr w:type="spellEnd"/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D1CF77B" w:rsidR="4AC8C2E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detect</w:t>
                  </w:r>
                  <w:r w:rsidRPr="2D1CF77B" w:rsidR="35202F6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</w:t>
                  </w:r>
                  <w:r w:rsidRPr="2D1CF77B" w:rsidR="4AC8C2E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</w:t>
                  </w:r>
                  <w:r w:rsidRPr="2D1CF77B" w:rsidR="4AC8C2E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D1CF77B" w:rsidR="4AC8C2E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for</w:t>
                  </w:r>
                  <w:proofErr w:type="spellEnd"/>
                  <w:r w:rsidRPr="2D1CF77B" w:rsidR="4AC8C2E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D1CF77B" w:rsidR="4AC8C2E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a </w:t>
                  </w:r>
                  <w:proofErr w:type="spellStart"/>
                  <w:r w:rsidRPr="2D1CF77B" w:rsidR="4AC8C2E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D1CF77B" w:rsidR="4AC8C2E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D1CF77B" w:rsidR="4AC8C2E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Element</w:t>
                  </w:r>
                  <w:r w:rsidRPr="2D1CF77B" w:rsidR="4BF82F7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2D1CF77B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2D1CF77B" w14:paraId="1F389570" w14:textId="77777777">
        <w:trPr>
          <w:cantSplit/>
        </w:trPr>
        <w:tc>
          <w:tcPr>
            <w:tcW w:w="9214" w:type="dxa"/>
            <w:tcMar/>
          </w:tcPr>
          <w:p w:rsidR="111BCE58" w:rsidP="632C26EF" w:rsidRDefault="111BCE58" w14:paraId="0BCC6DB0" w14:textId="014B047B">
            <w:pPr>
              <w:pStyle w:val="ListeParagraf"/>
              <w:numPr>
                <w:ilvl w:val="0"/>
                <w:numId w:val="2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</w:pPr>
            <w:r w:rsidRPr="632C26EF" w:rsidR="111BCE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NEM42106-PIDS-</w:t>
            </w:r>
            <w:r w:rsidRPr="632C26EF" w:rsidR="05CCB5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229</w:t>
            </w:r>
          </w:p>
          <w:p w:rsidRPr="0085476D" w:rsidR="004D01C9" w:rsidP="1F1EFCC4" w:rsidRDefault="00E71EA2" w14:paraId="16F063FD" w14:textId="596607B7">
            <w:pPr>
              <w:pStyle w:val="Normal"/>
              <w:ind w:left="0"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FF0FE6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7D76192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7CBFB4B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1D7E070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B629C1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C5DDEF9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004ABDB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4ABFFE4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7c5e01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d6db0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1FD723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8EDCE7"/>
    <w:rsid w:val="01B6509B"/>
    <w:rsid w:val="022AF3DC"/>
    <w:rsid w:val="028BB476"/>
    <w:rsid w:val="029351B5"/>
    <w:rsid w:val="02B7C798"/>
    <w:rsid w:val="031A80B4"/>
    <w:rsid w:val="034B9D52"/>
    <w:rsid w:val="03A17757"/>
    <w:rsid w:val="0429D1B7"/>
    <w:rsid w:val="0434416C"/>
    <w:rsid w:val="0588D98D"/>
    <w:rsid w:val="05CCB573"/>
    <w:rsid w:val="05D6B6C8"/>
    <w:rsid w:val="068E76C6"/>
    <w:rsid w:val="06ED3486"/>
    <w:rsid w:val="07EF3B06"/>
    <w:rsid w:val="08326683"/>
    <w:rsid w:val="084EC6AD"/>
    <w:rsid w:val="08920E34"/>
    <w:rsid w:val="089279A9"/>
    <w:rsid w:val="08981FA9"/>
    <w:rsid w:val="0927091C"/>
    <w:rsid w:val="09337269"/>
    <w:rsid w:val="093AA14B"/>
    <w:rsid w:val="09C36B0F"/>
    <w:rsid w:val="09EF87CD"/>
    <w:rsid w:val="0AD9DA75"/>
    <w:rsid w:val="0B5B6F11"/>
    <w:rsid w:val="0D42552A"/>
    <w:rsid w:val="0DBD6F18"/>
    <w:rsid w:val="0E43944E"/>
    <w:rsid w:val="0E7ADAD0"/>
    <w:rsid w:val="0EF6C879"/>
    <w:rsid w:val="10AF1D8A"/>
    <w:rsid w:val="10C6A625"/>
    <w:rsid w:val="111BCE58"/>
    <w:rsid w:val="1156253E"/>
    <w:rsid w:val="117B83CF"/>
    <w:rsid w:val="1191CCBC"/>
    <w:rsid w:val="11CB5F15"/>
    <w:rsid w:val="13D76ABB"/>
    <w:rsid w:val="145891D2"/>
    <w:rsid w:val="14790B01"/>
    <w:rsid w:val="148DC600"/>
    <w:rsid w:val="14958DF1"/>
    <w:rsid w:val="15FB2E5C"/>
    <w:rsid w:val="164D60D5"/>
    <w:rsid w:val="167F53CE"/>
    <w:rsid w:val="1690F302"/>
    <w:rsid w:val="16BF5B12"/>
    <w:rsid w:val="17263AD7"/>
    <w:rsid w:val="17C566C2"/>
    <w:rsid w:val="188E2715"/>
    <w:rsid w:val="191C8032"/>
    <w:rsid w:val="19A7D388"/>
    <w:rsid w:val="1A1BEEFC"/>
    <w:rsid w:val="1AE3DF27"/>
    <w:rsid w:val="1B3DD3C7"/>
    <w:rsid w:val="1BB534B0"/>
    <w:rsid w:val="1C25BE64"/>
    <w:rsid w:val="1CD621C8"/>
    <w:rsid w:val="1D4539DF"/>
    <w:rsid w:val="1EEB389F"/>
    <w:rsid w:val="1F1EFCC4"/>
    <w:rsid w:val="1F8A5C34"/>
    <w:rsid w:val="20060F7E"/>
    <w:rsid w:val="201E3990"/>
    <w:rsid w:val="20207A33"/>
    <w:rsid w:val="2062931D"/>
    <w:rsid w:val="20817B5E"/>
    <w:rsid w:val="20A066CF"/>
    <w:rsid w:val="20C604B7"/>
    <w:rsid w:val="20E121D1"/>
    <w:rsid w:val="20FFE318"/>
    <w:rsid w:val="216A4C6B"/>
    <w:rsid w:val="21D08CE2"/>
    <w:rsid w:val="225CC91B"/>
    <w:rsid w:val="229E2B45"/>
    <w:rsid w:val="232691A0"/>
    <w:rsid w:val="23519A47"/>
    <w:rsid w:val="23DEFCB7"/>
    <w:rsid w:val="2441567F"/>
    <w:rsid w:val="2497833E"/>
    <w:rsid w:val="25253C55"/>
    <w:rsid w:val="25617339"/>
    <w:rsid w:val="25AE0238"/>
    <w:rsid w:val="260106CE"/>
    <w:rsid w:val="2613D86B"/>
    <w:rsid w:val="2671BF76"/>
    <w:rsid w:val="26BE5231"/>
    <w:rsid w:val="271805C3"/>
    <w:rsid w:val="272C9B1B"/>
    <w:rsid w:val="27574792"/>
    <w:rsid w:val="277E1497"/>
    <w:rsid w:val="27897BDF"/>
    <w:rsid w:val="27E7583A"/>
    <w:rsid w:val="281263BB"/>
    <w:rsid w:val="28E103DF"/>
    <w:rsid w:val="28EE2D41"/>
    <w:rsid w:val="291D7E12"/>
    <w:rsid w:val="29E943A1"/>
    <w:rsid w:val="2AE31698"/>
    <w:rsid w:val="2B2F517B"/>
    <w:rsid w:val="2B3B0C08"/>
    <w:rsid w:val="2BC475C3"/>
    <w:rsid w:val="2BEDC5E4"/>
    <w:rsid w:val="2CD6DC69"/>
    <w:rsid w:val="2D1CF77B"/>
    <w:rsid w:val="2DF6B48E"/>
    <w:rsid w:val="2E07027C"/>
    <w:rsid w:val="2E9ED5BF"/>
    <w:rsid w:val="2EAB9E61"/>
    <w:rsid w:val="2F3E84BD"/>
    <w:rsid w:val="2F8ED6B2"/>
    <w:rsid w:val="2FA513FA"/>
    <w:rsid w:val="2FEE26F9"/>
    <w:rsid w:val="30557C5C"/>
    <w:rsid w:val="30607ADB"/>
    <w:rsid w:val="30B5B1AB"/>
    <w:rsid w:val="3171C5A5"/>
    <w:rsid w:val="31E54764"/>
    <w:rsid w:val="320E91A2"/>
    <w:rsid w:val="32CFB482"/>
    <w:rsid w:val="32F36533"/>
    <w:rsid w:val="3303B81A"/>
    <w:rsid w:val="3325C7BB"/>
    <w:rsid w:val="33AF3BE4"/>
    <w:rsid w:val="33FCABDE"/>
    <w:rsid w:val="34B7FDC3"/>
    <w:rsid w:val="34C1981C"/>
    <w:rsid w:val="34D1F8D7"/>
    <w:rsid w:val="34D72EB4"/>
    <w:rsid w:val="35202F6C"/>
    <w:rsid w:val="3528ED7F"/>
    <w:rsid w:val="35788B73"/>
    <w:rsid w:val="35FA570B"/>
    <w:rsid w:val="3694A4AA"/>
    <w:rsid w:val="36C4BDE0"/>
    <w:rsid w:val="3730A2A2"/>
    <w:rsid w:val="3857FA60"/>
    <w:rsid w:val="389C9B8B"/>
    <w:rsid w:val="39049427"/>
    <w:rsid w:val="391FA3B8"/>
    <w:rsid w:val="39AC9B2D"/>
    <w:rsid w:val="39FCFEB0"/>
    <w:rsid w:val="3AEE6434"/>
    <w:rsid w:val="3B484AD0"/>
    <w:rsid w:val="3BE18212"/>
    <w:rsid w:val="3C49C122"/>
    <w:rsid w:val="3D094C28"/>
    <w:rsid w:val="3DA499D1"/>
    <w:rsid w:val="3EB3AE08"/>
    <w:rsid w:val="3F2185B5"/>
    <w:rsid w:val="3FD06CDF"/>
    <w:rsid w:val="40161F69"/>
    <w:rsid w:val="40464B73"/>
    <w:rsid w:val="407B7A37"/>
    <w:rsid w:val="4095830F"/>
    <w:rsid w:val="41D70539"/>
    <w:rsid w:val="420F72DF"/>
    <w:rsid w:val="4216D6D7"/>
    <w:rsid w:val="424C58E1"/>
    <w:rsid w:val="42D629B4"/>
    <w:rsid w:val="43156AA9"/>
    <w:rsid w:val="435DA91E"/>
    <w:rsid w:val="4406310B"/>
    <w:rsid w:val="45081541"/>
    <w:rsid w:val="4551D595"/>
    <w:rsid w:val="4578706A"/>
    <w:rsid w:val="4582E91A"/>
    <w:rsid w:val="45D547DB"/>
    <w:rsid w:val="46B74E67"/>
    <w:rsid w:val="47489716"/>
    <w:rsid w:val="47912A5F"/>
    <w:rsid w:val="47D04754"/>
    <w:rsid w:val="481B128B"/>
    <w:rsid w:val="4A3D29A7"/>
    <w:rsid w:val="4AC8C2E1"/>
    <w:rsid w:val="4B184513"/>
    <w:rsid w:val="4BA8D939"/>
    <w:rsid w:val="4BAF5828"/>
    <w:rsid w:val="4BBCE452"/>
    <w:rsid w:val="4BF82F78"/>
    <w:rsid w:val="4C23FD48"/>
    <w:rsid w:val="4C5F42DC"/>
    <w:rsid w:val="4C6AAE73"/>
    <w:rsid w:val="4C88ED63"/>
    <w:rsid w:val="4D9B1D05"/>
    <w:rsid w:val="4DDC4396"/>
    <w:rsid w:val="4E81A8EF"/>
    <w:rsid w:val="4F49C2F8"/>
    <w:rsid w:val="4F618ABA"/>
    <w:rsid w:val="50CB8BB6"/>
    <w:rsid w:val="5137DE8C"/>
    <w:rsid w:val="5143AECF"/>
    <w:rsid w:val="515CC21D"/>
    <w:rsid w:val="516E174B"/>
    <w:rsid w:val="51948417"/>
    <w:rsid w:val="51ABFC7A"/>
    <w:rsid w:val="523D723C"/>
    <w:rsid w:val="5322F727"/>
    <w:rsid w:val="53AEC11A"/>
    <w:rsid w:val="5463E612"/>
    <w:rsid w:val="55298D9C"/>
    <w:rsid w:val="55F0BDFE"/>
    <w:rsid w:val="5608600E"/>
    <w:rsid w:val="568DF7CE"/>
    <w:rsid w:val="56BBA79F"/>
    <w:rsid w:val="572F30CD"/>
    <w:rsid w:val="575A04E2"/>
    <w:rsid w:val="57DD9FBE"/>
    <w:rsid w:val="58456AEC"/>
    <w:rsid w:val="5864580D"/>
    <w:rsid w:val="58A94369"/>
    <w:rsid w:val="58FC753F"/>
    <w:rsid w:val="5942C516"/>
    <w:rsid w:val="5959794F"/>
    <w:rsid w:val="595CCD89"/>
    <w:rsid w:val="59E5666A"/>
    <w:rsid w:val="59EBB46B"/>
    <w:rsid w:val="5A0AF936"/>
    <w:rsid w:val="5A1E07A7"/>
    <w:rsid w:val="5AA6331A"/>
    <w:rsid w:val="5AD32796"/>
    <w:rsid w:val="5B6F2B58"/>
    <w:rsid w:val="5B9BF19B"/>
    <w:rsid w:val="5BB8AD15"/>
    <w:rsid w:val="5C1C84D7"/>
    <w:rsid w:val="5C341601"/>
    <w:rsid w:val="5C3FA950"/>
    <w:rsid w:val="5CAB05D2"/>
    <w:rsid w:val="5CE36870"/>
    <w:rsid w:val="5D11950F"/>
    <w:rsid w:val="5D3F500E"/>
    <w:rsid w:val="5D498F71"/>
    <w:rsid w:val="5D7DDB9C"/>
    <w:rsid w:val="5E2CAF80"/>
    <w:rsid w:val="5E836A5D"/>
    <w:rsid w:val="5F2F448F"/>
    <w:rsid w:val="5F9619F7"/>
    <w:rsid w:val="602A22FF"/>
    <w:rsid w:val="604BFCCE"/>
    <w:rsid w:val="60730428"/>
    <w:rsid w:val="60891F3A"/>
    <w:rsid w:val="60B14C85"/>
    <w:rsid w:val="616BC495"/>
    <w:rsid w:val="61C29303"/>
    <w:rsid w:val="6223EF10"/>
    <w:rsid w:val="632C26EF"/>
    <w:rsid w:val="632E840C"/>
    <w:rsid w:val="6358553F"/>
    <w:rsid w:val="6378C7D4"/>
    <w:rsid w:val="639F43D0"/>
    <w:rsid w:val="6454A7F2"/>
    <w:rsid w:val="648E07D9"/>
    <w:rsid w:val="64A58303"/>
    <w:rsid w:val="66367C44"/>
    <w:rsid w:val="667DC2D4"/>
    <w:rsid w:val="66ABFB77"/>
    <w:rsid w:val="67751D2F"/>
    <w:rsid w:val="68D80A1F"/>
    <w:rsid w:val="68DC1C8A"/>
    <w:rsid w:val="68FCE530"/>
    <w:rsid w:val="6A281595"/>
    <w:rsid w:val="6AB1E554"/>
    <w:rsid w:val="6AD54033"/>
    <w:rsid w:val="6AD5B8A7"/>
    <w:rsid w:val="6B57C7B3"/>
    <w:rsid w:val="6C77F14C"/>
    <w:rsid w:val="6CB0D6F5"/>
    <w:rsid w:val="6CD21984"/>
    <w:rsid w:val="6D580F2C"/>
    <w:rsid w:val="6D888C6C"/>
    <w:rsid w:val="6D8C0B1C"/>
    <w:rsid w:val="6DE369EE"/>
    <w:rsid w:val="6E4661C0"/>
    <w:rsid w:val="6EAB5231"/>
    <w:rsid w:val="6F8B5C64"/>
    <w:rsid w:val="728F87E8"/>
    <w:rsid w:val="74783F79"/>
    <w:rsid w:val="748EB5C0"/>
    <w:rsid w:val="74D95FD4"/>
    <w:rsid w:val="75184515"/>
    <w:rsid w:val="754812C7"/>
    <w:rsid w:val="760E89A3"/>
    <w:rsid w:val="7668A06B"/>
    <w:rsid w:val="76E41C84"/>
    <w:rsid w:val="76FA2C15"/>
    <w:rsid w:val="7786C286"/>
    <w:rsid w:val="779FB1BA"/>
    <w:rsid w:val="77A79B1C"/>
    <w:rsid w:val="7859BFF8"/>
    <w:rsid w:val="78DA6FBA"/>
    <w:rsid w:val="79512D87"/>
    <w:rsid w:val="7954BE36"/>
    <w:rsid w:val="79F96B16"/>
    <w:rsid w:val="7A1B83EA"/>
    <w:rsid w:val="7A9BC133"/>
    <w:rsid w:val="7ACD14B2"/>
    <w:rsid w:val="7AE1FAC6"/>
    <w:rsid w:val="7C0F9BF5"/>
    <w:rsid w:val="7C5A33A9"/>
    <w:rsid w:val="7C776AD6"/>
    <w:rsid w:val="7D52BDF0"/>
    <w:rsid w:val="7D6566AF"/>
    <w:rsid w:val="7D8F1632"/>
    <w:rsid w:val="7D9DD5B2"/>
    <w:rsid w:val="7E031FA0"/>
    <w:rsid w:val="7E184B58"/>
    <w:rsid w:val="7EED60F0"/>
    <w:rsid w:val="7EFF2D05"/>
    <w:rsid w:val="7F308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N20210219-1594514891-3234</_dlc_DocId>
    <_dlc_DocIdUrl xmlns="f6d82c61-1620-4961-a845-3717486f5cdd">
      <Url>https://navioteknoloji.sharepoint.com/teams/N20210219/_layouts/15/DocIdRedir.aspx?ID=N20210219-1594514891-3234</Url>
      <Description>N20210219-1594514891-3234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AC080A6-80AF-4FB3-8460-2F7D51E60CA4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17</revision>
  <dcterms:created xsi:type="dcterms:W3CDTF">2021-11-26T14:18:00.0000000Z</dcterms:created>
  <dcterms:modified xsi:type="dcterms:W3CDTF">2023-01-04T06:43:48.4511874Z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96155305-adb3-4f52-9efe-43da51fa4fe1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