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4EAC9E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4EAC9E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4EAC9E6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668A06B" w:rsidRDefault="004D01C9" w14:paraId="1BABF3D9" w14:textId="5748F9EB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E0E728A" w:rsidR="3D094C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</w:t>
                  </w:r>
                  <w:r w:rsidRPr="2E0E728A" w:rsidR="3BE1821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</w:t>
                  </w:r>
                </w:p>
              </w:tc>
            </w:tr>
            <w:tr w:rsidR="00914FB6" w:rsidTr="24EAC9E6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668A06B" w:rsidRDefault="00914FB6" w14:paraId="2BFCFFE6" w14:textId="4BB58710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D580F2C" w:rsidR="33AF3BE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NEM42106-PIDS-052</w:t>
                  </w:r>
                </w:p>
              </w:tc>
            </w:tr>
            <w:tr w:rsidR="00914FB6" w:rsidTr="24EAC9E6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4EAC9E6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24EAC9E6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26772D8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4EAC9E6" w:rsidR="0BDE1473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24EAC9E6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4EAC9E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4EAC9E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E0E728A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6B31F0C7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E0E728A" w:rsidR="4216D6D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detect open and short circuit existence separately for each “SENSING ELEMENT” or its corresponding conditioning circuit.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4EAC9E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4EAC9E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4EAC9E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4EAC9E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4EAC9E6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24EAC9E6" w:rsidRDefault="00087DFA" w14:paraId="42CE84F7" w14:textId="3F35800B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24EAC9E6" w:rsidR="595CCD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4EAC9E6" w:rsidR="595CCD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4EAC9E6" w:rsidR="4EF8B1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24EAC9E6" w:rsidR="595CCD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lementte açık devre veya kısa devre olması durumunda</w:t>
                  </w:r>
                  <w:r w:rsidRPr="24EAC9E6" w:rsidR="5959794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</w:t>
                  </w:r>
                  <w:r w:rsidRPr="24EAC9E6" w:rsidR="0B5B6F1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sıcaklığı doğru </w:t>
                  </w:r>
                  <w:r w:rsidRPr="24EAC9E6" w:rsidR="0B5B6F1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algılayama</w:t>
                  </w:r>
                  <w:r w:rsidRPr="24EAC9E6" w:rsidR="34D72E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z</w:t>
                  </w:r>
                  <w:r w:rsidRPr="24EAC9E6" w:rsidR="595CCD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24EAC9E6" w:rsidR="74AEDFD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durum FPS için MAJOR HATA olduğundan sistemin bu </w:t>
                  </w:r>
                  <w:r w:rsidRPr="24EAC9E6" w:rsidR="595CCD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durumlar</w:t>
                  </w:r>
                  <w:r w:rsidRPr="24EAC9E6" w:rsidR="779FB1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 algılaması gerektiği belirtilmiştir.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4EAC9E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4EAC9E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4EAC9E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4EAC9E6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399FB745">
                  <w:r w:rsidR="0BFA121F">
                    <w:rPr/>
                    <w:t>CORRECTNESS</w:t>
                  </w:r>
                  <w:r w:rsidR="67B8BC89">
                    <w:rPr/>
                    <w:t xml:space="preserve"> </w:t>
                  </w:r>
                  <w:r w:rsidR="695B128F">
                    <w:rPr/>
                    <w:t>-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4EAC9E6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5CC3166">
                  <w:r w:rsidR="0BFA121F">
                    <w:rPr/>
                    <w:t>COMPLETENESS</w:t>
                  </w:r>
                  <w:r w:rsidR="67B8BC89">
                    <w:rPr/>
                    <w:t xml:space="preserve"> </w:t>
                  </w:r>
                  <w:r w:rsidR="06B9698E">
                    <w:rPr/>
                    <w:t>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4EAC9E6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A622E6B">
                  <w:r w:rsidR="0BFA121F">
                    <w:rPr/>
                    <w:t>VERIFIABLE</w:t>
                  </w:r>
                  <w:r w:rsidR="2B6A760E">
                    <w:rPr/>
                    <w:t xml:space="preserve"> </w:t>
                  </w:r>
                  <w:r w:rsidR="6D18FED8">
                    <w:rPr/>
                    <w:t>-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4EAC9E6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1BB475D">
                  <w:r w:rsidR="0BFA121F">
                    <w:rPr/>
                    <w:t>FEASIBILITY</w:t>
                  </w:r>
                  <w:r w:rsidR="22C1959D">
                    <w:rPr/>
                    <w:t xml:space="preserve"> </w:t>
                  </w:r>
                  <w:r w:rsidR="2DB1208D">
                    <w:rPr/>
                    <w:t>-</w:t>
                  </w:r>
                  <w:r w:rsidR="22C1959D">
                    <w:rPr/>
                    <w:t xml:space="preserve">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4EAC9E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4EAC9E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E0E728A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2E0E728A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013E36B7" w14:textId="3C90E02D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E0E728A" w:rsidR="68D80A1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detect</w:t>
                  </w:r>
                </w:p>
              </w:tc>
            </w:tr>
            <w:tr w:rsidR="000E4C7A" w:rsidTr="2E0E728A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5B432204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E0E728A" w:rsidR="55298D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open and short circuit existence separately for each “SENSING ELEMENT” or its corresponding conditioning circuit.</w:t>
                  </w:r>
                </w:p>
              </w:tc>
            </w:tr>
            <w:tr w:rsidR="000E4C7A" w:rsidTr="2E0E728A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E0E728A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2E0E728A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4EAC9E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4EAC9E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4EAC9E6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D580F2C" w:rsidRDefault="00E71EA2" w14:paraId="189AF0AC" w14:textId="3FF2BAC9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6D580F2C" w:rsidR="391FA3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 Laboratuvar testi ile doğrulanabilir.</w:t>
                  </w:r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006F12B7" w:rsidP="24EAC9E6" w:rsidRDefault="00E71EA2" w14:paraId="0AB3996F" w14:textId="04EB0CDB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4EAC9E6" w:rsidR="5D3F50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Gereksinimin doğrulanabilmesi için FDU </w:t>
                  </w:r>
                  <w:proofErr w:type="spellStart"/>
                  <w:r w:rsidRPr="24EAC9E6" w:rsidR="1778DB0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</w:t>
                  </w:r>
                  <w:r w:rsidRPr="24EAC9E6" w:rsidR="1778DB0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pertaional</w:t>
                  </w:r>
                  <w:proofErr w:type="spellEnd"/>
                  <w:r w:rsidRPr="24EAC9E6" w:rsidR="1778DB0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modda olmalıdır</w:t>
                  </w:r>
                  <w:r w:rsidRPr="24EAC9E6" w:rsidR="5D3F50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 ARINC datalarını okuyabilmek için ARINC</w:t>
                  </w:r>
                  <w:r w:rsidRPr="24EAC9E6" w:rsidR="68C5D54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429</w:t>
                  </w:r>
                  <w:r w:rsidRPr="24EAC9E6" w:rsidR="5D3F50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4EAC9E6" w:rsidR="5D3F50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24EAC9E6" w:rsidR="5D3F50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gerekmektedir.</w:t>
                  </w:r>
                </w:p>
                <w:p w:rsidR="07370093" w:rsidP="24EAC9E6" w:rsidRDefault="07370093" w14:paraId="3696BC34" w14:textId="0E5A5EB8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Aşağ</w:t>
                  </w:r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ıdaki testler tüm </w:t>
                  </w:r>
                  <w:proofErr w:type="spellStart"/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proofErr w:type="spellStart"/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ler</w:t>
                  </w:r>
                  <w:proofErr w:type="spellEnd"/>
                  <w:r w:rsidRPr="24EAC9E6" w:rsidR="073700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tekrarlanır</w:t>
                  </w:r>
                </w:p>
                <w:p w:rsidR="006F12B7" w:rsidP="24EAC9E6" w:rsidRDefault="00E71EA2" w14:paraId="2DA6307F" w14:textId="1857516D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çalışır haldeyken </w:t>
                  </w:r>
                  <w:proofErr w:type="spellStart"/>
                  <w:r w:rsidRPr="24EAC9E6" w:rsidR="1299150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4EAC9E6" w:rsidR="32C51A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lementlerden biri açık devre yapılır. Bu durumda ARINC</w:t>
                  </w:r>
                  <w:r w:rsidRPr="24EAC9E6" w:rsidR="680DECA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24EAC9E6" w:rsidR="6192EF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bu hataya karşılık gelen sinyal okunması gerekmektedir.</w:t>
                  </w:r>
                </w:p>
                <w:p w:rsidR="006F12B7" w:rsidP="24EAC9E6" w:rsidRDefault="00E71EA2" w14:paraId="6DDCEFEE" w14:textId="15A45340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çalışır haldeyken </w:t>
                  </w:r>
                  <w:proofErr w:type="spellStart"/>
                  <w:r w:rsidRPr="24EAC9E6" w:rsidR="3387A02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4EAC9E6" w:rsidR="700DAA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lementlerden biri kısa devre yapılır. Bu durumda ARINC</w:t>
                  </w:r>
                  <w:r w:rsidRPr="24EAC9E6" w:rsidR="0536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r w:rsidRPr="24EAC9E6" w:rsidR="6C9347B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bu hataya karşılık gelen sinyal okunması gerekmektedir.</w:t>
                  </w:r>
                </w:p>
                <w:p w:rsidR="006F12B7" w:rsidP="24EAC9E6" w:rsidRDefault="00E71EA2" w14:paraId="6A764D00" w14:textId="76D1F768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4EAC9E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4EAC9E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4EAC9E6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24EAC9E6" w:rsidRDefault="00334478" w14:paraId="05F2CF39" w14:textId="1D00B124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Pr="24EAC9E6" w:rsidR="1BEC3D2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Kısa ve açık devre testlerinin yöntemi bulunduktan sonra yapılacak</w:t>
                  </w:r>
                  <w:r w:rsidRPr="24EAC9E6" w:rsidR="2AEBEB2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.</w:t>
                  </w:r>
                  <w:proofErr w:type="spellStart"/>
                  <w:proofErr w:type="spellEnd"/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4EAC9E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4EAC9E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4EAC9E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4EAC9E6" w14:paraId="1F389570" w14:textId="77777777">
        <w:trPr>
          <w:cantSplit/>
        </w:trPr>
        <w:tc>
          <w:tcPr>
            <w:tcW w:w="9214" w:type="dxa"/>
            <w:tcMar/>
          </w:tcPr>
          <w:p w:rsidR="111BCE58" w:rsidP="6D580F2C" w:rsidRDefault="111BCE58" w14:paraId="0BCC6DB0" w14:textId="6325A999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6D580F2C" w:rsidR="111BC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NEM42106-PIDS-052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2AF3DC"/>
    <w:rsid w:val="03A17757"/>
    <w:rsid w:val="0429D1B7"/>
    <w:rsid w:val="05367AE9"/>
    <w:rsid w:val="0588D98D"/>
    <w:rsid w:val="05D6B6C8"/>
    <w:rsid w:val="068E76C6"/>
    <w:rsid w:val="06B9698E"/>
    <w:rsid w:val="07370093"/>
    <w:rsid w:val="0752943B"/>
    <w:rsid w:val="07EF3B06"/>
    <w:rsid w:val="08326683"/>
    <w:rsid w:val="084EC6AD"/>
    <w:rsid w:val="089279A9"/>
    <w:rsid w:val="08981FA9"/>
    <w:rsid w:val="093AA14B"/>
    <w:rsid w:val="09C36B0F"/>
    <w:rsid w:val="0B5B6F11"/>
    <w:rsid w:val="0BDE1473"/>
    <w:rsid w:val="0BFA121F"/>
    <w:rsid w:val="0D0C8D59"/>
    <w:rsid w:val="0D42552A"/>
    <w:rsid w:val="0E43944E"/>
    <w:rsid w:val="111BCE58"/>
    <w:rsid w:val="117B83CF"/>
    <w:rsid w:val="1191CCBC"/>
    <w:rsid w:val="1299150B"/>
    <w:rsid w:val="13D76ABB"/>
    <w:rsid w:val="145891D2"/>
    <w:rsid w:val="14790B01"/>
    <w:rsid w:val="167F53CE"/>
    <w:rsid w:val="17263AD7"/>
    <w:rsid w:val="176FBEDF"/>
    <w:rsid w:val="1778DB06"/>
    <w:rsid w:val="185716F0"/>
    <w:rsid w:val="1A1BEEFC"/>
    <w:rsid w:val="1AD1626D"/>
    <w:rsid w:val="1B91E506"/>
    <w:rsid w:val="1BEC3D2E"/>
    <w:rsid w:val="1CD621C8"/>
    <w:rsid w:val="1E486716"/>
    <w:rsid w:val="1F1EFCC4"/>
    <w:rsid w:val="1F8A5C34"/>
    <w:rsid w:val="20207A33"/>
    <w:rsid w:val="20FFE318"/>
    <w:rsid w:val="213039BA"/>
    <w:rsid w:val="229E2B45"/>
    <w:rsid w:val="22C1959D"/>
    <w:rsid w:val="23DEFCB7"/>
    <w:rsid w:val="24EAC9E6"/>
    <w:rsid w:val="25253C55"/>
    <w:rsid w:val="25617339"/>
    <w:rsid w:val="25AE0238"/>
    <w:rsid w:val="2613D86B"/>
    <w:rsid w:val="2671BF76"/>
    <w:rsid w:val="27897BDF"/>
    <w:rsid w:val="281263BB"/>
    <w:rsid w:val="28EE2D41"/>
    <w:rsid w:val="291D7E12"/>
    <w:rsid w:val="29E943A1"/>
    <w:rsid w:val="2A95E1DC"/>
    <w:rsid w:val="2AE31698"/>
    <w:rsid w:val="2AEBEB2A"/>
    <w:rsid w:val="2B2F517B"/>
    <w:rsid w:val="2B6A760E"/>
    <w:rsid w:val="2CDBCEF6"/>
    <w:rsid w:val="2DB1208D"/>
    <w:rsid w:val="2E0E728A"/>
    <w:rsid w:val="2E8579E4"/>
    <w:rsid w:val="2E9ED5BF"/>
    <w:rsid w:val="2F8ED6B2"/>
    <w:rsid w:val="2FA513FA"/>
    <w:rsid w:val="30557C5C"/>
    <w:rsid w:val="30607ADB"/>
    <w:rsid w:val="3171C5A5"/>
    <w:rsid w:val="31E54764"/>
    <w:rsid w:val="32C51A3F"/>
    <w:rsid w:val="3303B81A"/>
    <w:rsid w:val="3387A02C"/>
    <w:rsid w:val="33AF3BE4"/>
    <w:rsid w:val="34D1F8D7"/>
    <w:rsid w:val="34D72EB4"/>
    <w:rsid w:val="3528ED7F"/>
    <w:rsid w:val="3694A4AA"/>
    <w:rsid w:val="36C4BDE0"/>
    <w:rsid w:val="3857FA60"/>
    <w:rsid w:val="389C9B8B"/>
    <w:rsid w:val="39049427"/>
    <w:rsid w:val="391FA3B8"/>
    <w:rsid w:val="3AEE6434"/>
    <w:rsid w:val="3BE18212"/>
    <w:rsid w:val="3C347CEA"/>
    <w:rsid w:val="3C49C122"/>
    <w:rsid w:val="3D094C28"/>
    <w:rsid w:val="3DA499D1"/>
    <w:rsid w:val="3F2185B5"/>
    <w:rsid w:val="40161F69"/>
    <w:rsid w:val="407B7A37"/>
    <w:rsid w:val="4095830F"/>
    <w:rsid w:val="41D70539"/>
    <w:rsid w:val="4216D6D7"/>
    <w:rsid w:val="426B7414"/>
    <w:rsid w:val="4406310B"/>
    <w:rsid w:val="45081541"/>
    <w:rsid w:val="46B74E67"/>
    <w:rsid w:val="4795B4C3"/>
    <w:rsid w:val="47D04754"/>
    <w:rsid w:val="4A3D29A7"/>
    <w:rsid w:val="4BA8D939"/>
    <w:rsid w:val="4BAF5828"/>
    <w:rsid w:val="4C23FD48"/>
    <w:rsid w:val="4C6AAE73"/>
    <w:rsid w:val="4C88ED63"/>
    <w:rsid w:val="4D9B1D05"/>
    <w:rsid w:val="4EF8B1C5"/>
    <w:rsid w:val="4F49C2F8"/>
    <w:rsid w:val="4F6CFDC7"/>
    <w:rsid w:val="50CB8BB6"/>
    <w:rsid w:val="515CC21D"/>
    <w:rsid w:val="516E174B"/>
    <w:rsid w:val="51948417"/>
    <w:rsid w:val="51DBD801"/>
    <w:rsid w:val="53AEC11A"/>
    <w:rsid w:val="5463E612"/>
    <w:rsid w:val="55298D9C"/>
    <w:rsid w:val="5608600E"/>
    <w:rsid w:val="568DF7CE"/>
    <w:rsid w:val="572F30CD"/>
    <w:rsid w:val="575A04E2"/>
    <w:rsid w:val="58456AEC"/>
    <w:rsid w:val="5864580D"/>
    <w:rsid w:val="58A94369"/>
    <w:rsid w:val="58FC753F"/>
    <w:rsid w:val="5942C516"/>
    <w:rsid w:val="5959794F"/>
    <w:rsid w:val="595CCD89"/>
    <w:rsid w:val="59E5666A"/>
    <w:rsid w:val="5AD32796"/>
    <w:rsid w:val="5B6F2B58"/>
    <w:rsid w:val="5B9BF19B"/>
    <w:rsid w:val="5BFC41D0"/>
    <w:rsid w:val="5C1C84D7"/>
    <w:rsid w:val="5C341601"/>
    <w:rsid w:val="5C64F20F"/>
    <w:rsid w:val="5D11950F"/>
    <w:rsid w:val="5D3F500E"/>
    <w:rsid w:val="5D498F71"/>
    <w:rsid w:val="5D7DDB9C"/>
    <w:rsid w:val="5E2CAF80"/>
    <w:rsid w:val="5F9619F7"/>
    <w:rsid w:val="602A22FF"/>
    <w:rsid w:val="604BFCCE"/>
    <w:rsid w:val="60B14C85"/>
    <w:rsid w:val="616BC495"/>
    <w:rsid w:val="6192EF26"/>
    <w:rsid w:val="61A6B5A3"/>
    <w:rsid w:val="6358553F"/>
    <w:rsid w:val="66367C44"/>
    <w:rsid w:val="67B8BC89"/>
    <w:rsid w:val="680DECAE"/>
    <w:rsid w:val="68C5D54B"/>
    <w:rsid w:val="68D80A1F"/>
    <w:rsid w:val="68FCE530"/>
    <w:rsid w:val="695B128F"/>
    <w:rsid w:val="6A281595"/>
    <w:rsid w:val="6AD54033"/>
    <w:rsid w:val="6AD5B8A7"/>
    <w:rsid w:val="6B418DAA"/>
    <w:rsid w:val="6C9347BA"/>
    <w:rsid w:val="6CB0D6F5"/>
    <w:rsid w:val="6D18FED8"/>
    <w:rsid w:val="6D580F2C"/>
    <w:rsid w:val="6D8C0B1C"/>
    <w:rsid w:val="6D8DBDA6"/>
    <w:rsid w:val="6E4661C0"/>
    <w:rsid w:val="6EAB5231"/>
    <w:rsid w:val="700DAAEF"/>
    <w:rsid w:val="74783F79"/>
    <w:rsid w:val="748EB5C0"/>
    <w:rsid w:val="74AEDFD5"/>
    <w:rsid w:val="74D95FD4"/>
    <w:rsid w:val="754812C7"/>
    <w:rsid w:val="7668A06B"/>
    <w:rsid w:val="76E41C84"/>
    <w:rsid w:val="76FA2C15"/>
    <w:rsid w:val="779FB1BA"/>
    <w:rsid w:val="7859BFF8"/>
    <w:rsid w:val="78DA6FBA"/>
    <w:rsid w:val="790E4634"/>
    <w:rsid w:val="79512D87"/>
    <w:rsid w:val="7954BE36"/>
    <w:rsid w:val="7A1B83EA"/>
    <w:rsid w:val="7A3AD139"/>
    <w:rsid w:val="7A9BC133"/>
    <w:rsid w:val="7ACD14B2"/>
    <w:rsid w:val="7C0F9BF5"/>
    <w:rsid w:val="7C776AD6"/>
    <w:rsid w:val="7D52BDF0"/>
    <w:rsid w:val="7D9DD5B2"/>
    <w:rsid w:val="7E031FA0"/>
    <w:rsid w:val="7E184B58"/>
    <w:rsid w:val="7F3088E1"/>
    <w:rsid w:val="7F5CF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N20210219-1594514891-3233</_dlc_DocId>
    <_dlc_DocIdUrl xmlns="f6d82c61-1620-4961-a845-3717486f5cdd">
      <Url>https://navioteknoloji.sharepoint.com/teams/N20210219/_layouts/15/DocIdRedir.aspx?ID=N20210219-1594514891-3233</Url>
      <Description>N20210219-1594514891-3233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517C61E-E6B0-4435-9E70-A33CCBE33AAC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12</revision>
  <dcterms:created xsi:type="dcterms:W3CDTF">2021-11-26T14:18:00.0000000Z</dcterms:created>
  <dcterms:modified xsi:type="dcterms:W3CDTF">2022-12-30T08:19:11.4302340Z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cddbe215-13a5-4108-81cb-fbbf8b1ba1c1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