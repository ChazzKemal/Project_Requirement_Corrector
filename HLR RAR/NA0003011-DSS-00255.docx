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3C485350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2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3C485350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681CDD0F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681CDD0F" w:rsidRDefault="2A835278" w14:paraId="1BABF3D9" w14:textId="74F0390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681CDD0F" w:rsidR="319D511B">
                    <w:rPr>
                      <w:sz w:val="20"/>
                      <w:szCs w:val="20"/>
                    </w:rPr>
                    <w:t>NA0003011-DSS-00255</w:t>
                  </w:r>
                </w:p>
              </w:tc>
            </w:tr>
            <w:tr w:rsidR="00914FB6" w:rsidTr="681CDD0F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681CDD0F" w:rsidRDefault="00914FB6" w14:paraId="2BFCFFE6" w14:textId="77C53B24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681CDD0F" w:rsidR="3CC82981">
                    <w:rPr>
                      <w:sz w:val="20"/>
                      <w:szCs w:val="20"/>
                    </w:rPr>
                    <w:t>NEM42106-PIDS-207</w:t>
                  </w:r>
                </w:p>
              </w:tc>
            </w:tr>
            <w:tr w:rsidR="00914FB6" w:rsidTr="681CDD0F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EndPr/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681CDD0F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53A0197A" w14:paraId="1F54352D" w14:textId="43506788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6B8540A">
                    <w:rPr>
                      <w:sz w:val="20"/>
                      <w:szCs w:val="20"/>
                    </w:rPr>
                    <w:t>Aziz Kerem Demir</w:t>
                  </w:r>
                </w:p>
              </w:tc>
            </w:tr>
            <w:tr w:rsidR="00914FB6" w:rsidTr="681CDD0F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681CDD0F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3C485350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3C485350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681CDD0F" w14:paraId="6EB1A014" w14:textId="77777777">
              <w:tc>
                <w:tcPr>
                  <w:tcW w:w="8988" w:type="dxa"/>
                  <w:tcMar/>
                </w:tcPr>
                <w:p w:rsidR="00CB70A6" w:rsidP="681CDD0F" w:rsidRDefault="3D98C889" w14:paraId="5BD0A75E" w14:textId="2B8F28EC">
                  <w:pPr>
                    <w:pStyle w:val="Normal"/>
                  </w:pPr>
                  <w:r w:rsidRPr="681CDD0F" w:rsidR="681A7D1E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Software CBIT </w:t>
                  </w:r>
                  <w:proofErr w:type="spellStart"/>
                  <w:r w:rsidRPr="681CDD0F" w:rsidR="681A7D1E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681CDD0F" w:rsidR="681A7D1E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be </w:t>
                  </w:r>
                  <w:proofErr w:type="spellStart"/>
                  <w:r w:rsidRPr="681CDD0F" w:rsidR="681A7D1E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performed</w:t>
                  </w:r>
                  <w:proofErr w:type="spellEnd"/>
                  <w:r w:rsidRPr="681CDD0F" w:rsidR="681A7D1E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in </w:t>
                  </w:r>
                  <w:proofErr w:type="spellStart"/>
                  <w:r w:rsidRPr="681CDD0F" w:rsidR="681A7D1E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less</w:t>
                  </w:r>
                  <w:proofErr w:type="spellEnd"/>
                  <w:r w:rsidRPr="681CDD0F" w:rsidR="681A7D1E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81CDD0F" w:rsidR="681A7D1E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than</w:t>
                  </w:r>
                  <w:proofErr w:type="spellEnd"/>
                  <w:r w:rsidRPr="681CDD0F" w:rsidR="681A7D1E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1000ms</w:t>
                  </w:r>
                  <w:r w:rsidRPr="681CDD0F" w:rsidR="334F2AE0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3C485350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3C485350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>Is Requirement</w:t>
                  </w:r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B457B7" w14:paraId="18736372" w14:textId="7523B16D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EndPr/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3C485350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3C485350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681CDD0F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9917F4" w:rsidP="4D294117" w:rsidRDefault="009917F4" w14:paraId="5BF94DBB" w14:textId="7BC22AB0">
                  <w:pPr>
                    <w:pStyle w:val="Normal"/>
                  </w:pPr>
                  <w:r w:rsidR="535EFCD4">
                    <w:rPr/>
                    <w:t>Gerçekl</w:t>
                  </w:r>
                  <w:r w:rsidR="535EFCD4">
                    <w:rPr/>
                    <w:t xml:space="preserve">eşen </w:t>
                  </w:r>
                  <w:r w:rsidR="515ABFB2">
                    <w:rPr/>
                    <w:t>Yazılım, yangın çıkması durumunda en geç 5 saniye içinde yangın alarmı vermelidir</w:t>
                  </w:r>
                  <w:r w:rsidR="65AB156B">
                    <w:rPr/>
                    <w:t xml:space="preserve"> (NEM28174-SRD-123)</w:t>
                  </w:r>
                  <w:r w:rsidR="515ABFB2">
                    <w:rPr/>
                    <w:t>.</w:t>
                  </w:r>
                  <w:r w:rsidR="02CF270D">
                    <w:rPr/>
                    <w:t xml:space="preserve"> CBIT 1 saniye içerisinde yapılırsa 4 saniyede yangın alarmı verme süresi kalabilir.</w:t>
                  </w:r>
                </w:p>
                <w:p w:rsidR="009917F4" w:rsidP="4D294117" w:rsidRDefault="009917F4" w14:paraId="1C2568FF" w14:textId="1A2FBA95">
                  <w:pPr>
                    <w:pStyle w:val="Normal"/>
                  </w:pPr>
                </w:p>
                <w:p w:rsidR="009917F4" w:rsidP="4D294117" w:rsidRDefault="009917F4" w14:paraId="42CE84F7" w14:textId="2D7E059B">
                  <w:pPr>
                    <w:pStyle w:val="Normal"/>
                  </w:pPr>
                  <w:r w:rsidR="02CF270D">
                    <w:rPr/>
                    <w:t xml:space="preserve">Eksik: neden 1 saniye? </w:t>
                  </w:r>
                  <w:r w:rsidR="515ABFB2">
                    <w:rPr/>
                    <w:t xml:space="preserve"> </w:t>
                  </w:r>
                  <w:r w:rsidR="514682AA">
                    <w:rPr/>
                    <w:t xml:space="preserve">Bunun sebebi </w:t>
                  </w:r>
                  <w:proofErr w:type="spellStart"/>
                  <w:r w:rsidR="514682AA">
                    <w:rPr/>
                    <w:t>PIDS’da</w:t>
                  </w:r>
                  <w:proofErr w:type="spellEnd"/>
                  <w:r w:rsidR="514682AA">
                    <w:rPr/>
                    <w:t xml:space="preserve"> da yazmıyor.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3C485350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3C485350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3C485350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3C485350" w14:paraId="2AB2B796" w14:textId="77777777">
              <w:tc>
                <w:tcPr>
                  <w:tcW w:w="2996" w:type="dxa"/>
                  <w:tcMar/>
                </w:tcPr>
                <w:p w:rsidR="002F7722" w:rsidP="00212B47" w:rsidRDefault="6F67DC52" w14:paraId="6800CA87" w14:textId="4FC49CDB">
                  <w:r>
                    <w:t>CORRECTNESS</w:t>
                  </w:r>
                  <w:r w:rsidR="6AE7C6E5">
                    <w:t xml:space="preserve"> +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757F69" w14:paraId="01669455" w14:textId="277E9E27">
                  <w:sdt>
                    <w:sdtPr>
                      <w:alias w:val="CORRECTNESS"/>
                      <w:tag w:val="CORRECTNESS"/>
                      <w:id w:val="131942327"/>
                      <w:lock w:val="sdtLocked"/>
                    </w:sdtPr>
                    <w:sdtEndPr/>
                    <w:sdtContent>
                      <w:r w:rsidRPr="20D917FC" w:rsidR="6E6221F2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6F67DC52" w14:paraId="7BC34D59" w14:textId="02C6B197">
                  <w:r w:rsidR="3098F543">
                    <w:rPr/>
                    <w:t>CLARITY</w:t>
                  </w:r>
                  <w:r w:rsidR="5D6A80B2">
                    <w:rPr/>
                    <w:t xml:space="preserve"> </w:t>
                  </w:r>
                  <w:r w:rsidR="2D5198A1">
                    <w:rPr/>
                    <w:t>-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3C485350" w14:paraId="5710F05C" w14:textId="77777777">
              <w:tc>
                <w:tcPr>
                  <w:tcW w:w="2996" w:type="dxa"/>
                  <w:tcMar/>
                </w:tcPr>
                <w:p w:rsidR="002F7722" w:rsidP="00212B47" w:rsidRDefault="6F67DC52" w14:paraId="2539BB7A" w14:textId="5CD1F68B">
                  <w:r w:rsidR="7AE690CB">
                    <w:rPr/>
                    <w:t>COMPLETENESS</w:t>
                  </w:r>
                  <w:r w:rsidR="5DA7869E">
                    <w:rPr/>
                    <w:t xml:space="preserve"> </w:t>
                  </w:r>
                  <w:r w:rsidR="074C6D1D">
                    <w:rPr/>
                    <w:t>-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437C106" w14:paraId="2F58AA87" w14:textId="5130F0AD">
                  <w:r>
                    <w:t>SINGULARITY</w:t>
                  </w:r>
                  <w:r w:rsidR="37C16E9C"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3C485350" w14:paraId="4FDE8F4C" w14:textId="77777777">
              <w:tc>
                <w:tcPr>
                  <w:tcW w:w="2996" w:type="dxa"/>
                  <w:tcMar/>
                </w:tcPr>
                <w:p w:rsidR="002F7722" w:rsidP="00212B47" w:rsidRDefault="6F67DC52" w14:paraId="3FE1D8A8" w14:textId="1EBA7F43">
                  <w:r>
                    <w:t>VERIFIABLE</w:t>
                  </w:r>
                  <w:r w:rsidR="3471D8DE"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437C106" w14:paraId="34524282" w14:textId="687659DF">
                  <w:r>
                    <w:t>UNAMBIGUOS</w:t>
                  </w:r>
                  <w:r w:rsidR="01159865">
                    <w:t xml:space="preserve"> </w:t>
                  </w:r>
                  <w:r w:rsidR="6789D08F">
                    <w:t>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3C485350" w14:paraId="157F03F5" w14:textId="77777777">
              <w:tc>
                <w:tcPr>
                  <w:tcW w:w="2996" w:type="dxa"/>
                  <w:tcMar/>
                </w:tcPr>
                <w:p w:rsidR="002F7722" w:rsidP="00212B47" w:rsidRDefault="6F67DC52" w14:paraId="282C24E9" w14:textId="3172DD2C">
                  <w:r>
                    <w:t>FEASIBILITY</w:t>
                  </w:r>
                  <w:r w:rsidR="62BD4B9E"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437C106" w14:paraId="7BC4C69E" w14:textId="01F2564C">
                  <w:r w:rsidR="0F879E63">
                    <w:rPr/>
                    <w:t>CONSISTANCY</w:t>
                  </w:r>
                  <w:r w:rsidR="03D7941D">
                    <w:rPr/>
                    <w:t xml:space="preserve"> </w:t>
                  </w:r>
                  <w:r w:rsidR="0B362DB4">
                    <w:rPr/>
                    <w:t>-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3C485350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3C485350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2E5E55F4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20D917FC" w:rsidRDefault="1EB1AA73" w14:paraId="274EED0F" w14:textId="16AE652E">
                  <w:r>
                    <w:t>Software</w:t>
                  </w:r>
                </w:p>
              </w:tc>
            </w:tr>
            <w:tr w:rsidR="000E4C7A" w:rsidTr="2E5E55F4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E5E55F4" w:rsidRDefault="5CDB9804" w14:paraId="013E36B7" w14:textId="74D4296E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2E5E55F4" w:rsidR="6CDAEA4E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CBIT shall be</w:t>
                  </w:r>
                </w:p>
              </w:tc>
            </w:tr>
            <w:tr w:rsidR="000E4C7A" w:rsidTr="2E5E55F4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2E5E55F4" w:rsidRDefault="06C9EA85" w14:paraId="73B15C66" w14:textId="47E119B6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2E5E55F4" w:rsidR="5F19FDFC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performed in less than 1000ms</w:t>
                  </w:r>
                </w:p>
              </w:tc>
            </w:tr>
            <w:tr w:rsidR="000E4C7A" w:rsidTr="2E5E55F4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2E5E55F4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2FBBDC9" w14:textId="77777777"/>
              </w:tc>
            </w:tr>
            <w:tr w:rsidR="000E4C7A" w:rsidTr="2E5E55F4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3C485350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3C485350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2C080AC7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EndPr/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4D294117" w:rsidRDefault="00E71EA2" w14:paraId="4CE7F94F" w14:textId="5E00A536">
                  <w:pPr>
                    <w:pStyle w:val="Normal"/>
                  </w:pPr>
                  <w:r w:rsidR="798FDB60">
                    <w:rPr/>
                    <w:t>MOC4</w:t>
                  </w:r>
                  <w:r w:rsidR="2A302178">
                    <w:rPr/>
                    <w:t xml:space="preserve">, </w:t>
                  </w:r>
                </w:p>
                <w:p w:rsidR="006F12B7" w:rsidP="4D294117" w:rsidRDefault="00E71EA2" w14:paraId="6A764D00" w14:textId="2EE18A1F">
                  <w:pPr>
                    <w:pStyle w:val="Normal"/>
                  </w:pPr>
                  <w:r w:rsidR="6D781196">
                    <w:rPr/>
                    <w:t xml:space="preserve">Yazılım, </w:t>
                  </w:r>
                  <w:r w:rsidR="605DB598">
                    <w:rPr/>
                    <w:t xml:space="preserve">-ayrı bir yazılım test ile- </w:t>
                  </w:r>
                  <w:proofErr w:type="spellStart"/>
                  <w:r w:rsidR="6D781196">
                    <w:rPr/>
                    <w:t>CBIT’ten</w:t>
                  </w:r>
                  <w:proofErr w:type="spellEnd"/>
                  <w:r w:rsidR="6D781196">
                    <w:rPr/>
                    <w:t xml:space="preserve"> hemen önceki anı ve </w:t>
                  </w:r>
                  <w:proofErr w:type="spellStart"/>
                  <w:r w:rsidR="6D781196">
                    <w:rPr/>
                    <w:t>CBIT’i</w:t>
                  </w:r>
                  <w:proofErr w:type="spellEnd"/>
                  <w:r w:rsidR="6D781196">
                    <w:rPr/>
                    <w:t xml:space="preserve"> bitirdiği anın süresini </w:t>
                  </w:r>
                  <w:r w:rsidR="023178C1">
                    <w:rPr/>
                    <w:t>zamanlayıcı</w:t>
                  </w:r>
                  <w:r w:rsidR="6D781196">
                    <w:rPr/>
                    <w:t xml:space="preserve"> ile ölçebilir. </w:t>
                  </w:r>
                  <w:r w:rsidR="5FF45A6B">
                    <w:rPr/>
                    <w:t xml:space="preserve">Bu ölçülen değer UART ile ekrana bastırılabilir. </w:t>
                  </w:r>
                  <w:r w:rsidR="6461936C">
                    <w:rPr/>
                    <w:t>Bu değerin 1000ms den az olduğu gözlemlenebilir.</w:t>
                  </w:r>
                  <w:r w:rsidR="0E48FD8B">
                    <w:rPr/>
                    <w:t xml:space="preserve"> </w:t>
                  </w:r>
                </w:p>
              </w:tc>
            </w:tr>
          </w:tbl>
          <w:p w:rsidR="006F12B7" w:rsidP="00212B47" w:rsidRDefault="006F12B7" w14:paraId="3A86B439" w14:textId="6F879D4F">
            <w:r w:rsidR="50E90D66">
              <w:rPr/>
              <w:t xml:space="preserve">  </w:t>
            </w:r>
          </w:p>
        </w:tc>
      </w:tr>
      <w:tr w:rsidRPr="004D3450" w:rsidR="00334478" w:rsidTr="3C485350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3C485350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3C485350" w14:paraId="4F0474EE" w14:textId="77777777">
              <w:tc>
                <w:tcPr>
                  <w:tcW w:w="8988" w:type="dxa"/>
                  <w:tcMar/>
                </w:tcPr>
                <w:p w:rsidR="00334478" w:rsidP="3C485350" w:rsidRDefault="65BA4636" w14:paraId="4B7A73B3" w14:textId="3980FD38">
                  <w:pPr>
                    <w:pStyle w:val="Normal"/>
                  </w:pPr>
                  <w:r w:rsidR="1BCE0FCB">
                    <w:rPr/>
                    <w:t xml:space="preserve">Yazılım </w:t>
                  </w:r>
                  <w:r w:rsidR="057EBA47">
                    <w:rPr/>
                    <w:t xml:space="preserve">zaman alan </w:t>
                  </w:r>
                  <w:r w:rsidR="1BCE0FCB">
                    <w:rPr/>
                    <w:t>CBIT</w:t>
                  </w:r>
                  <w:r w:rsidR="2F0D4125">
                    <w:rPr/>
                    <w:t xml:space="preserve"> testlerinden</w:t>
                  </w:r>
                  <w:r w:rsidR="329689CA">
                    <w:rPr/>
                    <w:t xml:space="preserve"> ADC </w:t>
                  </w:r>
                  <w:proofErr w:type="spellStart"/>
                  <w:r w:rsidR="329689CA">
                    <w:rPr/>
                    <w:t>peripheral</w:t>
                  </w:r>
                  <w:proofErr w:type="spellEnd"/>
                  <w:r w:rsidR="329689CA">
                    <w:rPr/>
                    <w:t xml:space="preserve"> testini 100ms’de</w:t>
                  </w:r>
                  <w:r w:rsidR="781A0FB5">
                    <w:rPr/>
                    <w:t xml:space="preserve">, </w:t>
                  </w:r>
                  <w:proofErr w:type="spellStart"/>
                  <w:r w:rsidR="781A0FB5">
                    <w:rPr/>
                    <w:t>discrete</w:t>
                  </w:r>
                  <w:proofErr w:type="spellEnd"/>
                  <w:r w:rsidR="781A0FB5">
                    <w:rPr/>
                    <w:t xml:space="preserve"> </w:t>
                  </w:r>
                  <w:proofErr w:type="spellStart"/>
                  <w:r w:rsidR="781A0FB5">
                    <w:rPr/>
                    <w:t>output</w:t>
                  </w:r>
                  <w:proofErr w:type="spellEnd"/>
                  <w:r w:rsidR="781A0FB5">
                    <w:rPr/>
                    <w:t xml:space="preserve"> testini 50 </w:t>
                  </w:r>
                  <w:proofErr w:type="spellStart"/>
                  <w:r w:rsidR="781A0FB5">
                    <w:rPr/>
                    <w:t>ms’de</w:t>
                  </w:r>
                  <w:proofErr w:type="spellEnd"/>
                  <w:r w:rsidR="2DBF7D1B">
                    <w:rPr/>
                    <w:t xml:space="preserve"> </w:t>
                  </w:r>
                  <w:r w:rsidR="2F0D4125">
                    <w:rPr/>
                    <w:t>gerçekleştir</w:t>
                  </w:r>
                  <w:r w:rsidR="78F95C72">
                    <w:rPr/>
                    <w:t>ebilir</w:t>
                  </w:r>
                  <w:r w:rsidR="2F0D4125">
                    <w:rPr/>
                    <w:t>.</w:t>
                  </w:r>
                  <w:r w:rsidR="2DBF7D1B">
                    <w:rPr/>
                    <w:t xml:space="preserve"> </w:t>
                  </w:r>
                  <w:proofErr w:type="spellStart"/>
                  <w:r w:rsidR="2DBF7D1B">
                    <w:rPr/>
                    <w:t>Sensing</w:t>
                  </w:r>
                  <w:proofErr w:type="spellEnd"/>
                  <w:r w:rsidR="2DBF7D1B">
                    <w:rPr/>
                    <w:t xml:space="preserve"> </w:t>
                  </w:r>
                  <w:r w:rsidR="4CF63CEC">
                    <w:rPr/>
                    <w:t>E</w:t>
                  </w:r>
                  <w:r w:rsidR="2DBF7D1B">
                    <w:rPr/>
                    <w:t xml:space="preserve">lement testini </w:t>
                  </w:r>
                  <w:r w:rsidRPr="3C485350" w:rsidR="2DBF7D1B">
                    <w:rPr>
                      <w:highlight w:val="yellow"/>
                      <w:rPrChange w:author="Gürkan KARAKUŞ" w:date="2023-01-05T10:39:43.743Z" w:id="1011372880"/>
                    </w:rPr>
                    <w:t>TBD</w:t>
                  </w:r>
                  <w:r w:rsidR="2DBF7D1B">
                    <w:rPr/>
                    <w:t xml:space="preserve"> süreside gerçekleştirebilir.</w:t>
                  </w:r>
                </w:p>
                <w:p w:rsidR="00334478" w:rsidP="681CDD0F" w:rsidRDefault="65BA4636" w14:paraId="7D3F47B9" w14:textId="1AC48EC2">
                  <w:pPr>
                    <w:pStyle w:val="Normal"/>
                  </w:pPr>
                  <w:r w:rsidR="5A59B7E2">
                    <w:rPr/>
                    <w:t xml:space="preserve">CONSISTANCY; 1000 </w:t>
                  </w:r>
                  <w:proofErr w:type="spellStart"/>
                  <w:r w:rsidR="5A59B7E2">
                    <w:rPr/>
                    <w:t>ms</w:t>
                  </w:r>
                  <w:proofErr w:type="spellEnd"/>
                  <w:r w:rsidR="5A59B7E2">
                    <w:rPr/>
                    <w:t xml:space="preserve"> </w:t>
                  </w:r>
                  <w:r w:rsidR="5A2A3E61">
                    <w:rPr/>
                    <w:t>değeri</w:t>
                  </w:r>
                  <w:r w:rsidR="5A2A3E61">
                    <w:rPr/>
                    <w:t xml:space="preserve">, </w:t>
                  </w:r>
                  <w:r w:rsidR="5A2A3E61">
                    <w:rPr/>
                    <w:t xml:space="preserve">750 </w:t>
                  </w:r>
                  <w:proofErr w:type="spellStart"/>
                  <w:r w:rsidR="5A2A3E61">
                    <w:rPr/>
                    <w:t>ms’de</w:t>
                  </w:r>
                  <w:proofErr w:type="spellEnd"/>
                  <w:r w:rsidR="5A2A3E61">
                    <w:rPr/>
                    <w:t xml:space="preserve"> yangın alarmı verilmesi </w:t>
                  </w:r>
                  <w:proofErr w:type="gramStart"/>
                  <w:r w:rsidR="5A2A3E61">
                    <w:rPr/>
                    <w:t>gerekir</w:t>
                  </w:r>
                  <w:r w:rsidRPr="3C485350" w:rsidR="6BD89B85">
                    <w:rPr>
                      <w:vertAlign w:val="superscript"/>
                    </w:rPr>
                    <w:t>(</w:t>
                  </w:r>
                  <w:proofErr w:type="gramEnd"/>
                  <w:r w:rsidRPr="3C485350" w:rsidR="5A2A3E61">
                    <w:rPr>
                      <w:vertAlign w:val="superscript"/>
                    </w:rPr>
                    <w:t>1</w:t>
                  </w:r>
                  <w:r w:rsidRPr="3C485350" w:rsidR="6BD89B85">
                    <w:rPr>
                      <w:vertAlign w:val="superscript"/>
                    </w:rPr>
                    <w:t>)</w:t>
                  </w:r>
                  <w:r w:rsidR="5A2A3E61">
                    <w:rPr/>
                    <w:t xml:space="preserve">, gereksinimi ile </w:t>
                  </w:r>
                  <w:r w:rsidR="5A59B7E2">
                    <w:rPr/>
                    <w:t>çelişiyor</w:t>
                  </w:r>
                  <w:r w:rsidR="6090D4C5">
                    <w:rPr/>
                    <w:t xml:space="preserve">. Bu </w:t>
                  </w:r>
                  <w:r w:rsidR="4B2B0E1E">
                    <w:rPr/>
                    <w:t xml:space="preserve">nedenle </w:t>
                  </w:r>
                  <w:r w:rsidR="6090D4C5">
                    <w:rPr/>
                    <w:t xml:space="preserve">CBIT için verilen 1000ms değeri </w:t>
                  </w:r>
                  <w:r w:rsidR="6090D4C5">
                    <w:rPr/>
                    <w:t xml:space="preserve">750 </w:t>
                  </w:r>
                  <w:proofErr w:type="spellStart"/>
                  <w:r w:rsidR="6090D4C5">
                    <w:rPr/>
                    <w:t>ms’nin</w:t>
                  </w:r>
                  <w:proofErr w:type="spellEnd"/>
                  <w:r w:rsidR="6090D4C5">
                    <w:rPr/>
                    <w:t xml:space="preserve"> altında bir değer</w:t>
                  </w:r>
                  <w:r w:rsidR="6090D4C5">
                    <w:rPr/>
                    <w:t xml:space="preserve"> ile değişti</w:t>
                  </w:r>
                  <w:r w:rsidR="29D5E9ED">
                    <w:rPr/>
                    <w:t>r</w:t>
                  </w:r>
                  <w:r w:rsidR="6090D4C5">
                    <w:rPr/>
                    <w:t>ilebilir</w:t>
                  </w:r>
                  <w:r w:rsidR="6090D4C5">
                    <w:rPr/>
                    <w:t xml:space="preserve"> veya 750 </w:t>
                  </w:r>
                  <w:proofErr w:type="spellStart"/>
                  <w:r w:rsidR="6090D4C5">
                    <w:rPr/>
                    <w:t>ms</w:t>
                  </w:r>
                  <w:proofErr w:type="spellEnd"/>
                  <w:r w:rsidR="6090D4C5">
                    <w:rPr/>
                    <w:t xml:space="preserve"> içeren gereksinim</w:t>
                  </w:r>
                  <w:r w:rsidRPr="3C485350" w:rsidR="3F5372FD">
                    <w:rPr>
                      <w:vertAlign w:val="superscript"/>
                    </w:rPr>
                    <w:t xml:space="preserve"> (1)</w:t>
                  </w:r>
                  <w:r w:rsidR="6090D4C5">
                    <w:rPr/>
                    <w:t xml:space="preserve"> güncellenebilir.</w:t>
                  </w:r>
                </w:p>
                <w:p w:rsidR="00334478" w:rsidP="681CDD0F" w:rsidRDefault="65BA4636" w14:paraId="33224FBF" w14:textId="60800C2E">
                  <w:pPr>
                    <w:pStyle w:val="Normal"/>
                  </w:pPr>
                  <w:r w:rsidR="67117B32">
                    <w:rPr/>
                    <w:t xml:space="preserve">CLARITY; </w:t>
                  </w:r>
                  <w:r w:rsidR="3561D89C">
                    <w:rPr/>
                    <w:t>edilgen yapı kullanılmış</w:t>
                  </w:r>
                </w:p>
                <w:p w:rsidR="00334478" w:rsidP="3C485350" w:rsidRDefault="65BA4636" w14:paraId="05F2CF39" w14:textId="7C71A9E2">
                  <w:pPr>
                    <w:pStyle w:val="Normal"/>
                    <w:rPr>
                      <w:highlight w:val="yellow"/>
                    </w:rPr>
                  </w:pPr>
                  <w:r w:rsidRPr="3C485350" w:rsidR="0F4B238D">
                    <w:rPr>
                      <w:highlight w:val="yellow"/>
                      <w:rPrChange w:author="Gürkan KARAKUŞ" w:date="2023-01-05T10:39:38.799Z" w:id="1646022432"/>
                    </w:rPr>
                    <w:t xml:space="preserve">COMPLETENESS: </w:t>
                  </w:r>
                  <w:proofErr w:type="spellStart"/>
                  <w:r w:rsidRPr="3C485350" w:rsidR="0F4B238D">
                    <w:rPr>
                      <w:highlight w:val="yellow"/>
                      <w:rPrChange w:author="Gürkan KARAKUŞ" w:date="2023-01-05T10:39:38.803Z" w:id="600420003"/>
                    </w:rPr>
                    <w:t>Sensing</w:t>
                  </w:r>
                  <w:proofErr w:type="spellEnd"/>
                  <w:r w:rsidRPr="3C485350" w:rsidR="0F4B238D">
                    <w:rPr>
                      <w:highlight w:val="yellow"/>
                      <w:rPrChange w:author="Gürkan KARAKUŞ" w:date="2023-01-05T10:39:38.806Z" w:id="1843475184"/>
                    </w:rPr>
                    <w:t xml:space="preserve"> element test süresi belli değil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3C485350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3C485350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2E5E55F4" w14:paraId="4E02DD80" w14:textId="77777777">
              <w:tc>
                <w:tcPr>
                  <w:tcW w:w="8988" w:type="dxa"/>
                  <w:tcMar/>
                </w:tcPr>
                <w:p w:rsidR="00E27154" w:rsidP="4D294117" w:rsidRDefault="444F4CB6" w14:paraId="36C8BCE1" w14:textId="756CE6BC">
                  <w:pPr>
                    <w:pStyle w:val="Normal"/>
                  </w:pPr>
                  <w:r w:rsidRPr="2E5E55F4" w:rsidR="44E3449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Software </w:t>
                  </w:r>
                  <w:proofErr w:type="spellStart"/>
                  <w:r w:rsidRPr="2E5E55F4" w:rsidR="44E3449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2E5E55F4" w:rsidR="44E3449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r w:rsidRPr="2E5E55F4" w:rsidR="0182AE3C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perform</w:t>
                  </w:r>
                  <w:r w:rsidRPr="2E5E55F4" w:rsidR="7EB8DF49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CBIT</w:t>
                  </w:r>
                  <w:r w:rsidRPr="2E5E55F4" w:rsidR="0182AE3C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in </w:t>
                  </w:r>
                  <w:proofErr w:type="spellStart"/>
                  <w:r w:rsidRPr="2E5E55F4" w:rsidR="0182AE3C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less</w:t>
                  </w:r>
                  <w:proofErr w:type="spellEnd"/>
                  <w:r w:rsidRPr="2E5E55F4" w:rsidR="0182AE3C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E5E55F4" w:rsidR="0182AE3C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>than</w:t>
                  </w:r>
                  <w:proofErr w:type="spellEnd"/>
                  <w:r w:rsidRPr="2E5E55F4" w:rsidR="0182AE3C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1000ms.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3C485350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3C485350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2E5E55F4" w:rsidRDefault="00E71EA2" w14:paraId="79A808E1" w14:textId="7D06A5D4">
            <w:pPr>
              <w:pStyle w:val="ListeParagraf"/>
              <w:numPr>
                <w:ilvl w:val="0"/>
                <w:numId w:val="25"/>
              </w:numPr>
              <w:rPr>
                <w:noProof w:val="0"/>
                <w:lang w:val="tr-TR"/>
              </w:rPr>
            </w:pPr>
            <w:r w:rsidRPr="2E5E55F4" w:rsidR="6E4F2F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NA0003011-DSS-00273</w:t>
            </w:r>
          </w:p>
          <w:p w:rsidRPr="0085476D" w:rsidR="004D01C9" w:rsidP="002C57BC" w:rsidRDefault="00E71EA2" w14:paraId="16F063FD" w14:textId="65A26EB7">
            <w:pPr>
              <w:pStyle w:val="ListeParagraf"/>
              <w:numPr>
                <w:ilvl w:val="0"/>
                <w:numId w:val="25"/>
              </w:numPr>
              <w:rPr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7F69" w:rsidP="00762C31" w:rsidRDefault="00757F69" w14:paraId="7AB6B752" w14:textId="77777777">
      <w:r>
        <w:separator/>
      </w:r>
    </w:p>
  </w:endnote>
  <w:endnote w:type="continuationSeparator" w:id="0">
    <w:p w:rsidR="00757F69" w:rsidP="00762C31" w:rsidRDefault="00757F69" w14:paraId="7C13D2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757F69">
                            <w:fldChar w:fldCharType="begin"/>
                          </w:r>
                          <w:r w:rsidR="00757F69">
                            <w:instrText>NUMPAGES   \* MERGEFORMAT</w:instrText>
                          </w:r>
                          <w:r w:rsidR="00757F69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="00757F69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B27C45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NUMPAGES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B719156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58E4B20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3D1984F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7F69" w:rsidP="00762C31" w:rsidRDefault="00757F69" w14:paraId="37BB8496" w14:textId="77777777">
      <w:r>
        <w:separator/>
      </w:r>
    </w:p>
  </w:footnote>
  <w:footnote w:type="continuationSeparator" w:id="0">
    <w:p w:rsidR="00757F69" w:rsidP="00762C31" w:rsidRDefault="00757F69" w14:paraId="611918F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E747CCC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A0ACD45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47B8DEA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78004E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5F6B4F66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5656C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5kzBsAAJPfAAAOAAAAZHJzL2Uyb0RvYy54bWzsXV2P20ayfb/A/gdBjwvcWPwWB5ksfO21&#10;sYCRNeBcJH6kNZoPXI2opWSPk1+/1VXd5GmRYpcyM5vchC9DcdjV1VVd3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74f606d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053aa32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da275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A664"/>
    <w:multiLevelType w:val="multilevel"/>
    <w:tmpl w:val="F80EF9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9"/>
  </w:num>
  <w:num w:numId="28">
    <w:abstractNumId w:val="8"/>
  </w:num>
  <w:num w:numId="27">
    <w:abstractNumId w:val="7"/>
  </w: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1"/>
  </w:num>
  <w:num w:numId="24">
    <w:abstractNumId w:val="0"/>
  </w:num>
  <w:num w:numId="25">
    <w:abstractNumId w:val="4"/>
  </w:num>
  <w:num w:numId="26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4F059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D413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57F69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1A11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17F4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D6720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C7C76"/>
    <w:rsid w:val="00ED2FFB"/>
    <w:rsid w:val="00EF0B18"/>
    <w:rsid w:val="00F1231D"/>
    <w:rsid w:val="00F24252"/>
    <w:rsid w:val="00F3133A"/>
    <w:rsid w:val="00F414F4"/>
    <w:rsid w:val="00F425A7"/>
    <w:rsid w:val="00F4E641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00CA8F"/>
    <w:rsid w:val="01159865"/>
    <w:rsid w:val="011EFF30"/>
    <w:rsid w:val="0182AE3C"/>
    <w:rsid w:val="0184FCB1"/>
    <w:rsid w:val="01A1FF18"/>
    <w:rsid w:val="0201FE75"/>
    <w:rsid w:val="023178C1"/>
    <w:rsid w:val="02CF270D"/>
    <w:rsid w:val="02D311CC"/>
    <w:rsid w:val="033F5C66"/>
    <w:rsid w:val="03522AAF"/>
    <w:rsid w:val="03D7941D"/>
    <w:rsid w:val="03E3D26A"/>
    <w:rsid w:val="043601AA"/>
    <w:rsid w:val="0437C106"/>
    <w:rsid w:val="04683A7E"/>
    <w:rsid w:val="048B062E"/>
    <w:rsid w:val="048BB8B7"/>
    <w:rsid w:val="049FE252"/>
    <w:rsid w:val="04BDBFEC"/>
    <w:rsid w:val="04DA12E6"/>
    <w:rsid w:val="051420C1"/>
    <w:rsid w:val="051C7214"/>
    <w:rsid w:val="055B8795"/>
    <w:rsid w:val="057B3B98"/>
    <w:rsid w:val="057EBA47"/>
    <w:rsid w:val="05AF73BE"/>
    <w:rsid w:val="05B1D1E4"/>
    <w:rsid w:val="05FCCC46"/>
    <w:rsid w:val="0659904D"/>
    <w:rsid w:val="067E8BA2"/>
    <w:rsid w:val="06878DBD"/>
    <w:rsid w:val="06C9EA85"/>
    <w:rsid w:val="074C6D1D"/>
    <w:rsid w:val="07A752EA"/>
    <w:rsid w:val="080773FD"/>
    <w:rsid w:val="0839DC59"/>
    <w:rsid w:val="08B2457C"/>
    <w:rsid w:val="08D504E1"/>
    <w:rsid w:val="095B06D0"/>
    <w:rsid w:val="09740846"/>
    <w:rsid w:val="09B7D8A4"/>
    <w:rsid w:val="09D5ACBA"/>
    <w:rsid w:val="09DCCE38"/>
    <w:rsid w:val="0A23FC8D"/>
    <w:rsid w:val="0A9E576A"/>
    <w:rsid w:val="0A9F77CD"/>
    <w:rsid w:val="0AFBCFF1"/>
    <w:rsid w:val="0B362DB4"/>
    <w:rsid w:val="0C0AC7F0"/>
    <w:rsid w:val="0C233C19"/>
    <w:rsid w:val="0C3F6C6B"/>
    <w:rsid w:val="0D5548BB"/>
    <w:rsid w:val="0DDDD89E"/>
    <w:rsid w:val="0E00ABC8"/>
    <w:rsid w:val="0E477969"/>
    <w:rsid w:val="0E48FD8B"/>
    <w:rsid w:val="0E668CF4"/>
    <w:rsid w:val="0EA2083B"/>
    <w:rsid w:val="0F34D815"/>
    <w:rsid w:val="0F4B238D"/>
    <w:rsid w:val="0F879E63"/>
    <w:rsid w:val="0F9AEE44"/>
    <w:rsid w:val="0FA3DD98"/>
    <w:rsid w:val="0FE349CA"/>
    <w:rsid w:val="123B18CA"/>
    <w:rsid w:val="124989A4"/>
    <w:rsid w:val="125DD25C"/>
    <w:rsid w:val="1272D3CB"/>
    <w:rsid w:val="132CE78E"/>
    <w:rsid w:val="133A6291"/>
    <w:rsid w:val="139BCAE8"/>
    <w:rsid w:val="13C2AE7A"/>
    <w:rsid w:val="14433DBB"/>
    <w:rsid w:val="146E5F67"/>
    <w:rsid w:val="149C8627"/>
    <w:rsid w:val="14FE70B4"/>
    <w:rsid w:val="152C8346"/>
    <w:rsid w:val="15409786"/>
    <w:rsid w:val="15917C6A"/>
    <w:rsid w:val="15A60036"/>
    <w:rsid w:val="162CB282"/>
    <w:rsid w:val="16B8540A"/>
    <w:rsid w:val="16FC40E9"/>
    <w:rsid w:val="17459970"/>
    <w:rsid w:val="17C5D8E8"/>
    <w:rsid w:val="17C834B1"/>
    <w:rsid w:val="18C91D2C"/>
    <w:rsid w:val="18D96A2F"/>
    <w:rsid w:val="18E61F0E"/>
    <w:rsid w:val="194129C1"/>
    <w:rsid w:val="1AAA2117"/>
    <w:rsid w:val="1AC4039D"/>
    <w:rsid w:val="1AC4BF1B"/>
    <w:rsid w:val="1AEF0E10"/>
    <w:rsid w:val="1B28D0D0"/>
    <w:rsid w:val="1B8EFF80"/>
    <w:rsid w:val="1BC9060F"/>
    <w:rsid w:val="1BCE0FCB"/>
    <w:rsid w:val="1BCFB20C"/>
    <w:rsid w:val="1BF429C7"/>
    <w:rsid w:val="1C1E9FD2"/>
    <w:rsid w:val="1C5A6C7A"/>
    <w:rsid w:val="1CA7B0B1"/>
    <w:rsid w:val="1CB93B78"/>
    <w:rsid w:val="1CC36BF7"/>
    <w:rsid w:val="1CEBB7A3"/>
    <w:rsid w:val="1DB33E1B"/>
    <w:rsid w:val="1DC21072"/>
    <w:rsid w:val="1DD2FA9D"/>
    <w:rsid w:val="1E9135BD"/>
    <w:rsid w:val="1EB1AA73"/>
    <w:rsid w:val="1EF68E4D"/>
    <w:rsid w:val="1EF82259"/>
    <w:rsid w:val="1F067884"/>
    <w:rsid w:val="1F0904A0"/>
    <w:rsid w:val="1F3DAC7A"/>
    <w:rsid w:val="1F6023A3"/>
    <w:rsid w:val="1F9E45FA"/>
    <w:rsid w:val="1FF9563F"/>
    <w:rsid w:val="20D8A2B0"/>
    <w:rsid w:val="20D917FC"/>
    <w:rsid w:val="21834E4D"/>
    <w:rsid w:val="21FF77B1"/>
    <w:rsid w:val="223E9C9A"/>
    <w:rsid w:val="223EF390"/>
    <w:rsid w:val="236C3B93"/>
    <w:rsid w:val="239557B1"/>
    <w:rsid w:val="247276B3"/>
    <w:rsid w:val="24D798F6"/>
    <w:rsid w:val="2519391C"/>
    <w:rsid w:val="252FA4EF"/>
    <w:rsid w:val="255DF9B7"/>
    <w:rsid w:val="25A6C47C"/>
    <w:rsid w:val="25DD78D2"/>
    <w:rsid w:val="25E5984F"/>
    <w:rsid w:val="2684D8DE"/>
    <w:rsid w:val="26B9450B"/>
    <w:rsid w:val="26C404ED"/>
    <w:rsid w:val="26EB023D"/>
    <w:rsid w:val="26FA7937"/>
    <w:rsid w:val="271CA6EF"/>
    <w:rsid w:val="27534E38"/>
    <w:rsid w:val="2777AC4D"/>
    <w:rsid w:val="28114D6D"/>
    <w:rsid w:val="281FE7E4"/>
    <w:rsid w:val="2961D466"/>
    <w:rsid w:val="297617D7"/>
    <w:rsid w:val="29D5E9ED"/>
    <w:rsid w:val="29F8B5C5"/>
    <w:rsid w:val="29F9C858"/>
    <w:rsid w:val="2A302178"/>
    <w:rsid w:val="2A835278"/>
    <w:rsid w:val="2B06B75E"/>
    <w:rsid w:val="2B24A00B"/>
    <w:rsid w:val="2B456B90"/>
    <w:rsid w:val="2B8C89D8"/>
    <w:rsid w:val="2BB81CD5"/>
    <w:rsid w:val="2BCE5F4B"/>
    <w:rsid w:val="2BD48517"/>
    <w:rsid w:val="2BDAD9AB"/>
    <w:rsid w:val="2C080AC7"/>
    <w:rsid w:val="2C1516AD"/>
    <w:rsid w:val="2C88D0CE"/>
    <w:rsid w:val="2CCB9633"/>
    <w:rsid w:val="2CD8EB69"/>
    <w:rsid w:val="2D5198A1"/>
    <w:rsid w:val="2D6DE642"/>
    <w:rsid w:val="2D6DE7D4"/>
    <w:rsid w:val="2D7032D5"/>
    <w:rsid w:val="2DA031DD"/>
    <w:rsid w:val="2DBF7D1B"/>
    <w:rsid w:val="2E031C7E"/>
    <w:rsid w:val="2E05CB08"/>
    <w:rsid w:val="2E5E55F4"/>
    <w:rsid w:val="2E745875"/>
    <w:rsid w:val="2F0D4125"/>
    <w:rsid w:val="2F53754D"/>
    <w:rsid w:val="2F6D2333"/>
    <w:rsid w:val="301028D6"/>
    <w:rsid w:val="301195B3"/>
    <w:rsid w:val="303B7FFF"/>
    <w:rsid w:val="3098F543"/>
    <w:rsid w:val="30BD78CB"/>
    <w:rsid w:val="3193E18F"/>
    <w:rsid w:val="319D511B"/>
    <w:rsid w:val="31B7B174"/>
    <w:rsid w:val="31F9DDB6"/>
    <w:rsid w:val="32147F19"/>
    <w:rsid w:val="322D1274"/>
    <w:rsid w:val="323AE27D"/>
    <w:rsid w:val="32440CA3"/>
    <w:rsid w:val="328A5822"/>
    <w:rsid w:val="329689CA"/>
    <w:rsid w:val="32AFCAC1"/>
    <w:rsid w:val="32EA95FF"/>
    <w:rsid w:val="32F4295D"/>
    <w:rsid w:val="32FAC2BC"/>
    <w:rsid w:val="334F2AE0"/>
    <w:rsid w:val="3463C1A2"/>
    <w:rsid w:val="3471D8DE"/>
    <w:rsid w:val="354359E3"/>
    <w:rsid w:val="355529C3"/>
    <w:rsid w:val="3561D89C"/>
    <w:rsid w:val="35843BD1"/>
    <w:rsid w:val="35B81F2E"/>
    <w:rsid w:val="36086DF3"/>
    <w:rsid w:val="360DA20D"/>
    <w:rsid w:val="36C59C4A"/>
    <w:rsid w:val="37C16E9C"/>
    <w:rsid w:val="37C516F3"/>
    <w:rsid w:val="380AB577"/>
    <w:rsid w:val="384F39BE"/>
    <w:rsid w:val="38550076"/>
    <w:rsid w:val="38EF686D"/>
    <w:rsid w:val="3923E2F5"/>
    <w:rsid w:val="39F0E12A"/>
    <w:rsid w:val="3A819CCC"/>
    <w:rsid w:val="3B48F007"/>
    <w:rsid w:val="3B7DD442"/>
    <w:rsid w:val="3C2D287C"/>
    <w:rsid w:val="3C485350"/>
    <w:rsid w:val="3CAAB9C8"/>
    <w:rsid w:val="3CC82981"/>
    <w:rsid w:val="3CD69436"/>
    <w:rsid w:val="3CDE6BD4"/>
    <w:rsid w:val="3CE627DB"/>
    <w:rsid w:val="3CF5FA8F"/>
    <w:rsid w:val="3D11B0DC"/>
    <w:rsid w:val="3D98C889"/>
    <w:rsid w:val="3DD57CF0"/>
    <w:rsid w:val="3E1E2D27"/>
    <w:rsid w:val="3E4FC823"/>
    <w:rsid w:val="3E81F83C"/>
    <w:rsid w:val="3EBC9E13"/>
    <w:rsid w:val="3EC8CA1C"/>
    <w:rsid w:val="3EEB4960"/>
    <w:rsid w:val="3F5372FD"/>
    <w:rsid w:val="40160C96"/>
    <w:rsid w:val="4092A819"/>
    <w:rsid w:val="40DE0B20"/>
    <w:rsid w:val="412F7AC3"/>
    <w:rsid w:val="4159C83C"/>
    <w:rsid w:val="416504B4"/>
    <w:rsid w:val="418C2F78"/>
    <w:rsid w:val="41B1F2DF"/>
    <w:rsid w:val="4258F7B8"/>
    <w:rsid w:val="42CB4B24"/>
    <w:rsid w:val="43D746D6"/>
    <w:rsid w:val="444F4CB6"/>
    <w:rsid w:val="4487E89A"/>
    <w:rsid w:val="448AECEB"/>
    <w:rsid w:val="44E34499"/>
    <w:rsid w:val="45892EBB"/>
    <w:rsid w:val="45E0C821"/>
    <w:rsid w:val="4609587F"/>
    <w:rsid w:val="4732D9D8"/>
    <w:rsid w:val="4757F458"/>
    <w:rsid w:val="47B956AA"/>
    <w:rsid w:val="480586E8"/>
    <w:rsid w:val="48213463"/>
    <w:rsid w:val="4849F703"/>
    <w:rsid w:val="48B01974"/>
    <w:rsid w:val="48FC1C1C"/>
    <w:rsid w:val="49A15749"/>
    <w:rsid w:val="49A3DC67"/>
    <w:rsid w:val="49C07F2F"/>
    <w:rsid w:val="49DACF73"/>
    <w:rsid w:val="4A51523D"/>
    <w:rsid w:val="4A9AD79B"/>
    <w:rsid w:val="4AB70663"/>
    <w:rsid w:val="4B2B0E1E"/>
    <w:rsid w:val="4B31AD6B"/>
    <w:rsid w:val="4BA05D63"/>
    <w:rsid w:val="4C064AFB"/>
    <w:rsid w:val="4C2A74D0"/>
    <w:rsid w:val="4C8D8F91"/>
    <w:rsid w:val="4CD8F80B"/>
    <w:rsid w:val="4CE69FF1"/>
    <w:rsid w:val="4CF63CEC"/>
    <w:rsid w:val="4D294117"/>
    <w:rsid w:val="4E6102ED"/>
    <w:rsid w:val="4E97C389"/>
    <w:rsid w:val="4EA7AFA3"/>
    <w:rsid w:val="4EC0A611"/>
    <w:rsid w:val="4EC388E0"/>
    <w:rsid w:val="4EEEBF7F"/>
    <w:rsid w:val="4F36A2C6"/>
    <w:rsid w:val="4F567BA7"/>
    <w:rsid w:val="4FC04E94"/>
    <w:rsid w:val="4FEF574F"/>
    <w:rsid w:val="500427B5"/>
    <w:rsid w:val="50CAB7A1"/>
    <w:rsid w:val="50E90D66"/>
    <w:rsid w:val="51030DA2"/>
    <w:rsid w:val="514682AA"/>
    <w:rsid w:val="515ABFB2"/>
    <w:rsid w:val="5195D3E0"/>
    <w:rsid w:val="520BA70E"/>
    <w:rsid w:val="532B2B3A"/>
    <w:rsid w:val="532D5CDD"/>
    <w:rsid w:val="535EFCD4"/>
    <w:rsid w:val="53A0197A"/>
    <w:rsid w:val="53B3DF90"/>
    <w:rsid w:val="53E18A4A"/>
    <w:rsid w:val="5406A919"/>
    <w:rsid w:val="547CC781"/>
    <w:rsid w:val="54DFAFB5"/>
    <w:rsid w:val="54ED2B92"/>
    <w:rsid w:val="550DA508"/>
    <w:rsid w:val="5516BF38"/>
    <w:rsid w:val="55240FBE"/>
    <w:rsid w:val="559404E4"/>
    <w:rsid w:val="55D2CFE6"/>
    <w:rsid w:val="55EE53FC"/>
    <w:rsid w:val="569E65D0"/>
    <w:rsid w:val="56F56888"/>
    <w:rsid w:val="570892BA"/>
    <w:rsid w:val="583A365F"/>
    <w:rsid w:val="583D69FD"/>
    <w:rsid w:val="5929F6EC"/>
    <w:rsid w:val="59394614"/>
    <w:rsid w:val="5A068D41"/>
    <w:rsid w:val="5A2A3E61"/>
    <w:rsid w:val="5A59B7E2"/>
    <w:rsid w:val="5A680559"/>
    <w:rsid w:val="5BA079A6"/>
    <w:rsid w:val="5BF702CB"/>
    <w:rsid w:val="5C4209CF"/>
    <w:rsid w:val="5C78B9A2"/>
    <w:rsid w:val="5CD79193"/>
    <w:rsid w:val="5CDB9804"/>
    <w:rsid w:val="5CF98E79"/>
    <w:rsid w:val="5D21FD7E"/>
    <w:rsid w:val="5D2285EE"/>
    <w:rsid w:val="5D6A80B2"/>
    <w:rsid w:val="5D9A19E5"/>
    <w:rsid w:val="5DA7869E"/>
    <w:rsid w:val="5E0933CB"/>
    <w:rsid w:val="5EDBDA79"/>
    <w:rsid w:val="5F19FDFC"/>
    <w:rsid w:val="5FAF894B"/>
    <w:rsid w:val="5FD2C75B"/>
    <w:rsid w:val="5FF45A6B"/>
    <w:rsid w:val="605DB598"/>
    <w:rsid w:val="6090D4C5"/>
    <w:rsid w:val="60A96A7E"/>
    <w:rsid w:val="6119EA43"/>
    <w:rsid w:val="614ED578"/>
    <w:rsid w:val="61B15221"/>
    <w:rsid w:val="61D8F273"/>
    <w:rsid w:val="61F452ED"/>
    <w:rsid w:val="621120C4"/>
    <w:rsid w:val="6259E1C2"/>
    <w:rsid w:val="625AFDAA"/>
    <w:rsid w:val="629AAA1A"/>
    <w:rsid w:val="62BD4B9E"/>
    <w:rsid w:val="62C49632"/>
    <w:rsid w:val="63457CE9"/>
    <w:rsid w:val="6461936C"/>
    <w:rsid w:val="65005EC9"/>
    <w:rsid w:val="65973C2B"/>
    <w:rsid w:val="65AB156B"/>
    <w:rsid w:val="65B722AA"/>
    <w:rsid w:val="65BA4636"/>
    <w:rsid w:val="65F075CB"/>
    <w:rsid w:val="66123893"/>
    <w:rsid w:val="6643DA83"/>
    <w:rsid w:val="67117B32"/>
    <w:rsid w:val="671BDFF3"/>
    <w:rsid w:val="672F30F0"/>
    <w:rsid w:val="6755C195"/>
    <w:rsid w:val="67731DCF"/>
    <w:rsid w:val="6789D08F"/>
    <w:rsid w:val="67BF8876"/>
    <w:rsid w:val="681A7D1E"/>
    <w:rsid w:val="681CDD0F"/>
    <w:rsid w:val="6829BB37"/>
    <w:rsid w:val="683C4604"/>
    <w:rsid w:val="68779576"/>
    <w:rsid w:val="6A805133"/>
    <w:rsid w:val="6ABE1E43"/>
    <w:rsid w:val="6AE7C6E5"/>
    <w:rsid w:val="6B96DF45"/>
    <w:rsid w:val="6B9CAA78"/>
    <w:rsid w:val="6BB62EBC"/>
    <w:rsid w:val="6BD89B85"/>
    <w:rsid w:val="6BE2E221"/>
    <w:rsid w:val="6C060B83"/>
    <w:rsid w:val="6C949CB6"/>
    <w:rsid w:val="6CDAEA4E"/>
    <w:rsid w:val="6D154F7E"/>
    <w:rsid w:val="6D7453E0"/>
    <w:rsid w:val="6D781196"/>
    <w:rsid w:val="6DA74981"/>
    <w:rsid w:val="6DAB4A93"/>
    <w:rsid w:val="6E14EDF2"/>
    <w:rsid w:val="6E306D17"/>
    <w:rsid w:val="6E49D783"/>
    <w:rsid w:val="6E4F2F65"/>
    <w:rsid w:val="6E6221F2"/>
    <w:rsid w:val="6E6E7F0A"/>
    <w:rsid w:val="6EB32771"/>
    <w:rsid w:val="6EF94D8A"/>
    <w:rsid w:val="6F67DC52"/>
    <w:rsid w:val="6F8D5DB7"/>
    <w:rsid w:val="701EC1B1"/>
    <w:rsid w:val="707D186E"/>
    <w:rsid w:val="7124B4A7"/>
    <w:rsid w:val="713C2E33"/>
    <w:rsid w:val="714A303F"/>
    <w:rsid w:val="71719E34"/>
    <w:rsid w:val="71C0D4DD"/>
    <w:rsid w:val="71DABDD5"/>
    <w:rsid w:val="72156927"/>
    <w:rsid w:val="7232112C"/>
    <w:rsid w:val="72689ED7"/>
    <w:rsid w:val="73AFD8C2"/>
    <w:rsid w:val="747EF5DE"/>
    <w:rsid w:val="7481FCDA"/>
    <w:rsid w:val="75002C3A"/>
    <w:rsid w:val="75418F55"/>
    <w:rsid w:val="758AD7E9"/>
    <w:rsid w:val="75EA3C7B"/>
    <w:rsid w:val="76945693"/>
    <w:rsid w:val="771861D0"/>
    <w:rsid w:val="77911937"/>
    <w:rsid w:val="781A0FB5"/>
    <w:rsid w:val="78F95C72"/>
    <w:rsid w:val="79551BB2"/>
    <w:rsid w:val="798FDB60"/>
    <w:rsid w:val="7A0FD45D"/>
    <w:rsid w:val="7A5941EF"/>
    <w:rsid w:val="7A5A4A9F"/>
    <w:rsid w:val="7AE690CB"/>
    <w:rsid w:val="7B0D3F8D"/>
    <w:rsid w:val="7BBFCB15"/>
    <w:rsid w:val="7C17B217"/>
    <w:rsid w:val="7C8957F7"/>
    <w:rsid w:val="7C8BF393"/>
    <w:rsid w:val="7CAA61DF"/>
    <w:rsid w:val="7CB38E08"/>
    <w:rsid w:val="7D510F8C"/>
    <w:rsid w:val="7E0F3352"/>
    <w:rsid w:val="7EB8DF49"/>
    <w:rsid w:val="7FF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1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1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1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1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1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1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1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1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1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A656AB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N20210219-1594514891-3273</_dlc_DocId>
    <_dlc_DocIdUrl xmlns="f6d82c61-1620-4961-a845-3717486f5cdd">
      <Url>https://navioteknoloji.sharepoint.com/teams/N20210219/_layouts/15/DocIdRedir.aspx?ID=N20210219-1594514891-3273</Url>
      <Description>N20210219-1594514891-3273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3EE6228-23E9-40EB-9ADA-B5196F844C57}"/>
</file>

<file path=customXml/itemProps2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3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16</revision>
  <dcterms:created xsi:type="dcterms:W3CDTF">2022-12-15T09:17:00.0000000Z</dcterms:created>
  <dcterms:modified xsi:type="dcterms:W3CDTF">2023-01-05T10:39:49.3289050Z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d1f2130d-ea4f-466c-9001-c592ee6c476c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