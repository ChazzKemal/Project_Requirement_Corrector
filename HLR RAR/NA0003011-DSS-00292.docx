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5F60DB4A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5F60DB4A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28625057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003D12B2" w:rsidRDefault="00F0176A" w14:paraId="1BABF3D9" w14:textId="4DE2FBBD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0F0176A">
                    <w:rPr>
                      <w:sz w:val="20"/>
                      <w:szCs w:val="20"/>
                    </w:rPr>
                    <w:t>NA0003011-DSS-00292</w:t>
                  </w:r>
                </w:p>
              </w:tc>
            </w:tr>
            <w:tr w:rsidR="00914FB6" w:rsidTr="28625057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28625057" w:rsidRDefault="00914FB6" w14:paraId="2BFCFFE6" w14:textId="7EB107BB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28625057" w:rsidR="0119F8FA">
                    <w:rPr>
                      <w:sz w:val="20"/>
                      <w:szCs w:val="20"/>
                    </w:rPr>
                    <w:t>NEM42106-PIDS-140</w:t>
                  </w:r>
                </w:p>
              </w:tc>
            </w:tr>
            <w:tr w:rsidR="00914FB6" w:rsidTr="28625057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Status</w:t>
                  </w:r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EndPr/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936088" w14:paraId="132A6309" w14:textId="14A81C3F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ANALYZED</w:t>
                      </w:r>
                    </w:p>
                  </w:tc>
                </w:sdtContent>
              </w:sdt>
            </w:tr>
            <w:tr w:rsidR="00914FB6" w:rsidTr="28625057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Analayzed 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28625057" w:rsidRDefault="002D3303" w14:paraId="1F54352D" w14:textId="5F934D49">
                  <w:pPr>
                    <w:pStyle w:val="Balk11"/>
                    <w:numPr>
                      <w:numId w:val="0"/>
                    </w:numPr>
                    <w:bidi w:val="0"/>
                    <w:spacing w:before="120" w:beforeAutospacing="off" w:after="120" w:afterAutospacing="off" w:line="240" w:lineRule="auto"/>
                    <w:ind w:left="0" w:right="0"/>
                    <w:jc w:val="both"/>
                    <w:rPr>
                      <w:sz w:val="20"/>
                      <w:szCs w:val="20"/>
                    </w:rPr>
                  </w:pPr>
                  <w:r w:rsidRPr="28625057" w:rsidR="4CD6B352">
                    <w:rPr>
                      <w:sz w:val="20"/>
                      <w:szCs w:val="20"/>
                    </w:rPr>
                    <w:t>Furkan mert Şentöregil</w:t>
                  </w:r>
                </w:p>
              </w:tc>
            </w:tr>
            <w:tr w:rsidR="00914FB6" w:rsidTr="28625057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Reviewed 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28625057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Approved 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5F60DB4A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5F60DB4A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Pr="00EF0C35" w:rsidR="00536AB9" w:rsidTr="28625057" w14:paraId="6EB1A014" w14:textId="77777777">
              <w:tc>
                <w:tcPr>
                  <w:tcW w:w="8988" w:type="dxa"/>
                  <w:tcMar/>
                </w:tcPr>
                <w:p w:rsidRPr="002D3303" w:rsidR="00CB70A6" w:rsidP="28625057" w:rsidRDefault="002D3303" w14:paraId="1130AECB" w14:textId="5308C59B">
                  <w:pPr>
                    <w:pStyle w:val="Normal"/>
                    <w:tabs>
                      <w:tab w:val="clear" w:pos="425"/>
                    </w:tabs>
                    <w:spacing w:after="0" w:line="240" w:lineRule="auto"/>
                    <w:rPr>
                      <w:rFonts w:ascii="Verdana" w:hAnsi="Verdana"/>
                      <w:sz w:val="22"/>
                      <w:szCs w:val="22"/>
                    </w:rPr>
                  </w:pPr>
                  <w:proofErr w:type="spellStart"/>
                  <w:r w:rsidRPr="28625057" w:rsidR="7B77DD1B">
                    <w:rPr>
                      <w:rFonts w:ascii="Verdana" w:hAnsi="Verdana"/>
                      <w:sz w:val="22"/>
                      <w:szCs w:val="22"/>
                    </w:rPr>
                    <w:t>While</w:t>
                  </w:r>
                  <w:proofErr w:type="spellEnd"/>
                  <w:r w:rsidRPr="28625057" w:rsidR="7B77DD1B">
                    <w:rPr>
                      <w:rFonts w:ascii="Verdana" w:hAnsi="Verdana"/>
                      <w:sz w:val="22"/>
                      <w:szCs w:val="22"/>
                    </w:rPr>
                    <w:t xml:space="preserve"> in </w:t>
                  </w:r>
                  <w:proofErr w:type="spellStart"/>
                  <w:r w:rsidRPr="28625057" w:rsidR="7B77DD1B">
                    <w:rPr>
                      <w:rFonts w:ascii="Verdana" w:hAnsi="Verdana"/>
                      <w:sz w:val="22"/>
                      <w:szCs w:val="22"/>
                    </w:rPr>
                    <w:t>Fault</w:t>
                  </w:r>
                  <w:proofErr w:type="spellEnd"/>
                  <w:r w:rsidRPr="28625057" w:rsidR="7B77DD1B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28625057" w:rsidR="7B77DD1B">
                    <w:rPr>
                      <w:rFonts w:ascii="Verdana" w:hAnsi="Verdana"/>
                      <w:sz w:val="22"/>
                      <w:szCs w:val="22"/>
                    </w:rPr>
                    <w:t>Mode</w:t>
                  </w:r>
                  <w:proofErr w:type="spellEnd"/>
                  <w:r w:rsidRPr="28625057" w:rsidR="7B77DD1B">
                    <w:rPr>
                      <w:rFonts w:ascii="Verdana" w:hAnsi="Verdana"/>
                      <w:sz w:val="22"/>
                      <w:szCs w:val="22"/>
                    </w:rPr>
                    <w:t xml:space="preserve">, software </w:t>
                  </w:r>
                  <w:proofErr w:type="spellStart"/>
                  <w:r w:rsidRPr="28625057" w:rsidR="7B77DD1B">
                    <w:rPr>
                      <w:rFonts w:ascii="Verdana" w:hAnsi="Verdana"/>
                      <w:sz w:val="22"/>
                      <w:szCs w:val="22"/>
                    </w:rPr>
                    <w:t>shall</w:t>
                  </w:r>
                  <w:proofErr w:type="spellEnd"/>
                  <w:r w:rsidRPr="28625057" w:rsidR="7B77DD1B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28625057" w:rsidR="7B77DD1B">
                    <w:rPr>
                      <w:rFonts w:ascii="Verdana" w:hAnsi="Verdana"/>
                      <w:sz w:val="22"/>
                      <w:szCs w:val="22"/>
                    </w:rPr>
                    <w:t>assert</w:t>
                  </w:r>
                  <w:proofErr w:type="spellEnd"/>
                  <w:r w:rsidRPr="28625057" w:rsidR="7B77DD1B">
                    <w:rPr>
                      <w:rFonts w:ascii="Verdana" w:hAnsi="Verdana"/>
                      <w:sz w:val="22"/>
                      <w:szCs w:val="22"/>
                    </w:rPr>
                    <w:t xml:space="preserve"> FDU_FAIL </w:t>
                  </w:r>
                  <w:proofErr w:type="spellStart"/>
                  <w:r w:rsidRPr="28625057" w:rsidR="7B77DD1B">
                    <w:rPr>
                      <w:rFonts w:ascii="Verdana" w:hAnsi="Verdana"/>
                      <w:sz w:val="22"/>
                      <w:szCs w:val="22"/>
                    </w:rPr>
                    <w:t>via</w:t>
                  </w:r>
                  <w:proofErr w:type="spellEnd"/>
                  <w:r w:rsidRPr="28625057" w:rsidR="7B77DD1B">
                    <w:rPr>
                      <w:rFonts w:ascii="Verdana" w:hAnsi="Verdana"/>
                      <w:sz w:val="22"/>
                      <w:szCs w:val="22"/>
                    </w:rPr>
                    <w:t xml:space="preserve"> ARINC429. </w:t>
                  </w:r>
                </w:p>
                <w:p w:rsidRPr="002D3303" w:rsidR="00CB70A6" w:rsidP="28625057" w:rsidRDefault="002D3303" w14:paraId="5BD0A75E" w14:textId="150F8548">
                  <w:pPr>
                    <w:pStyle w:val="Normal"/>
                    <w:tabs>
                      <w:tab w:val="clear" w:pos="425"/>
                    </w:tabs>
                    <w:spacing w:after="0" w:line="240" w:lineRule="auto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:rsidRPr="00EF0C35" w:rsidR="00E25B16" w:rsidP="00212B47" w:rsidRDefault="00E25B16" w14:paraId="2F5724CA" w14:textId="77777777">
            <w:pPr>
              <w:rPr>
                <w:szCs w:val="24"/>
              </w:rPr>
            </w:pPr>
          </w:p>
        </w:tc>
      </w:tr>
      <w:tr w:rsidRPr="004D3450" w:rsidR="004D01C9" w:rsidTr="5F60DB4A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5F60DB4A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>Is Requirement</w:t>
                  </w:r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936088" w14:paraId="18736372" w14:textId="7512D89F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EndPr/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793533" w14:paraId="1DBAC73C" w14:textId="32081916">
                      <w:pPr>
                        <w:spacing w:before="120"/>
                        <w:jc w:val="center"/>
                      </w:pPr>
                      <w:r>
                        <w:t>MEDIUM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EndPr/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C913EA" w14:paraId="217A12D4" w14:textId="3B51FA58">
                      <w:pPr>
                        <w:spacing w:before="120"/>
                        <w:jc w:val="center"/>
                      </w:pPr>
                      <w:r>
                        <w:t>MEDIUM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EndPr/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936088" w14:paraId="6331142C" w14:textId="157487A7">
                      <w:pPr>
                        <w:spacing w:before="120"/>
                        <w:jc w:val="center"/>
                      </w:pPr>
                      <w:r>
                        <w:t>SOFTWARE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945D9A" w14:paraId="6CDFCEEC" w14:textId="2F2B5B38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5F60DB4A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5F60DB4A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28625057" w14:paraId="07CFC0DD" w14:textId="77777777">
              <w:tc>
                <w:tcPr>
                  <w:tcW w:w="8988" w:type="dxa"/>
                  <w:tcMar/>
                </w:tcPr>
                <w:p w:rsidR="00087DFA" w:rsidP="00212B47" w:rsidRDefault="002D3303" w14:paraId="42CE84F7" w14:textId="43AB6C14">
                  <w:r w:rsidR="7399B666">
                    <w:rPr/>
                    <w:t xml:space="preserve">Yazılım </w:t>
                  </w:r>
                  <w:proofErr w:type="spellStart"/>
                  <w:r w:rsidR="7399B666">
                    <w:rPr/>
                    <w:t>Fault</w:t>
                  </w:r>
                  <w:proofErr w:type="spellEnd"/>
                  <w:r w:rsidR="7399B666">
                    <w:rPr/>
                    <w:t xml:space="preserve"> </w:t>
                  </w:r>
                  <w:proofErr w:type="spellStart"/>
                  <w:r w:rsidR="7399B666">
                    <w:rPr/>
                    <w:t>mode</w:t>
                  </w:r>
                  <w:proofErr w:type="spellEnd"/>
                  <w:r w:rsidR="7399B666">
                    <w:rPr/>
                    <w:t xml:space="preserve"> a girildiğinde bağlı olunan üst sistemin hatadan haberdar olabilmesi amacıyla </w:t>
                  </w:r>
                  <w:r w:rsidR="7B8CC5CA">
                    <w:rPr/>
                    <w:t xml:space="preserve">bu gereksinim </w:t>
                  </w:r>
                  <w:r w:rsidR="7399B666">
                    <w:rPr/>
                    <w:t>oluşturulmuştur</w:t>
                  </w:r>
                  <w:r w:rsidR="37784E01">
                    <w:rPr/>
                    <w:t>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5F60DB4A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5F60DB4A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5F60DB4A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002F7722" w14:paraId="2AB2B796" w14:textId="77777777">
              <w:tc>
                <w:tcPr>
                  <w:tcW w:w="2996" w:type="dxa"/>
                </w:tcPr>
                <w:p w:rsidR="002F7722" w:rsidP="00212B47" w:rsidRDefault="002F7722" w14:paraId="6800CA87" w14:textId="77777777">
                  <w:r>
                    <w:t>CORRECTNESS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</w:tcPr>
                    <w:p w:rsidR="002F7722" w:rsidP="00212B47" w:rsidRDefault="00793533" w14:paraId="01669455" w14:textId="48708564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</w:tcPr>
                <w:p w:rsidR="002F7722" w:rsidP="00212B47" w:rsidRDefault="002F7722" w14:paraId="7BC34D59" w14:textId="77777777">
                  <w:r>
                    <w:t>CLARITY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</w:tcPr>
                    <w:p w:rsidR="002F7722" w:rsidP="00212B47" w:rsidRDefault="00E71EA2" w14:paraId="0E7B492B" w14:textId="0E4852DE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5710F05C" w14:textId="77777777">
              <w:tc>
                <w:tcPr>
                  <w:tcW w:w="2996" w:type="dxa"/>
                </w:tcPr>
                <w:p w:rsidR="002F7722" w:rsidP="00212B47" w:rsidRDefault="002F7722" w14:paraId="2539BB7A" w14:textId="77777777">
                  <w:r>
                    <w:t>COMPLETENESS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</w:tcPr>
                    <w:p w:rsidR="002F7722" w:rsidP="00212B47" w:rsidRDefault="00793533" w14:paraId="32DA03D3" w14:textId="7451BB20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</w:tcPr>
                <w:p w:rsidR="002F7722" w:rsidP="00212B47" w:rsidRDefault="005F052E" w14:paraId="2F58AA87" w14:textId="77777777">
                  <w:r>
                    <w:t>SINGULARITY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</w:tcPr>
                    <w:p w:rsidR="002F7722" w:rsidP="00212B47" w:rsidRDefault="00793533" w14:paraId="7792D561" w14:textId="495D5485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4FDE8F4C" w14:textId="77777777">
              <w:tc>
                <w:tcPr>
                  <w:tcW w:w="2996" w:type="dxa"/>
                </w:tcPr>
                <w:p w:rsidR="002F7722" w:rsidP="00212B47" w:rsidRDefault="002F7722" w14:paraId="3FE1D8A8" w14:textId="77777777">
                  <w:r>
                    <w:t>VERIFIABLE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</w:tcPr>
                    <w:p w:rsidR="002F7722" w:rsidP="00212B47" w:rsidRDefault="00793533" w14:paraId="564179B3" w14:textId="67DBD529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</w:tcPr>
                <w:p w:rsidR="002F7722" w:rsidP="00212B47" w:rsidRDefault="005F052E" w14:paraId="34524282" w14:textId="77777777">
                  <w:r>
                    <w:t>UNAMBIGUOS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</w:tcPr>
                    <w:p w:rsidR="002F7722" w:rsidP="00212B47" w:rsidRDefault="00793533" w14:paraId="52CE4FF7" w14:textId="52F7711A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157F03F5" w14:textId="77777777">
              <w:tc>
                <w:tcPr>
                  <w:tcW w:w="2996" w:type="dxa"/>
                </w:tcPr>
                <w:p w:rsidR="002F7722" w:rsidP="00212B47" w:rsidRDefault="002F7722" w14:paraId="282C24E9" w14:textId="77777777">
                  <w:r>
                    <w:t>FEASIBILITY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</w:tcPr>
                    <w:p w:rsidR="002F7722" w:rsidP="00212B47" w:rsidRDefault="00793533" w14:paraId="4090D15E" w14:textId="3D8CE877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</w:tcPr>
                <w:p w:rsidR="002F7722" w:rsidP="00212B47" w:rsidRDefault="005F052E" w14:paraId="7BC4C69E" w14:textId="77777777">
                  <w:r>
                    <w:t>CONSISTANCY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</w:tcPr>
                    <w:p w:rsidR="002F7722" w:rsidP="00212B47" w:rsidRDefault="00793533" w14:paraId="470492C2" w14:textId="62B7B28F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5F60DB4A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5F60DB4A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000E4C7A" w14:paraId="19E91452" w14:textId="77777777">
              <w:tc>
                <w:tcPr>
                  <w:tcW w:w="2586" w:type="dxa"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</w:tcPr>
                <w:p w:rsidR="000E4C7A" w:rsidP="00212B47" w:rsidRDefault="00D30C27" w14:paraId="274EED0F" w14:textId="287C3E75">
                  <w:r>
                    <w:t>Software</w:t>
                  </w:r>
                </w:p>
              </w:tc>
            </w:tr>
            <w:tr w:rsidR="000E4C7A" w:rsidTr="000E4C7A" w14:paraId="4AC5B5F0" w14:textId="77777777">
              <w:tc>
                <w:tcPr>
                  <w:tcW w:w="2586" w:type="dxa"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D30C27" w14:paraId="013E36B7" w14:textId="5602A95C">
                  <w:r>
                    <w:t xml:space="preserve">Shall </w:t>
                  </w:r>
                  <w:r w:rsidR="00265113">
                    <w:t>assert</w:t>
                  </w:r>
                  <w:r>
                    <w:t xml:space="preserve"> </w:t>
                  </w:r>
                </w:p>
              </w:tc>
            </w:tr>
            <w:tr w:rsidR="000E4C7A" w:rsidTr="000E4C7A" w14:paraId="76329FE6" w14:textId="77777777">
              <w:tc>
                <w:tcPr>
                  <w:tcW w:w="2586" w:type="dxa"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</w:tcPr>
                <w:p w:rsidRPr="00265113" w:rsidR="000E4C7A" w:rsidP="00212B47" w:rsidRDefault="00265113" w14:paraId="73B15C66" w14:textId="67718669">
                  <w:pPr>
                    <w:rPr>
                      <w:szCs w:val="24"/>
                    </w:rPr>
                  </w:pPr>
                  <w:r w:rsidRPr="00265113">
                    <w:rPr>
                      <w:rFonts w:cs="Calibri"/>
                      <w:szCs w:val="24"/>
                    </w:rPr>
                    <w:t>FDU_FAIL</w:t>
                  </w:r>
                </w:p>
              </w:tc>
            </w:tr>
            <w:tr w:rsidR="000E4C7A" w:rsidTr="000E4C7A" w14:paraId="70C6BFC0" w14:textId="77777777">
              <w:tc>
                <w:tcPr>
                  <w:tcW w:w="2586" w:type="dxa"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555674AC" w14:textId="77777777"/>
              </w:tc>
            </w:tr>
            <w:tr w:rsidR="000E4C7A" w:rsidTr="000E4C7A" w14:paraId="3EACACB9" w14:textId="77777777">
              <w:tc>
                <w:tcPr>
                  <w:tcW w:w="2586" w:type="dxa"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</w:tcPr>
                <w:p w:rsidRPr="000A7F85" w:rsidR="000E4C7A" w:rsidP="00212B47" w:rsidRDefault="000A7F85" w14:paraId="72FBBDC9" w14:textId="54FABB88">
                  <w:pPr>
                    <w:rPr>
                      <w:szCs w:val="24"/>
                    </w:rPr>
                  </w:pPr>
                  <w:r w:rsidRPr="000A7F85">
                    <w:rPr>
                      <w:szCs w:val="24"/>
                    </w:rPr>
                    <w:t>While in Fault Mode</w:t>
                  </w:r>
                </w:p>
              </w:tc>
            </w:tr>
            <w:tr w:rsidR="000E4C7A" w:rsidTr="000E4C7A" w14:paraId="048DB24E" w14:textId="77777777">
              <w:tc>
                <w:tcPr>
                  <w:tcW w:w="2586" w:type="dxa"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5F60DB4A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5F60DB4A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5F60DB4A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EndPr/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F636AF" w14:paraId="0733D4C5" w14:textId="68230811">
                      <w:r>
                        <w:t>MOC4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00212B47" w:rsidRDefault="009330C8" w14:paraId="6A764D00" w14:textId="326BFFEA">
                  <w:r w:rsidR="1D88376B">
                    <w:rPr/>
                    <w:t>H</w:t>
                  </w:r>
                  <w:r w:rsidR="58009EF2">
                    <w:rPr/>
                    <w:t>ard-</w:t>
                  </w:r>
                  <w:proofErr w:type="spellStart"/>
                  <w:r w:rsidR="58009EF2">
                    <w:rPr/>
                    <w:t>fault</w:t>
                  </w:r>
                  <w:proofErr w:type="spellEnd"/>
                  <w:r w:rsidR="58009EF2">
                    <w:rPr/>
                    <w:t xml:space="preserve"> oluşturulup, yazılım</w:t>
                  </w:r>
                  <w:r w:rsidR="5C9DACA2">
                    <w:rPr/>
                    <w:t xml:space="preserve">ın </w:t>
                  </w:r>
                  <w:proofErr w:type="spellStart"/>
                  <w:r w:rsidR="38B720E3">
                    <w:rPr/>
                    <w:t>fault</w:t>
                  </w:r>
                  <w:proofErr w:type="spellEnd"/>
                  <w:r w:rsidR="38B720E3">
                    <w:rPr/>
                    <w:t xml:space="preserve"> </w:t>
                  </w:r>
                  <w:proofErr w:type="spellStart"/>
                  <w:r w:rsidR="38B720E3">
                    <w:rPr/>
                    <w:t>mode</w:t>
                  </w:r>
                  <w:proofErr w:type="spellEnd"/>
                  <w:r w:rsidR="38B720E3">
                    <w:rPr/>
                    <w:t xml:space="preserve"> a girdiği </w:t>
                  </w:r>
                  <w:r w:rsidR="38B720E3">
                    <w:rPr/>
                    <w:t xml:space="preserve">ve </w:t>
                  </w:r>
                  <w:r w:rsidR="5C9DACA2">
                    <w:rPr/>
                    <w:t>FDU_FAIL sinyali</w:t>
                  </w:r>
                  <w:r w:rsidR="38B720E3">
                    <w:rPr/>
                    <w:t>ni ARINC429 arayüzlerinden</w:t>
                  </w:r>
                  <w:r w:rsidR="156C9F50">
                    <w:rPr/>
                    <w:t xml:space="preserve"> </w:t>
                  </w:r>
                  <w:r w:rsidR="5C9DACA2">
                    <w:rPr/>
                    <w:t xml:space="preserve">verdiği </w:t>
                  </w:r>
                  <w:r w:rsidR="1D88376B">
                    <w:rPr/>
                    <w:t xml:space="preserve">test edilebilir. </w:t>
                  </w:r>
                  <w:r w:rsidR="75CFFC2F">
                    <w:rPr/>
                    <w:t>ARINC429 hattı ARINC429 analizör donanımı ile izlenebilir.</w:t>
                  </w:r>
                  <w:r w:rsidR="02D3022D">
                    <w:rPr/>
                    <w:t xml:space="preserve"> Hard </w:t>
                  </w:r>
                  <w:proofErr w:type="spellStart"/>
                  <w:r w:rsidR="02D3022D">
                    <w:rPr/>
                    <w:t>fault</w:t>
                  </w:r>
                  <w:proofErr w:type="spellEnd"/>
                  <w:r w:rsidR="02D3022D">
                    <w:rPr/>
                    <w:t xml:space="preserve"> oluşturmak için </w:t>
                  </w:r>
                  <w:r w:rsidR="528C73BC">
                    <w:rPr/>
                    <w:t>PBIT veya CBIT içerisine hata enjekte eden test yazılımı kullanılabilir.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5F60DB4A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5F60DB4A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28625057" w14:paraId="4F0474EE" w14:textId="77777777">
              <w:tc>
                <w:tcPr>
                  <w:tcW w:w="8988" w:type="dxa"/>
                  <w:tcMar/>
                </w:tcPr>
                <w:p w:rsidR="00334478" w:rsidP="00C41EC8" w:rsidRDefault="00730205" w14:paraId="66535CD0" w14:textId="220A5E3F">
                  <w:r w:rsidR="38B720E3">
                    <w:rPr/>
                    <w:t xml:space="preserve">ARINC arayüzünden veri göndermek oluşan hard </w:t>
                  </w:r>
                  <w:proofErr w:type="spellStart"/>
                  <w:r w:rsidR="38B720E3">
                    <w:rPr/>
                    <w:t>fault</w:t>
                  </w:r>
                  <w:proofErr w:type="spellEnd"/>
                  <w:r w:rsidR="38B720E3">
                    <w:rPr/>
                    <w:t xml:space="preserve"> tipine göre mümkün olabilir. </w:t>
                  </w:r>
                  <w:r w:rsidR="0FBE4268">
                    <w:rPr/>
                    <w:t xml:space="preserve">Örneğin </w:t>
                  </w:r>
                  <w:proofErr w:type="spellStart"/>
                  <w:r w:rsidR="584E14C5">
                    <w:rPr/>
                    <w:t>Temperature</w:t>
                  </w:r>
                  <w:proofErr w:type="spellEnd"/>
                  <w:r w:rsidR="584E14C5">
                    <w:rPr/>
                    <w:t xml:space="preserve"> in </w:t>
                  </w:r>
                  <w:proofErr w:type="spellStart"/>
                  <w:r w:rsidR="584E14C5">
                    <w:rPr/>
                    <w:t>range</w:t>
                  </w:r>
                  <w:proofErr w:type="spellEnd"/>
                  <w:r w:rsidR="584E14C5">
                    <w:rPr/>
                    <w:t xml:space="preserve"> test</w:t>
                  </w:r>
                  <w:r w:rsidR="5877C0E2">
                    <w:rPr/>
                    <w:t xml:space="preserve">inde </w:t>
                  </w:r>
                  <w:r w:rsidR="584E14C5">
                    <w:rPr/>
                    <w:t xml:space="preserve">MCU kendini resette tutabilir. </w:t>
                  </w:r>
                  <w:proofErr w:type="spellStart"/>
                  <w:r w:rsidR="584E14C5">
                    <w:rPr/>
                    <w:t>Clock</w:t>
                  </w:r>
                  <w:proofErr w:type="spellEnd"/>
                  <w:r w:rsidR="584E14C5">
                    <w:rPr/>
                    <w:t xml:space="preserve"> hatasında ise yazılım </w:t>
                  </w:r>
                  <w:r w:rsidR="6AFDA5CF">
                    <w:rPr/>
                    <w:t>ken</w:t>
                  </w:r>
                  <w:r w:rsidR="2F658A65">
                    <w:rPr/>
                    <w:t>di</w:t>
                  </w:r>
                  <w:r w:rsidR="6AFDA5CF">
                    <w:rPr/>
                    <w:t xml:space="preserve">ni </w:t>
                  </w:r>
                  <w:proofErr w:type="spellStart"/>
                  <w:r w:rsidR="6AFDA5CF">
                    <w:rPr/>
                    <w:t>Fault</w:t>
                  </w:r>
                  <w:proofErr w:type="spellEnd"/>
                  <w:r w:rsidR="6AFDA5CF">
                    <w:rPr/>
                    <w:t xml:space="preserve"> moda sokabilir.</w:t>
                  </w:r>
                  <w:r w:rsidR="22369DD1">
                    <w:rPr/>
                    <w:t xml:space="preserve"> </w:t>
                  </w:r>
                </w:p>
                <w:p w:rsidR="00334478" w:rsidP="28625057" w:rsidRDefault="00730205" w14:paraId="05F2CF39" w14:textId="44C1EE80">
                  <w:pPr>
                    <w:pStyle w:val="Normal"/>
                  </w:pPr>
                  <w:r w:rsidR="3BB68F8E">
                    <w:rPr/>
                    <w:t xml:space="preserve">Yazılım </w:t>
                  </w:r>
                  <w:proofErr w:type="spellStart"/>
                  <w:r w:rsidR="3BB68F8E">
                    <w:rPr/>
                    <w:t>Fault</w:t>
                  </w:r>
                  <w:proofErr w:type="spellEnd"/>
                  <w:r w:rsidR="3BB68F8E">
                    <w:rPr/>
                    <w:t xml:space="preserve"> moduna girdikten sonra FDU_FAIL bitinin bulunduğu </w:t>
                  </w:r>
                  <w:r w:rsidR="5929B536">
                    <w:rPr/>
                    <w:t xml:space="preserve">ARINC429 paketi güncellenir. ARINC429 mesajlarının gönderilmesi main </w:t>
                  </w:r>
                  <w:proofErr w:type="spellStart"/>
                  <w:r w:rsidR="5929B536">
                    <w:rPr/>
                    <w:t>loop</w:t>
                  </w:r>
                  <w:proofErr w:type="spellEnd"/>
                  <w:r w:rsidR="5929B536">
                    <w:rPr/>
                    <w:t xml:space="preserve"> dışında gerçekleştiği için periodik </w:t>
                  </w:r>
                  <w:proofErr w:type="spellStart"/>
                  <w:r w:rsidR="5929B536">
                    <w:rPr/>
                    <w:t>timer</w:t>
                  </w:r>
                  <w:proofErr w:type="spellEnd"/>
                  <w:r w:rsidR="5929B536">
                    <w:rPr/>
                    <w:t xml:space="preserve"> </w:t>
                  </w:r>
                  <w:proofErr w:type="spellStart"/>
                  <w:r w:rsidR="5929B536">
                    <w:rPr/>
                    <w:t>interruptların</w:t>
                  </w:r>
                  <w:proofErr w:type="spellEnd"/>
                  <w:r w:rsidR="5929B536">
                    <w:rPr/>
                    <w:t xml:space="preserve"> aktif olması gerekmektedir.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5F60DB4A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5F60DB4A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00212B47" w14:paraId="4E02DD80" w14:textId="77777777">
              <w:tc>
                <w:tcPr>
                  <w:tcW w:w="8988" w:type="dxa"/>
                </w:tcPr>
                <w:p w:rsidR="00E27154" w:rsidP="00212B47" w:rsidRDefault="00E71EA2" w14:paraId="36C8BCE1" w14:textId="22AC694E">
                  <w:r>
                    <w:t>N/A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5F60DB4A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5F60DB4A" w14:paraId="1F389570" w14:textId="77777777">
        <w:trPr>
          <w:cantSplit/>
        </w:trPr>
        <w:tc>
          <w:tcPr>
            <w:tcW w:w="9214" w:type="dxa"/>
            <w:tcMar/>
          </w:tcPr>
          <w:p w:rsidR="00044893" w:rsidP="002F0AAD" w:rsidRDefault="00044893" w14:paraId="30CEB81A" w14:textId="77777777">
            <w:pPr>
              <w:pStyle w:val="ListeParagraf"/>
              <w:numPr>
                <w:ilvl w:val="0"/>
                <w:numId w:val="24"/>
              </w:numPr>
            </w:pPr>
            <w:r w:rsidRPr="00044893">
              <w:t>MPC5777C</w:t>
            </w:r>
            <w:r>
              <w:t xml:space="preserve"> Reference Manuel</w:t>
            </w:r>
          </w:p>
          <w:p w:rsidR="00044893" w:rsidP="002F0AAD" w:rsidRDefault="00044893" w14:paraId="0C3C4848" w14:textId="77777777">
            <w:pPr>
              <w:pStyle w:val="ListeParagraf"/>
              <w:numPr>
                <w:ilvl w:val="0"/>
                <w:numId w:val="24"/>
              </w:numPr>
            </w:pPr>
            <w:r w:rsidRPr="00044893">
              <w:t xml:space="preserve">MPC5777C STCU Quick Start Guide </w:t>
            </w:r>
          </w:p>
          <w:p w:rsidRPr="0085476D" w:rsidR="004D01C9" w:rsidP="0086410B" w:rsidRDefault="004D01C9" w14:paraId="16F063FD" w14:textId="06604D92">
            <w:pPr>
              <w:pStyle w:val="ListeParagraf"/>
              <w:ind w:left="1080"/>
            </w:pP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57D2" w:rsidP="00762C31" w:rsidRDefault="001C57D2" w14:paraId="5399D36F" w14:textId="77777777">
      <w:r>
        <w:separator/>
      </w:r>
    </w:p>
  </w:endnote>
  <w:endnote w:type="continuationSeparator" w:id="0">
    <w:p w:rsidR="001C57D2" w:rsidP="00762C31" w:rsidRDefault="001C57D2" w14:paraId="7779AB8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1C57D2">
                            <w:fldChar w:fldCharType="begin"/>
                          </w:r>
                          <w:r w:rsidR="001C57D2">
                            <w:instrText xml:space="preserve"> NUMPAGES   \* MERGEFORMAT </w:instrText>
                          </w:r>
                          <w:r w:rsidR="001C57D2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="001C57D2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E6A415E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">
              <v:textbox inset="0,0,0,0">
                <w:txbxContent>
                  <w:p w:rsidRPr="006D4B1A" w:rsidR="001E4115" w:rsidP="001E4115" w:rsidRDefault="001E4115" w14:paraId="5643AC13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145DA7">
                      <w:fldChar w:fldCharType="begin"/>
                    </w:r>
                    <w:r w:rsidR="00145DA7">
                      <w:instrText xml:space="preserve"> NUMPAGES   \* MERGEFORMAT </w:instrText>
                    </w:r>
                    <w:r w:rsidR="00145DA7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="00145DA7">
                      <w:rPr>
                        <w:noProof/>
                      </w:rP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7D8BB95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0C6CCE9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9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DF17E9F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57D2" w:rsidP="00762C31" w:rsidRDefault="001C57D2" w14:paraId="6BD691B1" w14:textId="77777777">
      <w:r>
        <w:separator/>
      </w:r>
    </w:p>
  </w:footnote>
  <w:footnote w:type="continuationSeparator" w:id="0">
    <w:p w:rsidR="001C57D2" w:rsidP="00762C31" w:rsidRDefault="001C57D2" w14:paraId="185DBF3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8164F8" w14:paraId="6448FE87" w14:textId="77777777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0E3DBAB4">
              <wp:simplePos x="0" y="0"/>
              <wp:positionH relativeFrom="page">
                <wp:posOffset>5261610</wp:posOffset>
              </wp:positionH>
              <wp:positionV relativeFrom="page">
                <wp:posOffset>180975</wp:posOffset>
              </wp:positionV>
              <wp:extent cx="1837055" cy="791845"/>
              <wp:effectExtent l="0" t="0" r="10795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630C10B3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F636AF">
                            <w:t>N2021-0219</w:t>
                          </w:r>
                        </w:p>
                        <w:p w:rsidRPr="00CF34BE" w:rsidR="008164F8" w:rsidP="00BD1A86" w:rsidRDefault="008164F8" w14:paraId="5DE34EB2" w14:textId="1EC62663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607B39" w:rsidR="00607B39">
                            <w:t>NA000</w:t>
                          </w:r>
                          <w:r w:rsidR="00F636AF">
                            <w:t>3</w:t>
                          </w:r>
                          <w:r w:rsidRPr="00607B39" w:rsidR="00607B39">
                            <w:t>01</w:t>
                          </w:r>
                          <w:r w:rsidR="00F636AF">
                            <w:t>1</w:t>
                          </w:r>
                          <w:r w:rsidRPr="00607B39" w:rsidR="00607B39">
                            <w:t>-</w:t>
                          </w:r>
                          <w:r w:rsidR="00E44F7F">
                            <w:t>DS</w:t>
                          </w:r>
                          <w:r w:rsidR="00F636AF">
                            <w:t>S</w:t>
                          </w:r>
                          <w:r w:rsidRPr="00607B39" w:rsidR="00607B39">
                            <w:t>-0</w:t>
                          </w:r>
                          <w:r w:rsidR="00F636AF">
                            <w:t>0</w:t>
                          </w:r>
                          <w:r w:rsidR="002F0AAD">
                            <w:t>2</w:t>
                          </w:r>
                          <w:r w:rsidR="00AD65C5">
                            <w:t>9</w:t>
                          </w:r>
                          <w:r w:rsidR="00044893">
                            <w:t>1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0C27E519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</w:t>
                          </w:r>
                          <w:r w:rsidR="005A7D35">
                            <w:t>2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5A7D35">
                            <w:t>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51FA7A1">
            <v:shapetype id="_x0000_t202" coordsize="21600,21600" o:spt="202" path="m,l,21600r21600,l21600,xe" w14:anchorId="6AF39363">
              <v:stroke joinstyle="miter"/>
              <v:path gradientshapeok="t" o:connecttype="rect"/>
            </v:shapetype>
            <v:shape id="Text Box 136" style="position:absolute;left:0;text-align:left;margin-left:414.3pt;margin-top:14.25pt;width:144.65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">
              <v:textbox inset="0,0,0,0">
                <w:txbxContent>
                  <w:p w:rsidRPr="00CF34BE" w:rsidR="008164F8" w:rsidP="00BD1A86" w:rsidRDefault="008164F8" w14:paraId="511F4B06" w14:textId="630C10B3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F636AF">
                      <w:t>N2021-0219</w:t>
                    </w:r>
                  </w:p>
                  <w:p w:rsidRPr="00CF34BE" w:rsidR="008164F8" w:rsidP="00BD1A86" w:rsidRDefault="008164F8" w14:paraId="06B45754" w14:textId="1EC62663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607B39" w:rsidR="00607B39">
                      <w:t>NA000</w:t>
                    </w:r>
                    <w:r w:rsidR="00F636AF">
                      <w:t>3</w:t>
                    </w:r>
                    <w:r w:rsidRPr="00607B39" w:rsidR="00607B39">
                      <w:t>01</w:t>
                    </w:r>
                    <w:r w:rsidR="00F636AF">
                      <w:t>1</w:t>
                    </w:r>
                    <w:r w:rsidRPr="00607B39" w:rsidR="00607B39">
                      <w:t>-</w:t>
                    </w:r>
                    <w:r w:rsidR="00E44F7F">
                      <w:t>DS</w:t>
                    </w:r>
                    <w:r w:rsidR="00F636AF">
                      <w:t>S</w:t>
                    </w:r>
                    <w:r w:rsidRPr="00607B39" w:rsidR="00607B39">
                      <w:t>-0</w:t>
                    </w:r>
                    <w:r w:rsidR="00F636AF">
                      <w:t>0</w:t>
                    </w:r>
                    <w:r w:rsidR="002F0AAD">
                      <w:t>2</w:t>
                    </w:r>
                    <w:r w:rsidR="00AD65C5">
                      <w:t>9</w:t>
                    </w:r>
                    <w:r w:rsidR="00044893">
                      <w:t>1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58455442" w14:textId="0C27E519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</w:t>
                    </w:r>
                    <w:r w:rsidR="005A7D35">
                      <w:t>2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5A7D35">
                      <w:t>05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18B61A2F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00BF8E5E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b5d258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6"/>
  </w:num>
  <w:num w:numId="1" w16cid:durableId="1962416983">
    <w:abstractNumId w:val="2"/>
  </w:num>
  <w:num w:numId="2" w16cid:durableId="1579561854">
    <w:abstractNumId w:val="2"/>
  </w:num>
  <w:num w:numId="3" w16cid:durableId="1680959222">
    <w:abstractNumId w:val="2"/>
  </w:num>
  <w:num w:numId="4" w16cid:durableId="769162066">
    <w:abstractNumId w:val="2"/>
  </w:num>
  <w:num w:numId="5" w16cid:durableId="1311861477">
    <w:abstractNumId w:val="2"/>
  </w:num>
  <w:num w:numId="6" w16cid:durableId="1375159951">
    <w:abstractNumId w:val="2"/>
  </w:num>
  <w:num w:numId="7" w16cid:durableId="1278948856">
    <w:abstractNumId w:val="2"/>
  </w:num>
  <w:num w:numId="8" w16cid:durableId="13315171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69961327">
    <w:abstractNumId w:val="2"/>
  </w:num>
  <w:num w:numId="10" w16cid:durableId="1536428678">
    <w:abstractNumId w:val="4"/>
  </w:num>
  <w:num w:numId="11" w16cid:durableId="113328281">
    <w:abstractNumId w:val="4"/>
  </w:num>
  <w:num w:numId="12" w16cid:durableId="1644700927">
    <w:abstractNumId w:val="4"/>
  </w:num>
  <w:num w:numId="13" w16cid:durableId="1488401821">
    <w:abstractNumId w:val="4"/>
  </w:num>
  <w:num w:numId="14" w16cid:durableId="1946768705">
    <w:abstractNumId w:val="4"/>
  </w:num>
  <w:num w:numId="15" w16cid:durableId="1801991127">
    <w:abstractNumId w:val="4"/>
  </w:num>
  <w:num w:numId="16" w16cid:durableId="116409281">
    <w:abstractNumId w:val="4"/>
  </w:num>
  <w:num w:numId="17" w16cid:durableId="470755951">
    <w:abstractNumId w:val="4"/>
  </w:num>
  <w:num w:numId="18" w16cid:durableId="1738166628">
    <w:abstractNumId w:val="4"/>
  </w:num>
  <w:num w:numId="19" w16cid:durableId="770664556">
    <w:abstractNumId w:val="4"/>
  </w:num>
  <w:num w:numId="20" w16cid:durableId="1956522652">
    <w:abstractNumId w:val="4"/>
  </w:num>
  <w:num w:numId="21" w16cid:durableId="2054454103">
    <w:abstractNumId w:val="4"/>
  </w:num>
  <w:num w:numId="22" w16cid:durableId="458915455">
    <w:abstractNumId w:val="1"/>
  </w:num>
  <w:num w:numId="23" w16cid:durableId="1187980936">
    <w:abstractNumId w:val="0"/>
  </w:num>
  <w:num w:numId="24" w16cid:durableId="1480073065">
    <w:abstractNumId w:val="3"/>
  </w:num>
  <w:num w:numId="25" w16cid:durableId="199021005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4893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A7F85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3ED3"/>
    <w:rsid w:val="001056C9"/>
    <w:rsid w:val="0010625E"/>
    <w:rsid w:val="00111E6B"/>
    <w:rsid w:val="00112C46"/>
    <w:rsid w:val="001350DB"/>
    <w:rsid w:val="001403DF"/>
    <w:rsid w:val="0014467B"/>
    <w:rsid w:val="00145DA7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57D2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5113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D3303"/>
    <w:rsid w:val="002E3743"/>
    <w:rsid w:val="002E68B1"/>
    <w:rsid w:val="002E74E1"/>
    <w:rsid w:val="002F01C4"/>
    <w:rsid w:val="002F0AAD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B63F0"/>
    <w:rsid w:val="003C3D76"/>
    <w:rsid w:val="003C3F47"/>
    <w:rsid w:val="003D12B2"/>
    <w:rsid w:val="003D4AF0"/>
    <w:rsid w:val="003D78EF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07C62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A7D35"/>
    <w:rsid w:val="005B351C"/>
    <w:rsid w:val="005C6729"/>
    <w:rsid w:val="005D4A29"/>
    <w:rsid w:val="005E2AE1"/>
    <w:rsid w:val="005E3614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30205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82402"/>
    <w:rsid w:val="00783CDC"/>
    <w:rsid w:val="0079074D"/>
    <w:rsid w:val="00793533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5076"/>
    <w:rsid w:val="008164F8"/>
    <w:rsid w:val="00827620"/>
    <w:rsid w:val="008366FF"/>
    <w:rsid w:val="00836CB9"/>
    <w:rsid w:val="0085372D"/>
    <w:rsid w:val="00853F4E"/>
    <w:rsid w:val="0085476D"/>
    <w:rsid w:val="00856A6D"/>
    <w:rsid w:val="0086057E"/>
    <w:rsid w:val="00861DFC"/>
    <w:rsid w:val="0086410B"/>
    <w:rsid w:val="00870DDB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330C8"/>
    <w:rsid w:val="00936088"/>
    <w:rsid w:val="00941307"/>
    <w:rsid w:val="00944CBE"/>
    <w:rsid w:val="00945D9A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1D33"/>
    <w:rsid w:val="009D2A00"/>
    <w:rsid w:val="009E11C2"/>
    <w:rsid w:val="009E1A85"/>
    <w:rsid w:val="009E2C10"/>
    <w:rsid w:val="009E674C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062"/>
    <w:rsid w:val="00A47221"/>
    <w:rsid w:val="00A5016A"/>
    <w:rsid w:val="00A63338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B4B4E"/>
    <w:rsid w:val="00AD0CF0"/>
    <w:rsid w:val="00AD59EE"/>
    <w:rsid w:val="00AD65C5"/>
    <w:rsid w:val="00AE31AB"/>
    <w:rsid w:val="00AF376B"/>
    <w:rsid w:val="00B018B4"/>
    <w:rsid w:val="00B06FB4"/>
    <w:rsid w:val="00B11A5D"/>
    <w:rsid w:val="00B163C7"/>
    <w:rsid w:val="00B34523"/>
    <w:rsid w:val="00B351A6"/>
    <w:rsid w:val="00B44765"/>
    <w:rsid w:val="00B47E7E"/>
    <w:rsid w:val="00B50D25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BF616E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13EA"/>
    <w:rsid w:val="00C92791"/>
    <w:rsid w:val="00C92B20"/>
    <w:rsid w:val="00CA3AFD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0184B"/>
    <w:rsid w:val="00D1193C"/>
    <w:rsid w:val="00D15A89"/>
    <w:rsid w:val="00D21081"/>
    <w:rsid w:val="00D23881"/>
    <w:rsid w:val="00D30C27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54AC0"/>
    <w:rsid w:val="00E622F9"/>
    <w:rsid w:val="00E6482E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E0C8E"/>
    <w:rsid w:val="00EF0B18"/>
    <w:rsid w:val="00EF0C35"/>
    <w:rsid w:val="00F0176A"/>
    <w:rsid w:val="00F1231D"/>
    <w:rsid w:val="00F22990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36AF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19F8FA"/>
    <w:rsid w:val="02D3022D"/>
    <w:rsid w:val="06C19FC3"/>
    <w:rsid w:val="0943FACA"/>
    <w:rsid w:val="0FBE4268"/>
    <w:rsid w:val="0FECB9E2"/>
    <w:rsid w:val="156C9F50"/>
    <w:rsid w:val="189F7F26"/>
    <w:rsid w:val="1D88376B"/>
    <w:rsid w:val="22369DD1"/>
    <w:rsid w:val="24799BDC"/>
    <w:rsid w:val="25B579F4"/>
    <w:rsid w:val="28625057"/>
    <w:rsid w:val="28B3D1F0"/>
    <w:rsid w:val="2F658A65"/>
    <w:rsid w:val="31F00A40"/>
    <w:rsid w:val="37784E01"/>
    <w:rsid w:val="38B720E3"/>
    <w:rsid w:val="3BB68F8E"/>
    <w:rsid w:val="3C098402"/>
    <w:rsid w:val="4BD29181"/>
    <w:rsid w:val="4CD6B352"/>
    <w:rsid w:val="528C73BC"/>
    <w:rsid w:val="52E0E5BB"/>
    <w:rsid w:val="58009EF2"/>
    <w:rsid w:val="584E14C5"/>
    <w:rsid w:val="5877C0E2"/>
    <w:rsid w:val="5929B536"/>
    <w:rsid w:val="5C9DACA2"/>
    <w:rsid w:val="5F60DB4A"/>
    <w:rsid w:val="6AFDA5CF"/>
    <w:rsid w:val="6C13D292"/>
    <w:rsid w:val="6C852F8B"/>
    <w:rsid w:val="70E62AF0"/>
    <w:rsid w:val="72B6A7F5"/>
    <w:rsid w:val="7399B666"/>
    <w:rsid w:val="75A18C7B"/>
    <w:rsid w:val="75CFFC2F"/>
    <w:rsid w:val="7B375BF5"/>
    <w:rsid w:val="7B77DD1B"/>
    <w:rsid w:val="7B8CC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27232E"/>
    <w:rsid w:val="00391FD4"/>
    <w:rsid w:val="003B55D2"/>
    <w:rsid w:val="00465281"/>
    <w:rsid w:val="00615949"/>
    <w:rsid w:val="0062696B"/>
    <w:rsid w:val="006922B3"/>
    <w:rsid w:val="0077422F"/>
    <w:rsid w:val="00791C13"/>
    <w:rsid w:val="008C7E5B"/>
    <w:rsid w:val="008F1977"/>
    <w:rsid w:val="00C724A1"/>
    <w:rsid w:val="00C73BCC"/>
    <w:rsid w:val="00C85DE2"/>
    <w:rsid w:val="00D1065F"/>
    <w:rsid w:val="00D76E5A"/>
    <w:rsid w:val="00E27644"/>
    <w:rsid w:val="00FB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N20210219-1594514891-3319</_dlc_DocId>
    <_dlc_DocIdUrl xmlns="f6d82c61-1620-4961-a845-3717486f5cdd">
      <Url>https://navioteknoloji.sharepoint.com/teams/N20210219/_layouts/15/DocIdRedir.aspx?ID=N20210219-1594514891-3319</Url>
      <Description>N20210219-1594514891-3319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3.xml><?xml version="1.0" encoding="utf-8"?>
<ds:datastoreItem xmlns:ds="http://schemas.openxmlformats.org/officeDocument/2006/customXml" ds:itemID="{E569523D-19BE-4386-BB79-B98AD12EFD90}"/>
</file>

<file path=customXml/itemProps4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Gürkan KARAKUŞ</lastModifiedBy>
  <revision>17</revision>
  <dcterms:created xsi:type="dcterms:W3CDTF">2022-01-05T08:39:00.0000000Z</dcterms:created>
  <dcterms:modified xsi:type="dcterms:W3CDTF">2023-01-10T11:33:18.8582940Z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8b8f6c3d-0c84-4ea2-ad7d-920a9010902a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