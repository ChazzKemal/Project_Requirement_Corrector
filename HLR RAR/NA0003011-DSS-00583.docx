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6F978358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00F24252" w:rsidRDefault="004D01C9" w14:paraId="7B5B63F4" w14:textId="77777777">
            <w:pPr>
              <w:pStyle w:val="Balk11"/>
              <w:numPr>
                <w:ilvl w:val="0"/>
                <w:numId w:val="2"/>
              </w:numPr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 xml:space="preserve">VALIDATION </w:t>
            </w:r>
            <w:r w:rsidR="00C55B44">
              <w:rPr>
                <w:b/>
                <w:bCs/>
              </w:rPr>
              <w:t>STATUS</w:t>
            </w:r>
          </w:p>
        </w:tc>
      </w:tr>
      <w:tr w:rsidRPr="004D3450" w:rsidR="004D01C9" w:rsidTr="6F978358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16B8540A" w14:paraId="2EB691D1" w14:textId="77777777">
              <w:tc>
                <w:tcPr>
                  <w:tcW w:w="2862" w:type="dxa"/>
                  <w:vAlign w:val="center"/>
                </w:tcPr>
                <w:p w:rsidR="004D01C9" w:rsidP="003D12B2" w:rsidRDefault="004D01C9" w14:paraId="05EACC4A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Requirement ID</w:t>
                  </w:r>
                </w:p>
              </w:tc>
              <w:tc>
                <w:tcPr>
                  <w:tcW w:w="6126" w:type="dxa"/>
                  <w:vAlign w:val="center"/>
                </w:tcPr>
                <w:p w:rsidRPr="003D12B2" w:rsidR="004D01C9" w:rsidP="16B8540A" w:rsidRDefault="2A835278" w14:paraId="1BABF3D9" w14:textId="6ABE52D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16B8540A">
                    <w:rPr>
                      <w:sz w:val="20"/>
                      <w:szCs w:val="20"/>
                    </w:rPr>
                    <w:t>NA0003011-DSS-00583</w:t>
                  </w:r>
                </w:p>
              </w:tc>
            </w:tr>
            <w:tr w:rsidR="00914FB6" w:rsidTr="16B8540A" w14:paraId="23F1D23A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2D04CB6E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Requirement Source</w:t>
                  </w:r>
                </w:p>
              </w:tc>
              <w:tc>
                <w:tcPr>
                  <w:tcW w:w="6126" w:type="dxa"/>
                  <w:vAlign w:val="center"/>
                </w:tcPr>
                <w:p w:rsidRPr="003D12B2" w:rsidR="00914FB6" w:rsidP="00914FB6" w:rsidRDefault="00914FB6" w14:paraId="2BFCFFE6" w14:textId="1FD62122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  <w:tr w:rsidR="00914FB6" w:rsidTr="16B8540A" w14:paraId="5C260D1C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0F1AD357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Requirement Status</w:t>
                  </w:r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EndPr/>
                <w:sdtContent>
                  <w:tc>
                    <w:tcPr>
                      <w:tcW w:w="6126" w:type="dxa"/>
                      <w:vAlign w:val="center"/>
                    </w:tcPr>
                    <w:p w:rsidRPr="003D12B2" w:rsidR="00914FB6" w:rsidP="00914FB6" w:rsidRDefault="00694790" w14:paraId="132A6309" w14:textId="77777777">
                      <w:pPr>
                        <w:pStyle w:val="Balk11"/>
                        <w:numPr>
                          <w:ilvl w:val="0"/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</w:rPr>
                        <w:t>PROPOSED</w:t>
                      </w:r>
                    </w:p>
                  </w:tc>
                </w:sdtContent>
              </w:sdt>
            </w:tr>
            <w:tr w:rsidR="00914FB6" w:rsidTr="16B8540A" w14:paraId="7C88AFAC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3AD1D7E5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Analayzed By</w:t>
                  </w:r>
                </w:p>
              </w:tc>
              <w:tc>
                <w:tcPr>
                  <w:tcW w:w="6126" w:type="dxa"/>
                  <w:vAlign w:val="center"/>
                </w:tcPr>
                <w:p w:rsidRPr="003D12B2" w:rsidR="00914FB6" w:rsidP="00914FB6" w:rsidRDefault="53A0197A" w14:paraId="1F54352D" w14:textId="43506788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16B8540A">
                    <w:rPr>
                      <w:sz w:val="20"/>
                      <w:szCs w:val="20"/>
                    </w:rPr>
                    <w:t>Aziz Kerem Demir</w:t>
                  </w:r>
                </w:p>
              </w:tc>
            </w:tr>
            <w:tr w:rsidR="00914FB6" w:rsidTr="16B8540A" w14:paraId="4DF16934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22C85FC2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Reviewed By</w:t>
                  </w:r>
                </w:p>
              </w:tc>
              <w:tc>
                <w:tcPr>
                  <w:tcW w:w="6126" w:type="dxa"/>
                  <w:vAlign w:val="center"/>
                </w:tcPr>
                <w:p w:rsidRPr="003D12B2" w:rsidR="00914FB6" w:rsidP="00914FB6" w:rsidRDefault="00914FB6" w14:paraId="7C0E5C21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  <w:tr w:rsidR="00914FB6" w:rsidTr="16B8540A" w14:paraId="1D3C3C26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415DDC9D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Approved By</w:t>
                  </w:r>
                </w:p>
              </w:tc>
              <w:tc>
                <w:tcPr>
                  <w:tcW w:w="6126" w:type="dxa"/>
                  <w:vAlign w:val="center"/>
                </w:tcPr>
                <w:p w:rsidRPr="003D12B2" w:rsidR="00914FB6" w:rsidP="00914FB6" w:rsidRDefault="00914FB6" w14:paraId="48E53C04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003D12B2" w:rsidRDefault="004D01C9" w14:paraId="2ADC375A" w14:textId="77777777">
            <w:pPr>
              <w:pStyle w:val="Balk11"/>
              <w:numPr>
                <w:ilvl w:val="0"/>
                <w:numId w:val="0"/>
              </w:numPr>
              <w:spacing w:before="120" w:line="240" w:lineRule="auto"/>
              <w:outlineLvl w:val="0"/>
            </w:pPr>
          </w:p>
        </w:tc>
      </w:tr>
      <w:tr w:rsidRPr="004D3450" w:rsidR="00E25B16" w:rsidTr="6F978358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00212B47" w:rsidRDefault="00E25B16" w14:paraId="1E18E78D" w14:textId="77777777">
            <w:pPr>
              <w:pStyle w:val="Balk11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ORIGINAL STATEMENT</w:t>
            </w:r>
          </w:p>
        </w:tc>
      </w:tr>
      <w:tr w:rsidRPr="004D3450" w:rsidR="00E25B16" w:rsidTr="6F978358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536AB9" w:rsidTr="16B8540A" w14:paraId="6EB1A014" w14:textId="77777777">
              <w:tc>
                <w:tcPr>
                  <w:tcW w:w="8988" w:type="dxa"/>
                </w:tcPr>
                <w:p w:rsidR="00CB70A6" w:rsidP="00F87F4D" w:rsidRDefault="3D98C889" w14:paraId="5BD0A75E" w14:textId="5EA97528">
                  <w:r>
                    <w:t>Software shall have a log function to store software total operation time.</w:t>
                  </w:r>
                </w:p>
              </w:tc>
            </w:tr>
          </w:tbl>
          <w:p w:rsidR="00E25B16" w:rsidP="00212B47" w:rsidRDefault="00E25B16" w14:paraId="2F5724CA" w14:textId="77777777"/>
        </w:tc>
      </w:tr>
      <w:tr w:rsidRPr="004D3450" w:rsidR="004D01C9" w:rsidTr="6F978358" w14:paraId="2A15AB20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C00E11" w14:paraId="3B8CF812" w14:textId="77777777">
            <w:pPr>
              <w:pStyle w:val="Balk11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CLASSIFICATION</w:t>
            </w:r>
          </w:p>
        </w:tc>
      </w:tr>
      <w:tr w:rsidRPr="004D3450" w:rsidR="004D01C9" w:rsidTr="6F978358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0004240B" w14:paraId="552F739E" w14:textId="77777777">
              <w:tc>
                <w:tcPr>
                  <w:tcW w:w="1202" w:type="pct"/>
                  <w:vAlign w:val="center"/>
                </w:tcPr>
                <w:p w:rsidR="00E25B16" w:rsidP="0095489E" w:rsidRDefault="0095489E" w14:paraId="1C52A346" w14:textId="77777777">
                  <w:pPr>
                    <w:spacing w:before="120"/>
                    <w:jc w:val="center"/>
                  </w:pPr>
                  <w:r>
                    <w:t>Is Requirement</w:t>
                  </w:r>
                </w:p>
              </w:tc>
              <w:tc>
                <w:tcPr>
                  <w:tcW w:w="946" w:type="pct"/>
                  <w:vAlign w:val="center"/>
                </w:tcPr>
                <w:p w:rsidR="00E25B16" w:rsidP="0095489E" w:rsidRDefault="00E25B16" w14:paraId="294E7432" w14:textId="77777777">
                  <w:pPr>
                    <w:spacing w:before="120"/>
                    <w:jc w:val="center"/>
                  </w:pPr>
                  <w:r>
                    <w:t>PRIORITY</w:t>
                  </w:r>
                </w:p>
              </w:tc>
              <w:tc>
                <w:tcPr>
                  <w:tcW w:w="1025" w:type="pct"/>
                  <w:vAlign w:val="center"/>
                </w:tcPr>
                <w:p w:rsidR="00E25B16" w:rsidP="0095489E" w:rsidRDefault="00E25B16" w14:paraId="41CC6BBE" w14:textId="77777777">
                  <w:pPr>
                    <w:spacing w:before="120"/>
                    <w:jc w:val="center"/>
                  </w:pPr>
                  <w:r>
                    <w:t>DIFFICULTY</w:t>
                  </w:r>
                </w:p>
              </w:tc>
              <w:tc>
                <w:tcPr>
                  <w:tcW w:w="1136" w:type="pct"/>
                  <w:vAlign w:val="center"/>
                </w:tcPr>
                <w:p w:rsidR="00E25B16" w:rsidP="0095489E" w:rsidRDefault="00E25B16" w14:paraId="5A4E4019" w14:textId="77777777">
                  <w:pPr>
                    <w:spacing w:before="120"/>
                    <w:jc w:val="center"/>
                  </w:pPr>
                  <w:r>
                    <w:t>LEVEL</w:t>
                  </w:r>
                </w:p>
              </w:tc>
              <w:tc>
                <w:tcPr>
                  <w:tcW w:w="691" w:type="pct"/>
                  <w:vAlign w:val="center"/>
                </w:tcPr>
                <w:p w:rsidR="00E25B16" w:rsidP="0095489E" w:rsidRDefault="00E25B16" w14:paraId="06FDE464" w14:textId="77777777">
                  <w:pPr>
                    <w:spacing w:before="120"/>
                    <w:jc w:val="center"/>
                  </w:pPr>
                  <w:r>
                    <w:t>ISSUE</w:t>
                  </w:r>
                </w:p>
              </w:tc>
            </w:tr>
            <w:tr w:rsidR="00E25B16" w:rsidTr="0004240B" w14:paraId="61122600" w14:textId="77777777">
              <w:sdt>
                <w:sdtPr>
                  <w:alias w:val="REQUIREMENT"/>
                  <w:tag w:val="REQUIREMENT"/>
                  <w:id w:val="1613552172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02" w:type="pct"/>
                      <w:vAlign w:val="center"/>
                    </w:tcPr>
                    <w:p w:rsidR="00E25B16" w:rsidP="0095489E" w:rsidRDefault="00B457B7" w14:paraId="18736372" w14:textId="7523B16D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EndPr/>
                <w:sdtContent>
                  <w:tc>
                    <w:tcPr>
                      <w:tcW w:w="946" w:type="pct"/>
                      <w:vAlign w:val="center"/>
                    </w:tcPr>
                    <w:p w:rsidR="00E25B16" w:rsidP="0095489E" w:rsidRDefault="00694790" w14:paraId="1DBAC73C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EndPr/>
                <w:sdtContent>
                  <w:tc>
                    <w:tcPr>
                      <w:tcW w:w="1025" w:type="pct"/>
                      <w:vAlign w:val="center"/>
                    </w:tcPr>
                    <w:p w:rsidR="00E25B16" w:rsidP="0095489E" w:rsidRDefault="00694790" w14:paraId="217A12D4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EndPr/>
                <w:sdtContent>
                  <w:tc>
                    <w:tcPr>
                      <w:tcW w:w="1136" w:type="pct"/>
                      <w:vAlign w:val="center"/>
                    </w:tcPr>
                    <w:p w:rsidR="00E25B16" w:rsidP="0095489E" w:rsidRDefault="00F974F2" w14:paraId="6331142C" w14:textId="5BF98057">
                      <w:pPr>
                        <w:spacing w:before="120"/>
                        <w:jc w:val="center"/>
                      </w:pPr>
                      <w:r>
                        <w:t>COMPONENT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91" w:type="pct"/>
                      <w:vAlign w:val="center"/>
                    </w:tcPr>
                    <w:p w:rsidR="00E25B16" w:rsidP="0095489E" w:rsidRDefault="00AA197A" w14:paraId="6CDFCEEC" w14:textId="77777777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009F74AA" w:rsidRDefault="004D01C9" w14:paraId="1048A7FE" w14:textId="77777777"/>
        </w:tc>
      </w:tr>
      <w:tr w:rsidRPr="004D3450" w:rsidR="004D01C9" w:rsidTr="6F978358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087DFA" w14:paraId="0BBFE378" w14:textId="77777777">
            <w:pPr>
              <w:pStyle w:val="Balk11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 w:rsidRPr="004D3450" w:rsidR="00087DFA" w:rsidTr="6F978358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4D294117" w14:paraId="07CFC0DD" w14:textId="77777777">
              <w:trPr>
                <w:trHeight w:val="300"/>
              </w:trPr>
              <w:tc>
                <w:tcPr>
                  <w:tcW w:w="8988" w:type="dxa"/>
                  <w:tcMar/>
                </w:tcPr>
                <w:p w:rsidR="009917F4" w:rsidP="4D294117" w:rsidRDefault="009917F4" w14:paraId="42CE84F7" w14:textId="3F517533">
                  <w:pPr>
                    <w:pStyle w:val="Normal"/>
                  </w:pPr>
                  <w:r w:rsidR="009917F4">
                    <w:rPr/>
                    <w:t>Gerçekl</w:t>
                  </w:r>
                  <w:r w:rsidR="009917F4">
                    <w:rPr/>
                    <w:t>eşen MTBF değerinin depo seviyesi bakım esnasında seri numarası bazında öğrenilmesi için</w:t>
                  </w:r>
                  <w:r w:rsidR="1E9135BD">
                    <w:rPr/>
                    <w:t xml:space="preserve"> ihtiyaç duyulmuştur. </w:t>
                  </w:r>
                  <w:r w:rsidR="14FE70B4">
                    <w:rPr/>
                    <w:t xml:space="preserve">Çalışma süresi </w:t>
                  </w:r>
                  <w:r w:rsidR="1E9135BD">
                    <w:rPr/>
                    <w:t xml:space="preserve">FDU da enerji </w:t>
                  </w:r>
                  <w:r w:rsidR="00EC7C76">
                    <w:rPr/>
                    <w:t>mevcut olduğu müddetçe</w:t>
                  </w:r>
                  <w:r w:rsidR="6E6E7F0A">
                    <w:rPr/>
                    <w:t>,</w:t>
                  </w:r>
                  <w:r w:rsidR="00EC7C76">
                    <w:rPr/>
                    <w:t xml:space="preserve"> mümkün olduğu kadar dakika çözünürlükte</w:t>
                  </w:r>
                  <w:r w:rsidR="671BDFF3">
                    <w:rPr/>
                    <w:t xml:space="preserve"> kalıcı hafızaya kayde</w:t>
                  </w:r>
                  <w:r w:rsidR="02D311CC">
                    <w:rPr/>
                    <w:t>d</w:t>
                  </w:r>
                  <w:r w:rsidR="671BDFF3">
                    <w:rPr/>
                    <w:t>ilerek, bakım sırasında ne kadar süre çalıştığı belirlenecektir.</w:t>
                  </w:r>
                </w:p>
              </w:tc>
            </w:tr>
          </w:tbl>
          <w:p w:rsidR="00087DFA" w:rsidP="00212B47" w:rsidRDefault="00087DFA" w14:paraId="48269C8D" w14:textId="77777777"/>
        </w:tc>
      </w:tr>
      <w:tr w:rsidRPr="004D3450" w:rsidR="00087DFA" w:rsidTr="6F978358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00212B47" w:rsidRDefault="00087DFA" w14:paraId="0CD2863D" w14:textId="77777777">
            <w:pPr>
              <w:pStyle w:val="Balk11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ANALYSIS</w:t>
            </w:r>
          </w:p>
        </w:tc>
      </w:tr>
      <w:tr w:rsidRPr="004D3450" w:rsidR="004D01C9" w:rsidTr="6F978358" w14:paraId="4B2BBD0F" w14:textId="77777777">
        <w:trPr>
          <w:cantSplit/>
        </w:trPr>
        <w:tc>
          <w:tcPr>
            <w:tcW w:w="9214" w:type="dxa"/>
            <w:tcMar/>
          </w:tcPr>
          <w:p w:rsidR="004D01C9" w:rsidP="00087DFA" w:rsidRDefault="00206B0D" w14:paraId="28CFE909" w14:textId="77777777">
            <w:pPr>
              <w:pStyle w:val="Balk11"/>
              <w:numPr>
                <w:ilvl w:val="1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QUALITY ATTRIBUTES</w:t>
            </w:r>
          </w:p>
        </w:tc>
      </w:tr>
      <w:tr w:rsidRPr="004D3450" w:rsidR="00087DFA" w:rsidTr="6F978358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5AF83146" w14:paraId="2AB2B796" w14:textId="77777777">
              <w:tc>
                <w:tcPr>
                  <w:tcW w:w="2996" w:type="dxa"/>
                  <w:tcMar/>
                </w:tcPr>
                <w:p w:rsidR="002F7722" w:rsidP="00212B47" w:rsidRDefault="6F67DC52" w14:paraId="6800CA87" w14:textId="4FC49CDB">
                  <w:r>
                    <w:t>CORRECTNESS</w:t>
                  </w:r>
                  <w:r w:rsidR="6AE7C6E5">
                    <w:t xml:space="preserve"> +</w:t>
                  </w:r>
                </w:p>
              </w:tc>
              <w:tc>
                <w:tcPr>
                  <w:tcW w:w="1007" w:type="dxa"/>
                  <w:tcMar/>
                </w:tcPr>
                <w:p w:rsidR="002F7722" w:rsidP="00212B47" w:rsidRDefault="00757F69" w14:paraId="01669455" w14:textId="277E9E27">
                  <w:sdt>
                    <w:sdtPr>
                      <w:alias w:val="CORRECTNESS"/>
                      <w:tag w:val="CORRECTNESS"/>
                      <w:id w:val="131942327"/>
                      <w:lock w:val="sdtLocked"/>
                    </w:sdtPr>
                    <w:sdtEndPr/>
                    <w:sdtContent>
                      <w:r w:rsidRPr="20D917FC" w:rsidR="6E6221F2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425" w:type="dxa"/>
                  <w:tcMar/>
                </w:tcPr>
                <w:p w:rsidR="002F7722" w:rsidP="00212B47" w:rsidRDefault="002F7722" w14:paraId="57553AF2" w14:textId="77777777"/>
              </w:tc>
              <w:tc>
                <w:tcPr>
                  <w:tcW w:w="3261" w:type="dxa"/>
                  <w:tcMar/>
                </w:tcPr>
                <w:p w:rsidR="002F7722" w:rsidP="00212B47" w:rsidRDefault="6F67DC52" w14:paraId="7BC34D59" w14:textId="7A66F9AE">
                  <w:r w:rsidR="3BE0E29C">
                    <w:rPr/>
                    <w:t>CLARITY-</w:t>
                  </w:r>
                </w:p>
              </w:tc>
              <w:sdt>
                <w:sdtPr>
                  <w:alias w:val="CLARITY"/>
                  <w:tag w:val="CLARITY"/>
                  <w:id w:val="-111913694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0E7B492B" w14:textId="028F16A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5AF83146" w14:paraId="5710F05C" w14:textId="77777777">
              <w:tc>
                <w:tcPr>
                  <w:tcW w:w="2996" w:type="dxa"/>
                  <w:tcMar/>
                </w:tcPr>
                <w:p w:rsidR="002F7722" w:rsidP="00212B47" w:rsidRDefault="6F67DC52" w14:paraId="2539BB7A" w14:textId="39F613A9">
                  <w:r w:rsidR="77DCD6FA">
                    <w:rPr/>
                    <w:t>COMPLETENESS-</w:t>
                  </w:r>
                </w:p>
              </w:tc>
              <w:sdt>
                <w:sdtPr>
                  <w:alias w:val="COMPLETENESS"/>
                  <w:tag w:val="COMPLETENESS"/>
                  <w:id w:val="911823853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32DA03D3" w14:textId="27C9B426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70D17A95" w14:textId="77777777"/>
              </w:tc>
              <w:tc>
                <w:tcPr>
                  <w:tcW w:w="3261" w:type="dxa"/>
                  <w:tcMar/>
                </w:tcPr>
                <w:p w:rsidR="002F7722" w:rsidP="00212B47" w:rsidRDefault="0437C106" w14:paraId="2F58AA87" w14:textId="5130F0AD">
                  <w:r>
                    <w:t>SINGULARITY</w:t>
                  </w:r>
                  <w:r w:rsidR="37C16E9C">
                    <w:t xml:space="preserve"> +</w:t>
                  </w:r>
                </w:p>
              </w:tc>
              <w:sdt>
                <w:sdtPr>
                  <w:alias w:val="SINGULARITY"/>
                  <w:tag w:val="SINGULARITY"/>
                  <w:id w:val="-91870977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7792D561" w14:textId="54FED05E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5AF83146" w14:paraId="4FDE8F4C" w14:textId="77777777">
              <w:tc>
                <w:tcPr>
                  <w:tcW w:w="2996" w:type="dxa"/>
                  <w:tcMar/>
                </w:tcPr>
                <w:p w:rsidR="002F7722" w:rsidP="00212B47" w:rsidRDefault="6F67DC52" w14:paraId="3FE1D8A8" w14:textId="1EBA7F43">
                  <w:r>
                    <w:t>VERIFIABLE</w:t>
                  </w:r>
                  <w:r w:rsidR="3471D8DE">
                    <w:t xml:space="preserve"> +</w:t>
                  </w:r>
                </w:p>
              </w:tc>
              <w:sdt>
                <w:sdtPr>
                  <w:alias w:val="VERIFIABLE"/>
                  <w:id w:val="-1023630822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564179B3" w14:textId="206DF0AA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28E6AB9C" w14:textId="77777777"/>
              </w:tc>
              <w:tc>
                <w:tcPr>
                  <w:tcW w:w="3261" w:type="dxa"/>
                  <w:tcMar/>
                </w:tcPr>
                <w:p w:rsidR="002F7722" w:rsidP="00212B47" w:rsidRDefault="0437C106" w14:paraId="34524282" w14:textId="687659DF">
                  <w:r>
                    <w:t>UNAMBIGUOS</w:t>
                  </w:r>
                  <w:r w:rsidR="01159865">
                    <w:t xml:space="preserve"> </w:t>
                  </w:r>
                  <w:r w:rsidR="6789D08F">
                    <w:t>+</w:t>
                  </w:r>
                </w:p>
              </w:tc>
              <w:sdt>
                <w:sdtPr>
                  <w:alias w:val="UNAMBIGUOUS"/>
                  <w:tag w:val="UNAMBIGUOUS"/>
                  <w:id w:val="98288692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52CE4FF7" w14:textId="126E74DC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5AF83146" w14:paraId="157F03F5" w14:textId="77777777">
              <w:tc>
                <w:tcPr>
                  <w:tcW w:w="2996" w:type="dxa"/>
                  <w:tcMar/>
                </w:tcPr>
                <w:p w:rsidR="002F7722" w:rsidP="00212B47" w:rsidRDefault="6F67DC52" w14:paraId="282C24E9" w14:textId="3172DD2C">
                  <w:r>
                    <w:t>FEASIBILITY</w:t>
                  </w:r>
                  <w:r w:rsidR="62BD4B9E">
                    <w:t xml:space="preserve"> +</w:t>
                  </w:r>
                </w:p>
              </w:tc>
              <w:sdt>
                <w:sdtPr>
                  <w:alias w:val="FEASIBILITY"/>
                  <w:tag w:val="FEASIBILITY"/>
                  <w:id w:val="-180406616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4090D15E" w14:textId="565CA0FD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0EBCCB02" w14:textId="77777777"/>
              </w:tc>
              <w:tc>
                <w:tcPr>
                  <w:tcW w:w="3261" w:type="dxa"/>
                  <w:tcMar/>
                </w:tcPr>
                <w:p w:rsidR="002F7722" w:rsidP="00212B47" w:rsidRDefault="0437C106" w14:paraId="7BC4C69E" w14:textId="6BD478B0">
                  <w:r>
                    <w:t>CONSISTANCY</w:t>
                  </w:r>
                  <w:r w:rsidR="00F4E641">
                    <w:t xml:space="preserve"> +</w:t>
                  </w:r>
                </w:p>
              </w:tc>
              <w:sdt>
                <w:sdtPr>
                  <w:alias w:val="CONSISTANCY"/>
                  <w:tag w:val="CONSISTANCY"/>
                  <w:id w:val="13954428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470492C2" w14:textId="17A52012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Pr="0085476D" w:rsidR="00087DFA" w:rsidP="00212B47" w:rsidRDefault="00087DFA" w14:paraId="44C77B8F" w14:textId="77777777"/>
        </w:tc>
      </w:tr>
      <w:tr w:rsidRPr="004D3450" w:rsidR="00087DFA" w:rsidTr="6F978358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0031053C" w:rsidRDefault="00002B8D" w14:paraId="72308244" w14:textId="77777777">
            <w:pPr>
              <w:pStyle w:val="Balk11"/>
              <w:numPr>
                <w:ilvl w:val="1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</w:t>
            </w:r>
            <w:r w:rsidR="00013CA0">
              <w:rPr>
                <w:b/>
                <w:bCs/>
              </w:rPr>
              <w:t>E</w:t>
            </w:r>
            <w:r>
              <w:rPr>
                <w:b/>
                <w:bCs/>
              </w:rPr>
              <w:t>MANTIC CONTROL</w:t>
            </w:r>
            <w:r w:rsidR="00CA3AFD">
              <w:rPr>
                <w:b/>
                <w:bCs/>
              </w:rPr>
              <w:t xml:space="preserve"> (</w:t>
            </w:r>
            <w:r w:rsidR="004600E4">
              <w:rPr>
                <w:b/>
                <w:bCs/>
              </w:rPr>
              <w:t>PRE</w:t>
            </w:r>
            <w:r w:rsidR="004E64BD">
              <w:rPr>
                <w:b/>
                <w:bCs/>
              </w:rPr>
              <w:t>FERABLY</w:t>
            </w:r>
            <w:r w:rsidR="00CA3AFD">
              <w:rPr>
                <w:b/>
                <w:bCs/>
              </w:rPr>
              <w:t>)</w:t>
            </w:r>
          </w:p>
        </w:tc>
      </w:tr>
      <w:tr w:rsidRPr="004D3450" w:rsidR="00087DFA" w:rsidTr="6F978358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20D917FC" w14:paraId="19E91452" w14:textId="77777777">
              <w:tc>
                <w:tcPr>
                  <w:tcW w:w="2586" w:type="dxa"/>
                </w:tcPr>
                <w:p w:rsidR="000E4C7A" w:rsidP="00212B47" w:rsidRDefault="000E4C7A" w14:paraId="595EDCF1" w14:textId="77777777">
                  <w:r>
                    <w:t>ACTOR</w:t>
                  </w:r>
                </w:p>
              </w:tc>
              <w:tc>
                <w:tcPr>
                  <w:tcW w:w="6402" w:type="dxa"/>
                </w:tcPr>
                <w:p w:rsidR="000E4C7A" w:rsidP="20D917FC" w:rsidRDefault="1EB1AA73" w14:paraId="274EED0F" w14:textId="16AE652E">
                  <w:r>
                    <w:t>Software</w:t>
                  </w:r>
                </w:p>
              </w:tc>
            </w:tr>
            <w:tr w:rsidR="000E4C7A" w:rsidTr="20D917FC" w14:paraId="4AC5B5F0" w14:textId="77777777">
              <w:tc>
                <w:tcPr>
                  <w:tcW w:w="2586" w:type="dxa"/>
                </w:tcPr>
                <w:p w:rsidR="000E4C7A" w:rsidP="00212B47" w:rsidRDefault="000E4C7A" w14:paraId="1DBD464A" w14:textId="77777777">
                  <w:r>
                    <w:t>ACTION</w:t>
                  </w:r>
                </w:p>
              </w:tc>
              <w:tc>
                <w:tcPr>
                  <w:tcW w:w="6402" w:type="dxa"/>
                </w:tcPr>
                <w:p w:rsidR="000E4C7A" w:rsidP="20D917FC" w:rsidRDefault="5CDB9804" w14:paraId="013E36B7" w14:textId="68A1F0F1">
                  <w:r>
                    <w:t>shall have</w:t>
                  </w:r>
                </w:p>
              </w:tc>
            </w:tr>
            <w:tr w:rsidR="000E4C7A" w:rsidTr="20D917FC" w14:paraId="76329FE6" w14:textId="77777777">
              <w:tc>
                <w:tcPr>
                  <w:tcW w:w="2586" w:type="dxa"/>
                </w:tcPr>
                <w:p w:rsidR="000E4C7A" w:rsidP="00212B47" w:rsidRDefault="000E4C7A" w14:paraId="1DE19F84" w14:textId="77777777">
                  <w:r>
                    <w:t>OBJECT</w:t>
                  </w:r>
                </w:p>
              </w:tc>
              <w:tc>
                <w:tcPr>
                  <w:tcW w:w="6402" w:type="dxa"/>
                </w:tcPr>
                <w:p w:rsidR="000E4C7A" w:rsidP="20D917FC" w:rsidRDefault="06C9EA85" w14:paraId="73B15C66" w14:textId="452D0078">
                  <w:r>
                    <w:t>a log function to store software total operation time.</w:t>
                  </w:r>
                </w:p>
              </w:tc>
            </w:tr>
            <w:tr w:rsidR="000E4C7A" w:rsidTr="20D917FC" w14:paraId="70C6BFC0" w14:textId="77777777">
              <w:tc>
                <w:tcPr>
                  <w:tcW w:w="2586" w:type="dxa"/>
                </w:tcPr>
                <w:p w:rsidR="000E4C7A" w:rsidP="00212B47" w:rsidRDefault="000E4C7A" w14:paraId="0F2D3BA9" w14:textId="77777777">
                  <w:r>
                    <w:t>EVENT</w:t>
                  </w:r>
                </w:p>
              </w:tc>
              <w:tc>
                <w:tcPr>
                  <w:tcW w:w="6402" w:type="dxa"/>
                </w:tcPr>
                <w:p w:rsidR="000E4C7A" w:rsidP="00212B47" w:rsidRDefault="000E4C7A" w14:paraId="555674AC" w14:textId="77777777"/>
              </w:tc>
            </w:tr>
            <w:tr w:rsidR="000E4C7A" w:rsidTr="20D917FC" w14:paraId="3EACACB9" w14:textId="77777777">
              <w:tc>
                <w:tcPr>
                  <w:tcW w:w="2586" w:type="dxa"/>
                </w:tcPr>
                <w:p w:rsidR="000E4C7A" w:rsidP="00212B47" w:rsidRDefault="000E4C7A" w14:paraId="13B71DB7" w14:textId="77777777">
                  <w:r>
                    <w:t>PRE-CONDITION</w:t>
                  </w:r>
                </w:p>
              </w:tc>
              <w:tc>
                <w:tcPr>
                  <w:tcW w:w="6402" w:type="dxa"/>
                </w:tcPr>
                <w:p w:rsidR="000E4C7A" w:rsidP="00212B47" w:rsidRDefault="000E4C7A" w14:paraId="72FBBDC9" w14:textId="77777777"/>
              </w:tc>
            </w:tr>
            <w:tr w:rsidR="000E4C7A" w:rsidTr="20D917FC" w14:paraId="048DB24E" w14:textId="77777777">
              <w:tc>
                <w:tcPr>
                  <w:tcW w:w="2586" w:type="dxa"/>
                </w:tcPr>
                <w:p w:rsidR="000E4C7A" w:rsidP="00212B47" w:rsidRDefault="000E4C7A" w14:paraId="016B13D8" w14:textId="77777777">
                  <w:r>
                    <w:t>POST-CONDITION</w:t>
                  </w:r>
                </w:p>
              </w:tc>
              <w:tc>
                <w:tcPr>
                  <w:tcW w:w="6402" w:type="dxa"/>
                </w:tcPr>
                <w:p w:rsidR="000E4C7A" w:rsidP="00212B47" w:rsidRDefault="000E4C7A" w14:paraId="03E508C2" w14:textId="77777777"/>
              </w:tc>
            </w:tr>
          </w:tbl>
          <w:p w:rsidRPr="0085476D" w:rsidR="00087DFA" w:rsidP="00212B47" w:rsidRDefault="00087DFA" w14:paraId="4AFDFF4F" w14:textId="77777777"/>
        </w:tc>
      </w:tr>
      <w:tr w:rsidRPr="004D3450" w:rsidR="004D01C9" w:rsidTr="6F978358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E736B2" w14:paraId="449284BB" w14:textId="77777777">
            <w:pPr>
              <w:pStyle w:val="Balk11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VERIFICATION REQUIREMENT</w:t>
            </w:r>
          </w:p>
        </w:tc>
      </w:tr>
      <w:tr w:rsidRPr="004D3450" w:rsidR="006F12B7" w:rsidTr="6F978358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73679781" w14:paraId="5774E51F" w14:textId="77777777"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showingPlcHdr/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EndPr/>
                <w:sdtContent>
                  <w:tc>
                    <w:tcPr>
                      <w:tcW w:w="1452" w:type="dxa"/>
                      <w:tcMar/>
                    </w:tcPr>
                    <w:p w:rsidR="006F12B7" w:rsidP="00212B47" w:rsidRDefault="00E71EA2" w14:paraId="0733D4C5" w14:textId="4F3747DC">
                      <w:r>
                        <w:rPr>
                          <w:rStyle w:val="YerTutucuMetni"/>
                        </w:rPr>
                        <w:t>SELECT</w:t>
                      </w:r>
                    </w:p>
                  </w:tc>
                </w:sdtContent>
              </w:sdt>
              <w:tc>
                <w:tcPr>
                  <w:tcW w:w="7536" w:type="dxa"/>
                  <w:tcMar/>
                </w:tcPr>
                <w:p w:rsidR="006F12B7" w:rsidP="4D294117" w:rsidRDefault="00E71EA2" w14:paraId="2CB715B9" w14:textId="52F60CA8">
                  <w:pPr>
                    <w:pStyle w:val="Normal"/>
                  </w:pPr>
                  <w:r w:rsidR="20D8A2B0">
                    <w:rPr/>
                    <w:t xml:space="preserve">MOC4, </w:t>
                  </w:r>
                  <w:r w:rsidR="583D69FD">
                    <w:rPr/>
                    <w:t xml:space="preserve">Cihaz her </w:t>
                  </w:r>
                  <w:proofErr w:type="spellStart"/>
                  <w:r w:rsidR="583D69FD">
                    <w:rPr/>
                    <w:t>power</w:t>
                  </w:r>
                  <w:proofErr w:type="spellEnd"/>
                  <w:r w:rsidR="583D69FD">
                    <w:rPr/>
                    <w:t xml:space="preserve"> on reset aldığında </w:t>
                  </w:r>
                  <w:r w:rsidR="7FFA6C0E">
                    <w:rPr/>
                    <w:t xml:space="preserve">ilk yazılım yüklendikten </w:t>
                  </w:r>
                  <w:r w:rsidR="5FAF894B">
                    <w:rPr/>
                    <w:t xml:space="preserve">itibaren </w:t>
                  </w:r>
                  <w:r w:rsidRPr="4D294117" w:rsidR="7124B4A7">
                    <w:rPr>
                      <w:color w:val="auto"/>
                    </w:rPr>
                    <w:t xml:space="preserve">toplam geçen süre </w:t>
                  </w:r>
                  <w:r w:rsidR="5FAF894B">
                    <w:rPr/>
                    <w:t>dakika</w:t>
                  </w:r>
                  <w:r w:rsidRPr="4D294117" w:rsidR="583D69FD">
                    <w:rPr>
                      <w:color w:val="FF0000"/>
                    </w:rPr>
                    <w:t xml:space="preserve"> </w:t>
                  </w:r>
                  <w:r w:rsidRPr="4D294117" w:rsidR="583D69FD">
                    <w:rPr>
                      <w:color w:val="auto"/>
                    </w:rPr>
                    <w:t>cinsinden</w:t>
                  </w:r>
                  <w:r w:rsidRPr="4D294117" w:rsidR="583D69FD">
                    <w:rPr>
                      <w:color w:val="auto"/>
                    </w:rPr>
                    <w:t xml:space="preserve"> </w:t>
                  </w:r>
                  <w:proofErr w:type="spellStart"/>
                  <w:r w:rsidR="583D69FD">
                    <w:rPr/>
                    <w:t>uart</w:t>
                  </w:r>
                  <w:proofErr w:type="spellEnd"/>
                  <w:r w:rsidR="583D69FD">
                    <w:rPr/>
                    <w:t xml:space="preserve"> ile ekrana yazdırı</w:t>
                  </w:r>
                  <w:r w:rsidR="49C07F2F">
                    <w:rPr/>
                    <w:t>l</w:t>
                  </w:r>
                  <w:r w:rsidR="1AEF0E10">
                    <w:rPr/>
                    <w:t>abilir</w:t>
                  </w:r>
                  <w:r w:rsidR="583D69FD">
                    <w:rPr/>
                    <w:t>.</w:t>
                  </w:r>
                  <w:r w:rsidR="3463C1A2">
                    <w:rPr/>
                    <w:t xml:space="preserve"> Bu test doğruluğu onaylanmış bir zamanlayıcı ile </w:t>
                  </w:r>
                  <w:proofErr w:type="spellStart"/>
                  <w:r w:rsidR="297617D7">
                    <w:rPr/>
                    <w:t>uart’a</w:t>
                  </w:r>
                  <w:proofErr w:type="spellEnd"/>
                  <w:r w:rsidR="297617D7">
                    <w:rPr/>
                    <w:t xml:space="preserve"> yazılan değer ile </w:t>
                  </w:r>
                  <w:r w:rsidR="3463C1A2">
                    <w:rPr/>
                    <w:t>karşılaştırılarak yapıl</w:t>
                  </w:r>
                  <w:r w:rsidR="3B7DD442">
                    <w:rPr/>
                    <w:t>abilir</w:t>
                  </w:r>
                  <w:r w:rsidR="3463C1A2">
                    <w:rPr/>
                    <w:t xml:space="preserve">. </w:t>
                  </w:r>
                  <w:r w:rsidR="04683A7E">
                    <w:rPr/>
                    <w:t xml:space="preserve">Bu gereksinimi doğrulamak </w:t>
                  </w:r>
                  <w:r w:rsidR="6D7453E0">
                    <w:rPr/>
                    <w:t>aşağıdaki adımlar uygulanarak test yapılabilir.</w:t>
                  </w:r>
                </w:p>
                <w:p w:rsidR="006F12B7" w:rsidP="4D294117" w:rsidRDefault="00E71EA2" w14:paraId="7075E0B0" w14:textId="3928802E">
                  <w:pPr>
                    <w:pStyle w:val="ListeParagraf"/>
                    <w:numPr>
                      <w:ilvl w:val="0"/>
                      <w:numId w:val="28"/>
                    </w:numPr>
                    <w:rPr/>
                  </w:pPr>
                  <w:r w:rsidR="6D7453E0">
                    <w:rPr/>
                    <w:t>FDU açılır</w:t>
                  </w:r>
                </w:p>
                <w:p w:rsidR="006F12B7" w:rsidP="4D294117" w:rsidRDefault="00E71EA2" w14:paraId="70766EA6" w14:textId="7070DF4E">
                  <w:pPr>
                    <w:pStyle w:val="ListeParagraf"/>
                    <w:numPr>
                      <w:ilvl w:val="0"/>
                      <w:numId w:val="28"/>
                    </w:numPr>
                    <w:rPr/>
                  </w:pPr>
                  <w:r w:rsidR="7B7B21B1">
                    <w:rPr/>
                    <w:t xml:space="preserve">UART tan okunan </w:t>
                  </w:r>
                  <w:r w:rsidR="7B7B21B1">
                    <w:rPr/>
                    <w:t>toplam çalışma süresi not alınır</w:t>
                  </w:r>
                </w:p>
                <w:p w:rsidR="006F12B7" w:rsidP="4D294117" w:rsidRDefault="00E71EA2" w14:paraId="3BFA1352" w14:textId="145931CB">
                  <w:pPr>
                    <w:pStyle w:val="ListeParagraf"/>
                    <w:numPr>
                      <w:ilvl w:val="0"/>
                      <w:numId w:val="28"/>
                    </w:numPr>
                    <w:rPr/>
                  </w:pPr>
                  <w:r w:rsidR="6D7453E0">
                    <w:rPr/>
                    <w:t>2 dakika (</w:t>
                  </w:r>
                  <w:r w:rsidR="79B879FD">
                    <w:rPr/>
                    <w:t>TBC</w:t>
                  </w:r>
                  <w:r w:rsidR="6D7453E0">
                    <w:rPr/>
                    <w:t>) beklenir</w:t>
                  </w:r>
                </w:p>
                <w:p w:rsidR="006F12B7" w:rsidP="4D294117" w:rsidRDefault="00E71EA2" w14:paraId="017E3C43" w14:textId="087D9D0E">
                  <w:pPr>
                    <w:pStyle w:val="ListeParagraf"/>
                    <w:numPr>
                      <w:ilvl w:val="0"/>
                      <w:numId w:val="28"/>
                    </w:numPr>
                    <w:rPr/>
                  </w:pPr>
                  <w:r w:rsidR="6D7453E0">
                    <w:rPr/>
                    <w:t>FDU kapatılır</w:t>
                  </w:r>
                </w:p>
                <w:p w:rsidR="006F12B7" w:rsidP="4D294117" w:rsidRDefault="00E71EA2" w14:paraId="6A764D00" w14:textId="5A264395">
                  <w:pPr>
                    <w:pStyle w:val="Normal"/>
                  </w:pPr>
                  <w:r w:rsidR="69BE8B73">
                    <w:rPr/>
                    <w:t xml:space="preserve">FDU </w:t>
                  </w:r>
                  <w:proofErr w:type="spellStart"/>
                  <w:r w:rsidR="69BE8B73">
                    <w:rPr/>
                    <w:t>nun</w:t>
                  </w:r>
                  <w:proofErr w:type="spellEnd"/>
                  <w:r w:rsidR="69BE8B73">
                    <w:rPr/>
                    <w:t xml:space="preserve"> </w:t>
                  </w:r>
                  <w:r w:rsidR="5DAA74FC">
                    <w:rPr/>
                    <w:t>açılması ve</w:t>
                  </w:r>
                  <w:r w:rsidR="48FC1C1C">
                    <w:rPr/>
                    <w:t xml:space="preserve"> </w:t>
                  </w:r>
                  <w:r w:rsidR="48FC1C1C">
                    <w:rPr/>
                    <w:t>ekrana</w:t>
                  </w:r>
                  <w:r w:rsidR="48FC1C1C">
                    <w:rPr/>
                    <w:t xml:space="preserve"> yazdırılan </w:t>
                  </w:r>
                  <w:r w:rsidR="7AF954DC">
                    <w:rPr/>
                    <w:t>toplam</w:t>
                  </w:r>
                  <w:r w:rsidR="7AF954DC">
                    <w:rPr/>
                    <w:t xml:space="preserve"> </w:t>
                  </w:r>
                  <w:r w:rsidR="7AF954DC">
                    <w:rPr/>
                    <w:t xml:space="preserve">çalışma zamanı </w:t>
                  </w:r>
                  <w:r w:rsidR="48FC1C1C">
                    <w:rPr/>
                    <w:t>değer</w:t>
                  </w:r>
                  <w:r w:rsidR="469A7BAD">
                    <w:rPr/>
                    <w:t>inin not alınan önceki değerden 2 dakika fazla olduğunun görülmesi</w:t>
                  </w:r>
                  <w:r w:rsidR="4D29A8CA">
                    <w:rPr/>
                    <w:t xml:space="preserve"> </w:t>
                  </w:r>
                  <w:r w:rsidR="04683A7E">
                    <w:rPr/>
                    <w:t>yeterlidir.</w:t>
                  </w:r>
                </w:p>
              </w:tc>
            </w:tr>
          </w:tbl>
          <w:p w:rsidR="006F12B7" w:rsidP="00212B47" w:rsidRDefault="006F12B7" w14:paraId="3A86B439" w14:textId="77777777"/>
        </w:tc>
      </w:tr>
      <w:tr w:rsidRPr="004D3450" w:rsidR="00334478" w:rsidTr="6F978358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00C41EC8" w:rsidRDefault="00334478" w14:paraId="501EC346" w14:textId="77777777">
            <w:pPr>
              <w:pStyle w:val="Balk11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</w:tr>
      <w:tr w:rsidRPr="004D3450" w:rsidR="00334478" w:rsidTr="6F978358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6F978358" w14:paraId="4F0474EE" w14:textId="77777777">
              <w:tc>
                <w:tcPr>
                  <w:tcW w:w="8988" w:type="dxa"/>
                  <w:tcMar/>
                </w:tcPr>
                <w:p w:rsidR="00334478" w:rsidP="00C41EC8" w:rsidRDefault="1AAA2117" w14:paraId="6B88738C" w14:textId="3BF28317">
                  <w:r w:rsidR="3EC8CA1C">
                    <w:rPr/>
                    <w:t>Çalışma süresi hesap</w:t>
                  </w:r>
                  <w:r w:rsidR="2DA031DD">
                    <w:rPr/>
                    <w:t>lamak için mikrodenetleyici</w:t>
                  </w:r>
                  <w:r w:rsidR="47B956AA">
                    <w:rPr/>
                    <w:t>nin zamanlayıcısı kullan</w:t>
                  </w:r>
                  <w:r w:rsidR="0EA2083B">
                    <w:rPr/>
                    <w:t>ılmalıdır</w:t>
                  </w:r>
                  <w:r w:rsidR="47B956AA">
                    <w:rPr/>
                    <w:t>.</w:t>
                  </w:r>
                  <w:r w:rsidR="132CE78E">
                    <w:rPr/>
                    <w:t xml:space="preserve"> Bu zamanlayıcı kullanılarak </w:t>
                  </w:r>
                  <w:r w:rsidR="55EE53FC">
                    <w:rPr/>
                    <w:t>FDU</w:t>
                  </w:r>
                  <w:r w:rsidR="17C5D8E8">
                    <w:rPr/>
                    <w:t xml:space="preserve"> ilk yazılımın </w:t>
                  </w:r>
                  <w:r w:rsidR="059BD91E">
                    <w:rPr/>
                    <w:t>yüklenmesinde</w:t>
                  </w:r>
                  <w:r w:rsidR="785AB16B">
                    <w:rPr/>
                    <w:t>n</w:t>
                  </w:r>
                  <w:r w:rsidR="059BD91E">
                    <w:rPr/>
                    <w:t xml:space="preserve"> </w:t>
                  </w:r>
                  <w:r w:rsidR="17C5D8E8">
                    <w:rPr/>
                    <w:t xml:space="preserve">başlayarak </w:t>
                  </w:r>
                  <w:r w:rsidR="35B81F2E">
                    <w:rPr/>
                    <w:t xml:space="preserve">çalıştığı </w:t>
                  </w:r>
                  <w:r w:rsidR="55EE53FC">
                    <w:rPr/>
                    <w:t xml:space="preserve">her </w:t>
                  </w:r>
                  <w:r w:rsidR="6D154F7E">
                    <w:rPr/>
                    <w:t xml:space="preserve">dakika </w:t>
                  </w:r>
                  <w:r w:rsidR="55EE53FC">
                    <w:rPr/>
                    <w:t>kalıcı hafızaya toplam geçen süre</w:t>
                  </w:r>
                  <w:r w:rsidR="29F8B5C5">
                    <w:rPr/>
                    <w:t xml:space="preserve"> olarak</w:t>
                  </w:r>
                  <w:r w:rsidR="55EE53FC">
                    <w:rPr/>
                    <w:t xml:space="preserve"> yazılmalıdır.</w:t>
                  </w:r>
                  <w:r w:rsidR="4FEF574F">
                    <w:rPr/>
                    <w:t xml:space="preserve"> </w:t>
                  </w:r>
                  <w:r w:rsidR="4FEF574F">
                    <w:rPr/>
                    <w:t>Bu hafızada tutulan süre bakım zamanında sıfırlan</w:t>
                  </w:r>
                  <w:r w:rsidR="5DE23B15">
                    <w:rPr/>
                    <w:t>abilir</w:t>
                  </w:r>
                  <w:r w:rsidR="4FEF574F">
                    <w:rPr/>
                    <w:t>.</w:t>
                  </w:r>
                  <w:r w:rsidR="55EE53FC">
                    <w:rPr/>
                    <w:t xml:space="preserve"> </w:t>
                  </w:r>
                  <w:r w:rsidR="322D1274">
                    <w:rPr/>
                    <w:t>K</w:t>
                  </w:r>
                  <w:r w:rsidR="55EE53FC">
                    <w:rPr/>
                    <w:t>alıcı hafıza olarak</w:t>
                  </w:r>
                  <w:r w:rsidR="7C8957F7">
                    <w:rPr/>
                    <w:t xml:space="preserve"> </w:t>
                  </w:r>
                  <w:proofErr w:type="spellStart"/>
                  <w:r w:rsidR="2E031C7E">
                    <w:rPr/>
                    <w:t>flash</w:t>
                  </w:r>
                  <w:proofErr w:type="spellEnd"/>
                  <w:r w:rsidR="2E031C7E">
                    <w:rPr/>
                    <w:t xml:space="preserve"> kullanılmalıdır.</w:t>
                  </w:r>
                  <w:r w:rsidR="01A1FF18">
                    <w:rPr/>
                    <w:t xml:space="preserve"> </w:t>
                  </w:r>
                  <w:r w:rsidR="65005EC9">
                    <w:rPr/>
                    <w:t xml:space="preserve">Toplam geçen süreyi yazmak için </w:t>
                  </w:r>
                  <w:proofErr w:type="spellStart"/>
                  <w:r w:rsidR="65005EC9">
                    <w:rPr/>
                    <w:t>f</w:t>
                  </w:r>
                  <w:r w:rsidR="01A1FF18">
                    <w:rPr/>
                    <w:t>lash’ın</w:t>
                  </w:r>
                  <w:proofErr w:type="spellEnd"/>
                  <w:r w:rsidR="01A1FF18">
                    <w:rPr/>
                    <w:t xml:space="preserve"> </w:t>
                  </w:r>
                  <w:r w:rsidR="32440CA3">
                    <w:rPr/>
                    <w:t xml:space="preserve">herhangi bir bloğu </w:t>
                  </w:r>
                  <w:r w:rsidR="01A1FF18">
                    <w:rPr/>
                    <w:t xml:space="preserve">kullanılmalıdır. Bu </w:t>
                  </w:r>
                  <w:r w:rsidR="6C060B83">
                    <w:rPr/>
                    <w:t xml:space="preserve">geçen </w:t>
                  </w:r>
                  <w:r w:rsidR="01A1FF18">
                    <w:rPr/>
                    <w:t xml:space="preserve">her saniye </w:t>
                  </w:r>
                  <w:proofErr w:type="spellStart"/>
                  <w:r w:rsidR="4BA05D63">
                    <w:rPr/>
                    <w:t>flash’a</w:t>
                  </w:r>
                  <w:proofErr w:type="spellEnd"/>
                  <w:r w:rsidR="4BA05D63">
                    <w:rPr/>
                    <w:t xml:space="preserve"> yazılırken </w:t>
                  </w:r>
                  <w:proofErr w:type="spellStart"/>
                  <w:r w:rsidR="1DC21072">
                    <w:rPr/>
                    <w:t>flash</w:t>
                  </w:r>
                  <w:proofErr w:type="spellEnd"/>
                  <w:r w:rsidR="1DC21072">
                    <w:rPr/>
                    <w:t xml:space="preserve"> bloğunun sonuna gelmesi durumunda yazılan son değer tutulurken </w:t>
                  </w:r>
                  <w:proofErr w:type="spellStart"/>
                  <w:r w:rsidR="1DC21072">
                    <w:rPr/>
                    <w:t>flash</w:t>
                  </w:r>
                  <w:proofErr w:type="spellEnd"/>
                  <w:r w:rsidR="1DC21072">
                    <w:rPr/>
                    <w:t xml:space="preserve"> bloğu silinip başından itibaren </w:t>
                  </w:r>
                  <w:r w:rsidR="03E3D26A">
                    <w:rPr/>
                    <w:t>toplam geçen zaman yazılmaya devam etmelidir.</w:t>
                  </w:r>
                  <w:r w:rsidR="0184FCB1">
                    <w:rPr/>
                    <w:t xml:space="preserve"> Tüm modlarda toplam geçen süreyi </w:t>
                  </w:r>
                  <w:proofErr w:type="spellStart"/>
                  <w:r w:rsidR="0184FCB1">
                    <w:rPr/>
                    <w:t>flasha</w:t>
                  </w:r>
                  <w:proofErr w:type="spellEnd"/>
                  <w:r w:rsidR="0184FCB1">
                    <w:rPr/>
                    <w:t xml:space="preserve"> kaydetme işlemi devam etmelidir.</w:t>
                  </w:r>
                  <w:r w:rsidR="0201FE75">
                    <w:rPr/>
                    <w:t xml:space="preserve"> </w:t>
                  </w:r>
                </w:p>
                <w:p w:rsidR="00334478" w:rsidP="00C41EC8" w:rsidRDefault="1AAA2117" w14:paraId="0370A9DC" w14:textId="3789A1BF"/>
                <w:p w:rsidR="00334478" w:rsidP="00C41EC8" w:rsidRDefault="1AAA2117" w14:paraId="508B18F5" w14:textId="148FA0E4">
                  <w:r w:rsidR="6BE2E221">
                    <w:rPr/>
                    <w:t>Dakika çözünürlüğünde çalışılması durumunda FDU reset aldığında 1 dakika kaybetme ihtimali vardır</w:t>
                  </w:r>
                  <w:r w:rsidR="1C5A6C7A">
                    <w:rPr/>
                    <w:t>.</w:t>
                  </w:r>
                  <w:r w:rsidR="5BA079A6">
                    <w:rPr/>
                    <w:t xml:space="preserve"> Eğer saniye çözünürlüğünde çalışılırsa 1 saniye kaybedilir.</w:t>
                  </w:r>
                </w:p>
                <w:p w:rsidR="0BD5C108" w:rsidP="228C3B84" w:rsidRDefault="0BD5C108" w14:paraId="480965AE" w14:textId="6BC1D70D">
                  <w:pPr>
                    <w:pStyle w:val="Normal"/>
                  </w:pPr>
                  <w:r w:rsidR="3531308A">
                    <w:rPr/>
                    <w:t xml:space="preserve">Eğer geçen her saniye </w:t>
                  </w:r>
                  <w:proofErr w:type="spellStart"/>
                  <w:r w:rsidR="3531308A">
                    <w:rPr/>
                    <w:t>flash’da</w:t>
                  </w:r>
                  <w:proofErr w:type="spellEnd"/>
                  <w:r w:rsidR="3531308A">
                    <w:rPr/>
                    <w:t xml:space="preserve"> tutulması gerekirse </w:t>
                  </w:r>
                  <w:proofErr w:type="spellStart"/>
                  <w:r w:rsidR="3531308A">
                    <w:rPr/>
                    <w:t>flash</w:t>
                  </w:r>
                  <w:r w:rsidR="03B905E7">
                    <w:rPr/>
                    <w:t>’ın</w:t>
                  </w:r>
                  <w:proofErr w:type="spellEnd"/>
                  <w:r w:rsidR="03B905E7">
                    <w:rPr/>
                    <w:t xml:space="preserve"> </w:t>
                  </w:r>
                  <w:proofErr w:type="spellStart"/>
                  <w:r w:rsidR="03B905E7">
                    <w:rPr/>
                    <w:t>large</w:t>
                  </w:r>
                  <w:proofErr w:type="spellEnd"/>
                  <w:r w:rsidR="03B905E7">
                    <w:rPr/>
                    <w:t xml:space="preserve"> bloklarından biri</w:t>
                  </w:r>
                  <w:r w:rsidR="3531308A">
                    <w:rPr/>
                    <w:t xml:space="preserve"> yaklaşık 9 saat</w:t>
                  </w:r>
                  <w:r w:rsidR="1EA08166">
                    <w:rPr/>
                    <w:t xml:space="preserve">(256kb bloğun içine her saniye 8 bayt yazılırsa 256*1024 / 8 / 60 / 60 = </w:t>
                  </w:r>
                  <w:r w:rsidR="070FC000">
                    <w:rPr/>
                    <w:t>9.1</w:t>
                  </w:r>
                  <w:r w:rsidR="1EA08166">
                    <w:rPr/>
                    <w:t>)</w:t>
                  </w:r>
                  <w:r w:rsidR="3531308A">
                    <w:rPr/>
                    <w:t xml:space="preserve"> içerisinde dolabilir. </w:t>
                  </w:r>
                  <w:proofErr w:type="spellStart"/>
                  <w:r w:rsidR="2F6193C1">
                    <w:rPr/>
                    <w:t>Falsh</w:t>
                  </w:r>
                  <w:proofErr w:type="spellEnd"/>
                  <w:r w:rsidR="2F6193C1">
                    <w:rPr/>
                    <w:t xml:space="preserve"> dolduktan sonra silinip en son kaldığı saniyeden devam edebilir. </w:t>
                  </w:r>
                  <w:proofErr w:type="spellStart"/>
                  <w:r w:rsidR="2F6193C1">
                    <w:rPr/>
                    <w:t>Flash’ın</w:t>
                  </w:r>
                  <w:proofErr w:type="spellEnd"/>
                  <w:r w:rsidR="2F6193C1">
                    <w:rPr/>
                    <w:t xml:space="preserve"> 9 saatte dolması </w:t>
                  </w:r>
                  <w:proofErr w:type="spellStart"/>
                  <w:r w:rsidR="2F6193C1">
                    <w:rPr/>
                    <w:t>flash</w:t>
                  </w:r>
                  <w:proofErr w:type="spellEnd"/>
                  <w:r w:rsidR="2F6193C1">
                    <w:rPr/>
                    <w:t xml:space="preserve"> içerisindeki bir gözün 9 saat içerisinde </w:t>
                  </w:r>
                  <w:r w:rsidR="455A4420">
                    <w:rPr/>
                    <w:t xml:space="preserve">1 kere silinip 1 kere programlandığı anlamına gelebilir. </w:t>
                  </w:r>
                  <w:r w:rsidR="03FF2D8F">
                    <w:rPr/>
                    <w:t xml:space="preserve">Bu da </w:t>
                  </w:r>
                  <w:r w:rsidR="03ADCE54">
                    <w:rPr/>
                    <w:t>y</w:t>
                  </w:r>
                  <w:r w:rsidR="03FF2D8F">
                    <w:rPr/>
                    <w:t>ılda</w:t>
                  </w:r>
                  <w:r w:rsidR="03FF2D8F">
                    <w:rPr/>
                    <w:t xml:space="preserve"> yaklaşık 1000 defa silinip programlan</w:t>
                  </w:r>
                  <w:r w:rsidR="0C4EA1F0">
                    <w:rPr/>
                    <w:t>aca</w:t>
                  </w:r>
                  <w:r w:rsidR="03FF2D8F">
                    <w:rPr/>
                    <w:t xml:space="preserve">ğı anlamına gelebilir. </w:t>
                  </w:r>
                  <w:r w:rsidR="66DC9738">
                    <w:rPr/>
                    <w:t xml:space="preserve">Bundan dolayı </w:t>
                  </w:r>
                  <w:proofErr w:type="spellStart"/>
                  <w:r w:rsidR="66DC9738">
                    <w:rPr/>
                    <w:t>d</w:t>
                  </w:r>
                  <w:r w:rsidR="181F766A">
                    <w:rPr/>
                    <w:t>a</w:t>
                  </w:r>
                  <w:r w:rsidR="78992466">
                    <w:rPr/>
                    <w:t>tasheet’in</w:t>
                  </w:r>
                  <w:proofErr w:type="spellEnd"/>
                  <w:r w:rsidR="78992466">
                    <w:rPr/>
                    <w:t xml:space="preserve"> 48. sayfasının 3.12.3 bölümüne göre </w:t>
                  </w:r>
                  <w:r w:rsidR="56E3F8C1">
                    <w:rPr/>
                    <w:t>en az</w:t>
                  </w:r>
                  <w:r w:rsidR="1C66D15A">
                    <w:rPr/>
                    <w:t xml:space="preserve"> 20 yıl boyunca sorunsuz kullanılabilir.</w:t>
                  </w:r>
                </w:p>
                <w:p w:rsidR="2AA40B7C" w:rsidP="228C3B84" w:rsidRDefault="2AA40B7C" w14:paraId="46F974E6" w14:textId="3DC1026E">
                  <w:pPr>
                    <w:pStyle w:val="Normal"/>
                  </w:pPr>
                  <w:r w:rsidR="2AA40B7C">
                    <w:drawing>
                      <wp:inline wp14:editId="0E395B5C" wp14:anchorId="42C8CD63">
                        <wp:extent cx="4572000" cy="1666875"/>
                        <wp:effectExtent l="0" t="0" r="0" b="0"/>
                        <wp:docPr id="158590128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49ec45f44dba4889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1666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2340820F" w:rsidP="2340820F" w:rsidRDefault="2340820F" w14:paraId="7A4E4C0F" w14:textId="67B39935">
                  <w:pPr>
                    <w:pStyle w:val="Normal"/>
                  </w:pPr>
                </w:p>
                <w:p w:rsidR="00334478" w:rsidP="20D917FC" w:rsidRDefault="65BA4636" w14:paraId="680B9C4B" w14:textId="177DE535">
                  <w:r w:rsidR="6ABE1E43">
                    <w:rPr/>
                    <w:t xml:space="preserve">Eksikler: software total </w:t>
                  </w:r>
                  <w:proofErr w:type="spellStart"/>
                  <w:r w:rsidR="6ABE1E43">
                    <w:rPr/>
                    <w:t>operational</w:t>
                  </w:r>
                  <w:proofErr w:type="spellEnd"/>
                  <w:r w:rsidR="6ABE1E43">
                    <w:rPr/>
                    <w:t xml:space="preserve"> time derken sürenin cinsi (saniye,</w:t>
                  </w:r>
                  <w:r w:rsidR="32147F19">
                    <w:rPr/>
                    <w:t xml:space="preserve"> </w:t>
                  </w:r>
                  <w:r w:rsidR="6ABE1E43">
                    <w:rPr/>
                    <w:t>d</w:t>
                  </w:r>
                  <w:r w:rsidR="09B7D8A4">
                    <w:rPr/>
                    <w:t>akika</w:t>
                  </w:r>
                  <w:r w:rsidR="6ABE1E43">
                    <w:rPr/>
                    <w:t>,</w:t>
                  </w:r>
                  <w:r w:rsidR="62C49632">
                    <w:rPr/>
                    <w:t xml:space="preserve"> </w:t>
                  </w:r>
                  <w:r w:rsidR="6ABE1E43">
                    <w:rPr/>
                    <w:t>gün vb.) ve toplam zamanın ne zaman</w:t>
                  </w:r>
                  <w:r w:rsidR="7A0FD45D">
                    <w:rPr/>
                    <w:t xml:space="preserve">dan başlayarak tutacağı </w:t>
                  </w:r>
                  <w:r w:rsidR="6ABE1E43">
                    <w:rPr/>
                    <w:t>belli değil</w:t>
                  </w:r>
                  <w:r w:rsidR="1BF429C7">
                    <w:rPr/>
                    <w:t>.</w:t>
                  </w:r>
                  <w:r w:rsidR="2B06B75E">
                    <w:rPr/>
                    <w:t xml:space="preserve"> Ve bu ne zamana kadar bu sürenin ilerleyeceği belli değil</w:t>
                  </w:r>
                  <w:r w:rsidR="550DA508">
                    <w:rPr/>
                    <w:t>.</w:t>
                  </w:r>
                </w:p>
                <w:p w:rsidR="00334478" w:rsidP="4D294117" w:rsidRDefault="65BA4636" w14:paraId="05CC3F20" w14:textId="7B68569B">
                  <w:pPr>
                    <w:pStyle w:val="Normal"/>
                  </w:pPr>
                  <w:r w:rsidR="0A598793">
                    <w:rPr/>
                    <w:t>COMPLETENESS:</w:t>
                  </w:r>
                  <w:r w:rsidR="66BEFEF8">
                    <w:rPr/>
                    <w:t xml:space="preserve"> Zaman </w:t>
                  </w:r>
                  <w:r w:rsidR="0A598793">
                    <w:rPr/>
                    <w:t>bakım zamanında sıfırlanacaksa gereksinime eklenmeli</w:t>
                  </w:r>
                  <w:r w:rsidR="48BB5571">
                    <w:rPr/>
                    <w:t>.</w:t>
                  </w:r>
                  <w:r w:rsidR="0C5F0C39">
                    <w:rPr/>
                    <w:t xml:space="preserve"> </w:t>
                  </w:r>
                </w:p>
                <w:p w:rsidR="00334478" w:rsidP="20D917FC" w:rsidRDefault="65BA4636" w14:paraId="05F2CF39" w14:textId="3B9D1B7F">
                  <w:r w:rsidR="6B96DF45">
                    <w:rPr/>
                    <w:t xml:space="preserve">COMPLETENESS ve </w:t>
                  </w:r>
                  <w:r w:rsidR="6B96DF45">
                    <w:rPr/>
                    <w:t>CLARITY</w:t>
                  </w:r>
                  <w:r w:rsidR="6B96DF45">
                    <w:rPr/>
                    <w:t xml:space="preserve"> bu eksikler giderildiğinde ortadan kalkacaktır. Ek olarak “</w:t>
                  </w:r>
                  <w:proofErr w:type="spellStart"/>
                  <w:r w:rsidR="6B96DF45">
                    <w:rPr/>
                    <w:t>have</w:t>
                  </w:r>
                  <w:proofErr w:type="spellEnd"/>
                  <w:r w:rsidR="6B96DF45">
                    <w:rPr/>
                    <w:t xml:space="preserve"> a log </w:t>
                  </w:r>
                  <w:proofErr w:type="spellStart"/>
                  <w:r w:rsidR="6B96DF45">
                    <w:rPr/>
                    <w:t>function</w:t>
                  </w:r>
                  <w:proofErr w:type="spellEnd"/>
                  <w:r w:rsidR="6B96DF45">
                    <w:rPr/>
                    <w:t xml:space="preserve"> </w:t>
                  </w:r>
                  <w:proofErr w:type="spellStart"/>
                  <w:r w:rsidR="6B96DF45">
                    <w:rPr/>
                    <w:t>to</w:t>
                  </w:r>
                  <w:proofErr w:type="spellEnd"/>
                  <w:r w:rsidR="6B96DF45">
                    <w:rPr/>
                    <w:t xml:space="preserve">” bu </w:t>
                  </w:r>
                  <w:r w:rsidR="65B722AA">
                    <w:rPr/>
                    <w:t>ifadeyi kullanmaya gerek yoktur.</w:t>
                  </w:r>
                </w:p>
              </w:tc>
            </w:tr>
          </w:tbl>
          <w:p w:rsidR="00334478" w:rsidP="00C41EC8" w:rsidRDefault="00334478" w14:paraId="7906A347" w14:textId="77777777"/>
        </w:tc>
      </w:tr>
      <w:tr w:rsidRPr="004D3450" w:rsidR="00E27154" w:rsidTr="6F978358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00212B47" w:rsidRDefault="00E27154" w14:paraId="7C54D3BA" w14:textId="77777777">
            <w:pPr>
              <w:pStyle w:val="Balk11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PROPOSED STATEMENT</w:t>
            </w:r>
          </w:p>
        </w:tc>
      </w:tr>
      <w:tr w:rsidRPr="004D3450" w:rsidR="00E27154" w:rsidTr="6F978358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6F978358" w14:paraId="4E02DD80" w14:textId="77777777">
              <w:tc>
                <w:tcPr>
                  <w:tcW w:w="8988" w:type="dxa"/>
                  <w:tcMar/>
                </w:tcPr>
                <w:p w:rsidR="00E27154" w:rsidP="4D294117" w:rsidRDefault="444F4CB6" w14:paraId="36C8BCE1" w14:textId="06759F60">
                  <w:pPr>
                    <w:pStyle w:val="Normal"/>
                  </w:pPr>
                  <w:r w:rsidR="079E5B64">
                    <w:rPr/>
                    <w:t xml:space="preserve">Software </w:t>
                  </w:r>
                  <w:proofErr w:type="spellStart"/>
                  <w:r w:rsidR="079E5B64">
                    <w:rPr/>
                    <w:t>shall</w:t>
                  </w:r>
                  <w:proofErr w:type="spellEnd"/>
                  <w:r w:rsidR="079E5B64">
                    <w:rPr/>
                    <w:t xml:space="preserve"> </w:t>
                  </w:r>
                  <w:proofErr w:type="spellStart"/>
                  <w:r w:rsidR="079E5B64">
                    <w:rPr/>
                    <w:t>store</w:t>
                  </w:r>
                  <w:proofErr w:type="spellEnd"/>
                  <w:r w:rsidR="079E5B64">
                    <w:rPr/>
                    <w:t xml:space="preserve"> software </w:t>
                  </w:r>
                  <w:r w:rsidR="3F012235">
                    <w:rPr/>
                    <w:t>T</w:t>
                  </w:r>
                  <w:r w:rsidR="079E5B64">
                    <w:rPr/>
                    <w:t xml:space="preserve">otal </w:t>
                  </w:r>
                  <w:proofErr w:type="spellStart"/>
                  <w:r w:rsidR="2951898C">
                    <w:rPr/>
                    <w:t>O</w:t>
                  </w:r>
                  <w:r w:rsidR="079E5B64">
                    <w:rPr/>
                    <w:t>peration</w:t>
                  </w:r>
                  <w:proofErr w:type="spellEnd"/>
                  <w:r w:rsidR="079E5B64">
                    <w:rPr/>
                    <w:t xml:space="preserve"> </w:t>
                  </w:r>
                  <w:r w:rsidR="4AB3D3DC">
                    <w:rPr/>
                    <w:t>T</w:t>
                  </w:r>
                  <w:r w:rsidR="079E5B64">
                    <w:rPr/>
                    <w:t>ime</w:t>
                  </w:r>
                  <w:r w:rsidR="2EBC75EA">
                    <w:rPr/>
                    <w:t xml:space="preserve"> </w:t>
                  </w:r>
                  <w:r w:rsidR="7C168C85">
                    <w:rPr/>
                    <w:t xml:space="preserve">in </w:t>
                  </w:r>
                  <w:proofErr w:type="spellStart"/>
                  <w:r w:rsidR="7C168C85">
                    <w:rPr/>
                    <w:t>minute</w:t>
                  </w:r>
                  <w:proofErr w:type="spellEnd"/>
                  <w:r w:rsidR="7C168C85">
                    <w:rPr/>
                    <w:t xml:space="preserve"> </w:t>
                  </w:r>
                  <w:proofErr w:type="spellStart"/>
                  <w:r w:rsidR="7C168C85">
                    <w:rPr/>
                    <w:t>resolution</w:t>
                  </w:r>
                  <w:proofErr w:type="spellEnd"/>
                  <w:r w:rsidR="7C168C85">
                    <w:rPr/>
                    <w:t xml:space="preserve"> </w:t>
                  </w:r>
                  <w:proofErr w:type="spellStart"/>
                  <w:r w:rsidR="773F7102">
                    <w:rPr/>
                    <w:t>up</w:t>
                  </w:r>
                  <w:proofErr w:type="spellEnd"/>
                  <w:r w:rsidR="773F7102">
                    <w:rPr/>
                    <w:t xml:space="preserve"> </w:t>
                  </w:r>
                  <w:proofErr w:type="spellStart"/>
                  <w:r w:rsidR="773F7102">
                    <w:rPr/>
                    <w:t>to</w:t>
                  </w:r>
                  <w:proofErr w:type="spellEnd"/>
                  <w:r w:rsidR="773F7102">
                    <w:rPr/>
                    <w:t xml:space="preserve"> 10 </w:t>
                  </w:r>
                  <w:proofErr w:type="spellStart"/>
                  <w:r w:rsidR="773F7102">
                    <w:rPr/>
                    <w:t>years</w:t>
                  </w:r>
                  <w:proofErr w:type="spellEnd"/>
                  <w:r w:rsidR="773F7102">
                    <w:rPr/>
                    <w:t xml:space="preserve"> </w:t>
                  </w:r>
                  <w:r w:rsidR="1BA943A6">
                    <w:rPr/>
                    <w:t xml:space="preserve">long </w:t>
                  </w:r>
                  <w:r w:rsidR="6B04AF76">
                    <w:rPr/>
                    <w:t>from</w:t>
                  </w:r>
                  <w:r w:rsidR="6B04AF76">
                    <w:rPr/>
                    <w:t xml:space="preserve"> </w:t>
                  </w:r>
                  <w:proofErr w:type="spellStart"/>
                  <w:r w:rsidR="6B04AF76">
                    <w:rPr/>
                    <w:t>first</w:t>
                  </w:r>
                  <w:proofErr w:type="spellEnd"/>
                  <w:r w:rsidR="6B04AF76">
                    <w:rPr/>
                    <w:t xml:space="preserve"> </w:t>
                  </w:r>
                  <w:proofErr w:type="spellStart"/>
                  <w:r w:rsidR="6B04AF76">
                    <w:rPr/>
                    <w:t>run</w:t>
                  </w:r>
                  <w:proofErr w:type="spellEnd"/>
                  <w:r w:rsidR="035B6E7F">
                    <w:rPr/>
                    <w:t>,</w:t>
                  </w:r>
                  <w:r w:rsidR="6B04AF76">
                    <w:rPr/>
                    <w:t xml:space="preserve"> </w:t>
                  </w:r>
                  <w:r w:rsidR="00C29DC4">
                    <w:rPr/>
                    <w:t xml:space="preserve">in </w:t>
                  </w:r>
                  <w:proofErr w:type="spellStart"/>
                  <w:r w:rsidR="00C29DC4">
                    <w:rPr/>
                    <w:t>all</w:t>
                  </w:r>
                  <w:proofErr w:type="spellEnd"/>
                  <w:r w:rsidR="00C29DC4">
                    <w:rPr/>
                    <w:t xml:space="preserve"> software </w:t>
                  </w:r>
                  <w:proofErr w:type="spellStart"/>
                  <w:r w:rsidR="00C29DC4">
                    <w:rPr/>
                    <w:t>modes</w:t>
                  </w:r>
                  <w:proofErr w:type="spellEnd"/>
                  <w:r w:rsidR="00C29DC4">
                    <w:rPr/>
                    <w:t>.</w:t>
                  </w:r>
                </w:p>
              </w:tc>
            </w:tr>
          </w:tbl>
          <w:p w:rsidR="00E27154" w:rsidP="00212B47" w:rsidRDefault="00E27154" w14:paraId="5EF86891" w14:textId="77777777"/>
        </w:tc>
      </w:tr>
      <w:tr w:rsidRPr="004D3450" w:rsidR="004D01C9" w:rsidTr="6F978358" w14:paraId="4DB0E93B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266DEC" w14:paraId="2706DF4A" w14:textId="77777777">
            <w:pPr>
              <w:pStyle w:val="Balk11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REFERENCES</w:t>
            </w:r>
          </w:p>
        </w:tc>
      </w:tr>
      <w:tr w:rsidRPr="004D3450" w:rsidR="004D01C9" w:rsidTr="6F978358" w14:paraId="1F389570" w14:textId="77777777">
        <w:trPr>
          <w:cantSplit/>
        </w:trPr>
        <w:tc>
          <w:tcPr>
            <w:tcW w:w="9214" w:type="dxa"/>
            <w:tcMar/>
          </w:tcPr>
          <w:p w:rsidRPr="0085476D" w:rsidR="004D01C9" w:rsidP="002C57BC" w:rsidRDefault="00E71EA2" w14:paraId="16F063FD" w14:textId="7EDD7320">
            <w:pPr>
              <w:pStyle w:val="ListeParagraf"/>
              <w:numPr>
                <w:ilvl w:val="0"/>
                <w:numId w:val="25"/>
              </w:numPr>
            </w:pPr>
            <w:r>
              <w:t>N/A</w:t>
            </w:r>
          </w:p>
        </w:tc>
      </w:tr>
    </w:tbl>
    <w:p w:rsidRPr="004D3450" w:rsidR="00F425A7" w:rsidRDefault="00F425A7" w14:paraId="58C9A9D3" w14:textId="77777777">
      <w:pPr>
        <w:tabs>
          <w:tab w:val="clear" w:pos="425"/>
        </w:tabs>
        <w:spacing w:after="160" w:line="259" w:lineRule="auto"/>
        <w:jc w:val="left"/>
      </w:pPr>
    </w:p>
    <w:sectPr w:rsidRPr="004D3450" w:rsidR="00F425A7" w:rsidSect="00F6115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57F69" w:rsidP="00762C31" w:rsidRDefault="00757F69" w14:paraId="7AB6B752" w14:textId="77777777">
      <w:r>
        <w:separator/>
      </w:r>
    </w:p>
  </w:endnote>
  <w:endnote w:type="continuationSeparator" w:id="0">
    <w:p w:rsidR="00757F69" w:rsidP="00762C31" w:rsidRDefault="00757F69" w14:paraId="7C13D2A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 w:rsidR="00757F69">
                            <w:fldChar w:fldCharType="begin"/>
                          </w:r>
                          <w:r w:rsidR="00757F69">
                            <w:instrText>NUMPAGES   \* MERGEFORMAT</w:instrText>
                          </w:r>
                          <w:r w:rsidR="00757F69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 w:rsidR="00757F69"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CB27C45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">
              <v:textbox inset="0,0,0,0">
                <w:txbxContent>
                  <w:p w:rsidRPr="006D4B1A" w:rsidR="001E4115" w:rsidP="001E4115" w:rsidRDefault="001E4115" w14:paraId="50924ADB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>NUMPAGES   \* MERGEFORMAT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B719156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558E4B20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" w14:anchorId="246FE22B">
              <v:textbox>
                <w:txbxContent>
                  <w:p w:rsidRPr="00F55741" w:rsidR="000610C6" w:rsidP="00391B15" w:rsidRDefault="000610C6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0E48D1">
      <w:rPr>
        <w:u w:val="single"/>
      </w:rPr>
      <w:t>HİZMETE ÖZEL</w:t>
    </w:r>
    <w:r w:rsidR="00263E8F">
      <w:rPr>
        <w:u w:val="single"/>
      </w:rPr>
      <w:t>/CLASSIFIED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3D1984F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1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">
              <v:textbox>
                <w:txbxContent>
                  <w:p w:rsidRPr="00F55741" w:rsidR="00204967" w:rsidP="00204967" w:rsidRDefault="00204967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57F69" w:rsidP="00762C31" w:rsidRDefault="00757F69" w14:paraId="37BB8496" w14:textId="77777777">
      <w:r>
        <w:separator/>
      </w:r>
    </w:p>
  </w:footnote>
  <w:footnote w:type="continuationSeparator" w:id="0">
    <w:p w:rsidR="00757F69" w:rsidP="00762C31" w:rsidRDefault="00757F69" w14:paraId="611918F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00C8099B" w:rsidRDefault="00CB1BFA" w14:paraId="6448FE87" w14:textId="4187B07B">
    <w:pPr>
      <w:pStyle w:val="stBilgi"/>
      <w:spacing w:after="0" w:line="240" w:lineRule="auto"/>
      <w:rPr>
        <w:szCs w:val="24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1" layoutInCell="1" allowOverlap="0" wp14:anchorId="0D8A3E98" wp14:editId="6D8793E5">
              <wp:simplePos x="0" y="0"/>
              <wp:positionH relativeFrom="page">
                <wp:posOffset>2159635</wp:posOffset>
              </wp:positionH>
              <wp:positionV relativeFrom="topMargin">
                <wp:posOffset>223520</wp:posOffset>
              </wp:positionV>
              <wp:extent cx="2951480" cy="582295"/>
              <wp:effectExtent l="0" t="0" r="1270" b="317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1480" cy="5822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E16356" w:rsidR="00CB1BFA" w:rsidP="00CB1BFA" w:rsidRDefault="00CB1BFA" w14:paraId="23032143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  <w:jc w:val="center"/>
                            <w:rPr>
                              <w:sz w:val="32"/>
                              <w:szCs w:val="32"/>
                              <w:lang w:val="tr-TR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 xml:space="preserve">REQUIREMENT </w:t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br/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>VALIDATION RECORD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E747CCC">
            <v:shapetype id="_x0000_t202" coordsize="21600,21600" o:spt="202" path="m,l,21600r21600,l21600,xe" w14:anchorId="0D8A3E98">
              <v:stroke joinstyle="miter"/>
              <v:path gradientshapeok="t" o:connecttype="rect"/>
            </v:shapetype>
            <v:shape id="Text Box 24" style="position:absolute;left:0;text-align:left;margin-left:170.05pt;margin-top:17.6pt;width:232.4pt;height:45.8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">
              <v:textbox inset="0,0,0,0">
                <w:txbxContent>
                  <w:p w:rsidRPr="00E16356" w:rsidR="00CB1BFA" w:rsidP="00CB1BFA" w:rsidRDefault="00CB1BFA" w14:paraId="6AF9CA35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  <w:jc w:val="center"/>
                      <w:rPr>
                        <w:sz w:val="32"/>
                        <w:szCs w:val="32"/>
                        <w:lang w:val="tr-TR"/>
                      </w:rPr>
                    </w:pPr>
                    <w:r>
                      <w:rPr>
                        <w:sz w:val="32"/>
                        <w:szCs w:val="32"/>
                        <w:lang w:val="tr-TR"/>
                      </w:rPr>
                      <w:t xml:space="preserve">REQUIREMENT </w:t>
                    </w:r>
                    <w:r>
                      <w:rPr>
                        <w:sz w:val="32"/>
                        <w:szCs w:val="32"/>
                        <w:lang w:val="tr-TR"/>
                      </w:rPr>
                      <w:br/>
                    </w:r>
                    <w:r>
                      <w:rPr>
                        <w:sz w:val="32"/>
                        <w:szCs w:val="32"/>
                        <w:lang w:val="tr-TR"/>
                      </w:rPr>
                      <w:t>VALIDATION RECORD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  <w:r w:rsidR="008164F8"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55439DFB">
              <wp:simplePos x="0" y="0"/>
              <wp:positionH relativeFrom="page">
                <wp:posOffset>5257800</wp:posOffset>
              </wp:positionH>
              <wp:positionV relativeFrom="page">
                <wp:posOffset>179070</wp:posOffset>
              </wp:positionV>
              <wp:extent cx="1770380" cy="791845"/>
              <wp:effectExtent l="0" t="0" r="1270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0380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4790C41D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CB1BFA" w:rsidR="00CB1BFA">
                            <w:t>N2021</w:t>
                          </w:r>
                          <w:r w:rsidR="00CB1BFA">
                            <w:t>-</w:t>
                          </w:r>
                          <w:r w:rsidRPr="00CB1BFA" w:rsidR="00CB1BFA">
                            <w:t>0219</w:t>
                          </w:r>
                        </w:p>
                        <w:p w:rsidRPr="00CF34BE" w:rsidR="008164F8" w:rsidP="00BD1A86" w:rsidRDefault="008164F8" w14:paraId="5DE34EB2" w14:textId="17C05CF0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22F2024C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2021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607B39">
                            <w:t>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5A0ACD45">
            <v:shape id="Text Box 136" style="position:absolute;left:0;text-align:left;margin-left:414pt;margin-top:14.1pt;width:139.4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" w14:anchorId="6AF39363">
              <v:textbox inset="0,0,0,0">
                <w:txbxContent>
                  <w:p w:rsidRPr="00CF34BE" w:rsidR="008164F8" w:rsidP="00BD1A86" w:rsidRDefault="008164F8" w14:paraId="511F4B06" w14:textId="4790C41D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CB1BFA" w:rsidR="00CB1BFA">
                      <w:t>N2021</w:t>
                    </w:r>
                    <w:r w:rsidR="00CB1BFA">
                      <w:t>-</w:t>
                    </w:r>
                    <w:r w:rsidRPr="00CB1BFA" w:rsidR="00CB1BFA">
                      <w:t>0219</w:t>
                    </w:r>
                  </w:p>
                  <w:p w:rsidRPr="00CF34BE" w:rsidR="008164F8" w:rsidP="00BD1A86" w:rsidRDefault="008164F8" w14:paraId="7F94D0A7" w14:textId="17C05CF0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43FCB272" w14:textId="22F2024C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2021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607B39">
                      <w:t>22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047B8DEA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78004E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00DB6E16" w14:paraId="20D16CC4" w14:textId="77777777">
      <w:tc>
        <w:tcPr>
          <w:tcW w:w="2245" w:type="dxa"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</w:tcPr>
        <w:p w:rsidRPr="002B6D3E" w:rsidR="00EA5E18" w:rsidP="00EA5E18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Project No</w:t>
          </w:r>
          <w:r w:rsidRPr="002B6D3E">
            <w:tab/>
          </w:r>
          <w:r w:rsidRPr="002B6D3E">
            <w:t>: N</w:t>
          </w:r>
          <w:r>
            <w:t>2020</w:t>
          </w:r>
          <w:r w:rsidRPr="002B6D3E">
            <w:t>-</w:t>
          </w:r>
          <w:r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Document No</w:t>
          </w:r>
          <w:r w:rsidRPr="002B6D3E">
            <w:tab/>
          </w:r>
          <w:r w:rsidRPr="002B6D3E">
            <w:t xml:space="preserve">: </w:t>
          </w:r>
          <w:r>
            <w:t>NAVIO</w:t>
          </w:r>
          <w:r w:rsidRPr="002B6D3E">
            <w:t>-</w:t>
          </w:r>
          <w:r>
            <w:t>R-</w:t>
          </w:r>
          <w:r w:rsidRPr="002B6D3E"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Revision</w:t>
          </w:r>
          <w:r w:rsidRPr="002B6D3E">
            <w:tab/>
          </w:r>
          <w:r w:rsidRPr="002B6D3E"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Release Date</w:t>
          </w:r>
          <w:r w:rsidRPr="002B6D3E">
            <w:tab/>
          </w:r>
          <w:r w:rsidRPr="002B6D3E">
            <w:t xml:space="preserve">: </w:t>
          </w:r>
          <w:r>
            <w:t>2020</w:t>
          </w:r>
          <w:r w:rsidRPr="002B6D3E">
            <w:t>-</w:t>
          </w:r>
          <w:r>
            <w:t>09</w:t>
          </w:r>
          <w:r w:rsidRPr="002B6D3E">
            <w:t>-</w:t>
          </w:r>
          <w:r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5F6B4F66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5656C2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V5kzBsAAJPfAAAOAAAAZHJzL2Uyb0RvYy54bWzsXV2P20ayfb/A/gdBjwvcWPwWB5ksfO21&#10;sYCRNeBcJH6kNZoPXI2opWSPk1+/1VXd5GmRYpcyM5vchC9DcdjV1VVd3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3053aa32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da275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2A664"/>
    <w:multiLevelType w:val="multilevel"/>
    <w:tmpl w:val="F80EF9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A5F5EA9"/>
    <w:multiLevelType w:val="hybridMultilevel"/>
    <w:tmpl w:val="5A66931E"/>
    <w:lvl w:ilvl="0" w:tplc="AADA01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8">
    <w:abstractNumId w:val="8"/>
  </w:num>
  <w:num w:numId="27">
    <w:abstractNumId w:val="7"/>
  </w:num>
  <w:num w:numId="1">
    <w:abstractNumId w:val="2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1"/>
  </w:num>
  <w:num w:numId="24">
    <w:abstractNumId w:val="0"/>
  </w:num>
  <w:num w:numId="25">
    <w:abstractNumId w:val="4"/>
  </w:num>
  <w:num w:numId="26">
    <w:abstractNumId w:val="6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1D98"/>
    <w:rsid w:val="00002B8D"/>
    <w:rsid w:val="0000488B"/>
    <w:rsid w:val="00005057"/>
    <w:rsid w:val="00011CBA"/>
    <w:rsid w:val="00013CA0"/>
    <w:rsid w:val="00014887"/>
    <w:rsid w:val="00027C77"/>
    <w:rsid w:val="0003148E"/>
    <w:rsid w:val="000350C1"/>
    <w:rsid w:val="00036774"/>
    <w:rsid w:val="00040E9C"/>
    <w:rsid w:val="0004240B"/>
    <w:rsid w:val="00045326"/>
    <w:rsid w:val="0004F059"/>
    <w:rsid w:val="000610C6"/>
    <w:rsid w:val="00061228"/>
    <w:rsid w:val="00074C9A"/>
    <w:rsid w:val="00075297"/>
    <w:rsid w:val="00080436"/>
    <w:rsid w:val="000829C8"/>
    <w:rsid w:val="00087DFA"/>
    <w:rsid w:val="00091603"/>
    <w:rsid w:val="00096C88"/>
    <w:rsid w:val="000B31C2"/>
    <w:rsid w:val="000B430B"/>
    <w:rsid w:val="000B515D"/>
    <w:rsid w:val="000B5FF8"/>
    <w:rsid w:val="000C0CC4"/>
    <w:rsid w:val="000C0D71"/>
    <w:rsid w:val="000C5CD3"/>
    <w:rsid w:val="000D1221"/>
    <w:rsid w:val="000D4131"/>
    <w:rsid w:val="000E48D1"/>
    <w:rsid w:val="000E4C7A"/>
    <w:rsid w:val="000F2740"/>
    <w:rsid w:val="000F453E"/>
    <w:rsid w:val="000F6801"/>
    <w:rsid w:val="00100B6F"/>
    <w:rsid w:val="00101E1E"/>
    <w:rsid w:val="00101FDB"/>
    <w:rsid w:val="001056C9"/>
    <w:rsid w:val="0010625E"/>
    <w:rsid w:val="00111E6B"/>
    <w:rsid w:val="00112C46"/>
    <w:rsid w:val="001350DB"/>
    <w:rsid w:val="001403DF"/>
    <w:rsid w:val="0014467B"/>
    <w:rsid w:val="0016387A"/>
    <w:rsid w:val="001670BD"/>
    <w:rsid w:val="001672C8"/>
    <w:rsid w:val="00172110"/>
    <w:rsid w:val="0017410B"/>
    <w:rsid w:val="00175A8F"/>
    <w:rsid w:val="001768C1"/>
    <w:rsid w:val="00181D53"/>
    <w:rsid w:val="00195F3D"/>
    <w:rsid w:val="00197D7D"/>
    <w:rsid w:val="001A76CE"/>
    <w:rsid w:val="001B1A1B"/>
    <w:rsid w:val="001C0602"/>
    <w:rsid w:val="001C43A1"/>
    <w:rsid w:val="001C6E86"/>
    <w:rsid w:val="001D0586"/>
    <w:rsid w:val="001D5383"/>
    <w:rsid w:val="001E1519"/>
    <w:rsid w:val="001E4115"/>
    <w:rsid w:val="001E5E62"/>
    <w:rsid w:val="001F15C2"/>
    <w:rsid w:val="0020305A"/>
    <w:rsid w:val="00204967"/>
    <w:rsid w:val="00206B0D"/>
    <w:rsid w:val="00215C2D"/>
    <w:rsid w:val="00223448"/>
    <w:rsid w:val="00223804"/>
    <w:rsid w:val="002239DB"/>
    <w:rsid w:val="00226ADB"/>
    <w:rsid w:val="00246958"/>
    <w:rsid w:val="00252969"/>
    <w:rsid w:val="0025555A"/>
    <w:rsid w:val="00255FFD"/>
    <w:rsid w:val="00256969"/>
    <w:rsid w:val="00261B2E"/>
    <w:rsid w:val="0026234D"/>
    <w:rsid w:val="00263E8F"/>
    <w:rsid w:val="00264088"/>
    <w:rsid w:val="00266DEC"/>
    <w:rsid w:val="002712B1"/>
    <w:rsid w:val="00273220"/>
    <w:rsid w:val="00276C37"/>
    <w:rsid w:val="00277CA9"/>
    <w:rsid w:val="00284B41"/>
    <w:rsid w:val="002878A6"/>
    <w:rsid w:val="002A4A64"/>
    <w:rsid w:val="002B6D3E"/>
    <w:rsid w:val="002C5594"/>
    <w:rsid w:val="002C56A6"/>
    <w:rsid w:val="002C57BC"/>
    <w:rsid w:val="002C645C"/>
    <w:rsid w:val="002D2B86"/>
    <w:rsid w:val="002E3743"/>
    <w:rsid w:val="002E68B1"/>
    <w:rsid w:val="002E74E1"/>
    <w:rsid w:val="002F01C4"/>
    <w:rsid w:val="002F0D31"/>
    <w:rsid w:val="002F39C3"/>
    <w:rsid w:val="002F4BF5"/>
    <w:rsid w:val="002F7722"/>
    <w:rsid w:val="002F7F88"/>
    <w:rsid w:val="00306B69"/>
    <w:rsid w:val="0031053C"/>
    <w:rsid w:val="0031270C"/>
    <w:rsid w:val="00316669"/>
    <w:rsid w:val="003327CB"/>
    <w:rsid w:val="00334478"/>
    <w:rsid w:val="0035174E"/>
    <w:rsid w:val="00353DDF"/>
    <w:rsid w:val="003674E1"/>
    <w:rsid w:val="00372F44"/>
    <w:rsid w:val="00376BC0"/>
    <w:rsid w:val="00383785"/>
    <w:rsid w:val="003915AC"/>
    <w:rsid w:val="00391B15"/>
    <w:rsid w:val="00395C2E"/>
    <w:rsid w:val="00397172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D12B2"/>
    <w:rsid w:val="003D4AF0"/>
    <w:rsid w:val="003D554D"/>
    <w:rsid w:val="003E1904"/>
    <w:rsid w:val="003E6215"/>
    <w:rsid w:val="003F56DA"/>
    <w:rsid w:val="00405112"/>
    <w:rsid w:val="004065FF"/>
    <w:rsid w:val="00424B5E"/>
    <w:rsid w:val="00433802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96C54"/>
    <w:rsid w:val="004B240E"/>
    <w:rsid w:val="004B3F70"/>
    <w:rsid w:val="004C49D7"/>
    <w:rsid w:val="004C6181"/>
    <w:rsid w:val="004D01C9"/>
    <w:rsid w:val="004D3450"/>
    <w:rsid w:val="004D65DE"/>
    <w:rsid w:val="004E3C28"/>
    <w:rsid w:val="004E3D35"/>
    <w:rsid w:val="004E64BD"/>
    <w:rsid w:val="004F05C3"/>
    <w:rsid w:val="004F2E81"/>
    <w:rsid w:val="004F3785"/>
    <w:rsid w:val="004F56D7"/>
    <w:rsid w:val="00513EB3"/>
    <w:rsid w:val="00517413"/>
    <w:rsid w:val="005323C6"/>
    <w:rsid w:val="00536AB9"/>
    <w:rsid w:val="00560F92"/>
    <w:rsid w:val="00564DDF"/>
    <w:rsid w:val="00571B28"/>
    <w:rsid w:val="00574A4C"/>
    <w:rsid w:val="00592B8F"/>
    <w:rsid w:val="0059708F"/>
    <w:rsid w:val="005A224D"/>
    <w:rsid w:val="005A5EBD"/>
    <w:rsid w:val="005B351C"/>
    <w:rsid w:val="005C6729"/>
    <w:rsid w:val="005D4A29"/>
    <w:rsid w:val="005E2AE1"/>
    <w:rsid w:val="005F052E"/>
    <w:rsid w:val="005F242B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56FC"/>
    <w:rsid w:val="0063B90C"/>
    <w:rsid w:val="00642FA8"/>
    <w:rsid w:val="006575A6"/>
    <w:rsid w:val="00663B79"/>
    <w:rsid w:val="00670EE0"/>
    <w:rsid w:val="00675D7A"/>
    <w:rsid w:val="00677C22"/>
    <w:rsid w:val="00687996"/>
    <w:rsid w:val="00694790"/>
    <w:rsid w:val="006A31B2"/>
    <w:rsid w:val="006A64BB"/>
    <w:rsid w:val="006B4029"/>
    <w:rsid w:val="006B52D6"/>
    <w:rsid w:val="006B7D92"/>
    <w:rsid w:val="006C539A"/>
    <w:rsid w:val="006D04B1"/>
    <w:rsid w:val="006D6630"/>
    <w:rsid w:val="006E07DB"/>
    <w:rsid w:val="006E6BBD"/>
    <w:rsid w:val="006F12B7"/>
    <w:rsid w:val="006F6D0F"/>
    <w:rsid w:val="00701437"/>
    <w:rsid w:val="00707F74"/>
    <w:rsid w:val="00715CE5"/>
    <w:rsid w:val="0072247B"/>
    <w:rsid w:val="00724C9A"/>
    <w:rsid w:val="00724F5D"/>
    <w:rsid w:val="0074428A"/>
    <w:rsid w:val="007470EC"/>
    <w:rsid w:val="00747B16"/>
    <w:rsid w:val="007522D2"/>
    <w:rsid w:val="00757F69"/>
    <w:rsid w:val="007627D4"/>
    <w:rsid w:val="00762C31"/>
    <w:rsid w:val="00763772"/>
    <w:rsid w:val="00766232"/>
    <w:rsid w:val="007737C5"/>
    <w:rsid w:val="0077422F"/>
    <w:rsid w:val="00782402"/>
    <w:rsid w:val="0079074D"/>
    <w:rsid w:val="0079679B"/>
    <w:rsid w:val="007A5593"/>
    <w:rsid w:val="007A745C"/>
    <w:rsid w:val="007B73B4"/>
    <w:rsid w:val="007C4871"/>
    <w:rsid w:val="007D162B"/>
    <w:rsid w:val="007D2184"/>
    <w:rsid w:val="00802167"/>
    <w:rsid w:val="00804047"/>
    <w:rsid w:val="00804A1C"/>
    <w:rsid w:val="008164F8"/>
    <w:rsid w:val="00836CB9"/>
    <w:rsid w:val="0085372D"/>
    <w:rsid w:val="00853F4E"/>
    <w:rsid w:val="0085476D"/>
    <w:rsid w:val="00856A6D"/>
    <w:rsid w:val="0086057E"/>
    <w:rsid w:val="00861DFC"/>
    <w:rsid w:val="0087114B"/>
    <w:rsid w:val="008817FE"/>
    <w:rsid w:val="00881A11"/>
    <w:rsid w:val="008873FC"/>
    <w:rsid w:val="00890598"/>
    <w:rsid w:val="0089154A"/>
    <w:rsid w:val="00895815"/>
    <w:rsid w:val="008A164F"/>
    <w:rsid w:val="008A2569"/>
    <w:rsid w:val="008A72FA"/>
    <w:rsid w:val="008B079D"/>
    <w:rsid w:val="008E019E"/>
    <w:rsid w:val="008F38D2"/>
    <w:rsid w:val="008F3912"/>
    <w:rsid w:val="00910E3E"/>
    <w:rsid w:val="00912DFA"/>
    <w:rsid w:val="00914FB6"/>
    <w:rsid w:val="00917F87"/>
    <w:rsid w:val="009201D3"/>
    <w:rsid w:val="00923DA0"/>
    <w:rsid w:val="009268E7"/>
    <w:rsid w:val="00941307"/>
    <w:rsid w:val="0095489E"/>
    <w:rsid w:val="009564F4"/>
    <w:rsid w:val="00964F0A"/>
    <w:rsid w:val="0097494A"/>
    <w:rsid w:val="009917F4"/>
    <w:rsid w:val="009949D9"/>
    <w:rsid w:val="00994F25"/>
    <w:rsid w:val="009A60AB"/>
    <w:rsid w:val="009B6706"/>
    <w:rsid w:val="009B772A"/>
    <w:rsid w:val="009D1BBA"/>
    <w:rsid w:val="009D2A00"/>
    <w:rsid w:val="009E11C2"/>
    <w:rsid w:val="009E1A85"/>
    <w:rsid w:val="009E2C10"/>
    <w:rsid w:val="009F06B2"/>
    <w:rsid w:val="009F3EDA"/>
    <w:rsid w:val="009F414A"/>
    <w:rsid w:val="009F7104"/>
    <w:rsid w:val="009F74AA"/>
    <w:rsid w:val="00A00E2B"/>
    <w:rsid w:val="00A02E3A"/>
    <w:rsid w:val="00A12746"/>
    <w:rsid w:val="00A15265"/>
    <w:rsid w:val="00A22C20"/>
    <w:rsid w:val="00A24DB8"/>
    <w:rsid w:val="00A30509"/>
    <w:rsid w:val="00A3247F"/>
    <w:rsid w:val="00A44C95"/>
    <w:rsid w:val="00A47221"/>
    <w:rsid w:val="00A5016A"/>
    <w:rsid w:val="00A7177F"/>
    <w:rsid w:val="00A8252D"/>
    <w:rsid w:val="00A86742"/>
    <w:rsid w:val="00A86F86"/>
    <w:rsid w:val="00A87B2F"/>
    <w:rsid w:val="00A9006A"/>
    <w:rsid w:val="00A96600"/>
    <w:rsid w:val="00A97EC7"/>
    <w:rsid w:val="00A97F56"/>
    <w:rsid w:val="00AA150E"/>
    <w:rsid w:val="00AA197A"/>
    <w:rsid w:val="00AA75E1"/>
    <w:rsid w:val="00AD0CF0"/>
    <w:rsid w:val="00AD59EE"/>
    <w:rsid w:val="00AE31AB"/>
    <w:rsid w:val="00AF376B"/>
    <w:rsid w:val="00B018B4"/>
    <w:rsid w:val="00B11A5D"/>
    <w:rsid w:val="00B163C7"/>
    <w:rsid w:val="00B34523"/>
    <w:rsid w:val="00B351A6"/>
    <w:rsid w:val="00B44765"/>
    <w:rsid w:val="00B457B7"/>
    <w:rsid w:val="00B47E7E"/>
    <w:rsid w:val="00B53CD1"/>
    <w:rsid w:val="00B7093C"/>
    <w:rsid w:val="00B711B7"/>
    <w:rsid w:val="00B743D0"/>
    <w:rsid w:val="00B75830"/>
    <w:rsid w:val="00B80071"/>
    <w:rsid w:val="00B803D5"/>
    <w:rsid w:val="00BA121A"/>
    <w:rsid w:val="00BB1607"/>
    <w:rsid w:val="00BB1831"/>
    <w:rsid w:val="00BB2048"/>
    <w:rsid w:val="00BB5F3C"/>
    <w:rsid w:val="00BB66C8"/>
    <w:rsid w:val="00BB67AC"/>
    <w:rsid w:val="00BC0A26"/>
    <w:rsid w:val="00BD1A86"/>
    <w:rsid w:val="00BE08CE"/>
    <w:rsid w:val="00BF04A3"/>
    <w:rsid w:val="00BF0C95"/>
    <w:rsid w:val="00C00E11"/>
    <w:rsid w:val="00C1205B"/>
    <w:rsid w:val="00C29DC4"/>
    <w:rsid w:val="00C3359A"/>
    <w:rsid w:val="00C3584A"/>
    <w:rsid w:val="00C46872"/>
    <w:rsid w:val="00C55B44"/>
    <w:rsid w:val="00C5653C"/>
    <w:rsid w:val="00C663A4"/>
    <w:rsid w:val="00C741E4"/>
    <w:rsid w:val="00C76603"/>
    <w:rsid w:val="00C8099B"/>
    <w:rsid w:val="00C90E9C"/>
    <w:rsid w:val="00C92791"/>
    <w:rsid w:val="00C92B20"/>
    <w:rsid w:val="00CA3AFD"/>
    <w:rsid w:val="00CB1BFA"/>
    <w:rsid w:val="00CB1CF8"/>
    <w:rsid w:val="00CB30D2"/>
    <w:rsid w:val="00CB70A6"/>
    <w:rsid w:val="00CC4969"/>
    <w:rsid w:val="00CE0984"/>
    <w:rsid w:val="00CE0B9B"/>
    <w:rsid w:val="00CE1833"/>
    <w:rsid w:val="00CE3A37"/>
    <w:rsid w:val="00CF3003"/>
    <w:rsid w:val="00CF34BE"/>
    <w:rsid w:val="00CF6687"/>
    <w:rsid w:val="00CF74AC"/>
    <w:rsid w:val="00D1193C"/>
    <w:rsid w:val="00D15A89"/>
    <w:rsid w:val="00D21081"/>
    <w:rsid w:val="00D2EC62"/>
    <w:rsid w:val="00D30E54"/>
    <w:rsid w:val="00D320CA"/>
    <w:rsid w:val="00D34ECE"/>
    <w:rsid w:val="00D369E4"/>
    <w:rsid w:val="00D43F31"/>
    <w:rsid w:val="00D45FF0"/>
    <w:rsid w:val="00D50B74"/>
    <w:rsid w:val="00D51D22"/>
    <w:rsid w:val="00D62545"/>
    <w:rsid w:val="00D63877"/>
    <w:rsid w:val="00D87FB5"/>
    <w:rsid w:val="00DA00BA"/>
    <w:rsid w:val="00DA62FD"/>
    <w:rsid w:val="00DB1E54"/>
    <w:rsid w:val="00DB55C5"/>
    <w:rsid w:val="00DB58B2"/>
    <w:rsid w:val="00DB647F"/>
    <w:rsid w:val="00DB79D0"/>
    <w:rsid w:val="00DC16B6"/>
    <w:rsid w:val="00DC1AE0"/>
    <w:rsid w:val="00DC263C"/>
    <w:rsid w:val="00DC29EA"/>
    <w:rsid w:val="00DD31E4"/>
    <w:rsid w:val="00DD51F4"/>
    <w:rsid w:val="00DD5436"/>
    <w:rsid w:val="00DD6720"/>
    <w:rsid w:val="00DF1C24"/>
    <w:rsid w:val="00E0006B"/>
    <w:rsid w:val="00E00139"/>
    <w:rsid w:val="00E039EE"/>
    <w:rsid w:val="00E10EC4"/>
    <w:rsid w:val="00E23E5D"/>
    <w:rsid w:val="00E25B16"/>
    <w:rsid w:val="00E27154"/>
    <w:rsid w:val="00E27B0D"/>
    <w:rsid w:val="00E43481"/>
    <w:rsid w:val="00E44F7F"/>
    <w:rsid w:val="00E45A6E"/>
    <w:rsid w:val="00E622F9"/>
    <w:rsid w:val="00E701EE"/>
    <w:rsid w:val="00E71EA2"/>
    <w:rsid w:val="00E736B2"/>
    <w:rsid w:val="00E74DBF"/>
    <w:rsid w:val="00E76E23"/>
    <w:rsid w:val="00E95451"/>
    <w:rsid w:val="00EA5195"/>
    <w:rsid w:val="00EA5CFC"/>
    <w:rsid w:val="00EA5E18"/>
    <w:rsid w:val="00EC4560"/>
    <w:rsid w:val="00EC7C76"/>
    <w:rsid w:val="00ED2FFB"/>
    <w:rsid w:val="00EF0B18"/>
    <w:rsid w:val="00F1231D"/>
    <w:rsid w:val="00F24252"/>
    <w:rsid w:val="00F3133A"/>
    <w:rsid w:val="00F414F4"/>
    <w:rsid w:val="00F425A7"/>
    <w:rsid w:val="00F4E641"/>
    <w:rsid w:val="00F50B42"/>
    <w:rsid w:val="00F53AE6"/>
    <w:rsid w:val="00F53BF8"/>
    <w:rsid w:val="00F55741"/>
    <w:rsid w:val="00F61150"/>
    <w:rsid w:val="00F64219"/>
    <w:rsid w:val="00F65AC7"/>
    <w:rsid w:val="00F841E8"/>
    <w:rsid w:val="00F87F4D"/>
    <w:rsid w:val="00F92223"/>
    <w:rsid w:val="00F974F2"/>
    <w:rsid w:val="00FA1AEF"/>
    <w:rsid w:val="00FA7A8F"/>
    <w:rsid w:val="00FC5C41"/>
    <w:rsid w:val="00FE2895"/>
    <w:rsid w:val="00FE5290"/>
    <w:rsid w:val="00FF65E1"/>
    <w:rsid w:val="0100CA8F"/>
    <w:rsid w:val="01159865"/>
    <w:rsid w:val="0184FCB1"/>
    <w:rsid w:val="01A1FF18"/>
    <w:rsid w:val="0201FE75"/>
    <w:rsid w:val="02D311CC"/>
    <w:rsid w:val="033F5C66"/>
    <w:rsid w:val="03522AAF"/>
    <w:rsid w:val="035B6E7F"/>
    <w:rsid w:val="03A3F45C"/>
    <w:rsid w:val="03ADCE54"/>
    <w:rsid w:val="03B905E7"/>
    <w:rsid w:val="03E3D26A"/>
    <w:rsid w:val="03FF2D8F"/>
    <w:rsid w:val="043601AA"/>
    <w:rsid w:val="0437C106"/>
    <w:rsid w:val="04683A7E"/>
    <w:rsid w:val="048BB8B7"/>
    <w:rsid w:val="049FE252"/>
    <w:rsid w:val="04DA12E6"/>
    <w:rsid w:val="051420C1"/>
    <w:rsid w:val="055B8795"/>
    <w:rsid w:val="057B3B98"/>
    <w:rsid w:val="059BD91E"/>
    <w:rsid w:val="05AF73BE"/>
    <w:rsid w:val="05B1D1E4"/>
    <w:rsid w:val="05FCCC46"/>
    <w:rsid w:val="067E8BA2"/>
    <w:rsid w:val="06878DBD"/>
    <w:rsid w:val="06C9EA85"/>
    <w:rsid w:val="070FC000"/>
    <w:rsid w:val="079E5B64"/>
    <w:rsid w:val="07A752EA"/>
    <w:rsid w:val="0839DC59"/>
    <w:rsid w:val="09B7D8A4"/>
    <w:rsid w:val="09D5ACBA"/>
    <w:rsid w:val="09DCCE38"/>
    <w:rsid w:val="0A23FC8D"/>
    <w:rsid w:val="0A598793"/>
    <w:rsid w:val="0A9E576A"/>
    <w:rsid w:val="0BA95BD0"/>
    <w:rsid w:val="0BD5C108"/>
    <w:rsid w:val="0C0AC7F0"/>
    <w:rsid w:val="0C233C19"/>
    <w:rsid w:val="0C4EA1F0"/>
    <w:rsid w:val="0C5F0C39"/>
    <w:rsid w:val="0C6FF52B"/>
    <w:rsid w:val="0DDDD89E"/>
    <w:rsid w:val="0E00ABC8"/>
    <w:rsid w:val="0E668CF4"/>
    <w:rsid w:val="0EA2083B"/>
    <w:rsid w:val="10B9AB76"/>
    <w:rsid w:val="123B18CA"/>
    <w:rsid w:val="124989A4"/>
    <w:rsid w:val="125DD25C"/>
    <w:rsid w:val="1272D3CB"/>
    <w:rsid w:val="13134A16"/>
    <w:rsid w:val="132CE78E"/>
    <w:rsid w:val="133A6291"/>
    <w:rsid w:val="139BCAE8"/>
    <w:rsid w:val="13C2AE7A"/>
    <w:rsid w:val="14433DBB"/>
    <w:rsid w:val="149C8627"/>
    <w:rsid w:val="14FE70B4"/>
    <w:rsid w:val="152C8346"/>
    <w:rsid w:val="15409786"/>
    <w:rsid w:val="162CB282"/>
    <w:rsid w:val="164A1021"/>
    <w:rsid w:val="16B8540A"/>
    <w:rsid w:val="16FC40E9"/>
    <w:rsid w:val="17459970"/>
    <w:rsid w:val="17C5D8E8"/>
    <w:rsid w:val="1814FC60"/>
    <w:rsid w:val="181F766A"/>
    <w:rsid w:val="18D96A2F"/>
    <w:rsid w:val="194129C1"/>
    <w:rsid w:val="1981B0E3"/>
    <w:rsid w:val="19E06959"/>
    <w:rsid w:val="1AAA2117"/>
    <w:rsid w:val="1AC4039D"/>
    <w:rsid w:val="1AC4BF1B"/>
    <w:rsid w:val="1AEF0E10"/>
    <w:rsid w:val="1B28D0D0"/>
    <w:rsid w:val="1BA943A6"/>
    <w:rsid w:val="1BC9060F"/>
    <w:rsid w:val="1BCFB20C"/>
    <w:rsid w:val="1BDE0B87"/>
    <w:rsid w:val="1BF429C7"/>
    <w:rsid w:val="1C1E9FD2"/>
    <w:rsid w:val="1C5A6C7A"/>
    <w:rsid w:val="1C66D15A"/>
    <w:rsid w:val="1CA7B0B1"/>
    <w:rsid w:val="1CB93B78"/>
    <w:rsid w:val="1CC36BF7"/>
    <w:rsid w:val="1CEBB7A3"/>
    <w:rsid w:val="1DB33E1B"/>
    <w:rsid w:val="1DC21072"/>
    <w:rsid w:val="1DD2FA9D"/>
    <w:rsid w:val="1E9135BD"/>
    <w:rsid w:val="1EA08166"/>
    <w:rsid w:val="1EB1AA73"/>
    <w:rsid w:val="1EF82259"/>
    <w:rsid w:val="1F067884"/>
    <w:rsid w:val="1F9E45FA"/>
    <w:rsid w:val="1FF9563F"/>
    <w:rsid w:val="20D8A2B0"/>
    <w:rsid w:val="20D917FC"/>
    <w:rsid w:val="20ED89F4"/>
    <w:rsid w:val="217335C4"/>
    <w:rsid w:val="21834E4D"/>
    <w:rsid w:val="223E9C9A"/>
    <w:rsid w:val="223EF390"/>
    <w:rsid w:val="228C3B84"/>
    <w:rsid w:val="2340820F"/>
    <w:rsid w:val="2374BB88"/>
    <w:rsid w:val="239557B1"/>
    <w:rsid w:val="23B66264"/>
    <w:rsid w:val="23F2F3F0"/>
    <w:rsid w:val="240C7184"/>
    <w:rsid w:val="2452A6D0"/>
    <w:rsid w:val="247276B3"/>
    <w:rsid w:val="24D798F6"/>
    <w:rsid w:val="252FA4EF"/>
    <w:rsid w:val="255DF9B7"/>
    <w:rsid w:val="25A6C47C"/>
    <w:rsid w:val="25DD78D2"/>
    <w:rsid w:val="25E5984F"/>
    <w:rsid w:val="2684D8DE"/>
    <w:rsid w:val="26B9450B"/>
    <w:rsid w:val="26FA7937"/>
    <w:rsid w:val="271CA6EF"/>
    <w:rsid w:val="27534E38"/>
    <w:rsid w:val="2777AC4D"/>
    <w:rsid w:val="28114D6D"/>
    <w:rsid w:val="2899F5BF"/>
    <w:rsid w:val="28EFC73F"/>
    <w:rsid w:val="2951898C"/>
    <w:rsid w:val="2961D466"/>
    <w:rsid w:val="297617D7"/>
    <w:rsid w:val="29908480"/>
    <w:rsid w:val="29F8B5C5"/>
    <w:rsid w:val="29F9C858"/>
    <w:rsid w:val="2A835278"/>
    <w:rsid w:val="2AA40B7C"/>
    <w:rsid w:val="2B06B75E"/>
    <w:rsid w:val="2B24A00B"/>
    <w:rsid w:val="2B456B90"/>
    <w:rsid w:val="2B8C89D8"/>
    <w:rsid w:val="2BB81CD5"/>
    <w:rsid w:val="2BDAD9AB"/>
    <w:rsid w:val="2C88D0CE"/>
    <w:rsid w:val="2CCB9633"/>
    <w:rsid w:val="2D6DE642"/>
    <w:rsid w:val="2D7032D5"/>
    <w:rsid w:val="2DA031DD"/>
    <w:rsid w:val="2E031C7E"/>
    <w:rsid w:val="2E05CB08"/>
    <w:rsid w:val="2EBC75EA"/>
    <w:rsid w:val="2F53754D"/>
    <w:rsid w:val="2F6193C1"/>
    <w:rsid w:val="2F6D2333"/>
    <w:rsid w:val="301195B3"/>
    <w:rsid w:val="30BD78CB"/>
    <w:rsid w:val="3193E18F"/>
    <w:rsid w:val="31A814C8"/>
    <w:rsid w:val="31B7B174"/>
    <w:rsid w:val="31F9DDB6"/>
    <w:rsid w:val="32147F19"/>
    <w:rsid w:val="322D1274"/>
    <w:rsid w:val="323AE27D"/>
    <w:rsid w:val="32440CA3"/>
    <w:rsid w:val="32EA95FF"/>
    <w:rsid w:val="32F4295D"/>
    <w:rsid w:val="32FAC2BC"/>
    <w:rsid w:val="3463C1A2"/>
    <w:rsid w:val="3471D8DE"/>
    <w:rsid w:val="3531308A"/>
    <w:rsid w:val="354359E3"/>
    <w:rsid w:val="35843BD1"/>
    <w:rsid w:val="35B81F2E"/>
    <w:rsid w:val="36086DF3"/>
    <w:rsid w:val="360DA20D"/>
    <w:rsid w:val="36C59C4A"/>
    <w:rsid w:val="37C16E9C"/>
    <w:rsid w:val="37C516F3"/>
    <w:rsid w:val="37EEED08"/>
    <w:rsid w:val="380AB577"/>
    <w:rsid w:val="38117C8E"/>
    <w:rsid w:val="38EF686D"/>
    <w:rsid w:val="39F0E12A"/>
    <w:rsid w:val="3A819CCC"/>
    <w:rsid w:val="3B48F007"/>
    <w:rsid w:val="3B7DD442"/>
    <w:rsid w:val="3B8599C5"/>
    <w:rsid w:val="3BE0E29C"/>
    <w:rsid w:val="3BEC8AE0"/>
    <w:rsid w:val="3C2D287C"/>
    <w:rsid w:val="3CAAB9C8"/>
    <w:rsid w:val="3CD69436"/>
    <w:rsid w:val="3D11B0DC"/>
    <w:rsid w:val="3D98C889"/>
    <w:rsid w:val="3DD57CF0"/>
    <w:rsid w:val="3E1E2D27"/>
    <w:rsid w:val="3E4FC823"/>
    <w:rsid w:val="3EBC9E13"/>
    <w:rsid w:val="3EC8CA1C"/>
    <w:rsid w:val="3F012235"/>
    <w:rsid w:val="40D65FEB"/>
    <w:rsid w:val="412F7AC3"/>
    <w:rsid w:val="4159C83C"/>
    <w:rsid w:val="416504B4"/>
    <w:rsid w:val="41B1F2DF"/>
    <w:rsid w:val="41BED3DA"/>
    <w:rsid w:val="4258F7B8"/>
    <w:rsid w:val="42CB4B24"/>
    <w:rsid w:val="444F4CB6"/>
    <w:rsid w:val="4487E89A"/>
    <w:rsid w:val="448AECEB"/>
    <w:rsid w:val="455A4420"/>
    <w:rsid w:val="4591CC56"/>
    <w:rsid w:val="45E0C821"/>
    <w:rsid w:val="4609587F"/>
    <w:rsid w:val="469A7BAD"/>
    <w:rsid w:val="4732D9D8"/>
    <w:rsid w:val="4757F458"/>
    <w:rsid w:val="47B956AA"/>
    <w:rsid w:val="480586E8"/>
    <w:rsid w:val="48213463"/>
    <w:rsid w:val="4849F703"/>
    <w:rsid w:val="48B01974"/>
    <w:rsid w:val="48BB5571"/>
    <w:rsid w:val="48FC1C1C"/>
    <w:rsid w:val="49A15749"/>
    <w:rsid w:val="49A3DC67"/>
    <w:rsid w:val="49C07F2F"/>
    <w:rsid w:val="49DACF73"/>
    <w:rsid w:val="4A51523D"/>
    <w:rsid w:val="4A9AD79B"/>
    <w:rsid w:val="4AB3D3DC"/>
    <w:rsid w:val="4AB70663"/>
    <w:rsid w:val="4AC5EAB9"/>
    <w:rsid w:val="4B31AD6B"/>
    <w:rsid w:val="4BA05D63"/>
    <w:rsid w:val="4C064AFB"/>
    <w:rsid w:val="4C8D8F91"/>
    <w:rsid w:val="4CD8F80B"/>
    <w:rsid w:val="4CE69FF1"/>
    <w:rsid w:val="4CF5C30C"/>
    <w:rsid w:val="4D294117"/>
    <w:rsid w:val="4D29A8CA"/>
    <w:rsid w:val="4DF438A0"/>
    <w:rsid w:val="4E6102ED"/>
    <w:rsid w:val="4E97C389"/>
    <w:rsid w:val="4EA7AFA3"/>
    <w:rsid w:val="4EC0A611"/>
    <w:rsid w:val="4EC388E0"/>
    <w:rsid w:val="4EEEBF7F"/>
    <w:rsid w:val="4F36A2C6"/>
    <w:rsid w:val="4F567BA7"/>
    <w:rsid w:val="4FC04E94"/>
    <w:rsid w:val="4FEF574F"/>
    <w:rsid w:val="500427B5"/>
    <w:rsid w:val="50447647"/>
    <w:rsid w:val="50FC58DD"/>
    <w:rsid w:val="5149C948"/>
    <w:rsid w:val="5195D3E0"/>
    <w:rsid w:val="520BA70E"/>
    <w:rsid w:val="532B2B3A"/>
    <w:rsid w:val="532D5CDD"/>
    <w:rsid w:val="53A0197A"/>
    <w:rsid w:val="53B3DF90"/>
    <w:rsid w:val="5406A919"/>
    <w:rsid w:val="547CC781"/>
    <w:rsid w:val="54DFAFB5"/>
    <w:rsid w:val="54ED2B92"/>
    <w:rsid w:val="550DA508"/>
    <w:rsid w:val="5516BF38"/>
    <w:rsid w:val="559404E4"/>
    <w:rsid w:val="55EE53FC"/>
    <w:rsid w:val="561D3A6B"/>
    <w:rsid w:val="56A798BD"/>
    <w:rsid w:val="56E3F8C1"/>
    <w:rsid w:val="56F56888"/>
    <w:rsid w:val="583A365F"/>
    <w:rsid w:val="583D69FD"/>
    <w:rsid w:val="58BF71C8"/>
    <w:rsid w:val="5929F6EC"/>
    <w:rsid w:val="5A068D41"/>
    <w:rsid w:val="5A680559"/>
    <w:rsid w:val="5AF83146"/>
    <w:rsid w:val="5BA079A6"/>
    <w:rsid w:val="5BE46E81"/>
    <w:rsid w:val="5BF702CB"/>
    <w:rsid w:val="5C4209CF"/>
    <w:rsid w:val="5CD79193"/>
    <w:rsid w:val="5CDB9804"/>
    <w:rsid w:val="5CF98E79"/>
    <w:rsid w:val="5D9A19E5"/>
    <w:rsid w:val="5DAA74FC"/>
    <w:rsid w:val="5DE23B15"/>
    <w:rsid w:val="5DE955F1"/>
    <w:rsid w:val="5E0933CB"/>
    <w:rsid w:val="5FAF894B"/>
    <w:rsid w:val="5FD2C75B"/>
    <w:rsid w:val="60A96A7E"/>
    <w:rsid w:val="614ED578"/>
    <w:rsid w:val="61B15221"/>
    <w:rsid w:val="61D8F273"/>
    <w:rsid w:val="6219A0B9"/>
    <w:rsid w:val="6259E1C2"/>
    <w:rsid w:val="625AFDAA"/>
    <w:rsid w:val="629AAA1A"/>
    <w:rsid w:val="62BD4B9E"/>
    <w:rsid w:val="62C49632"/>
    <w:rsid w:val="62E25A49"/>
    <w:rsid w:val="63457CE9"/>
    <w:rsid w:val="6462FEE5"/>
    <w:rsid w:val="649F7B5A"/>
    <w:rsid w:val="65005EC9"/>
    <w:rsid w:val="65973C2B"/>
    <w:rsid w:val="65B722AA"/>
    <w:rsid w:val="65BA4636"/>
    <w:rsid w:val="65F075CB"/>
    <w:rsid w:val="6643DA83"/>
    <w:rsid w:val="66BEFEF8"/>
    <w:rsid w:val="66DC9738"/>
    <w:rsid w:val="671BDFF3"/>
    <w:rsid w:val="672F30F0"/>
    <w:rsid w:val="6755C195"/>
    <w:rsid w:val="67731DCF"/>
    <w:rsid w:val="6789D08F"/>
    <w:rsid w:val="67BF8876"/>
    <w:rsid w:val="6829BB37"/>
    <w:rsid w:val="683C4604"/>
    <w:rsid w:val="68779576"/>
    <w:rsid w:val="69BE8B73"/>
    <w:rsid w:val="69F88DC9"/>
    <w:rsid w:val="6A805133"/>
    <w:rsid w:val="6ABE1E43"/>
    <w:rsid w:val="6AE7C6E5"/>
    <w:rsid w:val="6B04AF76"/>
    <w:rsid w:val="6B96DF45"/>
    <w:rsid w:val="6B9CAA78"/>
    <w:rsid w:val="6BB62EBC"/>
    <w:rsid w:val="6BE2E221"/>
    <w:rsid w:val="6C060B83"/>
    <w:rsid w:val="6D154F7E"/>
    <w:rsid w:val="6D7453E0"/>
    <w:rsid w:val="6DA74981"/>
    <w:rsid w:val="6DAB4A93"/>
    <w:rsid w:val="6E14EDF2"/>
    <w:rsid w:val="6E49D783"/>
    <w:rsid w:val="6E6221F2"/>
    <w:rsid w:val="6E6E7F0A"/>
    <w:rsid w:val="6EF94D8A"/>
    <w:rsid w:val="6F67DC52"/>
    <w:rsid w:val="6F978358"/>
    <w:rsid w:val="702521D7"/>
    <w:rsid w:val="704E4249"/>
    <w:rsid w:val="707D186E"/>
    <w:rsid w:val="70E36437"/>
    <w:rsid w:val="7124B4A7"/>
    <w:rsid w:val="714A303F"/>
    <w:rsid w:val="715D0CC0"/>
    <w:rsid w:val="71719E34"/>
    <w:rsid w:val="71C0D4DD"/>
    <w:rsid w:val="71DABDD5"/>
    <w:rsid w:val="71EA12AA"/>
    <w:rsid w:val="7232112C"/>
    <w:rsid w:val="72689ED7"/>
    <w:rsid w:val="732DB355"/>
    <w:rsid w:val="73679781"/>
    <w:rsid w:val="73B56390"/>
    <w:rsid w:val="7435DDFF"/>
    <w:rsid w:val="747EF5DE"/>
    <w:rsid w:val="74C983B6"/>
    <w:rsid w:val="75002C3A"/>
    <w:rsid w:val="75418F55"/>
    <w:rsid w:val="758AD7E9"/>
    <w:rsid w:val="75EA3C7B"/>
    <w:rsid w:val="771861D0"/>
    <w:rsid w:val="773F7102"/>
    <w:rsid w:val="77DCD6FA"/>
    <w:rsid w:val="785AB16B"/>
    <w:rsid w:val="78992466"/>
    <w:rsid w:val="79253D41"/>
    <w:rsid w:val="79B879FD"/>
    <w:rsid w:val="7A0FD45D"/>
    <w:rsid w:val="7A5941EF"/>
    <w:rsid w:val="7A5A4A9F"/>
    <w:rsid w:val="7A63AADD"/>
    <w:rsid w:val="7AF954DC"/>
    <w:rsid w:val="7B0D3F8D"/>
    <w:rsid w:val="7B5430A4"/>
    <w:rsid w:val="7B7B21B1"/>
    <w:rsid w:val="7BBFCB15"/>
    <w:rsid w:val="7C168C85"/>
    <w:rsid w:val="7C17B217"/>
    <w:rsid w:val="7C8957F7"/>
    <w:rsid w:val="7CAA61DF"/>
    <w:rsid w:val="7CB38E08"/>
    <w:rsid w:val="7D510F8C"/>
    <w:rsid w:val="7E0F3352"/>
    <w:rsid w:val="7FFA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17FE"/>
    <w:pPr>
      <w:tabs>
        <w:tab w:val="left" w:pos="425"/>
      </w:tabs>
      <w:spacing w:after="120" w:line="360" w:lineRule="auto"/>
      <w:jc w:val="both"/>
    </w:pPr>
    <w:rPr>
      <w:rFonts w:ascii="Verdana Pro" w:hAnsi="Verdana Pro"/>
      <w:sz w:val="24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DC263C"/>
    <w:pPr>
      <w:jc w:val="center"/>
      <w:outlineLvl w:val="0"/>
    </w:pPr>
    <w:rPr>
      <w:sz w:val="28"/>
      <w:szCs w:val="24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stBilgiChar" w:customStyle="1">
    <w:name w:val="Üst Bilgi Char"/>
    <w:basedOn w:val="VarsaylanParagrafYazTipi"/>
    <w:link w:val="stBilgi"/>
    <w:uiPriority w:val="99"/>
    <w:rsid w:val="00762C31"/>
  </w:style>
  <w:style w:type="paragraph" w:styleId="AltBilgi">
    <w:name w:val="footer"/>
    <w:basedOn w:val="Normal"/>
    <w:link w:val="Al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AltBilgiChar" w:customStyle="1">
    <w:name w:val="Alt Bilgi Char"/>
    <w:basedOn w:val="VarsaylanParagrafYazTipi"/>
    <w:link w:val="AltBilgi"/>
    <w:uiPriority w:val="99"/>
    <w:rsid w:val="00762C31"/>
  </w:style>
  <w:style w:type="paragraph" w:styleId="BalonMetni">
    <w:name w:val="Balloon Text"/>
    <w:basedOn w:val="Normal"/>
    <w:link w:val="BalonMetniChar"/>
    <w:uiPriority w:val="99"/>
    <w:semiHidden/>
    <w:unhideWhenUsed/>
    <w:rsid w:val="00762C31"/>
    <w:rPr>
      <w:rFonts w:ascii="Segoe UI" w:hAnsi="Segoe UI" w:cs="Segoe UI"/>
      <w:sz w:val="18"/>
      <w:szCs w:val="18"/>
    </w:rPr>
  </w:style>
  <w:style w:type="character" w:styleId="BalonMetniChar" w:customStyle="1">
    <w:name w:val="Balon Metni Char"/>
    <w:basedOn w:val="VarsaylanParagrafYazTipi"/>
    <w:link w:val="BalonMetni"/>
    <w:uiPriority w:val="99"/>
    <w:semiHidden/>
    <w:rsid w:val="00762C31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74428A"/>
    <w:pPr>
      <w:tabs>
        <w:tab w:val="left" w:pos="2160"/>
      </w:tabs>
    </w:pPr>
    <w:rPr>
      <w:lang w:val="en-US"/>
    </w:rPr>
  </w:style>
  <w:style w:type="character" w:styleId="KonuBalChar" w:customStyle="1">
    <w:name w:val="Konu Başlığı Char"/>
    <w:basedOn w:val="VarsaylanParagrafYazTipi"/>
    <w:link w:val="KonuBal"/>
    <w:uiPriority w:val="10"/>
    <w:rsid w:val="0074428A"/>
    <w:rPr>
      <w:rFonts w:ascii="Verdana Pro" w:hAnsi="Verdana Pro"/>
      <w:sz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3D4A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AlntChar" w:customStyle="1">
    <w:name w:val="Alıntı Char"/>
    <w:basedOn w:val="VarsaylanParagrafYazTipi"/>
    <w:link w:val="Alnt"/>
    <w:uiPriority w:val="29"/>
    <w:rsid w:val="003D4AF0"/>
    <w:rPr>
      <w:rFonts w:ascii="Arial" w:hAnsi="Arial"/>
      <w:i/>
      <w:iCs/>
      <w:color w:val="404040" w:themeColor="text1" w:themeTint="BF"/>
      <w:sz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1">
    <w:name w:val="Footer_PropriateryInformation Char"/>
    <w:basedOn w:val="AlntChar"/>
    <w:link w:val="FooterPropriateryInformation"/>
    <w:rsid w:val="00172110"/>
    <w:rPr>
      <w:rFonts w:ascii="Arial" w:hAnsi="Arial"/>
      <w:i/>
      <w:iCs/>
      <w:smallCaps/>
      <w:color w:val="404040" w:themeColor="text1" w:themeTint="BF"/>
      <w:sz w:val="16"/>
      <w:lang w:val="tr-TR"/>
    </w:rPr>
  </w:style>
  <w:style w:type="paragraph" w:styleId="Balk11" w:customStyle="1">
    <w:name w:val="Başlık 11"/>
    <w:basedOn w:val="Normal"/>
    <w:rsid w:val="001C43A1"/>
    <w:pPr>
      <w:numPr>
        <w:numId w:val="11"/>
      </w:numPr>
    </w:pPr>
  </w:style>
  <w:style w:type="paragraph" w:styleId="Balk21" w:customStyle="1">
    <w:name w:val="Başlık 21"/>
    <w:basedOn w:val="Normal"/>
    <w:rsid w:val="001C43A1"/>
    <w:pPr>
      <w:numPr>
        <w:ilvl w:val="1"/>
        <w:numId w:val="11"/>
      </w:numPr>
    </w:pPr>
  </w:style>
  <w:style w:type="paragraph" w:styleId="Balk31" w:customStyle="1">
    <w:name w:val="Başlık 31"/>
    <w:basedOn w:val="Normal"/>
    <w:rsid w:val="001C43A1"/>
    <w:pPr>
      <w:numPr>
        <w:ilvl w:val="2"/>
        <w:numId w:val="11"/>
      </w:numPr>
    </w:pPr>
  </w:style>
  <w:style w:type="paragraph" w:styleId="Balk41" w:customStyle="1">
    <w:name w:val="Başlık 41"/>
    <w:basedOn w:val="Normal"/>
    <w:rsid w:val="001C43A1"/>
    <w:pPr>
      <w:numPr>
        <w:ilvl w:val="3"/>
        <w:numId w:val="11"/>
      </w:numPr>
    </w:pPr>
  </w:style>
  <w:style w:type="paragraph" w:styleId="Balk51" w:customStyle="1">
    <w:name w:val="Başlık 51"/>
    <w:basedOn w:val="Normal"/>
    <w:rsid w:val="001C43A1"/>
    <w:pPr>
      <w:numPr>
        <w:ilvl w:val="4"/>
        <w:numId w:val="11"/>
      </w:numPr>
    </w:pPr>
  </w:style>
  <w:style w:type="paragraph" w:styleId="Balk61" w:customStyle="1">
    <w:name w:val="Başlık 61"/>
    <w:basedOn w:val="Normal"/>
    <w:rsid w:val="001C43A1"/>
    <w:pPr>
      <w:numPr>
        <w:ilvl w:val="5"/>
        <w:numId w:val="11"/>
      </w:numPr>
    </w:pPr>
  </w:style>
  <w:style w:type="paragraph" w:styleId="Balk71" w:customStyle="1">
    <w:name w:val="Başlık 71"/>
    <w:basedOn w:val="Normal"/>
    <w:rsid w:val="001C43A1"/>
    <w:pPr>
      <w:numPr>
        <w:ilvl w:val="6"/>
        <w:numId w:val="11"/>
      </w:numPr>
    </w:pPr>
  </w:style>
  <w:style w:type="paragraph" w:styleId="Balk81" w:customStyle="1">
    <w:name w:val="Başlık 81"/>
    <w:basedOn w:val="Normal"/>
    <w:rsid w:val="001C43A1"/>
    <w:pPr>
      <w:numPr>
        <w:ilvl w:val="7"/>
        <w:numId w:val="11"/>
      </w:numPr>
    </w:pPr>
  </w:style>
  <w:style w:type="paragraph" w:styleId="Balk91" w:customStyle="1">
    <w:name w:val="Başlık 91"/>
    <w:basedOn w:val="Normal"/>
    <w:rsid w:val="001C43A1"/>
    <w:pPr>
      <w:numPr>
        <w:ilvl w:val="8"/>
        <w:numId w:val="11"/>
      </w:numPr>
    </w:pPr>
  </w:style>
  <w:style w:type="character" w:styleId="Balk1Char" w:customStyle="1">
    <w:name w:val="Başlık 1 Char"/>
    <w:basedOn w:val="VarsaylanParagrafYazTipi"/>
    <w:link w:val="Balk1"/>
    <w:uiPriority w:val="9"/>
    <w:rsid w:val="00DC263C"/>
    <w:rPr>
      <w:rFonts w:ascii="Verdana Pro" w:hAnsi="Verdana Pro"/>
      <w:sz w:val="28"/>
      <w:szCs w:val="24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1">
    <w:name w:val="DOCUMENT_TAG"/>
    <w:basedOn w:val="stBilgi"/>
    <w:link w:val="DOCUMENTTAGChar"/>
    <w:qFormat/>
    <w:rsid w:val="0003148E"/>
    <w:pPr>
      <w:tabs>
        <w:tab w:val="clear" w:pos="425"/>
        <w:tab w:val="left" w:pos="888"/>
      </w:tabs>
      <w:spacing w:line="240" w:lineRule="auto"/>
    </w:pPr>
    <w:rPr>
      <w:rFonts w:cs="Arial"/>
      <w:smallCaps/>
      <w:sz w:val="14"/>
      <w:szCs w:val="14"/>
      <w:lang w:val="en-US"/>
    </w:rPr>
  </w:style>
  <w:style w:type="paragraph" w:styleId="DOCUMENTHEADER" w:customStyle="1">
    <w:name w:val="DOCUMENT_HEADER"/>
    <w:basedOn w:val="stBilgi"/>
    <w:link w:val="DOCUMENTHEADERChar"/>
    <w:qFormat/>
    <w:rsid w:val="002B6D3E"/>
    <w:pPr>
      <w:tabs>
        <w:tab w:val="clear" w:pos="425"/>
      </w:tabs>
      <w:spacing w:after="0"/>
      <w:jc w:val="center"/>
    </w:pPr>
    <w:rPr>
      <w:rFonts w:ascii="Arial" w:hAnsi="Arial" w:cs="Arial"/>
      <w:sz w:val="32"/>
      <w:szCs w:val="32"/>
      <w:lang w:val="en-US"/>
    </w:rPr>
  </w:style>
  <w:style w:type="character" w:styleId="DOCUMENTTAGChar" w:customStyle="1">
    <w:name w:val="DOCUMENT_TAG Char"/>
    <w:basedOn w:val="stBilgiChar"/>
    <w:link w:val="DOCUMENTTAG"/>
    <w:rsid w:val="0003148E"/>
    <w:rPr>
      <w:rFonts w:ascii="Verdana Pro" w:hAnsi="Verdana Pro" w:cs="Arial"/>
      <w:smallCaps/>
      <w:sz w:val="14"/>
      <w:szCs w:val="14"/>
    </w:rPr>
  </w:style>
  <w:style w:type="paragraph" w:styleId="DOCUMENTHEADEREN" w:customStyle="1">
    <w:name w:val="DOCUMENT_HEADER_EN"/>
    <w:basedOn w:val="DOCUMENTHEADER"/>
    <w:link w:val="DOCUMENTHEADERENChar"/>
    <w:qFormat/>
    <w:rsid w:val="002B6D3E"/>
    <w:rPr>
      <w:b/>
      <w:bCs/>
      <w:i/>
      <w:iCs/>
      <w:smallCaps/>
      <w:sz w:val="18"/>
      <w:szCs w:val="18"/>
    </w:rPr>
  </w:style>
  <w:style w:type="character" w:styleId="DOCUMENTHEADERChar" w:customStyle="1">
    <w:name w:val="DOCUMENT_HEADER Char"/>
    <w:basedOn w:val="stBilgiChar"/>
    <w:link w:val="DOCUMENTHEADER"/>
    <w:rsid w:val="002B6D3E"/>
    <w:rPr>
      <w:rFonts w:ascii="Arial" w:hAnsi="Arial" w:cs="Arial"/>
      <w:sz w:val="32"/>
      <w:szCs w:val="32"/>
    </w:rPr>
  </w:style>
  <w:style w:type="character" w:styleId="DOCUMENTHEADERENChar" w:customStyle="1">
    <w:name w:val="DOCUMENT_HEADER_EN Char"/>
    <w:basedOn w:val="VarsaylanParagrafYazTipi"/>
    <w:link w:val="DOCUMENTHEADEREN"/>
    <w:rsid w:val="002B6D3E"/>
    <w:rPr>
      <w:rFonts w:ascii="Arial" w:hAnsi="Arial" w:cs="Arial"/>
      <w:b/>
      <w:bCs/>
      <w:i/>
      <w:iCs/>
      <w:smallCaps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E45A6E"/>
    <w:pPr>
      <w:ind w:left="720"/>
      <w:contextualSpacing/>
    </w:pPr>
  </w:style>
  <w:style w:type="paragraph" w:styleId="DOCUMENTFOOTERFORMNO" w:customStyle="1">
    <w:name w:val="DOCUMENT_FOOTER_FORM_NO"/>
    <w:basedOn w:val="Normal"/>
    <w:link w:val="DOCUMENTFOOTERFORMNOChar"/>
    <w:qFormat/>
    <w:rsid w:val="001E4115"/>
    <w:pPr>
      <w:tabs>
        <w:tab w:val="clear" w:pos="425"/>
      </w:tabs>
      <w:spacing w:after="0" w:line="240" w:lineRule="auto"/>
      <w:jc w:val="left"/>
    </w:pPr>
    <w:rPr>
      <w:rFonts w:asciiTheme="minorHAnsi" w:hAnsiTheme="minorHAnsi"/>
      <w:sz w:val="16"/>
      <w:szCs w:val="16"/>
      <w:lang w:val="en-US"/>
    </w:rPr>
  </w:style>
  <w:style w:type="character" w:styleId="DOCUMENTFOOTERFORMNOChar" w:customStyle="1">
    <w:name w:val="DOCUMENT_FOOTER_FORM_NO Char"/>
    <w:basedOn w:val="VarsaylanParagrafYazTipi"/>
    <w:link w:val="DOCUMENTFOOTERFORMNO"/>
    <w:rsid w:val="001E411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microsoft.com/office/2011/relationships/people" Target="people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Relationship Type="http://schemas.openxmlformats.org/officeDocument/2006/relationships/image" Target="/media/image.png" Id="R49ec45f44dba488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6922B3"/>
    <w:rsid w:val="00727BF3"/>
    <w:rsid w:val="0077422F"/>
    <w:rsid w:val="00791C13"/>
    <w:rsid w:val="008F1977"/>
    <w:rsid w:val="009302CE"/>
    <w:rsid w:val="00A656AB"/>
    <w:rsid w:val="00C724A1"/>
    <w:rsid w:val="00C85DE2"/>
    <w:rsid w:val="00D7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N20210219-1594514891-3202</_dlc_DocId>
    <_dlc_DocIdUrl xmlns="f6d82c61-1620-4961-a845-3717486f5cdd">
      <Url>https://navioteknoloji.sharepoint.com/teams/N20210219/_layouts/15/DocIdRedir.aspx?ID=N20210219-1594514891-3202</Url>
      <Description>N20210219-1594514891-3202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CF9FC335-063C-4BB5-B087-C1421C21DEC9}"/>
</file>

<file path=customXml/itemProps2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</ds:schemaRefs>
</ds:datastoreItem>
</file>

<file path=customXml/itemProps3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NAVIO-T-20040.dotx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Gürkan KARAKUŞ</lastModifiedBy>
  <revision>15</revision>
  <dcterms:created xsi:type="dcterms:W3CDTF">2022-12-15T09:17:00.0000000Z</dcterms:created>
  <dcterms:modified xsi:type="dcterms:W3CDTF">2023-01-09T06:52:14.5934835Z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c06701f5-8a7c-44e6-92ce-facfbd60313a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