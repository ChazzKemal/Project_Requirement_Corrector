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1CC13D8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21CC13D8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7A475E8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67A475E8" w:rsidRDefault="004D01C9" w14:paraId="1BABF3D9" w14:textId="4E205968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67A475E8" w:rsidR="4095830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NA0003011-DSS-00261</w:t>
                  </w:r>
                </w:p>
              </w:tc>
            </w:tr>
            <w:tr w:rsidR="00914FB6" w:rsidTr="67A475E8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67A475E8" w:rsidRDefault="00914FB6" w14:paraId="2BFCFFE6" w14:textId="462BE0C5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67A475E8" w:rsidR="6D8C0B1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NEM42106-PIDS-219</w:t>
                  </w:r>
                </w:p>
              </w:tc>
            </w:tr>
            <w:tr w:rsidR="00914FB6" w:rsidTr="67A475E8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67A475E8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67A475E8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5B042FCD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67A475E8" w:rsidR="6227514A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67A475E8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1CC13D8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21CC13D8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67A475E8" w14:paraId="6EB1A014" w14:textId="77777777">
              <w:tc>
                <w:tcPr>
                  <w:tcW w:w="8988" w:type="dxa"/>
                  <w:tcMar/>
                </w:tcPr>
                <w:p w:rsidR="00CB70A6" w:rsidP="67A475E8" w:rsidRDefault="00CB70A6" w14:paraId="5BD0A75E" w14:textId="6AA18E07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67A475E8" w:rsidR="68FCE53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shall assert Sensing Element 3, Sensing Element 4, or  Sensing Element 6,  overheat warning when the corresponding thermal input at SC Domain is over 3103.2 mV at 0 C° reference junction.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1CC13D8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21CC13D8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1CC13D8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21CC13D8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7A475E8" w14:paraId="07CFC0DD" w14:textId="77777777">
              <w:tc>
                <w:tcPr>
                  <w:tcW w:w="8988" w:type="dxa"/>
                  <w:tcMar/>
                </w:tcPr>
                <w:p w:rsidR="00087DFA" w:rsidP="67A475E8" w:rsidRDefault="00087DFA" w14:paraId="42CE84F7" w14:textId="42240B73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</w:pPr>
                  <w:r w:rsidRPr="67A475E8" w:rsidR="4D555B6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 algılama işlevimize ait gereksinimidir.</w:t>
                  </w:r>
                  <w:r w:rsidRPr="67A475E8" w:rsidR="4D555B63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67A475E8" w:rsidR="4BAF582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3103.2</w:t>
                  </w:r>
                  <w:r w:rsidRPr="67A475E8" w:rsidR="084EC6A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7A475E8" w:rsidR="084EC6A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mV değeri verilmesinin sebebi</w:t>
                  </w:r>
                  <w:r w:rsidRPr="67A475E8" w:rsidR="76F58B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proofErr w:type="spellStart"/>
                  <w:r w:rsidRPr="67A475E8" w:rsidR="00B77C7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S</w:t>
                  </w:r>
                  <w:r w:rsidRPr="67A475E8" w:rsidR="76F58B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ignal</w:t>
                  </w:r>
                  <w:proofErr w:type="spellEnd"/>
                  <w:r w:rsidRPr="67A475E8" w:rsidR="76F58B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r w:rsidRPr="67A475E8" w:rsidR="1B62FD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D</w:t>
                  </w:r>
                  <w:r w:rsidRPr="67A475E8" w:rsidR="76F58B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omainde 7.540mV’ un (185 derece) </w:t>
                  </w:r>
                  <w:r w:rsidRPr="67A475E8" w:rsidR="084EC6A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SC </w:t>
                  </w:r>
                  <w:r w:rsidRPr="67A475E8" w:rsidR="68DF70C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D</w:t>
                  </w:r>
                  <w:r w:rsidRPr="67A475E8" w:rsidR="084EC6A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omaindeki karşılığı olması</w:t>
                  </w:r>
                  <w:r w:rsidRPr="67A475E8" w:rsidR="340B97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dır</w:t>
                  </w:r>
                  <w:r w:rsidRPr="67A475E8" w:rsidR="084EC6A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1CC13D8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21CC13D8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21CC13D8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F1EFCC4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297E77E8">
                  <w:r w:rsidR="1CD621C8">
                    <w:rPr/>
                    <w:t>CORRECTNESS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33C3123D">
                  <w:r w:rsidR="1CD621C8">
                    <w:rPr/>
                    <w:t>CLARITY</w:t>
                  </w:r>
                  <w:r w:rsidR="08981FA9">
                    <w:rPr/>
                    <w:t xml:space="preserve"> + 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51A95C12">
                  <w:r w:rsidR="1CD621C8">
                    <w:rPr/>
                    <w:t>COMPLETENESS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7FF2191">
                  <w:r w:rsidR="1CD621C8">
                    <w:rPr/>
                    <w:t>VERIFIABLE</w:t>
                  </w:r>
                  <w:r w:rsidR="14790B01">
                    <w:rPr/>
                    <w:t xml:space="preserve"> + 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5CCDB94B">
                  <w:r w:rsidR="1CD621C8">
                    <w:rPr/>
                    <w:t>FEASIBILITY</w:t>
                  </w:r>
                  <w:r w:rsidR="3C49C122">
                    <w:rPr/>
                    <w:t xml:space="preserve"> +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C73FF0B">
                  <w:r w:rsidR="5B9BF19B">
                    <w:rPr/>
                    <w:t>CONSISTANCY</w:t>
                  </w:r>
                  <w:r w:rsidR="40161F69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1CC13D8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21CC13D8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67A475E8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67A475E8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013E36B7" w14:textId="1A4557EB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67A475E8" w:rsidR="0FB690C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shall </w:t>
                  </w:r>
                  <w:r w:rsidRPr="67A475E8" w:rsidR="674B1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assert</w:t>
                  </w:r>
                </w:p>
              </w:tc>
            </w:tr>
            <w:tr w:rsidR="000E4C7A" w:rsidTr="67A475E8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67A475E8" w:rsidRDefault="000E4C7A" w14:paraId="73B15C66" w14:textId="788D264B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67A475E8" w:rsidR="4D9B1D0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 Element 3, Sensing Element 4, or  Sensing Element 6,  overheat warning </w:t>
                  </w:r>
                </w:p>
              </w:tc>
            </w:tr>
            <w:tr w:rsidR="000E4C7A" w:rsidTr="67A475E8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67A475E8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7A475E8" w:rsidRDefault="000E4C7A" w14:paraId="72FBBDC9" w14:textId="61252BE5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</w:t>
                  </w:r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corresponding</w:t>
                  </w:r>
                  <w:proofErr w:type="spellEnd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</w:t>
                  </w:r>
                  <w:proofErr w:type="spellStart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</w:t>
                  </w:r>
                  <w:proofErr w:type="spellEnd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 at SC Domain is </w:t>
                  </w:r>
                  <w:proofErr w:type="spellStart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</w:t>
                  </w:r>
                  <w:proofErr w:type="spellEnd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3103.2 mV at 0 C° reference </w:t>
                  </w:r>
                  <w:proofErr w:type="spellStart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junction</w:t>
                  </w:r>
                  <w:proofErr w:type="spellEnd"/>
                  <w:r w:rsidRPr="67A475E8" w:rsidR="23DEFC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  <w:tr w:rsidR="000E4C7A" w:rsidTr="67A475E8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1CC13D8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21CC13D8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67A475E8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67A475E8" w:rsidRDefault="00E71EA2" w14:paraId="3967B87B" w14:textId="60CF6D5F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67A475E8" w:rsidR="03A1775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MOC4, Laboratuvar testi ile doğrulanabilir.</w:t>
                  </w:r>
                  <w:r w:rsidRPr="67A475E8" w:rsidR="431E738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Bu test için geliştirme kartı kullanılacaktır.</w:t>
                  </w:r>
                  <w:proofErr w:type="spellEnd"/>
                </w:p>
                <w:p w:rsidR="006F12B7" w:rsidP="67A475E8" w:rsidRDefault="00E71EA2" w14:paraId="6A764D00" w14:textId="46C452C4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3, 4 veya 6’ in </w:t>
                  </w:r>
                  <w:proofErr w:type="spellStart"/>
                  <w:r w:rsidRPr="67A475E8" w:rsidR="6196928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67A475E8" w:rsidR="6196928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A475E8" w:rsidR="6196928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inputlarından</w:t>
                  </w:r>
                  <w:proofErr w:type="spellEnd"/>
                  <w:r w:rsidRPr="67A475E8" w:rsidR="6196928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birine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7A475E8" w:rsidR="2CE9F98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SC </w:t>
                  </w:r>
                  <w:proofErr w:type="spellStart"/>
                  <w:r w:rsidRPr="67A475E8" w:rsidR="2CE9F98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Domain’de</w:t>
                  </w:r>
                  <w:proofErr w:type="spellEnd"/>
                  <w:r w:rsidRPr="67A475E8" w:rsidR="2CE9F98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184 derecenin karşılığı kadar 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gerilim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verilir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</w:t>
                  </w:r>
                  <w:proofErr w:type="spellStart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üretmediği gözlemlenir. Daha sonra </w:t>
                  </w:r>
                  <w:proofErr w:type="spellStart"/>
                  <w:r w:rsidRPr="67A475E8" w:rsidR="57CB815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67A475E8" w:rsidR="57CB815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A475E8" w:rsidR="57CB815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inputa</w:t>
                  </w:r>
                  <w:proofErr w:type="spellEnd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 3103.2 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mV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gerilim</w:t>
                  </w:r>
                  <w:r w:rsidRPr="67A475E8" w:rsidR="59E0818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verilir. Bu gerilim verildiğinde </w:t>
                  </w:r>
                  <w:proofErr w:type="spellStart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verilmeye başlandığı gözlemlenir. Son olarak </w:t>
                  </w:r>
                  <w:proofErr w:type="spellStart"/>
                  <w:r w:rsidRPr="67A475E8" w:rsidR="10C64E6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67A475E8" w:rsidR="10C64E6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A475E8" w:rsidR="10C64E6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inputa</w:t>
                  </w:r>
                  <w:proofErr w:type="spellEnd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7A475E8" w:rsidR="5FC2E5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SC </w:t>
                  </w:r>
                  <w:proofErr w:type="spellStart"/>
                  <w:r w:rsidRPr="67A475E8" w:rsidR="5FC2E5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Domain’de</w:t>
                  </w:r>
                  <w:proofErr w:type="spellEnd"/>
                  <w:r w:rsidRPr="67A475E8" w:rsidR="5FC2E5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1</w:t>
                  </w:r>
                  <w:r w:rsidRPr="67A475E8" w:rsidR="12A782B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86 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derecenin karşılığı kadar gerilim</w:t>
                  </w:r>
                  <w:r w:rsidRPr="67A475E8" w:rsidR="68FC389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verilir, </w:t>
                  </w:r>
                  <w:proofErr w:type="spellStart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67A475E8" w:rsidR="20A57F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üretmeye devam ettiği gözlemlenir. Bu test ile gereksinim doğrulanmış olur.  </w:t>
                  </w:r>
                  <w:r w:rsidRPr="67A475E8" w:rsidR="20A57F1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67A475E8" w:rsidR="03A1775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1CC13D8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21CC13D8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21CC13D8" w14:paraId="4F0474EE" w14:textId="77777777">
              <w:tc>
                <w:tcPr>
                  <w:tcW w:w="8988" w:type="dxa"/>
                  <w:tcMar/>
                </w:tcPr>
                <w:p w:rsidR="00334478" w:rsidP="582B089F" w:rsidRDefault="00334478" w14:paraId="4B494065" w14:textId="31BF329F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582B089F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Glossary bölümünde de belirtildiği gibi Sensing Elementin iki ucu arasındaki gerilimin 80 katının 2.5 V fazlası (SC Domaing) MCU’nun ADC pinine gelmektedir. </w:t>
                  </w:r>
                </w:p>
                <w:p w:rsidR="00334478" w:rsidP="21CC13D8" w:rsidRDefault="00334478" w14:paraId="780E582B" w14:textId="4E205BB5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Her bir 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e ait termal girişler ADC ile örneklenir. Örneklenen değerler örnekleme 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interruptı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içerisinde veya ana fonksiyonda filtrelenebilirler. Filtre çıkışından alınan değerler 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Element’e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ait </w:t>
                  </w:r>
                  <w:r w:rsidRPr="21CC13D8" w:rsidR="74D0468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yüksek sıcaklık uyarısı 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eşik değerleriyle karşılaştırılır. Eşik değeri, 3103.2 mV un ADC değeri karşılığı olabilir. </w:t>
                  </w:r>
                </w:p>
                <w:p w:rsidR="00334478" w:rsidP="21CC13D8" w:rsidRDefault="00334478" w14:paraId="05F2CF39" w14:textId="7184256C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Karşılaştırma sonucunda filtrelenmiş değer eşik değerden büyükse, ilgili 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r w:rsidRPr="21CC13D8" w:rsidR="1B6828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için overheat alarmı üretilebilir.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1CC13D8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21CC13D8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1CC13D8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21CC13D8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67A475E8" w:rsidRDefault="00E71EA2" w14:paraId="62336678" w14:textId="2AECBD41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</w:pPr>
            <w:r w:rsidRPr="67A475E8" w:rsidR="4C23F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NEM42106-PIDS-2</w:t>
            </w:r>
            <w:r w:rsidRPr="67A475E8" w:rsidR="4086DA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19</w:t>
            </w: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7C4BF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77C75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195AB"/>
    <w:rsid w:val="018EDCE7"/>
    <w:rsid w:val="01B2D7BC"/>
    <w:rsid w:val="01B6509B"/>
    <w:rsid w:val="03A17757"/>
    <w:rsid w:val="04DA5F5D"/>
    <w:rsid w:val="05684744"/>
    <w:rsid w:val="05D6B6C8"/>
    <w:rsid w:val="084EC6AD"/>
    <w:rsid w:val="089279A9"/>
    <w:rsid w:val="08981FA9"/>
    <w:rsid w:val="09C36B0F"/>
    <w:rsid w:val="0AF72368"/>
    <w:rsid w:val="0C5AD523"/>
    <w:rsid w:val="0FB690CA"/>
    <w:rsid w:val="10ACA989"/>
    <w:rsid w:val="10C64E6E"/>
    <w:rsid w:val="117B83CF"/>
    <w:rsid w:val="12A782BC"/>
    <w:rsid w:val="14790B01"/>
    <w:rsid w:val="14A751F0"/>
    <w:rsid w:val="183489ED"/>
    <w:rsid w:val="1B2C76C7"/>
    <w:rsid w:val="1B62FD27"/>
    <w:rsid w:val="1B68289A"/>
    <w:rsid w:val="1CC84728"/>
    <w:rsid w:val="1CD621C8"/>
    <w:rsid w:val="1F1EFCC4"/>
    <w:rsid w:val="2050FDF1"/>
    <w:rsid w:val="20A57F19"/>
    <w:rsid w:val="21CC13D8"/>
    <w:rsid w:val="2257234C"/>
    <w:rsid w:val="233788AC"/>
    <w:rsid w:val="23DEFCB7"/>
    <w:rsid w:val="23EED970"/>
    <w:rsid w:val="24C7CA82"/>
    <w:rsid w:val="25AE0238"/>
    <w:rsid w:val="2613D86B"/>
    <w:rsid w:val="268D1FA5"/>
    <w:rsid w:val="2978BAD1"/>
    <w:rsid w:val="2AE31698"/>
    <w:rsid w:val="2B4FC71D"/>
    <w:rsid w:val="2CE9F981"/>
    <w:rsid w:val="2F4AE9E3"/>
    <w:rsid w:val="2F8CFED5"/>
    <w:rsid w:val="2FA0E7D8"/>
    <w:rsid w:val="30557C5C"/>
    <w:rsid w:val="30607ADB"/>
    <w:rsid w:val="340B9776"/>
    <w:rsid w:val="3528ED7F"/>
    <w:rsid w:val="36C4BDE0"/>
    <w:rsid w:val="389C9B8B"/>
    <w:rsid w:val="39049427"/>
    <w:rsid w:val="3AEE6434"/>
    <w:rsid w:val="3C49C122"/>
    <w:rsid w:val="3DA499D1"/>
    <w:rsid w:val="40161F69"/>
    <w:rsid w:val="407B7A37"/>
    <w:rsid w:val="4086DA60"/>
    <w:rsid w:val="4095830F"/>
    <w:rsid w:val="431E7386"/>
    <w:rsid w:val="4BAF5828"/>
    <w:rsid w:val="4C23FD48"/>
    <w:rsid w:val="4C88ED63"/>
    <w:rsid w:val="4D555B63"/>
    <w:rsid w:val="4D9B1D05"/>
    <w:rsid w:val="515CC21D"/>
    <w:rsid w:val="51948417"/>
    <w:rsid w:val="51BC408D"/>
    <w:rsid w:val="52966CF0"/>
    <w:rsid w:val="53809CE2"/>
    <w:rsid w:val="5497964B"/>
    <w:rsid w:val="56B5B981"/>
    <w:rsid w:val="57CB8156"/>
    <w:rsid w:val="582B089F"/>
    <w:rsid w:val="5942C516"/>
    <w:rsid w:val="59E0818E"/>
    <w:rsid w:val="5B9BF19B"/>
    <w:rsid w:val="5BE9808A"/>
    <w:rsid w:val="5C3348C0"/>
    <w:rsid w:val="5F62684D"/>
    <w:rsid w:val="5FC2E5D0"/>
    <w:rsid w:val="60B14C85"/>
    <w:rsid w:val="60FE38AE"/>
    <w:rsid w:val="616BC495"/>
    <w:rsid w:val="61969287"/>
    <w:rsid w:val="6227514A"/>
    <w:rsid w:val="66E90AE7"/>
    <w:rsid w:val="674B15B2"/>
    <w:rsid w:val="67A475E8"/>
    <w:rsid w:val="67CB4DA2"/>
    <w:rsid w:val="68DF70C7"/>
    <w:rsid w:val="68FC3896"/>
    <w:rsid w:val="68FCE530"/>
    <w:rsid w:val="6988E570"/>
    <w:rsid w:val="6AD54033"/>
    <w:rsid w:val="6CB0D6F5"/>
    <w:rsid w:val="6D8C0B1C"/>
    <w:rsid w:val="6E1F6AF0"/>
    <w:rsid w:val="6E49948D"/>
    <w:rsid w:val="73AE6592"/>
    <w:rsid w:val="74D04687"/>
    <w:rsid w:val="74D95FD4"/>
    <w:rsid w:val="754812C7"/>
    <w:rsid w:val="76404C99"/>
    <w:rsid w:val="7668A06B"/>
    <w:rsid w:val="76E41C84"/>
    <w:rsid w:val="76F58BB5"/>
    <w:rsid w:val="78DA6FBA"/>
    <w:rsid w:val="7A1B83EA"/>
    <w:rsid w:val="7AB2851C"/>
    <w:rsid w:val="7AC59FC1"/>
    <w:rsid w:val="7D9DD5B2"/>
    <w:rsid w:val="7E031FA0"/>
    <w:rsid w:val="7F308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N20210219-1594514891-3227</_dlc_DocId>
    <_dlc_DocIdUrl xmlns="f6d82c61-1620-4961-a845-3717486f5cdd">
      <Url>https://navioteknoloji.sharepoint.com/teams/N20210219/_layouts/15/DocIdRedir.aspx?ID=N20210219-1594514891-3227</Url>
      <Description>N20210219-1594514891-3227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E7BCA25-C1BF-4C93-BA0B-1BAE133F1BEC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9</revision>
  <dcterms:created xsi:type="dcterms:W3CDTF">2021-11-26T14:18:00.0000000Z</dcterms:created>
  <dcterms:modified xsi:type="dcterms:W3CDTF">2023-01-03T13:25:45.9721681Z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8fe00ed7-dcc4-4d55-8dc4-371646d4cd75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