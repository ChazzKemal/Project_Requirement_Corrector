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320C7E2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320C7E2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D1368C3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2DA74BEC" w:rsidRDefault="004D01C9" w14:paraId="1BABF3D9" w14:textId="2DFB6E50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6D1368C3" w:rsidR="1D469A26">
                    <w:rPr>
                      <w:sz w:val="20"/>
                      <w:szCs w:val="20"/>
                    </w:rPr>
                    <w:t>NA0003011-DSS-00269</w:t>
                  </w:r>
                </w:p>
              </w:tc>
            </w:tr>
            <w:tr w:rsidR="00914FB6" w:rsidTr="6D1368C3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DA74BEC" w:rsidRDefault="00914FB6" w14:paraId="2BFCFFE6" w14:textId="43BFAE1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6D1368C3" w:rsidR="56861CD9">
                    <w:rPr>
                      <w:sz w:val="20"/>
                      <w:szCs w:val="20"/>
                    </w:rPr>
                    <w:t>NEM42106-PIDS-022</w:t>
                  </w:r>
                </w:p>
              </w:tc>
            </w:tr>
            <w:tr w:rsidR="00914FB6" w:rsidTr="6D1368C3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D1368C3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D54100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DA74BEC" w:rsidR="43FBE08E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6D1368C3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6D1368C3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320C7E2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320C7E2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D1368C3" w14:paraId="6EB1A014" w14:textId="77777777">
              <w:tc>
                <w:tcPr>
                  <w:tcW w:w="8988" w:type="dxa"/>
                  <w:tcMar/>
                </w:tcPr>
                <w:p w:rsidR="00CB70A6" w:rsidP="2DA74BEC" w:rsidRDefault="00CB70A6" w14:paraId="6468824C" w14:textId="72986E4F">
                  <w:pPr>
                    <w:pStyle w:val="Normal"/>
                  </w:pPr>
                  <w:r w:rsidR="7733AA40">
                    <w:rPr/>
                    <w:t xml:space="preserve">Software </w:t>
                  </w:r>
                  <w:proofErr w:type="spellStart"/>
                  <w:r w:rsidR="7733AA40">
                    <w:rPr/>
                    <w:t>shall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have</w:t>
                  </w:r>
                  <w:proofErr w:type="spellEnd"/>
                  <w:r w:rsidR="7733AA40">
                    <w:rPr/>
                    <w:t xml:space="preserve"> CBIT </w:t>
                  </w:r>
                  <w:proofErr w:type="spellStart"/>
                  <w:r w:rsidR="7733AA40">
                    <w:rPr/>
                    <w:t>function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consisting</w:t>
                  </w:r>
                  <w:proofErr w:type="spellEnd"/>
                  <w:r w:rsidR="7733AA40">
                    <w:rPr/>
                    <w:t xml:space="preserve"> of: </w:t>
                  </w:r>
                </w:p>
                <w:p w:rsidR="00CB70A6" w:rsidP="2DA74BEC" w:rsidRDefault="00CB70A6" w14:paraId="06AAC34D" w14:textId="5658C9AD">
                  <w:pPr>
                    <w:pStyle w:val="Normal"/>
                  </w:pPr>
                  <w:r w:rsidR="7733AA40">
                    <w:rPr/>
                    <w:t xml:space="preserve">• MCU </w:t>
                  </w:r>
                  <w:proofErr w:type="spellStart"/>
                  <w:r w:rsidR="7733AA40">
                    <w:rPr/>
                    <w:t>Temperature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In-Range</w:t>
                  </w:r>
                  <w:proofErr w:type="spellEnd"/>
                  <w:r w:rsidR="7733AA40">
                    <w:rPr/>
                    <w:t xml:space="preserve"> Test </w:t>
                  </w:r>
                </w:p>
                <w:p w:rsidR="00CB70A6" w:rsidP="2DA74BEC" w:rsidRDefault="00CB70A6" w14:paraId="2779E2C3" w14:textId="0692292E">
                  <w:pPr>
                    <w:pStyle w:val="Normal"/>
                  </w:pPr>
                  <w:r w:rsidR="7733AA40">
                    <w:rPr/>
                    <w:t xml:space="preserve">• ADC </w:t>
                  </w:r>
                  <w:proofErr w:type="spellStart"/>
                  <w:r w:rsidR="7733AA40">
                    <w:rPr/>
                    <w:t>Peripheral</w:t>
                  </w:r>
                  <w:proofErr w:type="spellEnd"/>
                  <w:r w:rsidR="7733AA40">
                    <w:rPr/>
                    <w:t xml:space="preserve"> Test(</w:t>
                  </w:r>
                  <w:proofErr w:type="spellStart"/>
                  <w:r w:rsidR="7733AA40">
                    <w:rPr/>
                    <w:t>Calibration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and</w:t>
                  </w:r>
                  <w:proofErr w:type="spellEnd"/>
                  <w:r w:rsidR="7733AA40">
                    <w:rPr/>
                    <w:t xml:space="preserve"> Test) </w:t>
                  </w:r>
                </w:p>
                <w:p w:rsidR="00CB70A6" w:rsidP="2DA74BEC" w:rsidRDefault="00CB70A6" w14:paraId="1B326CCC" w14:textId="780D6B08">
                  <w:pPr>
                    <w:pStyle w:val="Normal"/>
                  </w:pPr>
                  <w:r w:rsidR="7733AA40">
                    <w:rPr/>
                    <w:t xml:space="preserve">• MCU </w:t>
                  </w:r>
                  <w:proofErr w:type="spellStart"/>
                  <w:r w:rsidR="7733AA40">
                    <w:rPr/>
                    <w:t>Clock</w:t>
                  </w:r>
                  <w:proofErr w:type="spellEnd"/>
                  <w:r w:rsidR="7733AA40">
                    <w:rPr/>
                    <w:t xml:space="preserve"> Test </w:t>
                  </w:r>
                </w:p>
                <w:p w:rsidR="00CB70A6" w:rsidP="2DA74BEC" w:rsidRDefault="00CB70A6" w14:paraId="24EE5EE5" w14:textId="3A51D440">
                  <w:pPr>
                    <w:pStyle w:val="Normal"/>
                  </w:pPr>
                  <w:r w:rsidR="7733AA40">
                    <w:rPr/>
                    <w:t xml:space="preserve">• </w:t>
                  </w:r>
                  <w:proofErr w:type="spellStart"/>
                  <w:r w:rsidR="7733AA40">
                    <w:rPr/>
                    <w:t>Discrete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Output</w:t>
                  </w:r>
                  <w:proofErr w:type="spellEnd"/>
                  <w:r w:rsidR="7733AA40">
                    <w:rPr/>
                    <w:t xml:space="preserve"> Test(</w:t>
                  </w:r>
                  <w:proofErr w:type="spellStart"/>
                  <w:r w:rsidR="7733AA40">
                    <w:rPr/>
                    <w:t>Current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State</w:t>
                  </w:r>
                  <w:proofErr w:type="spellEnd"/>
                  <w:r w:rsidR="7733AA40">
                    <w:rPr/>
                    <w:t xml:space="preserve">) </w:t>
                  </w:r>
                </w:p>
                <w:p w:rsidR="00CB70A6" w:rsidP="2DA74BEC" w:rsidRDefault="00CB70A6" w14:paraId="49C5D4E0" w14:textId="5C3FE2D4">
                  <w:pPr>
                    <w:pStyle w:val="Normal"/>
                  </w:pPr>
                  <w:r w:rsidR="7733AA40">
                    <w:rPr/>
                    <w:t xml:space="preserve">• ARINC </w:t>
                  </w:r>
                  <w:proofErr w:type="spellStart"/>
                  <w:r w:rsidR="7733AA40">
                    <w:rPr/>
                    <w:t>Communication</w:t>
                  </w:r>
                  <w:proofErr w:type="spellEnd"/>
                  <w:r w:rsidR="7733AA40">
                    <w:rPr/>
                    <w:t xml:space="preserve"> Test </w:t>
                  </w:r>
                </w:p>
                <w:p w:rsidR="00CB70A6" w:rsidP="2DA74BEC" w:rsidRDefault="00CB70A6" w14:paraId="4855B7E4" w14:textId="0B3622B0">
                  <w:pPr>
                    <w:pStyle w:val="Normal"/>
                  </w:pPr>
                  <w:r w:rsidR="7733AA40">
                    <w:rPr/>
                    <w:t xml:space="preserve">• </w:t>
                  </w:r>
                  <w:proofErr w:type="spellStart"/>
                  <w:r w:rsidR="7733AA40">
                    <w:rPr/>
                    <w:t>Discrete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Input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Voltage</w:t>
                  </w:r>
                  <w:proofErr w:type="spellEnd"/>
                  <w:r w:rsidR="7733AA40">
                    <w:rPr/>
                    <w:t xml:space="preserve"> Test </w:t>
                  </w:r>
                </w:p>
                <w:p w:rsidR="00CB70A6" w:rsidP="2DA74BEC" w:rsidRDefault="00CB70A6" w14:paraId="503729E0" w14:textId="0B306E15">
                  <w:pPr>
                    <w:pStyle w:val="Normal"/>
                  </w:pPr>
                  <w:r w:rsidR="7733AA40">
                    <w:rPr/>
                    <w:t xml:space="preserve">• “SENSING </w:t>
                  </w:r>
                  <w:proofErr w:type="spellStart"/>
                  <w:r w:rsidR="7733AA40">
                    <w:rPr/>
                    <w:t>ELEMENTs</w:t>
                  </w:r>
                  <w:proofErr w:type="spellEnd"/>
                  <w:r w:rsidR="7733AA40">
                    <w:rPr/>
                    <w:t xml:space="preserve">” &amp; </w:t>
                  </w:r>
                  <w:proofErr w:type="spellStart"/>
                  <w:r w:rsidR="7733AA40">
                    <w:rPr/>
                    <w:t>Circuit</w:t>
                  </w:r>
                  <w:proofErr w:type="spellEnd"/>
                  <w:r w:rsidR="7733AA40">
                    <w:rPr/>
                    <w:t xml:space="preserve"> Test </w:t>
                  </w:r>
                </w:p>
                <w:p w:rsidR="00CB70A6" w:rsidP="2DA74BEC" w:rsidRDefault="00CB70A6" w14:paraId="392CFEE4" w14:textId="54827F0E">
                  <w:pPr>
                    <w:pStyle w:val="Normal"/>
                  </w:pPr>
                  <w:r w:rsidR="7733AA40">
                    <w:rPr/>
                    <w:t xml:space="preserve">• </w:t>
                  </w:r>
                  <w:proofErr w:type="spellStart"/>
                  <w:r w:rsidR="7733AA40">
                    <w:rPr/>
                    <w:t>Cold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Juncton</w:t>
                  </w:r>
                  <w:proofErr w:type="spellEnd"/>
                  <w:r w:rsidR="7733AA40">
                    <w:rPr/>
                    <w:t xml:space="preserve"> Test </w:t>
                  </w:r>
                </w:p>
                <w:p w:rsidR="00CB70A6" w:rsidP="2DA74BEC" w:rsidRDefault="00CB70A6" w14:paraId="5BD0A75E" w14:textId="6B7286D7">
                  <w:pPr>
                    <w:pStyle w:val="Normal"/>
                  </w:pPr>
                  <w:r w:rsidR="7733AA40">
                    <w:rPr/>
                    <w:t xml:space="preserve">• MCU </w:t>
                  </w:r>
                  <w:proofErr w:type="spellStart"/>
                  <w:r w:rsidR="7733AA40">
                    <w:rPr/>
                    <w:t>Configuration</w:t>
                  </w:r>
                  <w:proofErr w:type="spellEnd"/>
                  <w:r w:rsidR="7733AA40">
                    <w:rPr/>
                    <w:t xml:space="preserve"> </w:t>
                  </w:r>
                  <w:proofErr w:type="spellStart"/>
                  <w:r w:rsidR="7733AA40">
                    <w:rPr/>
                    <w:t>Register</w:t>
                  </w:r>
                  <w:proofErr w:type="spellEnd"/>
                  <w:r w:rsidR="7733AA40">
                    <w:rPr/>
                    <w:t xml:space="preserve"> Test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320C7E2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320C7E2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320C7E2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320C7E2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2D0900A" w14:paraId="07CFC0DD" w14:textId="77777777">
              <w:tc>
                <w:tcPr>
                  <w:tcW w:w="8988" w:type="dxa"/>
                  <w:tcMar/>
                </w:tcPr>
                <w:p w:rsidR="00087DFA" w:rsidP="6D1368C3" w:rsidRDefault="00087DFA" w14:paraId="3E95C00C" w14:textId="52F27A4F">
                  <w:pPr/>
                  <w:r w:rsidR="10609383">
                    <w:rPr/>
                    <w:t>CBIT fonksiyonu</w:t>
                  </w:r>
                  <w:r w:rsidR="61D4C4B3">
                    <w:rPr/>
                    <w:t>,</w:t>
                  </w:r>
                  <w:r w:rsidR="10609383">
                    <w:rPr/>
                    <w:t xml:space="preserve"> bozulduğunda yangın alarmı vermesini engelleyecek modüllerin sağlık durumunu kontrol edebilir.</w:t>
                  </w:r>
                  <w:r w:rsidR="0DC3BF23">
                    <w:rPr/>
                    <w:t xml:space="preserve"> </w:t>
                  </w:r>
                  <w:r w:rsidR="10609383">
                    <w:rPr/>
                    <w:t xml:space="preserve"> </w:t>
                  </w:r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  <w:p w:rsidR="00087DFA" w:rsidP="252ED52A" w:rsidRDefault="00087DFA" w14:paraId="3343BC08" w14:textId="6AB6FC2D">
                  <w:pPr>
                    <w:pStyle w:val="Normal"/>
                  </w:pPr>
                  <w:proofErr w:type="spellStart"/>
                  <w:r w:rsidR="6587F755">
                    <w:rPr/>
                    <w:t>MCU’nun</w:t>
                  </w:r>
                  <w:proofErr w:type="spellEnd"/>
                  <w:r w:rsidR="6587F755">
                    <w:rPr/>
                    <w:t xml:space="preserve"> sıcaklığının istenilen aralıkta olmaması durumunda FDU beklenmedik tepkiler verebileceğinden ve yangın </w:t>
                  </w:r>
                  <w:r w:rsidR="1D421401">
                    <w:rPr/>
                    <w:t xml:space="preserve">tespiti yapamayabileceğinden dolayı MCU sıcaklığının belli bir aralıkta olması testi </w:t>
                  </w:r>
                  <w:proofErr w:type="spellStart"/>
                  <w:r w:rsidR="1D421401">
                    <w:rPr/>
                    <w:t>CBIT’te</w:t>
                  </w:r>
                  <w:proofErr w:type="spellEnd"/>
                  <w:r w:rsidR="1D421401">
                    <w:rPr/>
                    <w:t xml:space="preserve"> yapılabilir.</w:t>
                  </w:r>
                </w:p>
                <w:p w:rsidR="00087DFA" w:rsidP="252ED52A" w:rsidRDefault="00087DFA" w14:paraId="058B5ED4" w14:textId="484AB7A1">
                  <w:pPr>
                    <w:pStyle w:val="Normal"/>
                  </w:pPr>
                  <w:proofErr w:type="spellStart"/>
                  <w:r w:rsidR="796857F4">
                    <w:rPr/>
                    <w:t>ADC’nin</w:t>
                  </w:r>
                  <w:proofErr w:type="spellEnd"/>
                  <w:r w:rsidR="796857F4">
                    <w:rPr/>
                    <w:t xml:space="preserve"> sağlık durumu kontrol edilebilir çünkü; </w:t>
                  </w:r>
                  <w:proofErr w:type="spellStart"/>
                  <w:r w:rsidR="796857F4">
                    <w:rPr/>
                    <w:t>ADCnin</w:t>
                  </w:r>
                  <w:proofErr w:type="spellEnd"/>
                  <w:r w:rsidR="796857F4">
                    <w:rPr/>
                    <w:t xml:space="preserve"> doğru çalışmaması durumunda yanlış sıcaklık ölçülebilir ve yangın alarmı verilmesi gerekirken verilmeyebilir veya verilmesi gerekirken </w:t>
                  </w:r>
                  <w:r w:rsidR="470C6D69">
                    <w:rPr/>
                    <w:t>verilmeyebilir.</w:t>
                  </w:r>
                </w:p>
                <w:p w:rsidR="00087DFA" w:rsidP="252ED52A" w:rsidRDefault="00087DFA" w14:paraId="55C7992A" w14:textId="3FD7D1E3">
                  <w:pPr>
                    <w:pStyle w:val="Normal"/>
                  </w:pPr>
                  <w:r w:rsidR="470C6D69">
                    <w:rPr/>
                    <w:t xml:space="preserve">MCU </w:t>
                  </w:r>
                  <w:proofErr w:type="spellStart"/>
                  <w:r w:rsidR="470C6D69">
                    <w:rPr/>
                    <w:t>clock’u</w:t>
                  </w:r>
                  <w:proofErr w:type="spellEnd"/>
                  <w:r w:rsidR="470C6D69">
                    <w:rPr/>
                    <w:t xml:space="preserve"> kontrol edilebilir. </w:t>
                  </w:r>
                  <w:proofErr w:type="spellStart"/>
                  <w:r w:rsidR="470C6D69">
                    <w:rPr/>
                    <w:t>MCU’nun</w:t>
                  </w:r>
                  <w:proofErr w:type="spellEnd"/>
                  <w:r w:rsidR="470C6D69">
                    <w:rPr/>
                    <w:t xml:space="preserve"> </w:t>
                  </w:r>
                  <w:proofErr w:type="spellStart"/>
                  <w:r w:rsidR="470C6D69">
                    <w:rPr/>
                    <w:t>clock’unda</w:t>
                  </w:r>
                  <w:proofErr w:type="spellEnd"/>
                  <w:r w:rsidR="470C6D69">
                    <w:rPr/>
                    <w:t xml:space="preserve"> hata olması durumunda zamanlayıcılar yanlış çalışabilir AD</w:t>
                  </w:r>
                  <w:r w:rsidR="028523F6">
                    <w:rPr/>
                    <w:t xml:space="preserve">C ölçümü yanlış </w:t>
                  </w:r>
                  <w:r w:rsidR="028523F6">
                    <w:rPr/>
                    <w:t>yapılabilir.</w:t>
                  </w:r>
                  <w:r w:rsidR="13F4CC43">
                    <w:rPr/>
                    <w:t xml:space="preserve"> </w:t>
                  </w:r>
                  <w:r w:rsidR="08A57F20">
                    <w:rPr/>
                    <w:t>SPI</w:t>
                  </w:r>
                  <w:r w:rsidR="08A57F20">
                    <w:rPr/>
                    <w:t xml:space="preserve"> haberleşmesi çalışmaya</w:t>
                  </w:r>
                  <w:r w:rsidR="08A57F20">
                    <w:rPr/>
                    <w:t>bilir</w:t>
                  </w:r>
                  <w:r w:rsidR="2EAA2F07">
                    <w:rPr/>
                    <w:t>.</w:t>
                  </w:r>
                </w:p>
                <w:p w:rsidR="00087DFA" w:rsidP="252ED52A" w:rsidRDefault="00087DFA" w14:paraId="215BCC89" w14:textId="1403BCF2">
                  <w:pPr>
                    <w:pStyle w:val="Normal"/>
                  </w:pPr>
                  <w:proofErr w:type="spellStart"/>
                  <w:r w:rsidR="1E844AF7">
                    <w:rPr/>
                    <w:t>Discrete</w:t>
                  </w:r>
                  <w:proofErr w:type="spellEnd"/>
                  <w:r w:rsidR="1E844AF7">
                    <w:rPr/>
                    <w:t xml:space="preserve"> </w:t>
                  </w:r>
                  <w:proofErr w:type="spellStart"/>
                  <w:r w:rsidR="1E844AF7">
                    <w:rPr/>
                    <w:t>output’un</w:t>
                  </w:r>
                  <w:proofErr w:type="spellEnd"/>
                  <w:r w:rsidR="1E844AF7">
                    <w:rPr/>
                    <w:t xml:space="preserve"> yanlış çalışması durumunda </w:t>
                  </w:r>
                  <w:proofErr w:type="spellStart"/>
                  <w:r w:rsidR="2825491A">
                    <w:rPr/>
                    <w:t>discrete</w:t>
                  </w:r>
                  <w:proofErr w:type="spellEnd"/>
                  <w:r w:rsidR="2825491A">
                    <w:rPr/>
                    <w:t xml:space="preserve"> ile verilen yangın uyarısı gönderilmeye bilir bu sebepten dolayı </w:t>
                  </w:r>
                  <w:proofErr w:type="spellStart"/>
                  <w:r w:rsidR="2825491A">
                    <w:rPr/>
                    <w:t>discrete</w:t>
                  </w:r>
                  <w:proofErr w:type="spellEnd"/>
                  <w:r w:rsidR="2825491A">
                    <w:rPr/>
                    <w:t xml:space="preserve"> </w:t>
                  </w:r>
                  <w:proofErr w:type="spellStart"/>
                  <w:r w:rsidR="2825491A">
                    <w:rPr/>
                    <w:t>outputun</w:t>
                  </w:r>
                  <w:proofErr w:type="spellEnd"/>
                  <w:r w:rsidR="2825491A">
                    <w:rPr/>
                    <w:t xml:space="preserve"> sağlık kontrolu yapılabilir.</w:t>
                  </w:r>
                  <w:r w:rsidR="5CB02AF8">
                    <w:rPr/>
                    <w:t xml:space="preserve"> </w:t>
                  </w:r>
                  <w:r w:rsidR="49F9E737">
                    <w:rPr/>
                    <w:t>Ya da</w:t>
                  </w:r>
                  <w:r w:rsidR="5CB02AF8">
                    <w:rPr/>
                    <w:t xml:space="preserve"> yanlış uyarı gönderilebilir</w:t>
                  </w:r>
                  <w:r w:rsidR="3600639E">
                    <w:rPr/>
                    <w:t>.</w:t>
                  </w:r>
                </w:p>
                <w:p w:rsidR="00087DFA" w:rsidP="252ED52A" w:rsidRDefault="00087DFA" w14:paraId="3FF2F215" w14:textId="076697CC">
                  <w:pPr>
                    <w:pStyle w:val="Normal"/>
                  </w:pPr>
                  <w:proofErr w:type="spellStart"/>
                  <w:r w:rsidR="2825491A">
                    <w:rPr/>
                    <w:t>Ar</w:t>
                  </w:r>
                  <w:r w:rsidR="484EA45F">
                    <w:rPr/>
                    <w:t>i</w:t>
                  </w:r>
                  <w:r w:rsidR="2825491A">
                    <w:rPr/>
                    <w:t>nc’de</w:t>
                  </w:r>
                  <w:proofErr w:type="spellEnd"/>
                  <w:r w:rsidR="2825491A">
                    <w:rPr/>
                    <w:t xml:space="preserve"> bir hata oluşması durumunda </w:t>
                  </w:r>
                  <w:proofErr w:type="spellStart"/>
                  <w:r w:rsidR="2825491A">
                    <w:rPr/>
                    <w:t>RIU’ya</w:t>
                  </w:r>
                  <w:proofErr w:type="spellEnd"/>
                  <w:r w:rsidR="2825491A">
                    <w:rPr/>
                    <w:t xml:space="preserve"> gönderilen mesaj yanlış olabilir bu sebepten dolayı</w:t>
                  </w:r>
                  <w:r w:rsidR="3861069B">
                    <w:rPr/>
                    <w:t xml:space="preserve"> </w:t>
                  </w:r>
                  <w:proofErr w:type="spellStart"/>
                  <w:r w:rsidR="3861069B">
                    <w:rPr/>
                    <w:t>Ar</w:t>
                  </w:r>
                  <w:r w:rsidR="092DA900">
                    <w:rPr/>
                    <w:t>i</w:t>
                  </w:r>
                  <w:r w:rsidR="3861069B">
                    <w:rPr/>
                    <w:t>nc</w:t>
                  </w:r>
                  <w:proofErr w:type="spellEnd"/>
                  <w:r w:rsidR="3861069B">
                    <w:rPr/>
                    <w:t xml:space="preserve"> haberleşme testi yapılabilir.</w:t>
                  </w:r>
                </w:p>
                <w:p w:rsidR="00087DFA" w:rsidP="252ED52A" w:rsidRDefault="00087DFA" w14:paraId="28092049" w14:textId="7E248D12">
                  <w:pPr>
                    <w:pStyle w:val="Normal"/>
                  </w:pPr>
                  <w:proofErr w:type="spellStart"/>
                  <w:r w:rsidR="41E80DFB">
                    <w:rPr/>
                    <w:t>Discrete</w:t>
                  </w:r>
                  <w:proofErr w:type="spellEnd"/>
                  <w:r w:rsidR="41E80DFB">
                    <w:rPr/>
                    <w:t xml:space="preserve"> </w:t>
                  </w:r>
                  <w:proofErr w:type="spellStart"/>
                  <w:r w:rsidR="41E80DFB">
                    <w:rPr/>
                    <w:t>input’un</w:t>
                  </w:r>
                  <w:proofErr w:type="spellEnd"/>
                  <w:r w:rsidR="41E80DFB">
                    <w:rPr/>
                    <w:t xml:space="preserve"> bozulması durumunda </w:t>
                  </w:r>
                  <w:r w:rsidR="09DB5F3D">
                    <w:rPr/>
                    <w:t xml:space="preserve">IBIT testi yapılamayabilir, </w:t>
                  </w:r>
                  <w:r w:rsidR="20FBDF1F">
                    <w:rPr/>
                    <w:t>ya da</w:t>
                  </w:r>
                  <w:r w:rsidR="56499494">
                    <w:rPr/>
                    <w:t xml:space="preserve"> test girişine</w:t>
                  </w:r>
                  <w:r w:rsidR="56499494">
                    <w:rPr/>
                    <w:t xml:space="preserve"> basılmadığı halde IBIT </w:t>
                  </w:r>
                  <w:r w:rsidR="56499494">
                    <w:rPr/>
                    <w:t>yapılabilir</w:t>
                  </w:r>
                  <w:r w:rsidR="68E49C19">
                    <w:rPr/>
                    <w:t>.</w:t>
                  </w:r>
                  <w:r w:rsidR="3F321B5F">
                    <w:rPr/>
                    <w:t xml:space="preserve"> </w:t>
                  </w:r>
                  <w:r w:rsidR="56499494">
                    <w:rPr/>
                    <w:t>B</w:t>
                  </w:r>
                  <w:r w:rsidR="09DB5F3D">
                    <w:rPr/>
                    <w:t xml:space="preserve">u sebepten dolayı </w:t>
                  </w:r>
                  <w:proofErr w:type="spellStart"/>
                  <w:r w:rsidR="09DB5F3D">
                    <w:rPr/>
                    <w:t>discrete</w:t>
                  </w:r>
                  <w:proofErr w:type="spellEnd"/>
                  <w:r w:rsidR="09DB5F3D">
                    <w:rPr/>
                    <w:t xml:space="preserve"> </w:t>
                  </w:r>
                  <w:proofErr w:type="spellStart"/>
                  <w:r w:rsidR="09DB5F3D">
                    <w:rPr/>
                    <w:t>input</w:t>
                  </w:r>
                  <w:proofErr w:type="spellEnd"/>
                  <w:r w:rsidR="09DB5F3D">
                    <w:rPr/>
                    <w:t xml:space="preserve"> sağlık testi yapılabilir.</w:t>
                  </w:r>
                </w:p>
                <w:p w:rsidR="00087DFA" w:rsidP="252ED52A" w:rsidRDefault="00087DFA" w14:paraId="201E2333" w14:textId="2834EDD6">
                  <w:pPr>
                    <w:pStyle w:val="Normal"/>
                  </w:pPr>
                  <w:proofErr w:type="spellStart"/>
                  <w:r w:rsidR="09DB5F3D">
                    <w:rPr/>
                    <w:t>Sensing</w:t>
                  </w:r>
                  <w:proofErr w:type="spellEnd"/>
                  <w:r w:rsidR="09DB5F3D">
                    <w:rPr/>
                    <w:t xml:space="preserve"> elementin yanlış çalışması durumunda doğru sıcaklık ölçümü alınamayabilir. Buda yangın alarmının verilememesine sebep olabilir. Bu sebepten dolayı </w:t>
                  </w:r>
                  <w:proofErr w:type="spellStart"/>
                  <w:r w:rsidR="09DB5F3D">
                    <w:rPr/>
                    <w:t>sensing</w:t>
                  </w:r>
                  <w:proofErr w:type="spellEnd"/>
                  <w:r w:rsidR="09DB5F3D">
                    <w:rPr/>
                    <w:t xml:space="preserve"> element sağlık testi yapılabilir</w:t>
                  </w:r>
                  <w:r w:rsidR="306B50E6">
                    <w:rPr/>
                    <w:t>.</w:t>
                  </w:r>
                  <w:r w:rsidR="0B5BB4BD">
                    <w:rPr/>
                    <w:t xml:space="preserve"> </w:t>
                  </w:r>
                  <w:r w:rsidR="0B5BB4BD">
                    <w:rPr/>
                    <w:t>Ya</w:t>
                  </w:r>
                  <w:r w:rsidR="74B33F53">
                    <w:rPr/>
                    <w:t xml:space="preserve"> </w:t>
                  </w:r>
                  <w:r w:rsidR="0B5BB4BD">
                    <w:rPr/>
                    <w:t>da</w:t>
                  </w:r>
                  <w:r w:rsidR="0B5BB4BD">
                    <w:rPr/>
                    <w:t xml:space="preserve"> yanl</w:t>
                  </w:r>
                  <w:r w:rsidR="0B5BB4BD">
                    <w:rPr/>
                    <w:t>ış yangın/yüksek sıcaklık uyarısı verilir.</w:t>
                  </w:r>
                </w:p>
                <w:p w:rsidR="00087DFA" w:rsidP="252ED52A" w:rsidRDefault="00087DFA" w14:paraId="0673DE78" w14:textId="15FED355">
                  <w:pPr>
                    <w:pStyle w:val="Normal"/>
                  </w:pPr>
                  <w:proofErr w:type="spellStart"/>
                  <w:r w:rsidR="306B50E6">
                    <w:rPr/>
                    <w:t>Cold</w:t>
                  </w:r>
                  <w:proofErr w:type="spellEnd"/>
                  <w:r w:rsidR="306B50E6">
                    <w:rPr/>
                    <w:t xml:space="preserve"> </w:t>
                  </w:r>
                  <w:proofErr w:type="spellStart"/>
                  <w:r w:rsidR="306B50E6">
                    <w:rPr/>
                    <w:t>junction</w:t>
                  </w:r>
                  <w:proofErr w:type="spellEnd"/>
                  <w:r w:rsidR="306B50E6">
                    <w:rPr/>
                    <w:t xml:space="preserve"> entegrelerinin yanlış çalışması durumunda </w:t>
                  </w:r>
                  <w:r w:rsidR="47F81035">
                    <w:rPr/>
                    <w:t xml:space="preserve">referans sıcaklık yanlış ölçülüp </w:t>
                  </w:r>
                  <w:r w:rsidR="58FFCA31">
                    <w:rPr/>
                    <w:t xml:space="preserve">hatalı </w:t>
                  </w:r>
                  <w:r w:rsidR="47F81035">
                    <w:rPr/>
                    <w:t xml:space="preserve">yangın uyarısı </w:t>
                  </w:r>
                  <w:r w:rsidR="10BA6484">
                    <w:rPr/>
                    <w:t>verilebilir</w:t>
                  </w:r>
                  <w:r w:rsidR="47F81035">
                    <w:rPr/>
                    <w:t>.</w:t>
                  </w:r>
                  <w:r w:rsidR="385390A3">
                    <w:rPr/>
                    <w:t xml:space="preserve"> </w:t>
                  </w:r>
                  <w:r w:rsidR="5BA8445B">
                    <w:rPr/>
                    <w:t>Ya da</w:t>
                  </w:r>
                  <w:r w:rsidR="1470FEC7">
                    <w:rPr/>
                    <w:t xml:space="preserve"> yangın oluştuğu halde yangın uyarısı verilmeyebilir.</w:t>
                  </w:r>
                  <w:r w:rsidR="47F81035">
                    <w:rPr/>
                    <w:t xml:space="preserve"> Bundan dolayı </w:t>
                  </w:r>
                  <w:proofErr w:type="spellStart"/>
                  <w:r w:rsidR="47F81035">
                    <w:rPr/>
                    <w:t>cold</w:t>
                  </w:r>
                  <w:proofErr w:type="spellEnd"/>
                  <w:r w:rsidR="47F81035">
                    <w:rPr/>
                    <w:t xml:space="preserve"> </w:t>
                  </w:r>
                  <w:proofErr w:type="spellStart"/>
                  <w:r w:rsidR="47F81035">
                    <w:rPr/>
                    <w:t>junction</w:t>
                  </w:r>
                  <w:proofErr w:type="spellEnd"/>
                  <w:r w:rsidR="47F81035">
                    <w:rPr/>
                    <w:t xml:space="preserve"> entegreleri sağlık testi yapılabilir.</w:t>
                  </w:r>
                </w:p>
                <w:p w:rsidR="00087DFA" w:rsidP="252ED52A" w:rsidRDefault="00087DFA" w14:paraId="42CE84F7" w14:textId="54D244E7">
                  <w:pPr>
                    <w:pStyle w:val="Normal"/>
                  </w:pPr>
                  <w:proofErr w:type="spellStart"/>
                  <w:r w:rsidR="35487F2B">
                    <w:rPr/>
                    <w:t>Mcu</w:t>
                  </w:r>
                  <w:proofErr w:type="spellEnd"/>
                  <w:r w:rsidR="35487F2B">
                    <w:rPr/>
                    <w:t xml:space="preserve"> konfigürasyon </w:t>
                  </w:r>
                  <w:proofErr w:type="spellStart"/>
                  <w:r w:rsidR="35487F2B">
                    <w:rPr/>
                    <w:t>registerlarının</w:t>
                  </w:r>
                  <w:proofErr w:type="spellEnd"/>
                  <w:r w:rsidR="35487F2B">
                    <w:rPr/>
                    <w:t xml:space="preserve"> istem dışı değişmesi durumunda </w:t>
                  </w:r>
                  <w:r w:rsidR="20C17B64">
                    <w:rPr/>
                    <w:t xml:space="preserve">NCU </w:t>
                  </w:r>
                  <w:proofErr w:type="spellStart"/>
                  <w:r w:rsidR="20C17B64">
                    <w:rPr/>
                    <w:t>nun</w:t>
                  </w:r>
                  <w:proofErr w:type="spellEnd"/>
                  <w:r w:rsidR="20C17B64">
                    <w:rPr/>
                    <w:t xml:space="preserve"> çalışması bozulabilir, bu da yangın/yüksek sıcaklık algılama</w:t>
                  </w:r>
                  <w:r w:rsidR="0E11EA5A">
                    <w:rPr/>
                    <w:t xml:space="preserve"> </w:t>
                  </w:r>
                  <w:r w:rsidR="20C17B64">
                    <w:rPr/>
                    <w:t>ve iletme fonksiyonla</w:t>
                  </w:r>
                  <w:r w:rsidR="20C17B64">
                    <w:rPr/>
                    <w:t xml:space="preserve">rını </w:t>
                  </w:r>
                  <w:r w:rsidR="3A6719D4">
                    <w:rPr/>
                    <w:t>etkileyebilir</w:t>
                  </w:r>
                  <w:r w:rsidR="35487F2B">
                    <w:rPr/>
                    <w:t>, bu se</w:t>
                  </w:r>
                  <w:r w:rsidR="2A00B86B">
                    <w:rPr/>
                    <w:t xml:space="preserve">bepten dolayı </w:t>
                  </w:r>
                  <w:proofErr w:type="spellStart"/>
                  <w:r w:rsidR="2A00B86B">
                    <w:rPr/>
                    <w:t>registerlar</w:t>
                  </w:r>
                  <w:proofErr w:type="spellEnd"/>
                  <w:r w:rsidR="2A00B86B">
                    <w:rPr/>
                    <w:t xml:space="preserve"> test edilebilir.</w:t>
                  </w:r>
                  <w:r w:rsidR="39D5A521">
                    <w:rPr/>
                    <w:t xml:space="preserve"> Örnek</w:t>
                  </w:r>
                  <w:r w:rsidR="7C55D1C2">
                    <w:rPr/>
                    <w:t xml:space="preserve"> olarak</w:t>
                  </w:r>
                  <w:r w:rsidR="39D5A521">
                    <w:rPr/>
                    <w:t xml:space="preserve"> ADC </w:t>
                  </w:r>
                  <w:proofErr w:type="spellStart"/>
                  <w:r w:rsidR="39D5A521">
                    <w:rPr/>
                    <w:t>resisterları</w:t>
                  </w:r>
                  <w:proofErr w:type="spellEnd"/>
                  <w:r w:rsidR="39D5A521">
                    <w:rPr/>
                    <w:t xml:space="preserve">, GPIO </w:t>
                  </w:r>
                  <w:proofErr w:type="spellStart"/>
                  <w:r w:rsidR="39D5A521">
                    <w:rPr/>
                    <w:t>registerları</w:t>
                  </w:r>
                  <w:proofErr w:type="spellEnd"/>
                  <w:r w:rsidR="506C0951">
                    <w:rPr/>
                    <w:t xml:space="preserve"> verilebilir.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320C7E2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320C7E2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320C7E2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6D1368C3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06663949">
                  <w:r w:rsidR="4BA9D08E">
                    <w:rPr/>
                    <w:t>CORRECTNESS</w:t>
                  </w:r>
                  <w:r w:rsidR="731262A2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8177C0B">
                  <w:r w:rsidR="7E105A04">
                    <w:rPr/>
                    <w:t>CLARITY</w:t>
                  </w:r>
                  <w:r w:rsidR="61D6DCC3">
                    <w:rPr/>
                    <w:t xml:space="preserve"> </w:t>
                  </w:r>
                  <w:r w:rsidR="2310DA71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D1368C3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1B13C3B">
                  <w:r w:rsidR="4BA9D08E">
                    <w:rPr/>
                    <w:t>COMPLETENESS</w:t>
                  </w:r>
                  <w:r w:rsidR="12F55F46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625528F6">
                  <w:r w:rsidR="12143AF3">
                    <w:rPr/>
                    <w:t>SINGULARITY</w:t>
                  </w:r>
                  <w:r w:rsidR="4C6B53DA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D1368C3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2BA2E157">
                  <w:r w:rsidR="4BA9D08E">
                    <w:rPr/>
                    <w:t>VERIFIABLE</w:t>
                  </w:r>
                  <w:r w:rsidR="31536EE3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8A2C36">
                  <w:r w:rsidR="12143AF3">
                    <w:rPr/>
                    <w:t>UNAMBIGUOS</w:t>
                  </w:r>
                  <w:r w:rsidR="7D2EE013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D1368C3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1C78112D">
                  <w:r w:rsidR="4BA9D08E">
                    <w:rPr/>
                    <w:t>FEASIBILITY</w:t>
                  </w:r>
                  <w:r w:rsidR="719167BF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B6E6171">
                  <w:r w:rsidR="12143AF3">
                    <w:rPr/>
                    <w:t>CONSISTANCY</w:t>
                  </w:r>
                  <w:r w:rsidR="26560E43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320C7E2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320C7E2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6D1368C3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274EED0F" w14:textId="613F662B">
                  <w:pPr>
                    <w:pStyle w:val="Normal"/>
                  </w:pPr>
                  <w:r w:rsidR="581ACA14">
                    <w:rPr/>
                    <w:t>Software</w:t>
                  </w:r>
                </w:p>
              </w:tc>
            </w:tr>
            <w:tr w:rsidR="000E4C7A" w:rsidTr="6D1368C3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013E36B7" w14:textId="60617D97">
                  <w:pPr>
                    <w:pStyle w:val="Normal"/>
                  </w:pPr>
                  <w:r w:rsidR="29487D0E">
                    <w:rPr/>
                    <w:t>shall have</w:t>
                  </w:r>
                </w:p>
              </w:tc>
            </w:tr>
            <w:tr w:rsidR="000E4C7A" w:rsidTr="6D1368C3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630B405A" w14:textId="58D1D523">
                  <w:pPr>
                    <w:pStyle w:val="Normal"/>
                  </w:pPr>
                  <w:r w:rsidR="409E7F05">
                    <w:rPr/>
                    <w:t xml:space="preserve">CBIT </w:t>
                  </w:r>
                  <w:proofErr w:type="spellStart"/>
                  <w:r w:rsidR="409E7F05">
                    <w:rPr/>
                    <w:t>function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consisting</w:t>
                  </w:r>
                  <w:proofErr w:type="spellEnd"/>
                  <w:r w:rsidR="409E7F05">
                    <w:rPr/>
                    <w:t xml:space="preserve"> of: </w:t>
                  </w:r>
                </w:p>
                <w:p w:rsidR="000E4C7A" w:rsidP="2DA74BEC" w:rsidRDefault="000E4C7A" w14:paraId="58191A6E" w14:textId="5658C9AD">
                  <w:pPr>
                    <w:pStyle w:val="Normal"/>
                  </w:pPr>
                  <w:r w:rsidR="409E7F05">
                    <w:rPr/>
                    <w:t xml:space="preserve">• MCU </w:t>
                  </w:r>
                  <w:proofErr w:type="spellStart"/>
                  <w:r w:rsidR="409E7F05">
                    <w:rPr/>
                    <w:t>Temperature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In-Range</w:t>
                  </w:r>
                  <w:proofErr w:type="spellEnd"/>
                  <w:r w:rsidR="409E7F05">
                    <w:rPr/>
                    <w:t xml:space="preserve"> Test </w:t>
                  </w:r>
                </w:p>
                <w:p w:rsidR="000E4C7A" w:rsidP="2DA74BEC" w:rsidRDefault="000E4C7A" w14:paraId="27C04253" w14:textId="0692292E">
                  <w:pPr>
                    <w:pStyle w:val="Normal"/>
                  </w:pPr>
                  <w:r w:rsidR="409E7F05">
                    <w:rPr/>
                    <w:t xml:space="preserve">• ADC </w:t>
                  </w:r>
                  <w:proofErr w:type="spellStart"/>
                  <w:r w:rsidR="409E7F05">
                    <w:rPr/>
                    <w:t>Peripheral</w:t>
                  </w:r>
                  <w:proofErr w:type="spellEnd"/>
                  <w:r w:rsidR="409E7F05">
                    <w:rPr/>
                    <w:t xml:space="preserve"> Test(</w:t>
                  </w:r>
                  <w:proofErr w:type="spellStart"/>
                  <w:r w:rsidR="409E7F05">
                    <w:rPr/>
                    <w:t>Calibration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and</w:t>
                  </w:r>
                  <w:proofErr w:type="spellEnd"/>
                  <w:r w:rsidR="409E7F05">
                    <w:rPr/>
                    <w:t xml:space="preserve"> Test) </w:t>
                  </w:r>
                </w:p>
                <w:p w:rsidR="000E4C7A" w:rsidP="2DA74BEC" w:rsidRDefault="000E4C7A" w14:paraId="75024B99" w14:textId="780D6B08">
                  <w:pPr>
                    <w:pStyle w:val="Normal"/>
                  </w:pPr>
                  <w:r w:rsidR="409E7F05">
                    <w:rPr/>
                    <w:t xml:space="preserve">• MCU </w:t>
                  </w:r>
                  <w:proofErr w:type="spellStart"/>
                  <w:r w:rsidR="409E7F05">
                    <w:rPr/>
                    <w:t>Clock</w:t>
                  </w:r>
                  <w:proofErr w:type="spellEnd"/>
                  <w:r w:rsidR="409E7F05">
                    <w:rPr/>
                    <w:t xml:space="preserve"> Test </w:t>
                  </w:r>
                </w:p>
                <w:p w:rsidR="000E4C7A" w:rsidP="2DA74BEC" w:rsidRDefault="000E4C7A" w14:paraId="1E571593" w14:textId="3A51D440">
                  <w:pPr>
                    <w:pStyle w:val="Normal"/>
                  </w:pPr>
                  <w:r w:rsidR="409E7F05">
                    <w:rPr/>
                    <w:t xml:space="preserve">• </w:t>
                  </w:r>
                  <w:proofErr w:type="spellStart"/>
                  <w:r w:rsidR="409E7F05">
                    <w:rPr/>
                    <w:t>Discrete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Output</w:t>
                  </w:r>
                  <w:proofErr w:type="spellEnd"/>
                  <w:r w:rsidR="409E7F05">
                    <w:rPr/>
                    <w:t xml:space="preserve"> Test(</w:t>
                  </w:r>
                  <w:proofErr w:type="spellStart"/>
                  <w:r w:rsidR="409E7F05">
                    <w:rPr/>
                    <w:t>Current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State</w:t>
                  </w:r>
                  <w:proofErr w:type="spellEnd"/>
                  <w:r w:rsidR="409E7F05">
                    <w:rPr/>
                    <w:t xml:space="preserve">) </w:t>
                  </w:r>
                </w:p>
                <w:p w:rsidR="000E4C7A" w:rsidP="2DA74BEC" w:rsidRDefault="000E4C7A" w14:paraId="38437CE5" w14:textId="5C3FE2D4">
                  <w:pPr>
                    <w:pStyle w:val="Normal"/>
                  </w:pPr>
                  <w:r w:rsidR="409E7F05">
                    <w:rPr/>
                    <w:t xml:space="preserve">• ARINC </w:t>
                  </w:r>
                  <w:proofErr w:type="spellStart"/>
                  <w:r w:rsidR="409E7F05">
                    <w:rPr/>
                    <w:t>Communication</w:t>
                  </w:r>
                  <w:proofErr w:type="spellEnd"/>
                  <w:r w:rsidR="409E7F05">
                    <w:rPr/>
                    <w:t xml:space="preserve"> Test </w:t>
                  </w:r>
                </w:p>
                <w:p w:rsidR="000E4C7A" w:rsidP="2DA74BEC" w:rsidRDefault="000E4C7A" w14:paraId="5648107E" w14:textId="0B3622B0">
                  <w:pPr>
                    <w:pStyle w:val="Normal"/>
                  </w:pPr>
                  <w:r w:rsidR="409E7F05">
                    <w:rPr/>
                    <w:t xml:space="preserve">• </w:t>
                  </w:r>
                  <w:proofErr w:type="spellStart"/>
                  <w:r w:rsidR="409E7F05">
                    <w:rPr/>
                    <w:t>Discrete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Input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Voltage</w:t>
                  </w:r>
                  <w:proofErr w:type="spellEnd"/>
                  <w:r w:rsidR="409E7F05">
                    <w:rPr/>
                    <w:t xml:space="preserve"> Test </w:t>
                  </w:r>
                </w:p>
                <w:p w:rsidR="000E4C7A" w:rsidP="2DA74BEC" w:rsidRDefault="000E4C7A" w14:paraId="0CCD43A0" w14:textId="0B306E15">
                  <w:pPr>
                    <w:pStyle w:val="Normal"/>
                  </w:pPr>
                  <w:r w:rsidR="409E7F05">
                    <w:rPr/>
                    <w:t xml:space="preserve">• “SENSING </w:t>
                  </w:r>
                  <w:proofErr w:type="spellStart"/>
                  <w:r w:rsidR="409E7F05">
                    <w:rPr/>
                    <w:t>ELEMENTs</w:t>
                  </w:r>
                  <w:proofErr w:type="spellEnd"/>
                  <w:r w:rsidR="409E7F05">
                    <w:rPr/>
                    <w:t xml:space="preserve">” &amp; </w:t>
                  </w:r>
                  <w:proofErr w:type="spellStart"/>
                  <w:r w:rsidR="409E7F05">
                    <w:rPr/>
                    <w:t>Circuit</w:t>
                  </w:r>
                  <w:proofErr w:type="spellEnd"/>
                  <w:r w:rsidR="409E7F05">
                    <w:rPr/>
                    <w:t xml:space="preserve"> Test </w:t>
                  </w:r>
                </w:p>
                <w:p w:rsidR="000E4C7A" w:rsidP="2DA74BEC" w:rsidRDefault="000E4C7A" w14:paraId="547AD46C" w14:textId="54827F0E">
                  <w:pPr>
                    <w:pStyle w:val="Normal"/>
                  </w:pPr>
                  <w:r w:rsidR="409E7F05">
                    <w:rPr/>
                    <w:t xml:space="preserve">• </w:t>
                  </w:r>
                  <w:proofErr w:type="spellStart"/>
                  <w:r w:rsidR="409E7F05">
                    <w:rPr/>
                    <w:t>Cold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Juncton</w:t>
                  </w:r>
                  <w:proofErr w:type="spellEnd"/>
                  <w:r w:rsidR="409E7F05">
                    <w:rPr/>
                    <w:t xml:space="preserve"> Test </w:t>
                  </w:r>
                </w:p>
                <w:p w:rsidR="000E4C7A" w:rsidP="2DA74BEC" w:rsidRDefault="000E4C7A" w14:paraId="0D2DE701" w14:textId="6B7286D7">
                  <w:pPr>
                    <w:pStyle w:val="Normal"/>
                  </w:pPr>
                  <w:r w:rsidR="409E7F05">
                    <w:rPr/>
                    <w:t xml:space="preserve">• MCU </w:t>
                  </w:r>
                  <w:proofErr w:type="spellStart"/>
                  <w:r w:rsidR="409E7F05">
                    <w:rPr/>
                    <w:t>Configuration</w:t>
                  </w:r>
                  <w:proofErr w:type="spellEnd"/>
                  <w:r w:rsidR="409E7F05">
                    <w:rPr/>
                    <w:t xml:space="preserve"> </w:t>
                  </w:r>
                  <w:proofErr w:type="spellStart"/>
                  <w:r w:rsidR="409E7F05">
                    <w:rPr/>
                    <w:t>Register</w:t>
                  </w:r>
                  <w:proofErr w:type="spellEnd"/>
                  <w:r w:rsidR="409E7F05">
                    <w:rPr/>
                    <w:t xml:space="preserve"> Test</w:t>
                  </w:r>
                </w:p>
                <w:p w:rsidR="000E4C7A" w:rsidP="2DA74BEC" w:rsidRDefault="000E4C7A" w14:paraId="73B15C66" w14:textId="389B19DF">
                  <w:pPr>
                    <w:pStyle w:val="Normal"/>
                  </w:pPr>
                </w:p>
              </w:tc>
            </w:tr>
            <w:tr w:rsidR="000E4C7A" w:rsidTr="6D1368C3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6D1368C3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2FBBDC9" w14:textId="0A041B8D">
                  <w:pPr>
                    <w:pStyle w:val="Normal"/>
                  </w:pPr>
                </w:p>
              </w:tc>
            </w:tr>
            <w:tr w:rsidR="000E4C7A" w:rsidTr="6D1368C3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320C7E2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320C7E2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320C7E2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6EE4DD9" w:rsidRDefault="00E71EA2" w14:paraId="7FA7B266" w14:textId="2C06A09E">
                  <w:pPr>
                    <w:pStyle w:val="Normal"/>
                  </w:pPr>
                  <w:r w:rsidR="7471C4F3">
                    <w:rPr/>
                    <w:t xml:space="preserve">MOC4, </w:t>
                  </w:r>
                </w:p>
                <w:p w:rsidR="006F12B7" w:rsidP="26EE4DD9" w:rsidRDefault="00E71EA2" w14:paraId="13B313CD" w14:textId="4CA3E70C">
                  <w:pPr>
                    <w:pStyle w:val="Normal"/>
                  </w:pPr>
                  <w:r w:rsidR="7471C4F3">
                    <w:rPr/>
                    <w:t xml:space="preserve">Bu gereksinimi doğrulayabilmek için FDU’ya sensing elementler bağlı olmalıdır. FDU 28V DC ile beslenmelidir. </w:t>
                  </w:r>
                </w:p>
                <w:p w:rsidR="006F12B7" w:rsidP="26EE4DD9" w:rsidRDefault="00E71EA2" w14:paraId="775BD22D" w14:textId="2CE861CF">
                  <w:pPr>
                    <w:pStyle w:val="Normal"/>
                  </w:pPr>
                  <w:r w:rsidR="7F5ADB28">
                    <w:rPr/>
                    <w:t xml:space="preserve">FDU </w:t>
                  </w:r>
                  <w:proofErr w:type="spellStart"/>
                  <w:r w:rsidR="7F5ADB28">
                    <w:rPr/>
                    <w:t>Temperature</w:t>
                  </w:r>
                  <w:proofErr w:type="spellEnd"/>
                  <w:r w:rsidR="7F5ADB28">
                    <w:rPr/>
                    <w:t xml:space="preserve"> </w:t>
                  </w:r>
                  <w:proofErr w:type="spellStart"/>
                  <w:r w:rsidR="7F5ADB28">
                    <w:rPr/>
                    <w:t>In-Range</w:t>
                  </w:r>
                  <w:proofErr w:type="spellEnd"/>
                  <w:r w:rsidR="7F5ADB28">
                    <w:rPr/>
                    <w:t xml:space="preserve"> Test: Bu testin yapılıp yapılmadığı gözlemlemek için FDU </w:t>
                  </w:r>
                  <w:proofErr w:type="spellStart"/>
                  <w:r w:rsidR="7F5ADB28">
                    <w:rPr/>
                    <w:t>MCU’nun</w:t>
                  </w:r>
                  <w:proofErr w:type="spellEnd"/>
                  <w:r w:rsidR="7F5ADB28">
                    <w:rPr/>
                    <w:t xml:space="preserve"> üst sıcaklık eşiğinin üstünde bir sıcaklığa kadar ısıtılmalıdır. Eğer FDU sürekli reset alıyorsa MCU “</w:t>
                  </w:r>
                  <w:proofErr w:type="spellStart"/>
                  <w:r w:rsidR="7F5ADB28">
                    <w:rPr/>
                    <w:t>Temperature</w:t>
                  </w:r>
                  <w:proofErr w:type="spellEnd"/>
                  <w:r w:rsidR="7F5ADB28">
                    <w:rPr/>
                    <w:t xml:space="preserve"> </w:t>
                  </w:r>
                  <w:proofErr w:type="spellStart"/>
                  <w:r w:rsidR="7F5ADB28">
                    <w:rPr/>
                    <w:t>In-Range</w:t>
                  </w:r>
                  <w:proofErr w:type="spellEnd"/>
                  <w:r w:rsidR="7F5ADB28">
                    <w:rPr/>
                    <w:t xml:space="preserve"> Test” testini gerçekleştiriyor demektir. </w:t>
                  </w:r>
                  <w:proofErr w:type="spellStart"/>
                  <w:r w:rsidR="7F5ADB28">
                    <w:rPr/>
                    <w:t>FDU’nun</w:t>
                  </w:r>
                  <w:proofErr w:type="spellEnd"/>
                  <w:r w:rsidR="7F5ADB28">
                    <w:rPr/>
                    <w:t xml:space="preserve"> normal çalışma sıcaklıklarına düşürüldüğü zaman reset döngüsünden kurtuluyorsa testin bu aşamasının başarılı olduğu anlaşılır. Aynı test düşük sıcaklık durumu için de tekrarlanmalıdır. </w:t>
                  </w:r>
                  <w:r w:rsidR="6B7561D5">
                    <w:rPr/>
                    <w:t xml:space="preserve">Sıcaklık limitler arasındayken </w:t>
                  </w:r>
                  <w:proofErr w:type="spellStart"/>
                  <w:r w:rsidR="6B7561D5">
                    <w:rPr/>
                    <w:t>UART’tan</w:t>
                  </w:r>
                  <w:proofErr w:type="spellEnd"/>
                  <w:r w:rsidR="6B7561D5">
                    <w:rPr/>
                    <w:t xml:space="preserve"> veya </w:t>
                  </w:r>
                  <w:proofErr w:type="spellStart"/>
                  <w:r w:rsidR="6B7561D5">
                    <w:rPr/>
                    <w:t>ARINC’den</w:t>
                  </w:r>
                  <w:proofErr w:type="spellEnd"/>
                  <w:r w:rsidR="6B7561D5">
                    <w:rPr/>
                    <w:t xml:space="preserve"> </w:t>
                  </w:r>
                  <w:proofErr w:type="spellStart"/>
                  <w:r w:rsidR="6B7561D5">
                    <w:rPr/>
                    <w:t>MCU’nun</w:t>
                  </w:r>
                  <w:proofErr w:type="spellEnd"/>
                  <w:r w:rsidR="6B7561D5">
                    <w:rPr/>
                    <w:t xml:space="preserve"> sıcaklık limitleri arasında olduğuna dair veri</w:t>
                  </w:r>
                  <w:r w:rsidR="0782CC26">
                    <w:rPr/>
                    <w:t xml:space="preserve"> gönderilebilir. Sıcaklık </w:t>
                  </w:r>
                  <w:r w:rsidR="0782CC26">
                    <w:rPr/>
                    <w:t>limitlerin</w:t>
                  </w:r>
                  <w:r w:rsidR="0782CC26">
                    <w:rPr/>
                    <w:t xml:space="preserve"> dışına çıktığında </w:t>
                  </w:r>
                  <w:r w:rsidR="3817198A">
                    <w:rPr/>
                    <w:t>haberleşme hatlarından veri gelmediği görülerek</w:t>
                  </w:r>
                  <w:r w:rsidR="0782CC26">
                    <w:rPr/>
                    <w:t xml:space="preserve"> gereksinim doğrulanabilir.</w:t>
                  </w:r>
                </w:p>
                <w:p w:rsidR="006F12B7" w:rsidP="26EE4DD9" w:rsidRDefault="00E71EA2" w14:paraId="3B98BD3B" w14:textId="203B40BD">
                  <w:pPr>
                    <w:pStyle w:val="Normal"/>
                  </w:pPr>
                </w:p>
                <w:p w:rsidR="006F12B7" w:rsidP="22D0900A" w:rsidRDefault="00E71EA2" w14:paraId="6701BFEE" w14:textId="3330D096">
                  <w:pPr>
                    <w:pStyle w:val="Normal"/>
                    <w:spacing w:before="0" w:beforeAutospacing="off" w:after="120" w:afterAutospacing="off" w:line="360" w:lineRule="auto"/>
                    <w:ind/>
                    <w:rPr/>
                  </w:pPr>
                  <w:r w:rsidR="11AD5F50">
                    <w:rPr/>
                    <w:t xml:space="preserve">* ADC </w:t>
                  </w:r>
                  <w:proofErr w:type="spellStart"/>
                  <w:r w:rsidR="11AD5F50">
                    <w:rPr/>
                    <w:t>Peripheral</w:t>
                  </w:r>
                  <w:proofErr w:type="spellEnd"/>
                  <w:r w:rsidR="11AD5F50">
                    <w:rPr/>
                    <w:t xml:space="preserve"> Test: </w:t>
                  </w:r>
                  <w:r w:rsidR="41614D58">
                    <w:rPr/>
                    <w:t>SD</w:t>
                  </w:r>
                  <w:r w:rsidR="006DA83D">
                    <w:rPr/>
                    <w:t xml:space="preserve">ADC </w:t>
                  </w:r>
                  <w:r w:rsidR="2FD7E413">
                    <w:rPr/>
                    <w:t xml:space="preserve">ve EQADC </w:t>
                  </w:r>
                  <w:r w:rsidR="006DA83D">
                    <w:rPr/>
                    <w:t xml:space="preserve">referans voltajı </w:t>
                  </w:r>
                  <w:r w:rsidR="006DA83D">
                    <w:rPr/>
                    <w:t xml:space="preserve">sabit </w:t>
                  </w:r>
                  <w:r w:rsidR="006DA83D">
                    <w:rPr/>
                    <w:t>değer</w:t>
                  </w:r>
                  <w:r w:rsidR="35FEDA16">
                    <w:rPr/>
                    <w:t>ler</w:t>
                  </w:r>
                  <w:r w:rsidR="006DA83D">
                    <w:rPr/>
                    <w:t xml:space="preserve">dir. </w:t>
                  </w:r>
                  <w:r w:rsidR="332E9B17">
                    <w:rPr/>
                    <w:t>MCU referans manuel den referans voltajın okunacağı ilgili ölçüm kanalları tespit edilir. R</w:t>
                  </w:r>
                  <w:r w:rsidR="006DA83D">
                    <w:rPr/>
                    <w:t>eferans voltajı okunarak</w:t>
                  </w:r>
                  <w:r w:rsidR="37D8F307">
                    <w:rPr/>
                    <w:t xml:space="preserve">, referans </w:t>
                  </w:r>
                  <w:proofErr w:type="spellStart"/>
                  <w:r w:rsidR="37D8F307">
                    <w:rPr/>
                    <w:t>manual</w:t>
                  </w:r>
                  <w:r w:rsidR="37D8F307">
                    <w:rPr/>
                    <w:t>de</w:t>
                  </w:r>
                  <w:proofErr w:type="spellEnd"/>
                  <w:r w:rsidR="37D8F307">
                    <w:rPr/>
                    <w:t xml:space="preserve"> yazılan tolerans içerisinde ölçüm yapıldıysa test başarılı olarak biter. Eğer ölçüm sonucu </w:t>
                  </w:r>
                  <w:r w:rsidR="764CFFB3">
                    <w:rPr/>
                    <w:t>tolera</w:t>
                  </w:r>
                  <w:r w:rsidR="764CFFB3">
                    <w:rPr/>
                    <w:t>ns</w:t>
                  </w:r>
                  <w:r w:rsidR="37D8F307">
                    <w:rPr/>
                    <w:t xml:space="preserve"> sınırının dışındaysa test başarısız olarak döner.</w:t>
                  </w:r>
                  <w:r w:rsidR="20B3BFF1">
                    <w:rPr/>
                    <w:t xml:space="preserve"> </w:t>
                  </w:r>
                  <w:r w:rsidR="040AE749">
                    <w:rPr/>
                    <w:t>Test b</w:t>
                  </w:r>
                  <w:r w:rsidR="040AE749">
                    <w:rPr/>
                    <w:t>aşarıl</w:t>
                  </w:r>
                  <w:r w:rsidR="59A5D2DE">
                    <w:rPr/>
                    <w:t>ı</w:t>
                  </w:r>
                  <w:r w:rsidR="040AE749">
                    <w:rPr/>
                    <w:t xml:space="preserve">ysa ADC </w:t>
                  </w:r>
                  <w:r w:rsidR="27629BED">
                    <w:rPr/>
                    <w:t xml:space="preserve">kanallarının </w:t>
                  </w:r>
                  <w:proofErr w:type="spellStart"/>
                  <w:r w:rsidR="040AE749">
                    <w:rPr/>
                    <w:t>offset</w:t>
                  </w:r>
                  <w:proofErr w:type="spellEnd"/>
                  <w:r w:rsidR="040AE749">
                    <w:rPr/>
                    <w:t xml:space="preserve"> ve </w:t>
                  </w:r>
                  <w:proofErr w:type="spellStart"/>
                  <w:r w:rsidR="040AE749">
                    <w:rPr/>
                    <w:t>gain</w:t>
                  </w:r>
                  <w:proofErr w:type="spellEnd"/>
                  <w:r w:rsidR="040AE749">
                    <w:rPr/>
                    <w:t xml:space="preserve"> kalibrasyon değerleri ayarlanarak test bitirilir.</w:t>
                  </w:r>
                  <w:r w:rsidR="42F08934">
                    <w:rPr/>
                    <w:t xml:space="preserve"> </w:t>
                  </w:r>
                  <w:r w:rsidR="0BA5DE2D">
                    <w:rPr/>
                    <w:t>Test sonucu UART üzerinden yazdırılabilir.</w:t>
                  </w:r>
                </w:p>
                <w:p w:rsidR="006F12B7" w:rsidP="6D1368C3" w:rsidRDefault="00E71EA2" w14:paraId="1FCA9BD1" w14:textId="1F300F41">
                  <w:pPr>
                    <w:pStyle w:val="Normal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</w:p>
                <w:p w:rsidR="006F12B7" w:rsidP="26EE4DD9" w:rsidRDefault="00E71EA2" w14:paraId="587EAC9D" w14:textId="013F07C2">
                  <w:pPr>
                    <w:pStyle w:val="Normal"/>
                  </w:pPr>
                  <w:r w:rsidR="7F5ADB28">
                    <w:rPr/>
                    <w:t xml:space="preserve">* </w:t>
                  </w:r>
                  <w:proofErr w:type="spellStart"/>
                  <w:r w:rsidR="7F5ADB28">
                    <w:rPr/>
                    <w:t>Clock</w:t>
                  </w:r>
                  <w:proofErr w:type="spellEnd"/>
                  <w:r w:rsidR="7F5ADB28">
                    <w:rPr/>
                    <w:t xml:space="preserve"> Test: Bu testin doğru çalışıp çalışmadığını gözlemlemek için özel bir yazılım koşulması gerekmektedir. </w:t>
                  </w:r>
                  <w:r w:rsidR="6606DEF1">
                    <w:rPr/>
                    <w:t xml:space="preserve">MCU da </w:t>
                  </w:r>
                  <w:r w:rsidR="25E1297B">
                    <w:rPr/>
                    <w:t>bu</w:t>
                  </w:r>
                  <w:r w:rsidR="7F5ADB28">
                    <w:rPr/>
                    <w:t xml:space="preserve"> test için üretilmiş özel modüller yer almaktadır.  </w:t>
                  </w:r>
                  <w:r w:rsidR="436E6528">
                    <w:rPr/>
                    <w:t xml:space="preserve">Modül MCU  </w:t>
                  </w:r>
                  <w:proofErr w:type="spellStart"/>
                  <w:r w:rsidR="436E6528">
                    <w:rPr/>
                    <w:t>clock</w:t>
                  </w:r>
                  <w:proofErr w:type="spellEnd"/>
                  <w:r w:rsidR="436E6528">
                    <w:rPr/>
                    <w:t xml:space="preserve"> unun sınırlar dışına çıkması durumunda </w:t>
                  </w:r>
                  <w:proofErr w:type="spellStart"/>
                  <w:r w:rsidR="436E6528">
                    <w:rPr/>
                    <w:t>interrupt</w:t>
                  </w:r>
                  <w:proofErr w:type="spellEnd"/>
                  <w:r w:rsidR="436E6528">
                    <w:rPr/>
                    <w:t xml:space="preserve"> üreterek hata durumunu bildirir. </w:t>
                  </w:r>
                  <w:proofErr w:type="spellStart"/>
                  <w:r w:rsidR="65A71666">
                    <w:rPr/>
                    <w:t>Clock</w:t>
                  </w:r>
                  <w:proofErr w:type="spellEnd"/>
                  <w:r w:rsidR="65A71666">
                    <w:rPr/>
                    <w:t xml:space="preserve"> </w:t>
                  </w:r>
                  <w:proofErr w:type="spellStart"/>
                  <w:r w:rsidR="65A71666">
                    <w:rPr/>
                    <w:t>monitor</w:t>
                  </w:r>
                  <w:proofErr w:type="spellEnd"/>
                  <w:r w:rsidR="65A71666">
                    <w:rPr/>
                    <w:t xml:space="preserve"> </w:t>
                  </w:r>
                  <w:proofErr w:type="spellStart"/>
                  <w:r w:rsidR="65A71666">
                    <w:rPr/>
                    <w:t>peripheralına</w:t>
                  </w:r>
                  <w:proofErr w:type="spellEnd"/>
                  <w:r w:rsidR="65A71666">
                    <w:rPr/>
                    <w:t xml:space="preserve">, </w:t>
                  </w:r>
                  <w:r w:rsidR="7F5ADB28">
                    <w:rPr/>
                    <w:t>proje</w:t>
                  </w:r>
                  <w:r w:rsidR="7F5ADB28">
                    <w:rPr/>
                    <w:t xml:space="preserve"> kapsamında ayarlanan değerlere göre alt ve üst sınır değerleri atanır.</w:t>
                  </w:r>
                  <w:r w:rsidR="7F5ADB28">
                    <w:rPr/>
                    <w:t xml:space="preserve"> </w:t>
                  </w:r>
                  <w:r w:rsidR="5524E601">
                    <w:rPr/>
                    <w:t xml:space="preserve"> CBIT içerisinde bu bayrak ko</w:t>
                  </w:r>
                  <w:r w:rsidR="1E62BCA0">
                    <w:rPr/>
                    <w:t xml:space="preserve">ntrol edilerek </w:t>
                  </w:r>
                  <w:proofErr w:type="spellStart"/>
                  <w:r w:rsidR="1E62BCA0">
                    <w:rPr/>
                    <w:t>clock</w:t>
                  </w:r>
                  <w:proofErr w:type="spellEnd"/>
                  <w:r w:rsidR="1E62BCA0">
                    <w:rPr/>
                    <w:t xml:space="preserve"> hatası anlaşılır.</w:t>
                  </w:r>
                  <w:r w:rsidR="6D6578CE">
                    <w:rPr/>
                    <w:t xml:space="preserve"> Çalışma sırasında MCU </w:t>
                  </w:r>
                  <w:proofErr w:type="spellStart"/>
                  <w:r w:rsidR="6D6578CE">
                    <w:rPr/>
                    <w:t>clock</w:t>
                  </w:r>
                  <w:proofErr w:type="spellEnd"/>
                  <w:r w:rsidR="6D6578CE">
                    <w:rPr/>
                    <w:t xml:space="preserve"> </w:t>
                  </w:r>
                  <w:r w:rsidR="6D6578CE">
                    <w:rPr/>
                    <w:t>değerleri ayarlanan sın</w:t>
                  </w:r>
                  <w:r w:rsidR="46949219">
                    <w:rPr/>
                    <w:t>ı</w:t>
                  </w:r>
                  <w:r w:rsidR="6D6578CE">
                    <w:rPr/>
                    <w:t xml:space="preserve">r değerlerinin dışına çıkarılarak CBIT sırasında </w:t>
                  </w:r>
                  <w:proofErr w:type="spellStart"/>
                  <w:r w:rsidR="6D6578CE">
                    <w:rPr/>
                    <w:t>clock</w:t>
                  </w:r>
                  <w:proofErr w:type="spellEnd"/>
                  <w:r w:rsidR="6D6578CE">
                    <w:rPr/>
                    <w:t xml:space="preserve"> hatasının algılandığı görülebilir.</w:t>
                  </w:r>
                </w:p>
                <w:p w:rsidR="006F12B7" w:rsidP="26EE4DD9" w:rsidRDefault="00E71EA2" w14:paraId="212B4F9F" w14:textId="64532D28">
                  <w:pPr>
                    <w:pStyle w:val="Normal"/>
                  </w:pPr>
                  <w:r w:rsidR="7471C4F3">
                    <w:rPr/>
                    <w:t xml:space="preserve"> </w:t>
                  </w:r>
                </w:p>
                <w:p w:rsidR="006F12B7" w:rsidP="26EE4DD9" w:rsidRDefault="00E71EA2" w14:paraId="0C1FE6DB" w14:textId="541B809E">
                  <w:pPr>
                    <w:pStyle w:val="Normal"/>
                  </w:pPr>
                  <w:r w:rsidR="11AD5F50">
                    <w:rPr/>
                    <w:t xml:space="preserve">* </w:t>
                  </w:r>
                  <w:proofErr w:type="spellStart"/>
                  <w:r w:rsidR="11AD5F50">
                    <w:rPr/>
                    <w:t>Discrete</w:t>
                  </w:r>
                  <w:proofErr w:type="spellEnd"/>
                  <w:r w:rsidR="11AD5F50">
                    <w:rPr/>
                    <w:t xml:space="preserve"> </w:t>
                  </w:r>
                  <w:proofErr w:type="spellStart"/>
                  <w:r w:rsidR="11AD5F50">
                    <w:rPr/>
                    <w:t>Output</w:t>
                  </w:r>
                  <w:proofErr w:type="spellEnd"/>
                  <w:r w:rsidR="11AD5F50">
                    <w:rPr/>
                    <w:t xml:space="preserve"> Test (</w:t>
                  </w:r>
                  <w:proofErr w:type="spellStart"/>
                  <w:r w:rsidR="11AD5F50">
                    <w:rPr/>
                    <w:t>Current</w:t>
                  </w:r>
                  <w:proofErr w:type="spellEnd"/>
                  <w:r w:rsidR="11AD5F50">
                    <w:rPr/>
                    <w:t xml:space="preserve"> </w:t>
                  </w:r>
                  <w:proofErr w:type="spellStart"/>
                  <w:r w:rsidR="11AD5F50">
                    <w:rPr/>
                    <w:t>State</w:t>
                  </w:r>
                  <w:proofErr w:type="spellEnd"/>
                  <w:r w:rsidR="11AD5F50">
                    <w:rPr/>
                    <w:t xml:space="preserve">): </w:t>
                  </w:r>
                  <w:r w:rsidR="11AD5F50">
                    <w:rPr/>
                    <w:t>Ayrık</w:t>
                  </w:r>
                  <w:r w:rsidR="11AD5F50">
                    <w:rPr/>
                    <w:t xml:space="preserve"> çıktıların uçları kısa devre yapıldığında ARINC429 haberleşme hattından ilgili ayrık çıktı hattı ile ilgili hatanın tespit edilip edilmediği gözlemlen</w:t>
                  </w:r>
                  <w:r w:rsidR="2FA4B71A">
                    <w:rPr/>
                    <w:t>ebilir</w:t>
                  </w:r>
                  <w:r w:rsidR="11AD5F50">
                    <w:rPr/>
                    <w:t>.</w:t>
                  </w:r>
                  <w:r w:rsidR="448D7BFD">
                    <w:rPr/>
                    <w:t xml:space="preserve"> </w:t>
                  </w:r>
                  <w:r w:rsidR="4CC93D41">
                    <w:rPr/>
                    <w:t>Test sonucu UART üzerinden</w:t>
                  </w:r>
                  <w:r w:rsidR="2349D994">
                    <w:rPr/>
                    <w:t xml:space="preserve"> de</w:t>
                  </w:r>
                  <w:r w:rsidR="4CC93D41">
                    <w:rPr/>
                    <w:t xml:space="preserve"> yazdırılabilir.</w:t>
                  </w:r>
                </w:p>
                <w:p w:rsidR="006F12B7" w:rsidP="26EE4DD9" w:rsidRDefault="00E71EA2" w14:paraId="4F373FCD" w14:textId="44620C0E">
                  <w:pPr>
                    <w:pStyle w:val="Normal"/>
                  </w:pPr>
                </w:p>
                <w:p w:rsidR="006F12B7" w:rsidP="26EE4DD9" w:rsidRDefault="00E71EA2" w14:paraId="6783E781" w14:textId="1C66DA0F">
                  <w:pPr>
                    <w:pStyle w:val="Normal"/>
                  </w:pPr>
                  <w:r w:rsidR="7F5ADB28">
                    <w:rPr/>
                    <w:t xml:space="preserve">* ARINC </w:t>
                  </w:r>
                  <w:proofErr w:type="spellStart"/>
                  <w:r w:rsidR="7F5ADB28">
                    <w:rPr/>
                    <w:t>Communication</w:t>
                  </w:r>
                  <w:proofErr w:type="spellEnd"/>
                  <w:r w:rsidR="7F5ADB28">
                    <w:rPr/>
                    <w:t xml:space="preserve"> Test: </w:t>
                  </w:r>
                  <w:r w:rsidR="7F5ADB28">
                    <w:rPr/>
                    <w:t>Testte ARINC</w:t>
                  </w:r>
                  <w:r w:rsidR="377B8DDB">
                    <w:rPr/>
                    <w:t>4</w:t>
                  </w:r>
                  <w:r w:rsidR="19708E89">
                    <w:rPr/>
                    <w:t>29</w:t>
                  </w:r>
                  <w:r w:rsidR="7F5ADB28">
                    <w:rPr/>
                    <w:t xml:space="preserve"> mesajlarını taşıyan kablolar birbirleri ile belirli bir süre boyunca kısa devre edilmelidir. Kablonun uçları ayrılıp ARINC</w:t>
                  </w:r>
                  <w:r w:rsidR="0A03B7DF">
                    <w:rPr/>
                    <w:t>429</w:t>
                  </w:r>
                  <w:r w:rsidR="7F5ADB28">
                    <w:rPr/>
                    <w:t xml:space="preserve"> analizör cihazına takıldığında </w:t>
                  </w:r>
                  <w:proofErr w:type="spellStart"/>
                  <w:r w:rsidR="7F5ADB28">
                    <w:rPr/>
                    <w:t>FDU’dan</w:t>
                  </w:r>
                  <w:proofErr w:type="spellEnd"/>
                  <w:r w:rsidR="7F5ADB28">
                    <w:rPr/>
                    <w:t xml:space="preserve"> mesaj gönderilmiyor olması gerekmektedir. Bu durumun herhangi bir donanım hatasından değil de yazılımdan kaynaklı olduğunu belirlemek için </w:t>
                  </w:r>
                  <w:proofErr w:type="spellStart"/>
                  <w:r w:rsidR="7F5ADB28">
                    <w:rPr/>
                    <w:t>FDU’ya</w:t>
                  </w:r>
                  <w:proofErr w:type="spellEnd"/>
                  <w:r w:rsidR="7F5ADB28">
                    <w:rPr/>
                    <w:t xml:space="preserve"> reset atılmalıdır. Reset işlemi sonrasında </w:t>
                  </w:r>
                  <w:r w:rsidR="7F5ADB28">
                    <w:rPr/>
                    <w:t>ARINC</w:t>
                  </w:r>
                  <w:r w:rsidR="7FCC1287">
                    <w:rPr/>
                    <w:t>429</w:t>
                  </w:r>
                  <w:r w:rsidR="7F5ADB28">
                    <w:rPr/>
                    <w:t xml:space="preserve"> mesajları gözlenirse </w:t>
                  </w:r>
                  <w:proofErr w:type="spellStart"/>
                  <w:r w:rsidR="7F5ADB28">
                    <w:rPr/>
                    <w:t>FDU’nun</w:t>
                  </w:r>
                  <w:proofErr w:type="spellEnd"/>
                  <w:r w:rsidR="7F5ADB28">
                    <w:rPr/>
                    <w:t xml:space="preserve"> </w:t>
                  </w:r>
                  <w:proofErr w:type="spellStart"/>
                  <w:r w:rsidR="7F5ADB28">
                    <w:rPr/>
                    <w:t>arinc</w:t>
                  </w:r>
                  <w:proofErr w:type="spellEnd"/>
                  <w:r w:rsidR="7F5ADB28">
                    <w:rPr/>
                    <w:t xml:space="preserve"> mesajlarındaki hatayı algıladığı doğrulanmış olur.</w:t>
                  </w:r>
                  <w:r w:rsidR="7F5ADB28">
                    <w:rPr/>
                    <w:t xml:space="preserve"> </w:t>
                  </w:r>
                  <w:r w:rsidR="2A4BBF18">
                    <w:rPr/>
                    <w:t>Test sonucu UART üzerinden yazdırılabilir.</w:t>
                  </w:r>
                </w:p>
                <w:p w:rsidR="006F12B7" w:rsidP="26EE4DD9" w:rsidRDefault="00E71EA2" w14:paraId="5A06141F" w14:textId="4CCEE1A9">
                  <w:pPr>
                    <w:pStyle w:val="Normal"/>
                  </w:pPr>
                </w:p>
                <w:p w:rsidR="006F12B7" w:rsidP="26EE4DD9" w:rsidRDefault="00E71EA2" w14:paraId="69A99F19" w14:textId="03A24494">
                  <w:pPr>
                    <w:pStyle w:val="Normal"/>
                    <w:rPr/>
                  </w:pPr>
                  <w:r w:rsidR="11AD5F50">
                    <w:rPr/>
                    <w:t xml:space="preserve">* I/O </w:t>
                  </w:r>
                  <w:proofErr w:type="spellStart"/>
                  <w:r w:rsidR="11AD5F50">
                    <w:rPr/>
                    <w:t>Voltage</w:t>
                  </w:r>
                  <w:proofErr w:type="spellEnd"/>
                  <w:r w:rsidR="11AD5F50">
                    <w:rPr/>
                    <w:t xml:space="preserve"> Test: Bu test </w:t>
                  </w:r>
                  <w:proofErr w:type="spellStart"/>
                  <w:r w:rsidR="11AD5F50">
                    <w:rPr/>
                    <w:t>MCU’da</w:t>
                  </w:r>
                  <w:proofErr w:type="spellEnd"/>
                  <w:r w:rsidR="11AD5F50">
                    <w:rPr/>
                    <w:t xml:space="preserve"> koşan yazılımın analog voltaj ölçmesiyle gerçekleştirilir. FDU üzerindeki voltaj seviyelerini devreye müdahale etmeden değiştirmek mümkün olmadığı için bu testin geliştirme kartı üzerinden yapılması gerekmektedir. </w:t>
                  </w:r>
                  <w:proofErr w:type="spellStart"/>
                  <w:r w:rsidR="11AD5F50">
                    <w:rPr/>
                    <w:t>MCU’nun</w:t>
                  </w:r>
                  <w:proofErr w:type="spellEnd"/>
                  <w:r w:rsidR="11AD5F50">
                    <w:rPr/>
                    <w:t xml:space="preserve"> </w:t>
                  </w:r>
                  <w:r w:rsidR="13422856">
                    <w:rPr/>
                    <w:t>I/O volta</w:t>
                  </w:r>
                  <w:r w:rsidR="13422856">
                    <w:rPr/>
                    <w:t xml:space="preserve">jı ölçen </w:t>
                  </w:r>
                  <w:r w:rsidR="11AD5F50">
                    <w:rPr/>
                    <w:t xml:space="preserve">ADC pinlerine </w:t>
                  </w:r>
                  <w:r w:rsidR="11AD5F50">
                    <w:rPr/>
                    <w:t>limit</w:t>
                  </w:r>
                  <w:r w:rsidR="11AD5F50">
                    <w:rPr/>
                    <w:t xml:space="preserve"> değerlerin dışında bir voltaj </w:t>
                  </w:r>
                  <w:r w:rsidR="6DAC0534">
                    <w:rPr/>
                    <w:t>uygulanmalıdır</w:t>
                  </w:r>
                  <w:r w:rsidR="11AD5F50">
                    <w:rPr/>
                    <w:t xml:space="preserve">. Yazılım hatayı algıladığında test başarılı sonuçlanır. </w:t>
                  </w:r>
                  <w:r w:rsidR="04FC94F6">
                    <w:rPr/>
                    <w:t>Test sonucu UART üzerinden yazdırılabilir.</w:t>
                  </w:r>
                </w:p>
                <w:p w:rsidR="006F12B7" w:rsidP="26EE4DD9" w:rsidRDefault="00E71EA2" w14:paraId="0B47FFB8" w14:textId="33C7682F">
                  <w:pPr>
                    <w:pStyle w:val="Normal"/>
                  </w:pPr>
                </w:p>
                <w:p w:rsidR="006F12B7" w:rsidP="26EE4DD9" w:rsidRDefault="00E71EA2" w14:paraId="45FF3D47" w14:textId="73F4A878">
                  <w:pPr>
                    <w:pStyle w:val="Normal"/>
                  </w:pPr>
                  <w:r w:rsidR="7471C4F3">
                    <w:rPr/>
                    <w:t xml:space="preserve">* “SENSING </w:t>
                  </w:r>
                  <w:proofErr w:type="spellStart"/>
                  <w:r w:rsidR="7471C4F3">
                    <w:rPr/>
                    <w:t>ELEMENTs</w:t>
                  </w:r>
                  <w:proofErr w:type="spellEnd"/>
                  <w:r w:rsidR="7471C4F3">
                    <w:rPr/>
                    <w:t xml:space="preserve">” &amp; </w:t>
                  </w:r>
                  <w:proofErr w:type="spellStart"/>
                  <w:r w:rsidR="7471C4F3">
                    <w:rPr/>
                    <w:t>Circuit</w:t>
                  </w:r>
                  <w:proofErr w:type="spellEnd"/>
                  <w:r w:rsidR="7471C4F3">
                    <w:rPr/>
                    <w:t xml:space="preserve"> Test: Bu testin doğrulanabilmesi için algılama elemanları kısa devre ve açık devre hataları oluşturulmalı. Bu hatalar </w:t>
                  </w:r>
                  <w:proofErr w:type="spellStart"/>
                  <w:r w:rsidR="7471C4F3">
                    <w:rPr/>
                    <w:t>FDU’u</w:t>
                  </w:r>
                  <w:proofErr w:type="spellEnd"/>
                  <w:r w:rsidR="7471C4F3">
                    <w:rPr/>
                    <w:t xml:space="preserve"> sensörlere bağlayan uzatma kabloları üzerinde yapılabilir. </w:t>
                  </w:r>
                  <w:proofErr w:type="spellStart"/>
                  <w:r w:rsidR="7471C4F3">
                    <w:rPr/>
                    <w:t>FDU’nun</w:t>
                  </w:r>
                  <w:proofErr w:type="spellEnd"/>
                  <w:r w:rsidR="7471C4F3">
                    <w:rPr/>
                    <w:t xml:space="preserve"> hataları tespit edip ARINC mesajları üzerinden bildirmesi sonucunda test başarılı bir şekilde sonuçlanabilir.</w:t>
                  </w:r>
                </w:p>
                <w:p w:rsidR="006F12B7" w:rsidP="26EE4DD9" w:rsidRDefault="00E71EA2" w14:paraId="6A764D00" w14:textId="0DF6BBA8">
                  <w:pPr>
                    <w:pStyle w:val="Normal"/>
                  </w:pP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320C7E2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320C7E2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320C7E2" w14:paraId="4F0474EE" w14:textId="77777777">
              <w:tc>
                <w:tcPr>
                  <w:tcW w:w="8988" w:type="dxa"/>
                  <w:tcMar/>
                </w:tcPr>
                <w:p w:rsidR="5E73AA0D" w:rsidP="0320C7E2" w:rsidRDefault="5E73AA0D" w14:paraId="33DD8B3A" w14:textId="3DFC7458">
                  <w:pPr>
                    <w:pStyle w:val="Normal"/>
                  </w:pPr>
                  <w:r w:rsidR="5E73AA0D">
                    <w:rPr/>
                    <w:t xml:space="preserve">Yazılım </w:t>
                  </w:r>
                  <w:proofErr w:type="spellStart"/>
                  <w:r w:rsidR="5E73AA0D">
                    <w:rPr/>
                    <w:t>CBIT’te</w:t>
                  </w:r>
                  <w:proofErr w:type="spellEnd"/>
                  <w:r w:rsidR="5E73AA0D">
                    <w:rPr/>
                    <w:t xml:space="preserve"> </w:t>
                  </w:r>
                  <w:proofErr w:type="spellStart"/>
                  <w:r w:rsidR="097D7239">
                    <w:rPr/>
                    <w:t>cold</w:t>
                  </w:r>
                  <w:proofErr w:type="spellEnd"/>
                  <w:r w:rsidR="097D7239">
                    <w:rPr/>
                    <w:t xml:space="preserve"> </w:t>
                  </w:r>
                  <w:proofErr w:type="spellStart"/>
                  <w:r w:rsidR="097D7239">
                    <w:rPr/>
                    <w:t>junction</w:t>
                  </w:r>
                  <w:proofErr w:type="spellEnd"/>
                  <w:r w:rsidR="097D7239">
                    <w:rPr/>
                    <w:t xml:space="preserve"> entegrelerinden aldığı sıcaklığı bir değişkende tutabilir. </w:t>
                  </w:r>
                  <w:proofErr w:type="spellStart"/>
                  <w:r w:rsidR="17B8679D">
                    <w:rPr/>
                    <w:t>Cold</w:t>
                  </w:r>
                  <w:proofErr w:type="spellEnd"/>
                  <w:r w:rsidR="17B8679D">
                    <w:rPr/>
                    <w:t xml:space="preserve"> </w:t>
                  </w:r>
                  <w:proofErr w:type="spellStart"/>
                  <w:r w:rsidR="17B8679D">
                    <w:rPr/>
                    <w:t>junction</w:t>
                  </w:r>
                  <w:proofErr w:type="spellEnd"/>
                  <w:r w:rsidR="17B8679D">
                    <w:rPr/>
                    <w:t xml:space="preserve"> entegrelerinden sıcaklık verisi alınamadığında veya </w:t>
                  </w:r>
                  <w:r w:rsidR="434067D3">
                    <w:rPr/>
                    <w:t>alınan</w:t>
                  </w:r>
                  <w:r w:rsidR="434067D3">
                    <w:rPr/>
                    <w:t xml:space="preserve"> </w:t>
                  </w:r>
                  <w:r w:rsidR="1FCE01E6">
                    <w:rPr/>
                    <w:t xml:space="preserve">değer </w:t>
                  </w:r>
                  <w:r w:rsidR="11F7B05E">
                    <w:rPr/>
                    <w:t>-</w:t>
                  </w:r>
                  <w:r w:rsidR="0123C1E6">
                    <w:rPr/>
                    <w:t>55</w:t>
                  </w:r>
                  <w:r w:rsidR="11F7B05E">
                    <w:rPr/>
                    <w:t xml:space="preserve">/+125 C </w:t>
                  </w:r>
                  <w:r w:rsidR="3ED49CDE">
                    <w:rPr/>
                    <w:t>(</w:t>
                  </w:r>
                  <w:proofErr w:type="spellStart"/>
                  <w:r w:rsidR="3ED49CDE">
                    <w:rPr/>
                    <w:t>cold</w:t>
                  </w:r>
                  <w:proofErr w:type="spellEnd"/>
                  <w:r w:rsidR="3ED49CDE">
                    <w:rPr/>
                    <w:t xml:space="preserve"> </w:t>
                  </w:r>
                  <w:proofErr w:type="spellStart"/>
                  <w:r w:rsidR="3ED49CDE">
                    <w:rPr/>
                    <w:t>junction</w:t>
                  </w:r>
                  <w:proofErr w:type="spellEnd"/>
                  <w:r w:rsidR="3ED49CDE">
                    <w:rPr/>
                    <w:t xml:space="preserve"> IC aralığı) </w:t>
                  </w:r>
                  <w:r w:rsidR="11F7B05E">
                    <w:rPr/>
                    <w:t xml:space="preserve">aralığı </w:t>
                  </w:r>
                  <w:r w:rsidR="097D7239">
                    <w:rPr/>
                    <w:t>dışı</w:t>
                  </w:r>
                  <w:r w:rsidR="6D6FAFBC">
                    <w:rPr/>
                    <w:t>na</w:t>
                  </w:r>
                  <w:r w:rsidR="097D7239">
                    <w:rPr/>
                    <w:t xml:space="preserve"> çıkması</w:t>
                  </w:r>
                  <w:r w:rsidR="71DE78A8">
                    <w:rPr/>
                    <w:t xml:space="preserve"> durumunda bir koşul koyarak bu test için başarısız değer döndürebilir.</w:t>
                  </w:r>
                  <w:r w:rsidR="6A08F987">
                    <w:rPr/>
                    <w:t xml:space="preserve"> </w:t>
                  </w:r>
                  <w:proofErr w:type="spellStart"/>
                  <w:r w:rsidR="6A08F987">
                    <w:rPr/>
                    <w:t>Cold</w:t>
                  </w:r>
                  <w:proofErr w:type="spellEnd"/>
                  <w:r w:rsidR="6A08F987">
                    <w:rPr/>
                    <w:t xml:space="preserve"> </w:t>
                  </w:r>
                  <w:proofErr w:type="spellStart"/>
                  <w:r w:rsidR="6A08F987">
                    <w:rPr/>
                    <w:t>junction</w:t>
                  </w:r>
                  <w:proofErr w:type="spellEnd"/>
                  <w:r w:rsidR="6A08F987">
                    <w:rPr/>
                    <w:t xml:space="preserve"> entegrelerinin değeri ayrı ayrı bir değişkende tutulabilir. Her bir </w:t>
                  </w:r>
                  <w:proofErr w:type="spellStart"/>
                  <w:r w:rsidR="6A08F987">
                    <w:rPr/>
                    <w:t>cold</w:t>
                  </w:r>
                  <w:proofErr w:type="spellEnd"/>
                  <w:r w:rsidR="6A08F987">
                    <w:rPr/>
                    <w:t xml:space="preserve"> </w:t>
                  </w:r>
                  <w:proofErr w:type="spellStart"/>
                  <w:r w:rsidR="6A08F987">
                    <w:rPr/>
                    <w:t>junction</w:t>
                  </w:r>
                  <w:proofErr w:type="spellEnd"/>
                  <w:r w:rsidR="6A08F987">
                    <w:rPr/>
                    <w:t xml:space="preserve"> sıcaklık değeri</w:t>
                  </w:r>
                  <w:r w:rsidR="78F9F0B0">
                    <w:rPr/>
                    <w:t xml:space="preserve"> birbirinden </w:t>
                  </w:r>
                  <w:r w:rsidR="6A08F987">
                    <w:rPr/>
                    <w:t xml:space="preserve">1C tolerans </w:t>
                  </w:r>
                  <w:r w:rsidR="0DE2B594">
                    <w:rPr/>
                    <w:t>dışında</w:t>
                  </w:r>
                  <w:r w:rsidR="6A08F987">
                    <w:rPr/>
                    <w:t xml:space="preserve"> farklı </w:t>
                  </w:r>
                  <w:r w:rsidR="555D1E14">
                    <w:rPr/>
                    <w:t>ise</w:t>
                  </w:r>
                  <w:r w:rsidR="6A08F987">
                    <w:rPr/>
                    <w:t xml:space="preserve"> </w:t>
                  </w:r>
                  <w:r w:rsidR="6A08F987">
                    <w:rPr/>
                    <w:t>test başarısız değer döndürebilir.</w:t>
                  </w:r>
                </w:p>
                <w:p w:rsidR="00334478" w:rsidP="26EE4DD9" w:rsidRDefault="00334478" w14:paraId="18A57D5E" w14:textId="505BD810">
                  <w:pPr>
                    <w:pStyle w:val="Normal"/>
                  </w:pPr>
                  <w:r w:rsidR="3F1D5279">
                    <w:rPr/>
                    <w:t xml:space="preserve">Yazılım </w:t>
                  </w:r>
                  <w:proofErr w:type="spellStart"/>
                  <w:r w:rsidR="040A4F95">
                    <w:rPr/>
                    <w:t>Clock</w:t>
                  </w:r>
                  <w:proofErr w:type="spellEnd"/>
                  <w:r w:rsidR="040A4F95">
                    <w:rPr/>
                    <w:t xml:space="preserve"> monitör </w:t>
                  </w:r>
                  <w:proofErr w:type="spellStart"/>
                  <w:r w:rsidR="040A4F95">
                    <w:rPr/>
                    <w:t>peripheralının</w:t>
                  </w:r>
                  <w:proofErr w:type="spellEnd"/>
                  <w:r w:rsidR="040A4F95">
                    <w:rPr/>
                    <w:t xml:space="preserve"> ürettiği bayrağı </w:t>
                  </w:r>
                  <w:r w:rsidR="040A4F95">
                    <w:rPr/>
                    <w:t>ko</w:t>
                  </w:r>
                  <w:r w:rsidR="10D9C8AD">
                    <w:rPr/>
                    <w:t>n</w:t>
                  </w:r>
                  <w:r w:rsidR="040A4F95">
                    <w:rPr/>
                    <w:t>trol</w:t>
                  </w:r>
                  <w:r w:rsidR="040A4F95">
                    <w:rPr/>
                    <w:t xml:space="preserve"> edebilir.</w:t>
                  </w:r>
                  <w:r w:rsidR="2BE0F21A">
                    <w:rPr/>
                    <w:t xml:space="preserve"> </w:t>
                  </w:r>
                  <w:proofErr w:type="spellStart"/>
                  <w:r w:rsidR="64A37309">
                    <w:rPr/>
                    <w:t>C</w:t>
                  </w:r>
                  <w:r w:rsidR="2BE0F21A">
                    <w:rPr/>
                    <w:t>lock</w:t>
                  </w:r>
                  <w:proofErr w:type="spellEnd"/>
                  <w:r w:rsidR="2BE0F21A">
                    <w:rPr/>
                    <w:t xml:space="preserve"> sınırların dışına çıkması </w:t>
                  </w:r>
                  <w:r w:rsidR="3247887E">
                    <w:rPr/>
                    <w:t xml:space="preserve">durumunda </w:t>
                  </w:r>
                  <w:proofErr w:type="spellStart"/>
                  <w:r w:rsidR="3247887E">
                    <w:rPr/>
                    <w:t>interrupta</w:t>
                  </w:r>
                  <w:proofErr w:type="spellEnd"/>
                  <w:r w:rsidR="3247887E">
                    <w:rPr/>
                    <w:t xml:space="preserve"> girerek bayrağı kaldırır.</w:t>
                  </w:r>
                  <w:r w:rsidR="1CE1C1D7">
                    <w:rPr/>
                    <w:t xml:space="preserve"> </w:t>
                  </w:r>
                  <w:r w:rsidR="087CD66A">
                    <w:rPr/>
                    <w:t xml:space="preserve">Bu </w:t>
                  </w:r>
                  <w:proofErr w:type="spellStart"/>
                  <w:r w:rsidR="087CD66A">
                    <w:rPr/>
                    <w:t>flag</w:t>
                  </w:r>
                  <w:proofErr w:type="spellEnd"/>
                  <w:r w:rsidR="087CD66A">
                    <w:rPr/>
                    <w:t xml:space="preserve"> </w:t>
                  </w:r>
                  <w:proofErr w:type="spellStart"/>
                  <w:r w:rsidR="7FBDF3BC">
                    <w:rPr/>
                    <w:t>CBIT’te</w:t>
                  </w:r>
                  <w:proofErr w:type="spellEnd"/>
                  <w:r w:rsidR="7FBDF3BC">
                    <w:rPr/>
                    <w:t xml:space="preserve"> </w:t>
                  </w:r>
                  <w:r w:rsidR="4664A720">
                    <w:rPr/>
                    <w:t>kontrol</w:t>
                  </w:r>
                  <w:r w:rsidR="4664A720">
                    <w:rPr/>
                    <w:t xml:space="preserve"> edilir</w:t>
                  </w:r>
                  <w:r w:rsidR="7FBDF3BC">
                    <w:rPr/>
                    <w:t xml:space="preserve">. Bir koşul koyularak </w:t>
                  </w:r>
                  <w:r w:rsidR="1EFA268F">
                    <w:rPr/>
                    <w:t>bayrağın</w:t>
                  </w:r>
                  <w:r w:rsidR="7FBDF3BC">
                    <w:rPr/>
                    <w:t xml:space="preserve"> </w:t>
                  </w:r>
                  <w:r w:rsidR="083D2609">
                    <w:rPr/>
                    <w:t xml:space="preserve">yanlış </w:t>
                  </w:r>
                  <w:r w:rsidR="44FA864B">
                    <w:rPr/>
                    <w:t xml:space="preserve">olması </w:t>
                  </w:r>
                  <w:r w:rsidR="7C771F54">
                    <w:rPr/>
                    <w:t>durumunda bu test başarısız döndürülebilir.</w:t>
                  </w:r>
                </w:p>
                <w:p w:rsidR="00334478" w:rsidP="26EE4DD9" w:rsidRDefault="00334478" w14:paraId="1FA436F6" w14:textId="228F4DE7">
                  <w:pPr>
                    <w:pStyle w:val="Normal"/>
                  </w:pPr>
                  <w:r w:rsidR="396210B3">
                    <w:rPr/>
                    <w:t xml:space="preserve">Yazılım </w:t>
                  </w:r>
                  <w:proofErr w:type="spellStart"/>
                  <w:r w:rsidR="396210B3">
                    <w:rPr/>
                    <w:t>discrete</w:t>
                  </w:r>
                  <w:proofErr w:type="spellEnd"/>
                  <w:r w:rsidR="396210B3">
                    <w:rPr/>
                    <w:t xml:space="preserve"> </w:t>
                  </w:r>
                  <w:proofErr w:type="spellStart"/>
                  <w:r w:rsidR="396210B3">
                    <w:rPr/>
                    <w:t>output</w:t>
                  </w:r>
                  <w:proofErr w:type="spellEnd"/>
                  <w:r w:rsidR="1B20A8DA">
                    <w:rPr/>
                    <w:t xml:space="preserve"> </w:t>
                  </w:r>
                  <w:proofErr w:type="spellStart"/>
                  <w:r w:rsidR="1B20A8DA">
                    <w:rPr/>
                    <w:t>ların</w:t>
                  </w:r>
                  <w:proofErr w:type="spellEnd"/>
                  <w:r w:rsidR="1B20A8DA">
                    <w:rPr/>
                    <w:t xml:space="preserve"> </w:t>
                  </w:r>
                  <w:r w:rsidR="305C5515">
                    <w:rPr/>
                    <w:t xml:space="preserve">güncel </w:t>
                  </w:r>
                  <w:r w:rsidR="1B20A8DA">
                    <w:rPr/>
                    <w:t xml:space="preserve">durumlarını </w:t>
                  </w:r>
                  <w:r w:rsidR="396210B3">
                    <w:rPr/>
                    <w:t xml:space="preserve">bir değişkende tutabilir. </w:t>
                  </w:r>
                  <w:proofErr w:type="spellStart"/>
                  <w:r w:rsidR="396210B3">
                    <w:rPr/>
                    <w:t>Discrete</w:t>
                  </w:r>
                  <w:proofErr w:type="spellEnd"/>
                  <w:r w:rsidR="396210B3">
                    <w:rPr/>
                    <w:t xml:space="preserve"> </w:t>
                  </w:r>
                  <w:proofErr w:type="spellStart"/>
                  <w:r w:rsidR="396210B3">
                    <w:rPr/>
                    <w:t>outputu</w:t>
                  </w:r>
                  <w:proofErr w:type="spellEnd"/>
                  <w:r w:rsidR="396210B3">
                    <w:rPr/>
                    <w:t xml:space="preserve"> </w:t>
                  </w:r>
                  <w:r w:rsidR="3195CF57">
                    <w:rPr/>
                    <w:t>feedbacklerini</w:t>
                  </w:r>
                  <w:r w:rsidR="3195CF57">
                    <w:rPr/>
                    <w:t xml:space="preserve"> </w:t>
                  </w:r>
                  <w:proofErr w:type="spellStart"/>
                  <w:r w:rsidR="396210B3">
                    <w:rPr/>
                    <w:t>CBIT’te</w:t>
                  </w:r>
                  <w:proofErr w:type="spellEnd"/>
                  <w:r w:rsidR="396210B3">
                    <w:rPr/>
                    <w:t xml:space="preserve"> okuyarak tuttuğu değişkenle karşılaştırabilir. </w:t>
                  </w:r>
                  <w:r w:rsidR="3C974657">
                    <w:rPr/>
                    <w:t>Değerlerin a</w:t>
                  </w:r>
                  <w:r w:rsidR="396210B3">
                    <w:rPr/>
                    <w:t xml:space="preserve">ynı olmaması durumda </w:t>
                  </w:r>
                  <w:r w:rsidR="7D72CB5F">
                    <w:rPr/>
                    <w:t xml:space="preserve">ilgili </w:t>
                  </w:r>
                  <w:proofErr w:type="spellStart"/>
                  <w:r w:rsidR="7D72CB5F">
                    <w:rPr/>
                    <w:t>discrete</w:t>
                  </w:r>
                  <w:proofErr w:type="spellEnd"/>
                  <w:r w:rsidR="7D72CB5F">
                    <w:rPr/>
                    <w:t xml:space="preserve"> çıkışı için </w:t>
                  </w:r>
                  <w:r w:rsidR="396210B3">
                    <w:rPr/>
                    <w:t>te</w:t>
                  </w:r>
                  <w:r w:rsidR="396210B3">
                    <w:rPr/>
                    <w:t>s</w:t>
                  </w:r>
                  <w:r w:rsidR="308BB018">
                    <w:rPr/>
                    <w:t xml:space="preserve">t </w:t>
                  </w:r>
                  <w:r w:rsidR="396210B3">
                    <w:rPr/>
                    <w:t>ba</w:t>
                  </w:r>
                  <w:r w:rsidR="169AF141">
                    <w:rPr/>
                    <w:t xml:space="preserve">şarısız </w:t>
                  </w:r>
                  <w:r w:rsidR="6BA1B7C5">
                    <w:rPr/>
                    <w:t>dönebilir.</w:t>
                  </w:r>
                </w:p>
                <w:p w:rsidR="00334478" w:rsidP="26EE4DD9" w:rsidRDefault="00334478" w14:paraId="17321964" w14:textId="0F865086">
                  <w:pPr>
                    <w:pStyle w:val="Normal"/>
                  </w:pPr>
                  <w:r w:rsidR="00631854">
                    <w:rPr/>
                    <w:t>ARINC</w:t>
                  </w:r>
                  <w:r w:rsidR="33BBFDBC">
                    <w:rPr/>
                    <w:t>429</w:t>
                  </w:r>
                  <w:r w:rsidR="00631854">
                    <w:rPr/>
                    <w:t xml:space="preserve"> ile gönderilecek veri bir değişkende </w:t>
                  </w:r>
                  <w:r w:rsidR="00631854">
                    <w:rPr/>
                    <w:t>tutulabil</w:t>
                  </w:r>
                  <w:r w:rsidR="00631854">
                    <w:rPr/>
                    <w:t>ir</w:t>
                  </w:r>
                  <w:r w:rsidR="00631854">
                    <w:rPr/>
                    <w:t>.</w:t>
                  </w:r>
                  <w:r w:rsidR="471E7AD4">
                    <w:rPr/>
                    <w:t xml:space="preserve"> </w:t>
                  </w:r>
                  <w:r w:rsidR="24FD7DF2">
                    <w:rPr/>
                    <w:t xml:space="preserve">Bu test </w:t>
                  </w:r>
                  <w:proofErr w:type="gramStart"/>
                  <w:r w:rsidR="24FD7DF2">
                    <w:rPr/>
                    <w:t>için  ARINC</w:t>
                  </w:r>
                  <w:proofErr w:type="gramEnd"/>
                  <w:r w:rsidR="24FD7DF2">
                    <w:rPr/>
                    <w:t xml:space="preserve">429’in transmit hattı, </w:t>
                  </w:r>
                  <w:proofErr w:type="spellStart"/>
                  <w:r w:rsidR="24FD7DF2">
                    <w:rPr/>
                    <w:t>receive</w:t>
                  </w:r>
                  <w:proofErr w:type="spellEnd"/>
                  <w:r w:rsidR="24FD7DF2">
                    <w:rPr/>
                    <w:t xml:space="preserve"> hattına donanımsal olarak bağlanmıştır. </w:t>
                  </w:r>
                  <w:r w:rsidR="471E7AD4">
                    <w:rPr/>
                    <w:t>ARINC</w:t>
                  </w:r>
                  <w:r w:rsidR="01E3035C">
                    <w:rPr/>
                    <w:t>429</w:t>
                  </w:r>
                  <w:r w:rsidR="471E7AD4">
                    <w:rPr/>
                    <w:t>’e</w:t>
                  </w:r>
                  <w:r w:rsidR="471E7AD4">
                    <w:rPr/>
                    <w:t xml:space="preserve"> gelen mesaj gönderilen ile aynımı diye bir koşul koyulabilir. Aynı olmaması durumunda bu test başarısız değer geri döndürebilir.</w:t>
                  </w:r>
                </w:p>
                <w:p w:rsidR="00334478" w:rsidP="26EE4DD9" w:rsidRDefault="00334478" w14:paraId="7489115F" w14:textId="7AA3FD55">
                  <w:pPr>
                    <w:pStyle w:val="Normal"/>
                  </w:pPr>
                  <w:proofErr w:type="spellStart"/>
                  <w:r w:rsidR="0AB686EF">
                    <w:rPr/>
                    <w:t>Discrete</w:t>
                  </w:r>
                  <w:proofErr w:type="spellEnd"/>
                  <w:r w:rsidR="0AB686EF">
                    <w:rPr/>
                    <w:t xml:space="preserve"> </w:t>
                  </w:r>
                  <w:proofErr w:type="spellStart"/>
                  <w:r w:rsidR="0AB686EF">
                    <w:rPr/>
                    <w:t>input</w:t>
                  </w:r>
                  <w:r w:rsidR="20B7DF7C">
                    <w:rPr/>
                    <w:t>’un</w:t>
                  </w:r>
                  <w:proofErr w:type="spellEnd"/>
                  <w:r w:rsidR="20B7DF7C">
                    <w:rPr/>
                    <w:t xml:space="preserve"> besleme voltajı ADC ile ölçülebilir. </w:t>
                  </w:r>
                  <w:r w:rsidR="5D95BB82">
                    <w:rPr/>
                    <w:t xml:space="preserve">Voltaj </w:t>
                  </w:r>
                  <w:r w:rsidR="5D95BB82">
                    <w:rPr/>
                    <w:t>u</w:t>
                  </w:r>
                  <w:r w:rsidR="39668E8D">
                    <w:rPr/>
                    <w:t>y</w:t>
                  </w:r>
                  <w:r w:rsidR="5D95BB82">
                    <w:rPr/>
                    <w:t>gun</w:t>
                  </w:r>
                  <w:r w:rsidR="5D95BB82">
                    <w:rPr/>
                    <w:t xml:space="preserve"> </w:t>
                  </w:r>
                  <w:proofErr w:type="gramStart"/>
                  <w:r w:rsidR="5D95BB82">
                    <w:rPr/>
                    <w:t xml:space="preserve">aralıktaysa </w:t>
                  </w:r>
                  <w:r w:rsidR="20B7DF7C">
                    <w:rPr/>
                    <w:t xml:space="preserve"> </w:t>
                  </w:r>
                  <w:r w:rsidR="28C90CB7">
                    <w:rPr/>
                    <w:t>değilse</w:t>
                  </w:r>
                  <w:proofErr w:type="gramEnd"/>
                  <w:r w:rsidR="28C90CB7">
                    <w:rPr/>
                    <w:t xml:space="preserve"> başarısız test değeri döndürülebilir.</w:t>
                  </w:r>
                </w:p>
                <w:p w:rsidR="00334478" w:rsidP="26EE4DD9" w:rsidRDefault="00334478" w14:paraId="05F2CF39" w14:textId="7CE9225A">
                  <w:pPr>
                    <w:pStyle w:val="Normal"/>
                  </w:pPr>
                  <w:r w:rsidR="6D35282C">
                    <w:rPr/>
                    <w:t>MCU k</w:t>
                  </w:r>
                  <w:r w:rsidR="17DFFF0C">
                    <w:rPr/>
                    <w:t xml:space="preserve">onfigürasyon </w:t>
                  </w:r>
                  <w:proofErr w:type="spellStart"/>
                  <w:r w:rsidR="17DFFF0C">
                    <w:rPr/>
                    <w:t>registarları</w:t>
                  </w:r>
                  <w:proofErr w:type="spellEnd"/>
                  <w:r w:rsidR="17DFFF0C">
                    <w:rPr/>
                    <w:t xml:space="preserve"> </w:t>
                  </w:r>
                  <w:proofErr w:type="spellStart"/>
                  <w:r w:rsidR="50E03E70">
                    <w:rPr/>
                    <w:t>değiştiriliğinde</w:t>
                  </w:r>
                  <w:proofErr w:type="spellEnd"/>
                  <w:r w:rsidR="50E03E70">
                    <w:rPr/>
                    <w:t xml:space="preserve"> </w:t>
                  </w:r>
                  <w:r w:rsidR="17DFFF0C">
                    <w:rPr/>
                    <w:t xml:space="preserve">bir </w:t>
                  </w:r>
                  <w:r w:rsidR="317D3D7D">
                    <w:rPr/>
                    <w:t xml:space="preserve">veri yapısında </w:t>
                  </w:r>
                  <w:r w:rsidR="17DFFF0C">
                    <w:rPr/>
                    <w:t xml:space="preserve">tutulabilir. </w:t>
                  </w:r>
                  <w:proofErr w:type="spellStart"/>
                  <w:r w:rsidR="17DFFF0C">
                    <w:rPr/>
                    <w:t>CBIT’te</w:t>
                  </w:r>
                  <w:proofErr w:type="spellEnd"/>
                  <w:r w:rsidR="17DFFF0C">
                    <w:rPr/>
                    <w:t xml:space="preserve"> </w:t>
                  </w:r>
                  <w:r w:rsidR="053C441F">
                    <w:rPr/>
                    <w:t xml:space="preserve">ayrı ayrı koşul blokları ile </w:t>
                  </w:r>
                  <w:r w:rsidR="17DFFF0C">
                    <w:rPr/>
                    <w:t xml:space="preserve">bu </w:t>
                  </w:r>
                  <w:r w:rsidR="257376FA">
                    <w:rPr/>
                    <w:t>veri yapısı</w:t>
                  </w:r>
                  <w:r w:rsidR="17DFFF0C">
                    <w:rPr/>
                    <w:t xml:space="preserve"> ile </w:t>
                  </w:r>
                  <w:proofErr w:type="spellStart"/>
                  <w:r w:rsidR="17DFFF0C">
                    <w:rPr/>
                    <w:t>regist</w:t>
                  </w:r>
                  <w:r w:rsidR="5144978D">
                    <w:rPr/>
                    <w:t>e</w:t>
                  </w:r>
                  <w:r w:rsidR="17DFFF0C">
                    <w:rPr/>
                    <w:t>rlar</w:t>
                  </w:r>
                  <w:proofErr w:type="spellEnd"/>
                  <w:r w:rsidR="17DFFF0C">
                    <w:rPr/>
                    <w:t xml:space="preserve"> </w:t>
                  </w:r>
                  <w:r w:rsidR="17DFFF0C">
                    <w:rPr/>
                    <w:t>karşılaştırılabilir</w:t>
                  </w:r>
                  <w:r w:rsidR="0EE8F359">
                    <w:rPr/>
                    <w:t>.</w:t>
                  </w:r>
                  <w:r w:rsidR="0EE8F359">
                    <w:rPr/>
                    <w:t xml:space="preserve"> </w:t>
                  </w:r>
                  <w:proofErr w:type="spellStart"/>
                  <w:r w:rsidR="0EE8F359">
                    <w:rPr/>
                    <w:t>Registerların</w:t>
                  </w:r>
                  <w:proofErr w:type="spellEnd"/>
                  <w:r w:rsidR="0EE8F359">
                    <w:rPr/>
                    <w:t xml:space="preserve"> herhangi birinin </w:t>
                  </w:r>
                  <w:r w:rsidR="71E9E3FE">
                    <w:rPr/>
                    <w:t>veri yapısındaki</w:t>
                  </w:r>
                  <w:r w:rsidR="0EE8F359">
                    <w:rPr/>
                    <w:t xml:space="preserve"> değeriyle aynı olmaması durumunda bu test başarısız değer geri döndürebilir.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320C7E2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320C7E2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D1368C3" w14:paraId="4E02DD80" w14:textId="77777777">
              <w:tc>
                <w:tcPr>
                  <w:tcW w:w="8988" w:type="dxa"/>
                  <w:tcMar/>
                </w:tcPr>
                <w:p w:rsidR="00E27154" w:rsidP="00212B47" w:rsidRDefault="00E71EA2" w14:paraId="36C8BCE1" w14:textId="4CCCBAE5">
                  <w:r w:rsidR="5A0EB8E3">
                    <w:rPr/>
                    <w:t xml:space="preserve">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320C7E2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320C7E2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4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0158F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6F12A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99272E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F3133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7C1A6E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296A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BC8D86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93842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722nJWhYBg0/Uc" int2:id="zg1myaso">
      <int2:state int2:type="LegacyProofing" int2:value="Rejected"/>
    </int2:textHash>
    <int2:textHash int2:hashCode="f1cK+VzhNVvB2E" int2:id="8fYNDrO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88e61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53d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924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191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1854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DA83D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8A9B1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2A3D5"/>
    <w:rsid w:val="0123C1E6"/>
    <w:rsid w:val="01C9ADE0"/>
    <w:rsid w:val="01E3035C"/>
    <w:rsid w:val="022878AF"/>
    <w:rsid w:val="025CFA0E"/>
    <w:rsid w:val="028523F6"/>
    <w:rsid w:val="0316A717"/>
    <w:rsid w:val="0320C7E2"/>
    <w:rsid w:val="0377F80C"/>
    <w:rsid w:val="03D9E9B6"/>
    <w:rsid w:val="040A4F95"/>
    <w:rsid w:val="040AE749"/>
    <w:rsid w:val="0422BBF0"/>
    <w:rsid w:val="049276C2"/>
    <w:rsid w:val="04FC94F6"/>
    <w:rsid w:val="0525F6EE"/>
    <w:rsid w:val="053C441F"/>
    <w:rsid w:val="05400BE0"/>
    <w:rsid w:val="056EC102"/>
    <w:rsid w:val="05E76F06"/>
    <w:rsid w:val="063F4047"/>
    <w:rsid w:val="06C0A4A5"/>
    <w:rsid w:val="0782CC26"/>
    <w:rsid w:val="07C9E6D0"/>
    <w:rsid w:val="07D797AD"/>
    <w:rsid w:val="07DB10A8"/>
    <w:rsid w:val="0838EF64"/>
    <w:rsid w:val="083D2609"/>
    <w:rsid w:val="085027D5"/>
    <w:rsid w:val="087CD66A"/>
    <w:rsid w:val="08A57F20"/>
    <w:rsid w:val="08CC9C78"/>
    <w:rsid w:val="08FB6423"/>
    <w:rsid w:val="092DA900"/>
    <w:rsid w:val="0965B731"/>
    <w:rsid w:val="097D7239"/>
    <w:rsid w:val="09DB5F3D"/>
    <w:rsid w:val="0A03B7DF"/>
    <w:rsid w:val="0A564C53"/>
    <w:rsid w:val="0AB686EF"/>
    <w:rsid w:val="0AE2AA2C"/>
    <w:rsid w:val="0B151A25"/>
    <w:rsid w:val="0B2E071B"/>
    <w:rsid w:val="0B5BB4BD"/>
    <w:rsid w:val="0B9232D0"/>
    <w:rsid w:val="0BA5DE2D"/>
    <w:rsid w:val="0BCF3FA7"/>
    <w:rsid w:val="0C341F35"/>
    <w:rsid w:val="0C691876"/>
    <w:rsid w:val="0D6E8EB0"/>
    <w:rsid w:val="0D7318DC"/>
    <w:rsid w:val="0DC3BF23"/>
    <w:rsid w:val="0DE2B594"/>
    <w:rsid w:val="0DF76506"/>
    <w:rsid w:val="0E00237A"/>
    <w:rsid w:val="0E11EA5A"/>
    <w:rsid w:val="0E46D931"/>
    <w:rsid w:val="0EE8F359"/>
    <w:rsid w:val="0F0EE93D"/>
    <w:rsid w:val="0F3332DC"/>
    <w:rsid w:val="0F7FA06E"/>
    <w:rsid w:val="0FAB472E"/>
    <w:rsid w:val="0FEAA0B5"/>
    <w:rsid w:val="0FF38151"/>
    <w:rsid w:val="1000A85F"/>
    <w:rsid w:val="1025208C"/>
    <w:rsid w:val="105B33A5"/>
    <w:rsid w:val="105ED8EA"/>
    <w:rsid w:val="10609383"/>
    <w:rsid w:val="106B2C93"/>
    <w:rsid w:val="10BA6484"/>
    <w:rsid w:val="10D9C8AD"/>
    <w:rsid w:val="10F68EEB"/>
    <w:rsid w:val="11399FAA"/>
    <w:rsid w:val="11AD5F50"/>
    <w:rsid w:val="11DE8C1B"/>
    <w:rsid w:val="11F7B05E"/>
    <w:rsid w:val="12143AF3"/>
    <w:rsid w:val="12617CCB"/>
    <w:rsid w:val="12D1C695"/>
    <w:rsid w:val="12EA7D83"/>
    <w:rsid w:val="12F0B7E4"/>
    <w:rsid w:val="12F55F46"/>
    <w:rsid w:val="13116942"/>
    <w:rsid w:val="13422856"/>
    <w:rsid w:val="135F0556"/>
    <w:rsid w:val="13CC1CED"/>
    <w:rsid w:val="13ECF764"/>
    <w:rsid w:val="13F4CC43"/>
    <w:rsid w:val="1426B0E4"/>
    <w:rsid w:val="146D96F6"/>
    <w:rsid w:val="1470FEC7"/>
    <w:rsid w:val="14B61AB5"/>
    <w:rsid w:val="1599C940"/>
    <w:rsid w:val="15C858C3"/>
    <w:rsid w:val="15D44BC8"/>
    <w:rsid w:val="15E4671C"/>
    <w:rsid w:val="165D5197"/>
    <w:rsid w:val="169AF141"/>
    <w:rsid w:val="16AB3D53"/>
    <w:rsid w:val="16D6D358"/>
    <w:rsid w:val="174207CC"/>
    <w:rsid w:val="176DF9DE"/>
    <w:rsid w:val="1774F245"/>
    <w:rsid w:val="17B8679D"/>
    <w:rsid w:val="17C38FBE"/>
    <w:rsid w:val="17D73073"/>
    <w:rsid w:val="17DFFF0C"/>
    <w:rsid w:val="1864E067"/>
    <w:rsid w:val="1872A3B9"/>
    <w:rsid w:val="189D858C"/>
    <w:rsid w:val="189F8E10"/>
    <w:rsid w:val="18B9D3A6"/>
    <w:rsid w:val="19708E89"/>
    <w:rsid w:val="19E1CA63"/>
    <w:rsid w:val="1A864999"/>
    <w:rsid w:val="1A9D7131"/>
    <w:rsid w:val="1ACEA40E"/>
    <w:rsid w:val="1B0BED84"/>
    <w:rsid w:val="1B20A8DA"/>
    <w:rsid w:val="1B57B7DF"/>
    <w:rsid w:val="1BE02B67"/>
    <w:rsid w:val="1C6A746F"/>
    <w:rsid w:val="1CE1C1D7"/>
    <w:rsid w:val="1D0D309B"/>
    <w:rsid w:val="1D30873E"/>
    <w:rsid w:val="1D421401"/>
    <w:rsid w:val="1D469A26"/>
    <w:rsid w:val="1D657B62"/>
    <w:rsid w:val="1DD3BE39"/>
    <w:rsid w:val="1E356955"/>
    <w:rsid w:val="1E3C7B49"/>
    <w:rsid w:val="1E62BCA0"/>
    <w:rsid w:val="1E844AF7"/>
    <w:rsid w:val="1EC1819B"/>
    <w:rsid w:val="1EFA268F"/>
    <w:rsid w:val="1F07F7FD"/>
    <w:rsid w:val="1F379791"/>
    <w:rsid w:val="1F81B2F3"/>
    <w:rsid w:val="1FACC71A"/>
    <w:rsid w:val="1FCE01E6"/>
    <w:rsid w:val="1FFB2B8D"/>
    <w:rsid w:val="1FFDA3CC"/>
    <w:rsid w:val="206B96F8"/>
    <w:rsid w:val="2073250D"/>
    <w:rsid w:val="20B3BFF1"/>
    <w:rsid w:val="20B7DF7C"/>
    <w:rsid w:val="20C17B64"/>
    <w:rsid w:val="20D54E1E"/>
    <w:rsid w:val="20FBDF1F"/>
    <w:rsid w:val="210B5EFB"/>
    <w:rsid w:val="2159A452"/>
    <w:rsid w:val="229E2897"/>
    <w:rsid w:val="22D0900A"/>
    <w:rsid w:val="22E1E6AA"/>
    <w:rsid w:val="22FC0463"/>
    <w:rsid w:val="2310DA71"/>
    <w:rsid w:val="2349D994"/>
    <w:rsid w:val="240B08B4"/>
    <w:rsid w:val="24A31BF4"/>
    <w:rsid w:val="24BFC666"/>
    <w:rsid w:val="24FD7DF2"/>
    <w:rsid w:val="252ED52A"/>
    <w:rsid w:val="25400429"/>
    <w:rsid w:val="257376FA"/>
    <w:rsid w:val="25CC29DF"/>
    <w:rsid w:val="25E1297B"/>
    <w:rsid w:val="26213359"/>
    <w:rsid w:val="26560E43"/>
    <w:rsid w:val="267174D7"/>
    <w:rsid w:val="26D0838C"/>
    <w:rsid w:val="26E4F311"/>
    <w:rsid w:val="26EE4DD9"/>
    <w:rsid w:val="27629BED"/>
    <w:rsid w:val="27673854"/>
    <w:rsid w:val="277E57F9"/>
    <w:rsid w:val="27A48B0D"/>
    <w:rsid w:val="27A9D7C3"/>
    <w:rsid w:val="27F3C7E3"/>
    <w:rsid w:val="2825491A"/>
    <w:rsid w:val="28299558"/>
    <w:rsid w:val="28B4648C"/>
    <w:rsid w:val="28C90CB7"/>
    <w:rsid w:val="29487D0E"/>
    <w:rsid w:val="295B9B18"/>
    <w:rsid w:val="296B45E7"/>
    <w:rsid w:val="2A00B86B"/>
    <w:rsid w:val="2A06DF7A"/>
    <w:rsid w:val="2A4BBF18"/>
    <w:rsid w:val="2A7A4A38"/>
    <w:rsid w:val="2A7B1A01"/>
    <w:rsid w:val="2A984905"/>
    <w:rsid w:val="2B1E9900"/>
    <w:rsid w:val="2B443D52"/>
    <w:rsid w:val="2B463D29"/>
    <w:rsid w:val="2B6E5BA7"/>
    <w:rsid w:val="2BE0F21A"/>
    <w:rsid w:val="2C0B4B63"/>
    <w:rsid w:val="2C0D3014"/>
    <w:rsid w:val="2C66F7E7"/>
    <w:rsid w:val="2C68EC08"/>
    <w:rsid w:val="2C9CC016"/>
    <w:rsid w:val="2C9E9D9A"/>
    <w:rsid w:val="2DA74BEC"/>
    <w:rsid w:val="2DB98189"/>
    <w:rsid w:val="2DE2538E"/>
    <w:rsid w:val="2E5639C2"/>
    <w:rsid w:val="2EAA2F07"/>
    <w:rsid w:val="2F065273"/>
    <w:rsid w:val="2F11223A"/>
    <w:rsid w:val="2FA4B71A"/>
    <w:rsid w:val="2FC44853"/>
    <w:rsid w:val="2FD7E413"/>
    <w:rsid w:val="2FF20A23"/>
    <w:rsid w:val="301E2236"/>
    <w:rsid w:val="3058D495"/>
    <w:rsid w:val="305C5515"/>
    <w:rsid w:val="306B50E6"/>
    <w:rsid w:val="308BB018"/>
    <w:rsid w:val="309BC6EE"/>
    <w:rsid w:val="30A20517"/>
    <w:rsid w:val="30BAC243"/>
    <w:rsid w:val="30F4F23D"/>
    <w:rsid w:val="31536EE3"/>
    <w:rsid w:val="315B243E"/>
    <w:rsid w:val="316799BD"/>
    <w:rsid w:val="317D3D7D"/>
    <w:rsid w:val="318DDA84"/>
    <w:rsid w:val="3195CF57"/>
    <w:rsid w:val="3247887E"/>
    <w:rsid w:val="32DFA196"/>
    <w:rsid w:val="32E2BBB8"/>
    <w:rsid w:val="32FFB3CE"/>
    <w:rsid w:val="332E9B17"/>
    <w:rsid w:val="3377DEC9"/>
    <w:rsid w:val="33AF8900"/>
    <w:rsid w:val="33BBFDBC"/>
    <w:rsid w:val="33C85399"/>
    <w:rsid w:val="341159DB"/>
    <w:rsid w:val="3413EF02"/>
    <w:rsid w:val="347D6647"/>
    <w:rsid w:val="3490B2CC"/>
    <w:rsid w:val="34B5E614"/>
    <w:rsid w:val="3533BE1D"/>
    <w:rsid w:val="35483E0B"/>
    <w:rsid w:val="35487F2B"/>
    <w:rsid w:val="354CE67A"/>
    <w:rsid w:val="3599377E"/>
    <w:rsid w:val="35C8F956"/>
    <w:rsid w:val="35FEDA16"/>
    <w:rsid w:val="3600639E"/>
    <w:rsid w:val="36375490"/>
    <w:rsid w:val="364CF6AE"/>
    <w:rsid w:val="3698AC6A"/>
    <w:rsid w:val="36CF44C5"/>
    <w:rsid w:val="37279BF9"/>
    <w:rsid w:val="37533990"/>
    <w:rsid w:val="377B8DDB"/>
    <w:rsid w:val="3780DD2C"/>
    <w:rsid w:val="37D8F307"/>
    <w:rsid w:val="3817198A"/>
    <w:rsid w:val="385390A3"/>
    <w:rsid w:val="3861069B"/>
    <w:rsid w:val="38803BBC"/>
    <w:rsid w:val="38EEDA4A"/>
    <w:rsid w:val="393AEE37"/>
    <w:rsid w:val="396210B3"/>
    <w:rsid w:val="39668E8D"/>
    <w:rsid w:val="3973854C"/>
    <w:rsid w:val="39D5A521"/>
    <w:rsid w:val="3A13F339"/>
    <w:rsid w:val="3A1C5DBA"/>
    <w:rsid w:val="3A2AD78E"/>
    <w:rsid w:val="3A6719D4"/>
    <w:rsid w:val="3AB72A34"/>
    <w:rsid w:val="3BCF63CF"/>
    <w:rsid w:val="3C002F73"/>
    <w:rsid w:val="3C522AB6"/>
    <w:rsid w:val="3C7A94B6"/>
    <w:rsid w:val="3C974657"/>
    <w:rsid w:val="3D3ED002"/>
    <w:rsid w:val="3D93A509"/>
    <w:rsid w:val="3DACAE88"/>
    <w:rsid w:val="3E99BED5"/>
    <w:rsid w:val="3EA2A95A"/>
    <w:rsid w:val="3ED49CDE"/>
    <w:rsid w:val="3EDAA063"/>
    <w:rsid w:val="3F1D5279"/>
    <w:rsid w:val="3F2F756A"/>
    <w:rsid w:val="3F321B5F"/>
    <w:rsid w:val="40394DDC"/>
    <w:rsid w:val="405656AD"/>
    <w:rsid w:val="409E7F05"/>
    <w:rsid w:val="40AC8455"/>
    <w:rsid w:val="411C605E"/>
    <w:rsid w:val="41614D58"/>
    <w:rsid w:val="4182DB85"/>
    <w:rsid w:val="41E80DFB"/>
    <w:rsid w:val="4225449F"/>
    <w:rsid w:val="42396933"/>
    <w:rsid w:val="424854B6"/>
    <w:rsid w:val="429B3DA7"/>
    <w:rsid w:val="42BD8D53"/>
    <w:rsid w:val="42F08934"/>
    <w:rsid w:val="43108A1E"/>
    <w:rsid w:val="432855AF"/>
    <w:rsid w:val="434067D3"/>
    <w:rsid w:val="436E6528"/>
    <w:rsid w:val="43B0314A"/>
    <w:rsid w:val="43B89177"/>
    <w:rsid w:val="43FBE08E"/>
    <w:rsid w:val="4423C890"/>
    <w:rsid w:val="445D3C9B"/>
    <w:rsid w:val="44864797"/>
    <w:rsid w:val="448D7BFD"/>
    <w:rsid w:val="449B3770"/>
    <w:rsid w:val="44FA864B"/>
    <w:rsid w:val="456D8A35"/>
    <w:rsid w:val="461BF1D5"/>
    <w:rsid w:val="4664A720"/>
    <w:rsid w:val="46949219"/>
    <w:rsid w:val="469F7DA1"/>
    <w:rsid w:val="470C6D69"/>
    <w:rsid w:val="471E7AD4"/>
    <w:rsid w:val="4752F2E2"/>
    <w:rsid w:val="47BDEF3B"/>
    <w:rsid w:val="47CC2855"/>
    <w:rsid w:val="47E995FB"/>
    <w:rsid w:val="47F81035"/>
    <w:rsid w:val="484EA45F"/>
    <w:rsid w:val="48B4AC4B"/>
    <w:rsid w:val="496BF0BF"/>
    <w:rsid w:val="49AD843C"/>
    <w:rsid w:val="49F9E737"/>
    <w:rsid w:val="4A26944A"/>
    <w:rsid w:val="4A40DCBA"/>
    <w:rsid w:val="4A9FCB98"/>
    <w:rsid w:val="4AE1ED6C"/>
    <w:rsid w:val="4AEF3136"/>
    <w:rsid w:val="4B3FC01C"/>
    <w:rsid w:val="4B5D6701"/>
    <w:rsid w:val="4BA9D08E"/>
    <w:rsid w:val="4BC264AB"/>
    <w:rsid w:val="4BC3A35C"/>
    <w:rsid w:val="4BEC4D0D"/>
    <w:rsid w:val="4C4F2623"/>
    <w:rsid w:val="4C6B53DA"/>
    <w:rsid w:val="4C7A18DA"/>
    <w:rsid w:val="4C7DBDCD"/>
    <w:rsid w:val="4CB65894"/>
    <w:rsid w:val="4CC93D41"/>
    <w:rsid w:val="4CD46799"/>
    <w:rsid w:val="4D2A5A75"/>
    <w:rsid w:val="4D5CE152"/>
    <w:rsid w:val="4D77423C"/>
    <w:rsid w:val="4D9E6A08"/>
    <w:rsid w:val="4E7BDF66"/>
    <w:rsid w:val="4E83F80E"/>
    <w:rsid w:val="4F2EC544"/>
    <w:rsid w:val="4F4D86BA"/>
    <w:rsid w:val="4F805699"/>
    <w:rsid w:val="4F907680"/>
    <w:rsid w:val="50624160"/>
    <w:rsid w:val="506C0951"/>
    <w:rsid w:val="5086F92B"/>
    <w:rsid w:val="508E4DAA"/>
    <w:rsid w:val="50CEF536"/>
    <w:rsid w:val="50E03E70"/>
    <w:rsid w:val="510E867B"/>
    <w:rsid w:val="51351EC0"/>
    <w:rsid w:val="513F75F3"/>
    <w:rsid w:val="5144978D"/>
    <w:rsid w:val="51C9150C"/>
    <w:rsid w:val="51CCA885"/>
    <w:rsid w:val="51FBD467"/>
    <w:rsid w:val="5259F650"/>
    <w:rsid w:val="5397A4C8"/>
    <w:rsid w:val="54459851"/>
    <w:rsid w:val="547D4C93"/>
    <w:rsid w:val="5524E601"/>
    <w:rsid w:val="555D1E14"/>
    <w:rsid w:val="55BCC83E"/>
    <w:rsid w:val="56499494"/>
    <w:rsid w:val="56861CD9"/>
    <w:rsid w:val="56E6AAF4"/>
    <w:rsid w:val="571D21D2"/>
    <w:rsid w:val="5720AECC"/>
    <w:rsid w:val="574E09AA"/>
    <w:rsid w:val="575B908A"/>
    <w:rsid w:val="581ACA14"/>
    <w:rsid w:val="58B357F5"/>
    <w:rsid w:val="58FFCA31"/>
    <w:rsid w:val="597094DA"/>
    <w:rsid w:val="5970B3F0"/>
    <w:rsid w:val="598C785D"/>
    <w:rsid w:val="59A5D2DE"/>
    <w:rsid w:val="59B60605"/>
    <w:rsid w:val="59E49914"/>
    <w:rsid w:val="5A043D1A"/>
    <w:rsid w:val="5A0EB8E3"/>
    <w:rsid w:val="5A2112B3"/>
    <w:rsid w:val="5A239CC9"/>
    <w:rsid w:val="5A339C54"/>
    <w:rsid w:val="5A8EC7D9"/>
    <w:rsid w:val="5A928682"/>
    <w:rsid w:val="5AA14B84"/>
    <w:rsid w:val="5AA7BC19"/>
    <w:rsid w:val="5AB00996"/>
    <w:rsid w:val="5B1752AA"/>
    <w:rsid w:val="5B598712"/>
    <w:rsid w:val="5BA00D7B"/>
    <w:rsid w:val="5BA8445B"/>
    <w:rsid w:val="5CB02AF8"/>
    <w:rsid w:val="5CB8CC8A"/>
    <w:rsid w:val="5D4D4158"/>
    <w:rsid w:val="5D95BB82"/>
    <w:rsid w:val="5DD85D5A"/>
    <w:rsid w:val="5DE9F5C2"/>
    <w:rsid w:val="5E21A524"/>
    <w:rsid w:val="5E324A01"/>
    <w:rsid w:val="5E679564"/>
    <w:rsid w:val="5E73AA0D"/>
    <w:rsid w:val="5E7881B0"/>
    <w:rsid w:val="5E941A28"/>
    <w:rsid w:val="5EB0053A"/>
    <w:rsid w:val="5F12C11F"/>
    <w:rsid w:val="5F343E0F"/>
    <w:rsid w:val="5F44867C"/>
    <w:rsid w:val="5F9CB2AF"/>
    <w:rsid w:val="5FD9EB7F"/>
    <w:rsid w:val="5FEAC3CD"/>
    <w:rsid w:val="6014AC2F"/>
    <w:rsid w:val="610D8420"/>
    <w:rsid w:val="6116FD9D"/>
    <w:rsid w:val="61B4D347"/>
    <w:rsid w:val="61D4C4B3"/>
    <w:rsid w:val="61D6DCC3"/>
    <w:rsid w:val="633B0687"/>
    <w:rsid w:val="6373C27D"/>
    <w:rsid w:val="64952F60"/>
    <w:rsid w:val="6498DDD1"/>
    <w:rsid w:val="64A37309"/>
    <w:rsid w:val="650BE0F0"/>
    <w:rsid w:val="6587F755"/>
    <w:rsid w:val="65A71666"/>
    <w:rsid w:val="65F507A7"/>
    <w:rsid w:val="6606DEF1"/>
    <w:rsid w:val="662F2250"/>
    <w:rsid w:val="6630FFC1"/>
    <w:rsid w:val="669DFE46"/>
    <w:rsid w:val="66D42E7D"/>
    <w:rsid w:val="66ED6507"/>
    <w:rsid w:val="67322873"/>
    <w:rsid w:val="673B3322"/>
    <w:rsid w:val="679F067C"/>
    <w:rsid w:val="679F4091"/>
    <w:rsid w:val="681FBE14"/>
    <w:rsid w:val="682D482A"/>
    <w:rsid w:val="6839CEA7"/>
    <w:rsid w:val="6895283F"/>
    <w:rsid w:val="68E49C19"/>
    <w:rsid w:val="68ED1B5E"/>
    <w:rsid w:val="68F8186B"/>
    <w:rsid w:val="697FE959"/>
    <w:rsid w:val="69B16F94"/>
    <w:rsid w:val="69C665EA"/>
    <w:rsid w:val="69E8B427"/>
    <w:rsid w:val="6A08F987"/>
    <w:rsid w:val="6A93E8CC"/>
    <w:rsid w:val="6A9AA6F1"/>
    <w:rsid w:val="6ADE7BBD"/>
    <w:rsid w:val="6B0EC416"/>
    <w:rsid w:val="6B62364B"/>
    <w:rsid w:val="6B732CD4"/>
    <w:rsid w:val="6B7561D5"/>
    <w:rsid w:val="6BA1B7C5"/>
    <w:rsid w:val="6BC05725"/>
    <w:rsid w:val="6CA28695"/>
    <w:rsid w:val="6CFBAD61"/>
    <w:rsid w:val="6D1368C3"/>
    <w:rsid w:val="6D137486"/>
    <w:rsid w:val="6D33F376"/>
    <w:rsid w:val="6D35282C"/>
    <w:rsid w:val="6D611686"/>
    <w:rsid w:val="6D6578CE"/>
    <w:rsid w:val="6D6FAFBC"/>
    <w:rsid w:val="6D856CAE"/>
    <w:rsid w:val="6D95691B"/>
    <w:rsid w:val="6DA14EBD"/>
    <w:rsid w:val="6DAC0534"/>
    <w:rsid w:val="6DB26131"/>
    <w:rsid w:val="6DDD4E48"/>
    <w:rsid w:val="6E0B2E8F"/>
    <w:rsid w:val="6E24D165"/>
    <w:rsid w:val="6E6D04BC"/>
    <w:rsid w:val="6EAF3924"/>
    <w:rsid w:val="6F5A18DA"/>
    <w:rsid w:val="6FA3D773"/>
    <w:rsid w:val="705DCDBE"/>
    <w:rsid w:val="70D7C9EE"/>
    <w:rsid w:val="7179EAAF"/>
    <w:rsid w:val="719167BF"/>
    <w:rsid w:val="71A4A57E"/>
    <w:rsid w:val="71ABC240"/>
    <w:rsid w:val="71AD77FD"/>
    <w:rsid w:val="71ADAA97"/>
    <w:rsid w:val="71DE78A8"/>
    <w:rsid w:val="71E9E3FE"/>
    <w:rsid w:val="72B0BD08"/>
    <w:rsid w:val="731262A2"/>
    <w:rsid w:val="73A6409A"/>
    <w:rsid w:val="73E37EFD"/>
    <w:rsid w:val="73F34F05"/>
    <w:rsid w:val="742D89FD"/>
    <w:rsid w:val="7471C4F3"/>
    <w:rsid w:val="7481E59A"/>
    <w:rsid w:val="7485D5F6"/>
    <w:rsid w:val="74B33F53"/>
    <w:rsid w:val="74B9DCA3"/>
    <w:rsid w:val="74DD84F1"/>
    <w:rsid w:val="74F4E838"/>
    <w:rsid w:val="75203F35"/>
    <w:rsid w:val="7552DFC9"/>
    <w:rsid w:val="76304977"/>
    <w:rsid w:val="764CFFB3"/>
    <w:rsid w:val="7690B899"/>
    <w:rsid w:val="76B34D8E"/>
    <w:rsid w:val="7700F28C"/>
    <w:rsid w:val="770476D1"/>
    <w:rsid w:val="7733AA40"/>
    <w:rsid w:val="77377FB0"/>
    <w:rsid w:val="778AFE7E"/>
    <w:rsid w:val="779D8403"/>
    <w:rsid w:val="77EEDF07"/>
    <w:rsid w:val="781525B3"/>
    <w:rsid w:val="78F9F0B0"/>
    <w:rsid w:val="794C6C38"/>
    <w:rsid w:val="796857F4"/>
    <w:rsid w:val="79CA6C35"/>
    <w:rsid w:val="79F026AF"/>
    <w:rsid w:val="7A6583D7"/>
    <w:rsid w:val="7A88F5FA"/>
    <w:rsid w:val="7AD98C74"/>
    <w:rsid w:val="7AE83C99"/>
    <w:rsid w:val="7B32044A"/>
    <w:rsid w:val="7B4B87C4"/>
    <w:rsid w:val="7BB9372A"/>
    <w:rsid w:val="7BE5388D"/>
    <w:rsid w:val="7C42CD70"/>
    <w:rsid w:val="7C55D1C2"/>
    <w:rsid w:val="7C749F34"/>
    <w:rsid w:val="7C771F54"/>
    <w:rsid w:val="7CFB9211"/>
    <w:rsid w:val="7D19E3F2"/>
    <w:rsid w:val="7D2EE013"/>
    <w:rsid w:val="7D6CD7F4"/>
    <w:rsid w:val="7D72CB5F"/>
    <w:rsid w:val="7D79F959"/>
    <w:rsid w:val="7E105A04"/>
    <w:rsid w:val="7E28A45E"/>
    <w:rsid w:val="7E28C7E0"/>
    <w:rsid w:val="7E3BE294"/>
    <w:rsid w:val="7F5ADB28"/>
    <w:rsid w:val="7F7C7AD1"/>
    <w:rsid w:val="7F8A956D"/>
    <w:rsid w:val="7FBDF3BC"/>
    <w:rsid w:val="7FC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microsoft.com/office/2020/10/relationships/intelligence" Target="intelligence2.xml" Id="Ra4d1240f27b8407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N20210219-1594514891-3286</_dlc_DocId>
    <_dlc_DocIdUrl xmlns="f6d82c61-1620-4961-a845-3717486f5cdd">
      <Url>https://navioteknoloji.sharepoint.com/teams/N20210219/_layouts/15/DocIdRedir.aspx?ID=N20210219-1594514891-3286</Url>
      <Description>N20210219-1594514891-3286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583C81D-8620-4FB1-981E-D4977B6584A7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12</revision>
  <dcterms:created xsi:type="dcterms:W3CDTF">2021-11-26T14:18:00.0000000Z</dcterms:created>
  <dcterms:modified xsi:type="dcterms:W3CDTF">2023-01-03T08:01:31.1634754Z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33c3b130-6bff-44bf-a352-e6ca26730474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