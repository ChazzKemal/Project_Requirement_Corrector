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08CD32D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08CD32D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6389EC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837F2A2" w:rsidRDefault="004D01C9" w14:paraId="1BABF3D9" w14:textId="1AD4FA4F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7837F2A2" w:rsidR="01C387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NA0003011-DSS-00276</w:t>
                  </w:r>
                </w:p>
              </w:tc>
            </w:tr>
            <w:tr w:rsidR="00914FB6" w:rsidTr="66389EC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837F2A2" w:rsidRDefault="00914FB6" w14:paraId="2BFCFFE6" w14:textId="190AD419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7837F2A2" w:rsidR="30F3431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NEM42106-PIDS-215</w:t>
                  </w:r>
                </w:p>
              </w:tc>
            </w:tr>
            <w:tr w:rsidR="00914FB6" w:rsidTr="66389EC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6389EC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759DCE0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7837F2A2" w:rsidR="51A0D084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66389EC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0AD3E34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66389EC3" w:rsidR="76024ABA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66389EC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08CD32D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08CD32D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837F2A2" w14:paraId="6EB1A014" w14:textId="77777777">
              <w:tc>
                <w:tcPr>
                  <w:tcW w:w="8988" w:type="dxa"/>
                  <w:tcMar/>
                </w:tcPr>
                <w:p w:rsidR="00CB70A6" w:rsidP="00F87F4D" w:rsidRDefault="00CB70A6" w14:paraId="5BD0A75E" w14:textId="04E75243">
                  <w:r w:rsidR="008D93F7">
                    <w:rPr/>
                    <w:t>Software shall process thermal inputs signal and clear warnings in 750ms.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08CD32D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08CD32D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7837F2A2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7837F2A2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187EC2DE">
                  <w:pPr>
                    <w:spacing w:before="120"/>
                    <w:jc w:val="center"/>
                  </w:pPr>
                  <w:sdt>
                    <w:sdtPr>
                      <w:id w:val="105913283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7837F2A2" w:rsidR="014FAD09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07D7113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08CD32D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08CD32D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6389EC3" w14:paraId="07CFC0DD" w14:textId="77777777">
              <w:tc>
                <w:tcPr>
                  <w:tcW w:w="8988" w:type="dxa"/>
                  <w:tcMar/>
                </w:tcPr>
                <w:p w:rsidR="00087DFA" w:rsidP="5FCD7D0B" w:rsidRDefault="00087DFA" w14:paraId="54E4D464" w14:textId="4C2287EE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FCD7D0B" w:rsidR="1BB9B1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gereksinimde</w:t>
                  </w:r>
                  <w:r w:rsidRPr="5FCD7D0B" w:rsidR="66099D8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</w:t>
                  </w:r>
                  <w:r w:rsidRPr="5FCD7D0B" w:rsidR="1BB9B1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FCD7D0B" w:rsidR="1EF6227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FCD7D0B" w:rsidR="1EF6227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Elemenler </w:t>
                  </w:r>
                  <w:proofErr w:type="spellStart"/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warningler</w:t>
                  </w:r>
                  <w:proofErr w:type="spellEnd"/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gerekli olan sıcaklık değerlerinin altına düştükten maksimum </w:t>
                  </w:r>
                  <w:r w:rsidRPr="5FCD7D0B" w:rsidR="60AF9B9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75</w:t>
                  </w:r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0 </w:t>
                  </w:r>
                  <w:proofErr w:type="spellStart"/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ms</w:t>
                  </w:r>
                  <w:proofErr w:type="spellEnd"/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içinde </w:t>
                  </w:r>
                  <w:r w:rsidRPr="5FCD7D0B" w:rsidR="4E64FB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yazılımın </w:t>
                  </w:r>
                  <w:proofErr w:type="spellStart"/>
                  <w:r w:rsidRPr="5FCD7D0B" w:rsidR="601C5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</w:t>
                  </w:r>
                  <w:r w:rsidRPr="5FCD7D0B" w:rsidR="6A22AED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ningleri</w:t>
                  </w:r>
                  <w:proofErr w:type="spellEnd"/>
                  <w:r w:rsidRPr="5FCD7D0B" w:rsidR="6A22AED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FCD7D0B" w:rsidR="6FF385E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temizle</w:t>
                  </w:r>
                  <w:r w:rsidRPr="5FCD7D0B" w:rsidR="6A22AED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mesi gerektiği belirtilmiştir.</w:t>
                  </w:r>
                </w:p>
                <w:p w:rsidR="5FCD7D0B" w:rsidP="5FCD7D0B" w:rsidRDefault="5FCD7D0B" w14:paraId="7A1BEDF5" w14:textId="75079FEF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  <w:p w:rsidR="7B8704C8" w:rsidP="66389EC3" w:rsidRDefault="7B8704C8" w14:paraId="2BE43FB5" w14:textId="06E6F936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Donanımın ve yazılımın yangın alarmını temizleme süresi </w:t>
                  </w:r>
                  <w:proofErr w:type="gramStart"/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2.5</w:t>
                  </w:r>
                  <w:proofErr w:type="gramEnd"/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saniyedir. Bunun 750 </w:t>
                  </w:r>
                  <w:proofErr w:type="spellStart"/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ms’si</w:t>
                  </w:r>
                  <w:proofErr w:type="spellEnd"/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yazılım </w:t>
                  </w:r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için</w:t>
                  </w:r>
                  <w:r w:rsidRPr="66389EC3" w:rsidR="23F86AE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ayrılmıştır</w:t>
                  </w:r>
                  <w:r w:rsidRPr="66389EC3" w:rsidR="7B8704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  <w:p w:rsidR="00087DFA" w:rsidP="5FCD7D0B" w:rsidRDefault="00087DFA" w14:paraId="42CE84F7" w14:textId="22ACC6CF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08CD32D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08CD32D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08CD32D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29268D1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53BFD3DC">
                  <w:r w:rsidR="4C0FF5BB">
                    <w:rPr/>
                    <w:t>CORRECTNESS</w:t>
                  </w:r>
                  <w:r w:rsidR="3DC03617">
                    <w:rPr/>
                    <w:t xml:space="preserve"> </w:t>
                  </w:r>
                  <w:r w:rsidR="65D60A80">
                    <w:rPr/>
                    <w:t>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29CA7867">
                  <w:r w:rsidR="4C0FF5BB">
                    <w:rPr/>
                    <w:t>CLARITY</w:t>
                  </w:r>
                  <w:r w:rsidR="6887D6A8">
                    <w:rPr/>
                    <w:t xml:space="preserve"> </w:t>
                  </w:r>
                  <w:r w:rsidR="6548757E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29268D1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ACC7FD6">
                  <w:r w:rsidR="4C0FF5BB">
                    <w:rPr/>
                    <w:t>COMPLETENESS</w:t>
                  </w:r>
                  <w:r w:rsidR="384743D2">
                    <w:rPr/>
                    <w:t xml:space="preserve"> </w:t>
                  </w:r>
                  <w:r w:rsidR="5352BB7E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117F0936">
                  <w:r w:rsidR="3F1A694B">
                    <w:rPr/>
                    <w:t>SINGULARITY</w:t>
                  </w:r>
                  <w:r w:rsidR="6F12E5D3">
                    <w:rPr/>
                    <w:t xml:space="preserve"> -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29268D1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4C782FEC">
                  <w:r w:rsidR="4C0FF5BB">
                    <w:rPr/>
                    <w:t>VERIFIABLE</w:t>
                  </w:r>
                  <w:r w:rsidR="777CD43F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40556A05">
                  <w:r w:rsidR="3F1A694B">
                    <w:rPr/>
                    <w:t>UNAMBIGUOS</w:t>
                  </w:r>
                  <w:r w:rsidR="4B8CD306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29268D1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0B00360E">
                  <w:r w:rsidR="4C0FF5BB">
                    <w:rPr/>
                    <w:t>FEASIBILITY</w:t>
                  </w:r>
                  <w:r w:rsidR="48965D86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616E0284">
                  <w:r w:rsidR="3F1A694B">
                    <w:rPr/>
                    <w:t>CONSISTANCY</w:t>
                  </w:r>
                  <w:r w:rsidR="64AE639E">
                    <w:rPr/>
                    <w:t xml:space="preserve"> </w:t>
                  </w:r>
                  <w:r w:rsidR="3F27A296">
                    <w:rPr/>
                    <w:t>-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08CD32D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08CD32D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837F2A2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274EED0F" w14:textId="4B32FA61">
                  <w:r w:rsidR="767B6ADD">
                    <w:rPr/>
                    <w:t>Software</w:t>
                  </w:r>
                </w:p>
              </w:tc>
            </w:tr>
            <w:tr w:rsidR="000E4C7A" w:rsidTr="7837F2A2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837F2A2" w:rsidRDefault="000E4C7A" w14:paraId="013E36B7" w14:textId="309CC097">
                  <w:pPr>
                    <w:pStyle w:val="Normal"/>
                  </w:pPr>
                  <w:proofErr w:type="spellStart"/>
                  <w:r w:rsidR="4F300946">
                    <w:rPr/>
                    <w:t>shall</w:t>
                  </w:r>
                  <w:proofErr w:type="spellEnd"/>
                  <w:r w:rsidR="4F300946">
                    <w:rPr/>
                    <w:t xml:space="preserve"> </w:t>
                  </w:r>
                  <w:proofErr w:type="spellStart"/>
                  <w:r w:rsidR="4F300946">
                    <w:rPr/>
                    <w:t>process</w:t>
                  </w:r>
                  <w:proofErr w:type="spellEnd"/>
                  <w:r w:rsidR="4F300946">
                    <w:rPr/>
                    <w:t xml:space="preserve"> and</w:t>
                  </w:r>
                  <w:r w:rsidR="0DE17675">
                    <w:rPr/>
                    <w:t xml:space="preserve"> clear</w:t>
                  </w:r>
                </w:p>
              </w:tc>
            </w:tr>
            <w:tr w:rsidR="000E4C7A" w:rsidTr="7837F2A2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837F2A2" w:rsidRDefault="000E4C7A" w14:paraId="73B15C66" w14:textId="08922834">
                  <w:pPr>
                    <w:pStyle w:val="Normal"/>
                  </w:pPr>
                  <w:proofErr w:type="spellStart"/>
                  <w:r w:rsidR="7C5DCF1F">
                    <w:rPr/>
                    <w:t>thermal</w:t>
                  </w:r>
                  <w:proofErr w:type="spellEnd"/>
                  <w:r w:rsidR="7C5DCF1F">
                    <w:rPr/>
                    <w:t xml:space="preserve"> </w:t>
                  </w:r>
                  <w:proofErr w:type="spellStart"/>
                  <w:r w:rsidR="7C5DCF1F">
                    <w:rPr/>
                    <w:t>inputs</w:t>
                  </w:r>
                  <w:proofErr w:type="spellEnd"/>
                  <w:r w:rsidR="7C5DCF1F">
                    <w:rPr/>
                    <w:t xml:space="preserve"> </w:t>
                  </w:r>
                  <w:proofErr w:type="spellStart"/>
                  <w:r w:rsidR="7C5DCF1F">
                    <w:rPr/>
                    <w:t>signal</w:t>
                  </w:r>
                  <w:proofErr w:type="spellEnd"/>
                  <w:r w:rsidR="7C5DCF1F">
                    <w:rPr/>
                    <w:t xml:space="preserve"> and warnings in 750ms.</w:t>
                  </w:r>
                </w:p>
              </w:tc>
            </w:tr>
            <w:tr w:rsidR="000E4C7A" w:rsidTr="7837F2A2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7837F2A2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7837F2A2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08CD32D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08CD32D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08CD32D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38B52AF" w:rsidRDefault="00E71EA2" w14:paraId="60088303" w14:textId="22290266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438B52AF" w:rsidR="07E61C7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MOC4, Geliştirme kartı/Laboratuvar sonuçlarıyla doğrulanabilir. </w:t>
                  </w:r>
                </w:p>
                <w:p w:rsidR="006F12B7" w:rsidP="030CF3DD" w:rsidRDefault="00E71EA2" w14:paraId="5FAFA927" w14:textId="62526ECA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Voltaj uygulanacak </w:t>
                  </w:r>
                  <w:proofErr w:type="spellStart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girişi ve yangın sinyali verilecek </w:t>
                  </w:r>
                  <w:proofErr w:type="spellStart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030CF3D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 osiloskopun iki girişine ayrı ayrı bağlanır. </w:t>
                  </w:r>
                </w:p>
                <w:p w:rsidR="006F12B7" w:rsidP="308CD32D" w:rsidRDefault="00E71EA2" w14:paraId="6A764D00" w14:textId="1C03E53A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MCU’nun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birine s</w:t>
                  </w:r>
                  <w:r w:rsidRPr="308CD32D" w:rsidR="77ACAFD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inyal </w:t>
                  </w:r>
                  <w:proofErr w:type="spellStart"/>
                  <w:r w:rsidRPr="308CD32D" w:rsidR="77ACAFD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generator</w:t>
                  </w:r>
                  <w:proofErr w:type="spellEnd"/>
                  <w:r w:rsidRPr="308CD32D" w:rsidR="77ACAFD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</w:t>
                  </w:r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uyarı oluşturulacak uygun gerilim uygulanarak yangın uyarı sinyali </w:t>
                  </w:r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gönderilebilir</w:t>
                  </w:r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 Daha sonra s</w:t>
                  </w:r>
                  <w:r w:rsidRPr="308CD32D" w:rsidR="2FEAFEA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inyal </w:t>
                  </w:r>
                  <w:proofErr w:type="spellStart"/>
                  <w:r w:rsidRPr="308CD32D" w:rsidR="2FEAFEA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generator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değeri, </w:t>
                  </w:r>
                  <w:proofErr w:type="spellStart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inputun</w:t>
                  </w:r>
                  <w:proofErr w:type="spellEnd"/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yangın uyarı sinyali vermediği sıcaklıklara düşürülür. Osiloskop</w:t>
                  </w:r>
                  <w:r w:rsidRPr="308CD32D" w:rsidR="6C9219B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un iki kanalındaki </w:t>
                  </w:r>
                  <w:r w:rsidRPr="308CD32D" w:rsidR="203CBC7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 incelenerek 750ms saniye içinde uyarıların silindiği gözlemlenir.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08CD32D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08CD32D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58937E3" w14:paraId="4F0474EE" w14:textId="77777777">
              <w:tc>
                <w:tcPr>
                  <w:tcW w:w="8988" w:type="dxa"/>
                  <w:tcMar/>
                </w:tcPr>
                <w:p w:rsidR="00334478" w:rsidP="0065B4BB" w:rsidRDefault="00334478" w14:paraId="598FFB48" w14:textId="162F9D9F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750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ms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içinde ADC değerinin okunması, okunan değerin hata düzeltmesi yapılması,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adc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değerin filtreden geçirilmesi,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cold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juntion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compensation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yapılması,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değelendirmesi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yapılması ve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çıktısı üretilmesi gerekmektedir.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çıktısı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discretten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 </w:t>
                  </w:r>
                  <w:r w:rsidRPr="058937E3" w:rsidR="63747D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ARINC429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olmak üzere iki şekilde verilecektir. ARINC</w:t>
                  </w:r>
                  <w:r w:rsidRPr="058937E3" w:rsidR="67EE3F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verilmesi en kötü durumda 200ms zaman alacaktır. ADC hata düzeltmesi,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cold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junction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compensation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değerlendirmesi zaman almayacak işlemlerdir. ADC verisinin okunması ve filtrelenmesinin toplam süresi 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maximum</w:t>
                  </w:r>
                  <w:r w:rsidRPr="058937E3" w:rsidR="10E375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550ms olması gerekmektedir. </w:t>
                  </w:r>
                  <w:r w:rsidRPr="058937E3" w:rsidR="10E375FA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334478" w:rsidP="0065B4BB" w:rsidRDefault="00334478" w14:paraId="488EEE34" w14:textId="662A3A93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4B191A75">
                    <w:rPr/>
                    <w:t>“</w:t>
                  </w:r>
                  <w:proofErr w:type="spellStart"/>
                  <w:r w:rsidR="4B191A75">
                    <w:rPr/>
                    <w:t>Singularity</w:t>
                  </w:r>
                  <w:proofErr w:type="spellEnd"/>
                  <w:r w:rsidR="4B191A75">
                    <w:rPr/>
                    <w:t>” özelliğinin karşılamamaktadır. Bunun sebebi ise</w:t>
                  </w:r>
                  <w:r w:rsidR="2D21C2AB">
                    <w:rPr/>
                    <w:t xml:space="preserve"> gereksinimde birden çok fiil kullanılmıştır.</w:t>
                  </w:r>
                  <w:r w:rsidR="4B191A75">
                    <w:rPr/>
                    <w:t xml:space="preserve"> </w:t>
                  </w:r>
                  <w:r w:rsidRPr="0065B4BB" w:rsidR="4B191A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334478" w:rsidP="0065B4BB" w:rsidRDefault="00334478" w14:paraId="6762F474" w14:textId="642B39F9">
                  <w:pPr>
                    <w:pStyle w:val="Normal"/>
                  </w:pPr>
                  <w:r w:rsidR="0E285CB9">
                    <w:rPr/>
                    <w:t>“</w:t>
                  </w:r>
                  <w:proofErr w:type="spellStart"/>
                  <w:r w:rsidR="0E285CB9">
                    <w:rPr/>
                    <w:t>Clarity</w:t>
                  </w:r>
                  <w:proofErr w:type="spellEnd"/>
                  <w:r w:rsidR="0E285CB9">
                    <w:rPr/>
                    <w:t>” özelliğinin karşılamamaktadır. Bunun sebebi ise gereksinim tam anlaşılır değildir.</w:t>
                  </w:r>
                </w:p>
                <w:p w:rsidR="7FCCB1C9" w:rsidP="058937E3" w:rsidRDefault="7FCCB1C9" w14:paraId="773A4915" w14:textId="67A9C888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7FCCB1C9">
                    <w:rPr/>
                    <w:t xml:space="preserve">“Consistency” özelliğinin karşılamamaktadır. Bunun sebebi ise </w:t>
                  </w:r>
                  <w:r w:rsidRPr="058937E3" w:rsidR="7FCCB1C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NA0003011-DSS-00610 </w:t>
                  </w:r>
                  <w:r w:rsidRPr="058937E3" w:rsidR="7FCCB1C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numaralı gereksinimle çelişmektedir. Discrete  output aktif durumdan pasif duruma minimum 1 saniyede geçmesi gerekir şeklindeki gereksinim ile çelişmektedir.</w:t>
                  </w:r>
                </w:p>
                <w:p w:rsidR="00334478" w:rsidP="5FCD7D0B" w:rsidRDefault="00334478" w14:paraId="05F2CF39" w14:textId="474663A7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1B208A76">
                    <w:rPr/>
                    <w:t>“</w:t>
                  </w:r>
                  <w:proofErr w:type="spellStart"/>
                  <w:r w:rsidR="1B208A76">
                    <w:rPr/>
                    <w:t>Consistency</w:t>
                  </w:r>
                  <w:proofErr w:type="spellEnd"/>
                  <w:r w:rsidR="1B208A76">
                    <w:rPr/>
                    <w:t xml:space="preserve">” özelliğinin karşılamamaktadır. Bunun sebebi ise </w:t>
                  </w:r>
                  <w:r w:rsidRPr="5FCD7D0B" w:rsidR="1B208A7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NA0003011-DSS-00608 </w:t>
                  </w:r>
                  <w:r w:rsidRPr="5FCD7D0B" w:rsidR="1B208A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numaralı gereksinimle çelişmektedir. 608 numaralı gereksinim IBIT ile ilgilidir. IBIT yapılırken</w:t>
                  </w:r>
                  <w:r w:rsidRPr="5FCD7D0B" w:rsidR="4CCD41E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 saniye boyunca</w:t>
                  </w:r>
                  <w:r w:rsidRPr="5FCD7D0B" w:rsidR="1B208A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yangın algılama fonksiyonları çalışmayacağı için </w:t>
                  </w:r>
                  <w:r w:rsidRPr="5FCD7D0B" w:rsidR="20264C6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gereksinimle çelişmektedir. Bu çelişkiyi gidermek için IBIT</w:t>
                  </w:r>
                  <w:r w:rsidRPr="5FCD7D0B" w:rsidR="46EADD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farklı bir mod olabilir.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08CD32D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08CD32D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7C3C8830" w14:paraId="4E02DD80" w14:textId="77777777">
              <w:tc>
                <w:tcPr>
                  <w:tcW w:w="8988" w:type="dxa"/>
                  <w:tcMar/>
                </w:tcPr>
                <w:p w:rsidR="00E27154" w:rsidP="0065B4BB" w:rsidRDefault="00E71EA2" w14:paraId="36C8BCE1" w14:textId="4E73774A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</w:pPr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Software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shall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clear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warnings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in</w:t>
                  </w:r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r w:rsidRPr="7C3C8830" w:rsidR="7D6CDEF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1000</w:t>
                  </w:r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ms</w:t>
                  </w:r>
                  <w:r w:rsidRPr="7C3C8830" w:rsidR="138DCC9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(+- 100ms)</w:t>
                  </w:r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when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thermal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2F08BE2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input</w:t>
                  </w:r>
                  <w:proofErr w:type="spellEnd"/>
                  <w:r w:rsidRPr="7C3C8830" w:rsidR="2F08BE2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r w:rsidRPr="7C3C8830" w:rsidR="40A91D0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is </w:t>
                  </w:r>
                  <w:proofErr w:type="spellStart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below</w:t>
                  </w:r>
                  <w:proofErr w:type="spellEnd"/>
                  <w:r w:rsidRPr="7C3C8830" w:rsidR="0156423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518809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corresponding</w:t>
                  </w:r>
                  <w:proofErr w:type="spellEnd"/>
                  <w:r w:rsidRPr="7C3C8830" w:rsidR="4518809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518809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threshold</w:t>
                  </w:r>
                  <w:proofErr w:type="spellEnd"/>
                  <w:r w:rsidRPr="7C3C8830" w:rsidR="4518809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4518809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value</w:t>
                  </w:r>
                  <w:proofErr w:type="spellEnd"/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while</w:t>
                  </w:r>
                  <w:proofErr w:type="spellEnd"/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in </w:t>
                  </w:r>
                  <w:proofErr w:type="spellStart"/>
                  <w:r w:rsidRPr="7C3C8830" w:rsidR="7C846E7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O</w:t>
                  </w:r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perational</w:t>
                  </w:r>
                  <w:proofErr w:type="spellEnd"/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 xml:space="preserve"> </w:t>
                  </w:r>
                  <w:proofErr w:type="spellStart"/>
                  <w:r w:rsidRPr="7C3C8830" w:rsidR="6E79B91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M</w:t>
                  </w:r>
                  <w:r w:rsidRPr="7C3C8830" w:rsidR="7F6A51E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ode</w:t>
                  </w:r>
                  <w:proofErr w:type="spellEnd"/>
                  <w:r w:rsidRPr="7C3C8830" w:rsidR="43CFC91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tr-TR"/>
                    </w:rPr>
                    <w:t>.</w:t>
                  </w:r>
                  <w:r w:rsidRPr="7C3C8830" w:rsidR="43CFC91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C3C8830" w:rsidR="43CFC91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08CD32D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08CD32D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65B4BB" w:rsidRDefault="00E71EA2" w14:paraId="4DD0A93F" w14:textId="3EAFB7B8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0065B4BB" w:rsidR="6D4EB1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NEM42106-PIDS-215</w:t>
            </w:r>
          </w:p>
          <w:p w:rsidRPr="0085476D" w:rsidR="004D01C9" w:rsidP="0065B4BB" w:rsidRDefault="00E71EA2" w14:paraId="7F9A10DB" w14:textId="2763F858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7915E0E6" w:rsidR="648A4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NA0003011-DSS-00610</w:t>
            </w:r>
          </w:p>
          <w:p w:rsidRPr="0085476D" w:rsidR="004D01C9" w:rsidP="7915E0E6" w:rsidRDefault="00E71EA2" w14:paraId="16F063FD" w14:textId="5D8EADE0">
            <w:pPr>
              <w:pStyle w:val="ListeParagraf"/>
              <w:numPr>
                <w:ilvl w:val="0"/>
                <w:numId w:val="24"/>
              </w:numPr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7915E0E6" w:rsidR="4397E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NA0003011-DSS-00608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481180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918EB0C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260D42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C44FD4D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38F855A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0A91AB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D89E0D8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B7DCE1C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0de49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8d09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5B4BB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D93F7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6D94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36D9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25AB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4FAD09"/>
    <w:rsid w:val="01564237"/>
    <w:rsid w:val="01C38737"/>
    <w:rsid w:val="030CF3DD"/>
    <w:rsid w:val="03DB9B65"/>
    <w:rsid w:val="04AA69E4"/>
    <w:rsid w:val="058937E3"/>
    <w:rsid w:val="05BFC04B"/>
    <w:rsid w:val="061A0438"/>
    <w:rsid w:val="068FE43F"/>
    <w:rsid w:val="07250844"/>
    <w:rsid w:val="079DB232"/>
    <w:rsid w:val="07E61C7B"/>
    <w:rsid w:val="08C505AF"/>
    <w:rsid w:val="08D176CB"/>
    <w:rsid w:val="08DA9E07"/>
    <w:rsid w:val="096CF866"/>
    <w:rsid w:val="09855D7B"/>
    <w:rsid w:val="09E449AC"/>
    <w:rsid w:val="0A850DD1"/>
    <w:rsid w:val="0AA16262"/>
    <w:rsid w:val="0AD552F4"/>
    <w:rsid w:val="0AE9AC47"/>
    <w:rsid w:val="0B5AA53C"/>
    <w:rsid w:val="0C1F0788"/>
    <w:rsid w:val="0C8E3C2E"/>
    <w:rsid w:val="0D61DD7C"/>
    <w:rsid w:val="0DA4CF0A"/>
    <w:rsid w:val="0DA90E3B"/>
    <w:rsid w:val="0DC45C83"/>
    <w:rsid w:val="0DE17675"/>
    <w:rsid w:val="0E285CB9"/>
    <w:rsid w:val="0F430828"/>
    <w:rsid w:val="0F795541"/>
    <w:rsid w:val="1014048A"/>
    <w:rsid w:val="104B6F2A"/>
    <w:rsid w:val="107D7113"/>
    <w:rsid w:val="10E375FA"/>
    <w:rsid w:val="11B9FD9D"/>
    <w:rsid w:val="11D846B6"/>
    <w:rsid w:val="125BF02D"/>
    <w:rsid w:val="12730CA4"/>
    <w:rsid w:val="12934BEA"/>
    <w:rsid w:val="1297CDA6"/>
    <w:rsid w:val="12A229B0"/>
    <w:rsid w:val="12FCDD6E"/>
    <w:rsid w:val="138DCC90"/>
    <w:rsid w:val="13E0688A"/>
    <w:rsid w:val="142D338E"/>
    <w:rsid w:val="14EE45E6"/>
    <w:rsid w:val="15582C1F"/>
    <w:rsid w:val="1709374B"/>
    <w:rsid w:val="1787EF4E"/>
    <w:rsid w:val="1794F3D3"/>
    <w:rsid w:val="181E98D0"/>
    <w:rsid w:val="183BFE2B"/>
    <w:rsid w:val="19369364"/>
    <w:rsid w:val="1967925C"/>
    <w:rsid w:val="196FB64A"/>
    <w:rsid w:val="1A7231A1"/>
    <w:rsid w:val="1AD94FE5"/>
    <w:rsid w:val="1B208A76"/>
    <w:rsid w:val="1BB9B19C"/>
    <w:rsid w:val="1C265916"/>
    <w:rsid w:val="1C6E99C9"/>
    <w:rsid w:val="1C752046"/>
    <w:rsid w:val="1CACB16E"/>
    <w:rsid w:val="1D941690"/>
    <w:rsid w:val="1DB25B18"/>
    <w:rsid w:val="1E0CA8CE"/>
    <w:rsid w:val="1EF18120"/>
    <w:rsid w:val="1EF62279"/>
    <w:rsid w:val="20264C65"/>
    <w:rsid w:val="20371F29"/>
    <w:rsid w:val="203CBC78"/>
    <w:rsid w:val="209B5F29"/>
    <w:rsid w:val="20BE7B7E"/>
    <w:rsid w:val="211A0E95"/>
    <w:rsid w:val="21619FD2"/>
    <w:rsid w:val="2348405E"/>
    <w:rsid w:val="23F86AE6"/>
    <w:rsid w:val="240FEADB"/>
    <w:rsid w:val="2469E5B3"/>
    <w:rsid w:val="2495E695"/>
    <w:rsid w:val="24D45A8D"/>
    <w:rsid w:val="256979D0"/>
    <w:rsid w:val="25ED7FB8"/>
    <w:rsid w:val="26460ACC"/>
    <w:rsid w:val="27AC1BBE"/>
    <w:rsid w:val="28036410"/>
    <w:rsid w:val="2839480D"/>
    <w:rsid w:val="293A7AF1"/>
    <w:rsid w:val="29AC2C74"/>
    <w:rsid w:val="29E12604"/>
    <w:rsid w:val="29F82855"/>
    <w:rsid w:val="2A717919"/>
    <w:rsid w:val="2B6A3B74"/>
    <w:rsid w:val="2BA9BB7B"/>
    <w:rsid w:val="2BE84335"/>
    <w:rsid w:val="2BF8EB0C"/>
    <w:rsid w:val="2CDDBFFC"/>
    <w:rsid w:val="2D21C2AB"/>
    <w:rsid w:val="2DF8919D"/>
    <w:rsid w:val="2F08BE26"/>
    <w:rsid w:val="2F800631"/>
    <w:rsid w:val="2FEAFEA1"/>
    <w:rsid w:val="30031C97"/>
    <w:rsid w:val="303D9715"/>
    <w:rsid w:val="304459F2"/>
    <w:rsid w:val="305034A9"/>
    <w:rsid w:val="308CD32D"/>
    <w:rsid w:val="30CFB62E"/>
    <w:rsid w:val="30F3431D"/>
    <w:rsid w:val="31B0C669"/>
    <w:rsid w:val="3285D41D"/>
    <w:rsid w:val="32A323F5"/>
    <w:rsid w:val="336E0C88"/>
    <w:rsid w:val="3395FC45"/>
    <w:rsid w:val="33EB713B"/>
    <w:rsid w:val="33ED4818"/>
    <w:rsid w:val="33FB30EF"/>
    <w:rsid w:val="344EAAC4"/>
    <w:rsid w:val="35E41310"/>
    <w:rsid w:val="36A5E8CC"/>
    <w:rsid w:val="384743D2"/>
    <w:rsid w:val="3932A874"/>
    <w:rsid w:val="3AFD328B"/>
    <w:rsid w:val="3B2FF42D"/>
    <w:rsid w:val="3B4D3484"/>
    <w:rsid w:val="3BC709B2"/>
    <w:rsid w:val="3C0D2130"/>
    <w:rsid w:val="3C43B506"/>
    <w:rsid w:val="3C7171E3"/>
    <w:rsid w:val="3CE540B0"/>
    <w:rsid w:val="3D62DA13"/>
    <w:rsid w:val="3DC03617"/>
    <w:rsid w:val="3E167E75"/>
    <w:rsid w:val="3EBA7DCE"/>
    <w:rsid w:val="3EC7C2A1"/>
    <w:rsid w:val="3EFAF9F4"/>
    <w:rsid w:val="3F1A694B"/>
    <w:rsid w:val="3F27A296"/>
    <w:rsid w:val="3F707236"/>
    <w:rsid w:val="40A91D09"/>
    <w:rsid w:val="40F4AED3"/>
    <w:rsid w:val="410BE857"/>
    <w:rsid w:val="42D0E8B3"/>
    <w:rsid w:val="438B52AF"/>
    <w:rsid w:val="4397ED18"/>
    <w:rsid w:val="43CFC91B"/>
    <w:rsid w:val="44220E41"/>
    <w:rsid w:val="446CBC14"/>
    <w:rsid w:val="44B7A16F"/>
    <w:rsid w:val="4517731A"/>
    <w:rsid w:val="45188092"/>
    <w:rsid w:val="4570174F"/>
    <w:rsid w:val="459BA53C"/>
    <w:rsid w:val="46088975"/>
    <w:rsid w:val="4632C770"/>
    <w:rsid w:val="464E95D3"/>
    <w:rsid w:val="465371D0"/>
    <w:rsid w:val="46AC6756"/>
    <w:rsid w:val="46E194E2"/>
    <w:rsid w:val="46E1DF02"/>
    <w:rsid w:val="46EADDA8"/>
    <w:rsid w:val="47AE7A44"/>
    <w:rsid w:val="480B09C2"/>
    <w:rsid w:val="484837B7"/>
    <w:rsid w:val="48965D86"/>
    <w:rsid w:val="48CF3F64"/>
    <w:rsid w:val="491CE123"/>
    <w:rsid w:val="498B1292"/>
    <w:rsid w:val="49948E24"/>
    <w:rsid w:val="49E953F8"/>
    <w:rsid w:val="4A028215"/>
    <w:rsid w:val="4B191A75"/>
    <w:rsid w:val="4B8CD306"/>
    <w:rsid w:val="4C0AFFDE"/>
    <w:rsid w:val="4C0FF5BB"/>
    <w:rsid w:val="4CC7A58A"/>
    <w:rsid w:val="4CCD41EA"/>
    <w:rsid w:val="4DB5038B"/>
    <w:rsid w:val="4E64FB50"/>
    <w:rsid w:val="4EE64B6A"/>
    <w:rsid w:val="4F300946"/>
    <w:rsid w:val="4F478618"/>
    <w:rsid w:val="5022A590"/>
    <w:rsid w:val="50821BCB"/>
    <w:rsid w:val="51A0D084"/>
    <w:rsid w:val="52EA0308"/>
    <w:rsid w:val="5352BB7E"/>
    <w:rsid w:val="53E9968E"/>
    <w:rsid w:val="548ACA64"/>
    <w:rsid w:val="549AD57F"/>
    <w:rsid w:val="54E8E50C"/>
    <w:rsid w:val="54F557FB"/>
    <w:rsid w:val="55FDAECB"/>
    <w:rsid w:val="568ABF0E"/>
    <w:rsid w:val="56C2FB70"/>
    <w:rsid w:val="56CA8867"/>
    <w:rsid w:val="56D39943"/>
    <w:rsid w:val="57419312"/>
    <w:rsid w:val="577B95DA"/>
    <w:rsid w:val="57E229D1"/>
    <w:rsid w:val="58BB3022"/>
    <w:rsid w:val="58C39E0A"/>
    <w:rsid w:val="58D02227"/>
    <w:rsid w:val="5926C68E"/>
    <w:rsid w:val="59354F8D"/>
    <w:rsid w:val="597EB1D8"/>
    <w:rsid w:val="59B4782E"/>
    <w:rsid w:val="5A5B2692"/>
    <w:rsid w:val="5A619743"/>
    <w:rsid w:val="5B7D4436"/>
    <w:rsid w:val="5B820E25"/>
    <w:rsid w:val="5CE0C4A4"/>
    <w:rsid w:val="5CE54F36"/>
    <w:rsid w:val="5D191497"/>
    <w:rsid w:val="5DE37318"/>
    <w:rsid w:val="5E41736E"/>
    <w:rsid w:val="5F15410A"/>
    <w:rsid w:val="5F325F37"/>
    <w:rsid w:val="5F5495A1"/>
    <w:rsid w:val="5FCD7D0B"/>
    <w:rsid w:val="5FD712BC"/>
    <w:rsid w:val="6011450A"/>
    <w:rsid w:val="601C5AEF"/>
    <w:rsid w:val="605BE90D"/>
    <w:rsid w:val="6075326F"/>
    <w:rsid w:val="60AF9B91"/>
    <w:rsid w:val="625A7BBC"/>
    <w:rsid w:val="629268D1"/>
    <w:rsid w:val="63747DA6"/>
    <w:rsid w:val="638DA96B"/>
    <w:rsid w:val="638E92C5"/>
    <w:rsid w:val="63F47E62"/>
    <w:rsid w:val="648A4EE1"/>
    <w:rsid w:val="64AE639E"/>
    <w:rsid w:val="6548757E"/>
    <w:rsid w:val="65D60A80"/>
    <w:rsid w:val="66099D83"/>
    <w:rsid w:val="66389EC3"/>
    <w:rsid w:val="66E49F76"/>
    <w:rsid w:val="67EE3F76"/>
    <w:rsid w:val="6887D6A8"/>
    <w:rsid w:val="68B32986"/>
    <w:rsid w:val="6A22AEDE"/>
    <w:rsid w:val="6A86A2E5"/>
    <w:rsid w:val="6B05D3D4"/>
    <w:rsid w:val="6B1EEB8A"/>
    <w:rsid w:val="6BE19C9C"/>
    <w:rsid w:val="6BEACA48"/>
    <w:rsid w:val="6C3A6624"/>
    <w:rsid w:val="6C9219BF"/>
    <w:rsid w:val="6C9C4E39"/>
    <w:rsid w:val="6CA732D3"/>
    <w:rsid w:val="6D4EB1C8"/>
    <w:rsid w:val="6DC1F9C4"/>
    <w:rsid w:val="6DF0518F"/>
    <w:rsid w:val="6E43A0E7"/>
    <w:rsid w:val="6E79B91E"/>
    <w:rsid w:val="6ECAFE2A"/>
    <w:rsid w:val="6ED2F648"/>
    <w:rsid w:val="6EFC62FB"/>
    <w:rsid w:val="6F12E5D3"/>
    <w:rsid w:val="6FCCBB5E"/>
    <w:rsid w:val="6FF385E0"/>
    <w:rsid w:val="7035E892"/>
    <w:rsid w:val="70425832"/>
    <w:rsid w:val="7190EB7B"/>
    <w:rsid w:val="71BB2676"/>
    <w:rsid w:val="7290566C"/>
    <w:rsid w:val="738C6C12"/>
    <w:rsid w:val="73BF1D44"/>
    <w:rsid w:val="7456E7F3"/>
    <w:rsid w:val="747CEB27"/>
    <w:rsid w:val="750D9429"/>
    <w:rsid w:val="75788431"/>
    <w:rsid w:val="75F7D63C"/>
    <w:rsid w:val="76024ABA"/>
    <w:rsid w:val="767B6ADD"/>
    <w:rsid w:val="7697E429"/>
    <w:rsid w:val="76E5F4CB"/>
    <w:rsid w:val="777CD43F"/>
    <w:rsid w:val="77ACAFD3"/>
    <w:rsid w:val="77B9F0E4"/>
    <w:rsid w:val="7833B48A"/>
    <w:rsid w:val="7837F2A2"/>
    <w:rsid w:val="788E95C0"/>
    <w:rsid w:val="78E64EED"/>
    <w:rsid w:val="7914D32E"/>
    <w:rsid w:val="7915E0E6"/>
    <w:rsid w:val="792939C0"/>
    <w:rsid w:val="7A625FB8"/>
    <w:rsid w:val="7AA05922"/>
    <w:rsid w:val="7AC481FA"/>
    <w:rsid w:val="7B4AD30E"/>
    <w:rsid w:val="7B5DBBBC"/>
    <w:rsid w:val="7B61A873"/>
    <w:rsid w:val="7B8704C8"/>
    <w:rsid w:val="7BED1D4B"/>
    <w:rsid w:val="7C173410"/>
    <w:rsid w:val="7C3C8830"/>
    <w:rsid w:val="7C5DCF1F"/>
    <w:rsid w:val="7C846E70"/>
    <w:rsid w:val="7CA1CEA4"/>
    <w:rsid w:val="7D1D5A6E"/>
    <w:rsid w:val="7D6CDEFC"/>
    <w:rsid w:val="7DADD411"/>
    <w:rsid w:val="7DC0952A"/>
    <w:rsid w:val="7DCBCAD5"/>
    <w:rsid w:val="7ECFF1B5"/>
    <w:rsid w:val="7ED4BBA4"/>
    <w:rsid w:val="7F02B28E"/>
    <w:rsid w:val="7F3B89A8"/>
    <w:rsid w:val="7F6A51E7"/>
    <w:rsid w:val="7FACE7CD"/>
    <w:rsid w:val="7FCC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N20210219-1594514891-3206</_dlc_DocId>
    <_dlc_DocIdUrl xmlns="f6d82c61-1620-4961-a845-3717486f5cdd">
      <Url>https://navioteknoloji.sharepoint.com/teams/N20210219/_layouts/15/DocIdRedir.aspx?ID=N20210219-1594514891-3206</Url>
      <Description>N20210219-1594514891-3206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0923F36-AEF0-42AD-8221-CA88C7C9F564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19</revision>
  <dcterms:created xsi:type="dcterms:W3CDTF">2021-11-26T14:18:00.0000000Z</dcterms:created>
  <dcterms:modified xsi:type="dcterms:W3CDTF">2023-01-03T13:14:00.7046213Z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994dd98c-8e47-4c7c-95db-24450f7713fd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