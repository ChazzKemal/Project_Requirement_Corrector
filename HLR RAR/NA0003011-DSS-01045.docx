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31238D5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531238D5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531238D5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2DA74BEC" w:rsidRDefault="004D01C9" w14:paraId="1BABF3D9" w14:textId="5BECC1B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531238D5" w:rsidR="1E1A79B6">
                    <w:rPr>
                      <w:sz w:val="20"/>
                      <w:szCs w:val="20"/>
                    </w:rPr>
                    <w:t>NA0003011-DSS-01045</w:t>
                  </w:r>
                </w:p>
              </w:tc>
            </w:tr>
            <w:tr w:rsidR="00914FB6" w:rsidTr="531238D5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DA74BEC" w:rsidRDefault="00914FB6" w14:paraId="2BFCFFE6" w14:textId="17E9E52E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531238D5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531238D5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2D54100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DA74BEC" w:rsidR="43FBE08E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531238D5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531238D5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31238D5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531238D5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31238D5" w14:paraId="6EB1A014" w14:textId="77777777">
              <w:tc>
                <w:tcPr>
                  <w:tcW w:w="8988" w:type="dxa"/>
                  <w:tcMar/>
                </w:tcPr>
                <w:p w:rsidR="00CB70A6" w:rsidP="2DA74BEC" w:rsidRDefault="00CB70A6" w14:paraId="5BD0A75E" w14:textId="208899B8">
                  <w:pPr>
                    <w:pStyle w:val="Normal"/>
                  </w:pPr>
                  <w:r w:rsidR="7D6CEC4E">
                    <w:rPr/>
                    <w:t>Software</w:t>
                  </w:r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shall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check</w:t>
                  </w:r>
                  <w:proofErr w:type="spellEnd"/>
                  <w:r w:rsidR="7D6CEC4E">
                    <w:rPr/>
                    <w:t xml:space="preserve"> MCU </w:t>
                  </w:r>
                  <w:proofErr w:type="spellStart"/>
                  <w:r w:rsidR="7D6CEC4E">
                    <w:rPr/>
                    <w:t>configuration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registers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and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enter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fault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mode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if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configuration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registers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are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changed</w:t>
                  </w:r>
                  <w:proofErr w:type="spellEnd"/>
                  <w:r w:rsidR="7D6CEC4E">
                    <w:rPr/>
                    <w:t xml:space="preserve"> </w:t>
                  </w:r>
                  <w:proofErr w:type="spellStart"/>
                  <w:r w:rsidR="7D6CEC4E">
                    <w:rPr/>
                    <w:t>unexpectedly</w:t>
                  </w:r>
                  <w:proofErr w:type="spellEnd"/>
                  <w:r w:rsidR="7D6CEC4E">
                    <w:rPr/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531238D5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531238D5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31238D5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531238D5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31238D5" w14:paraId="07CFC0DD" w14:textId="77777777">
              <w:tc>
                <w:tcPr>
                  <w:tcW w:w="8988" w:type="dxa"/>
                  <w:tcMar/>
                </w:tcPr>
                <w:p w:rsidR="00087DFA" w:rsidP="531238D5" w:rsidRDefault="00087DFA" w14:paraId="42CE84F7" w14:textId="6E627CB3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531238D5" w:rsidR="442D699B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Fark edilmeyen bir bitlik değişim sistemin yanlış çalışmasına neden olabileceğinden </w:t>
                  </w:r>
                  <w:r w:rsidRPr="531238D5" w:rsidR="29E6729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bunun gerçekleşmesi durumunda yazılım hata moduna girmelidir</w:t>
                  </w:r>
                  <w:r w:rsidRPr="531238D5" w:rsidR="442D699B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.</w:t>
                  </w:r>
                  <w:r w:rsidRPr="531238D5" w:rsidR="442D699B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31238D5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531238D5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531238D5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531238D5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06663949">
                  <w:r w:rsidR="4BA9D08E">
                    <w:rPr/>
                    <w:t>CORRECTNESS</w:t>
                  </w:r>
                  <w:r w:rsidR="731262A2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05F7958D">
                  <w:r w:rsidR="7A63C0E1">
                    <w:rPr/>
                    <w:t>CLARITY</w:t>
                  </w:r>
                  <w:r w:rsidR="74620787">
                    <w:rPr/>
                    <w:t xml:space="preserve"> </w:t>
                  </w:r>
                  <w:r w:rsidR="71BA488B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31238D5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1B13C3B">
                  <w:r w:rsidR="4BA9D08E">
                    <w:rPr/>
                    <w:t>COMPLETENESS</w:t>
                  </w:r>
                  <w:r w:rsidR="12F55F46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625528F6">
                  <w:r w:rsidR="12143AF3">
                    <w:rPr/>
                    <w:t>SINGULARITY</w:t>
                  </w:r>
                  <w:r w:rsidR="4C6B53DA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31238D5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2BA2E157">
                  <w:r w:rsidR="4BA9D08E">
                    <w:rPr/>
                    <w:t>VERIFIABLE</w:t>
                  </w:r>
                  <w:r w:rsidR="31536EE3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8A2C36">
                  <w:r w:rsidR="12143AF3">
                    <w:rPr/>
                    <w:t>UNAMBIGUOS</w:t>
                  </w:r>
                  <w:r w:rsidR="7D2EE013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31238D5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1C78112D">
                  <w:r w:rsidR="4BA9D08E">
                    <w:rPr/>
                    <w:t>FEASIBILITY</w:t>
                  </w:r>
                  <w:r w:rsidR="719167BF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B6E6171">
                  <w:r w:rsidR="12143AF3">
                    <w:rPr/>
                    <w:t>CONSISTANCY</w:t>
                  </w:r>
                  <w:r w:rsidR="26560E43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31238D5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531238D5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DA74BEC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274EED0F" w14:textId="613F662B">
                  <w:pPr>
                    <w:pStyle w:val="Normal"/>
                  </w:pPr>
                  <w:r w:rsidR="581ACA14">
                    <w:rPr/>
                    <w:t>Software</w:t>
                  </w:r>
                </w:p>
              </w:tc>
            </w:tr>
            <w:tr w:rsidR="000E4C7A" w:rsidTr="2DA74BEC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013E36B7" w14:textId="60617D97">
                  <w:pPr>
                    <w:pStyle w:val="Normal"/>
                  </w:pPr>
                  <w:r w:rsidR="29487D0E">
                    <w:rPr/>
                    <w:t>shall have</w:t>
                  </w:r>
                </w:p>
              </w:tc>
            </w:tr>
            <w:tr w:rsidR="000E4C7A" w:rsidTr="2DA74BEC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3B15C66" w14:textId="12DD4266">
                  <w:pPr>
                    <w:pStyle w:val="Normal"/>
                  </w:pPr>
                  <w:r w:rsidR="0316A717">
                    <w:rPr/>
                    <w:t xml:space="preserve">Alarm </w:t>
                  </w:r>
                  <w:proofErr w:type="spellStart"/>
                  <w:r w:rsidR="0316A717">
                    <w:rPr/>
                    <w:t>status</w:t>
                  </w:r>
                  <w:proofErr w:type="spellEnd"/>
                  <w:r w:rsidR="0316A717">
                    <w:rPr/>
                    <w:t xml:space="preserve"> function</w:t>
                  </w:r>
                </w:p>
              </w:tc>
            </w:tr>
            <w:tr w:rsidR="000E4C7A" w:rsidTr="2DA74BEC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2DA74BEC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2FBBDC9" w14:textId="5F6F4F86">
                  <w:pPr>
                    <w:pStyle w:val="Normal"/>
                  </w:pPr>
                  <w:proofErr w:type="spellStart"/>
                  <w:r w:rsidR="3377DEC9">
                    <w:rPr/>
                    <w:t>while</w:t>
                  </w:r>
                  <w:proofErr w:type="spellEnd"/>
                  <w:r w:rsidR="3377DEC9">
                    <w:rPr/>
                    <w:t xml:space="preserve"> software in </w:t>
                  </w:r>
                  <w:proofErr w:type="spellStart"/>
                  <w:r w:rsidR="3377DEC9">
                    <w:rPr/>
                    <w:t>operational</w:t>
                  </w:r>
                  <w:proofErr w:type="spellEnd"/>
                  <w:r w:rsidR="3377DEC9">
                    <w:rPr/>
                    <w:t xml:space="preserve"> mode</w:t>
                  </w:r>
                </w:p>
              </w:tc>
            </w:tr>
            <w:tr w:rsidR="000E4C7A" w:rsidTr="2DA74BEC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31238D5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531238D5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31238D5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26EE4DD9" w:rsidRDefault="00E71EA2" w14:paraId="3AB3D88B" w14:textId="3529C583">
                  <w:pPr>
                    <w:pStyle w:val="Normal"/>
                  </w:pPr>
                  <w:r w:rsidR="43854525">
                    <w:rPr/>
                    <w:t xml:space="preserve">Yazılım her CBIT yaptığında </w:t>
                  </w:r>
                  <w:proofErr w:type="spellStart"/>
                  <w:r w:rsidR="2F5B0FF7">
                    <w:rPr/>
                    <w:t>registerların</w:t>
                  </w:r>
                  <w:proofErr w:type="spellEnd"/>
                  <w:r w:rsidR="2F5B0FF7">
                    <w:rPr/>
                    <w:t xml:space="preserve"> tutulduğu </w:t>
                  </w:r>
                  <w:proofErr w:type="spellStart"/>
                  <w:r w:rsidR="2F5B0FF7">
                    <w:rPr/>
                    <w:t>buffer</w:t>
                  </w:r>
                  <w:proofErr w:type="spellEnd"/>
                  <w:r w:rsidR="2F5B0FF7">
                    <w:rPr/>
                    <w:t xml:space="preserve"> ile </w:t>
                  </w:r>
                  <w:proofErr w:type="spellStart"/>
                  <w:r w:rsidR="2F5B0FF7">
                    <w:rPr/>
                    <w:t>registerların</w:t>
                  </w:r>
                  <w:proofErr w:type="spellEnd"/>
                  <w:r w:rsidR="2F5B0FF7">
                    <w:rPr/>
                    <w:t xml:space="preserve"> değerleri karşılaştırılabilir. Bu değerler UART ile ekrana bastırılabilir.</w:t>
                  </w:r>
                  <w:r w:rsidR="0EAD8290">
                    <w:rPr/>
                    <w:t xml:space="preserve"> Değerler aynı ise hata moduna geçmeyebilir. Değerlerin farklı olması durumunda hata moduna geçebilir.</w:t>
                  </w:r>
                </w:p>
                <w:p w:rsidR="006F12B7" w:rsidP="26EE4DD9" w:rsidRDefault="00E71EA2" w14:paraId="076591A9" w14:textId="0745E19D">
                  <w:pPr>
                    <w:pStyle w:val="Normal"/>
                  </w:pPr>
                </w:p>
                <w:p w:rsidR="006F12B7" w:rsidP="26EE4DD9" w:rsidRDefault="00E71EA2" w14:paraId="6A764D00" w14:textId="7ABDFF03">
                  <w:pPr>
                    <w:pStyle w:val="Normal"/>
                  </w:pPr>
                  <w:r w:rsidR="0EAD8290">
                    <w:rPr/>
                    <w:t xml:space="preserve">Eksik: </w:t>
                  </w:r>
                  <w:proofErr w:type="spellStart"/>
                  <w:r w:rsidR="0EAD8290">
                    <w:rPr/>
                    <w:t>register</w:t>
                  </w:r>
                  <w:proofErr w:type="spellEnd"/>
                  <w:r w:rsidR="0EAD8290">
                    <w:rPr/>
                    <w:t xml:space="preserve"> değeri nasıl değişecek? Test etmek için hata moduna sokmak lazım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31238D5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531238D5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531238D5" w14:paraId="4F0474EE" w14:textId="77777777">
              <w:tc>
                <w:tcPr>
                  <w:tcW w:w="8988" w:type="dxa"/>
                  <w:tcMar/>
                </w:tcPr>
                <w:p w:rsidR="00334478" w:rsidP="531238D5" w:rsidRDefault="00334478" w14:paraId="05F2CF39" w14:textId="6C211F88">
                  <w:pPr/>
                  <w:r w:rsidR="0774C5F0">
                    <w:rPr/>
                    <w:t xml:space="preserve">Yazılım bu </w:t>
                  </w:r>
                  <w:proofErr w:type="spellStart"/>
                  <w:r w:rsidR="0774C5F0">
                    <w:rPr/>
                    <w:t>registerları</w:t>
                  </w:r>
                  <w:proofErr w:type="spellEnd"/>
                  <w:r w:rsidR="0774C5F0">
                    <w:rPr/>
                    <w:t xml:space="preserve"> </w:t>
                  </w:r>
                  <w:r w:rsidR="0A513084">
                    <w:rPr/>
                    <w:t xml:space="preserve">ilk </w:t>
                  </w:r>
                  <w:r w:rsidR="31B3DDF6">
                    <w:rPr/>
                    <w:t xml:space="preserve">değişim yapıldığı anda bir </w:t>
                  </w:r>
                  <w:proofErr w:type="spellStart"/>
                  <w:r w:rsidR="31B3DDF6">
                    <w:rPr/>
                    <w:t>bufferda</w:t>
                  </w:r>
                  <w:proofErr w:type="spellEnd"/>
                  <w:r w:rsidR="31B3DDF6">
                    <w:rPr/>
                    <w:t xml:space="preserve"> tutabilir. Yazılım, </w:t>
                  </w:r>
                  <w:r w:rsidR="2E2DB798">
                    <w:rPr/>
                    <w:t xml:space="preserve">her </w:t>
                  </w:r>
                  <w:r w:rsidR="640FC881">
                    <w:rPr/>
                    <w:t>CBIT</w:t>
                  </w:r>
                  <w:r w:rsidR="3F955FF9">
                    <w:rPr/>
                    <w:t xml:space="preserve"> </w:t>
                  </w:r>
                  <w:r w:rsidR="01287060">
                    <w:rPr/>
                    <w:t xml:space="preserve">yaptığında </w:t>
                  </w:r>
                  <w:proofErr w:type="spellStart"/>
                  <w:r w:rsidR="01287060">
                    <w:rPr/>
                    <w:t>registerları</w:t>
                  </w:r>
                  <w:proofErr w:type="spellEnd"/>
                  <w:r w:rsidR="01287060">
                    <w:rPr/>
                    <w:t xml:space="preserve"> </w:t>
                  </w:r>
                  <w:proofErr w:type="spellStart"/>
                  <w:r w:rsidR="01287060">
                    <w:rPr/>
                    <w:t>bufferdaki</w:t>
                  </w:r>
                  <w:proofErr w:type="spellEnd"/>
                  <w:r w:rsidR="01287060">
                    <w:rPr/>
                    <w:t xml:space="preserve"> değerlerle karşılaştırabilir. Bu değerlerin aynı olamaması durumunda hata moduna girebilir.</w:t>
                  </w:r>
                  <w:proofErr w:type="spellStart"/>
                  <w:proofErr w:type="spellEnd"/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31238D5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531238D5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531238D5" w14:paraId="4E02DD80" w14:textId="77777777">
              <w:tc>
                <w:tcPr>
                  <w:tcW w:w="8988" w:type="dxa"/>
                  <w:tcMar/>
                </w:tcPr>
                <w:p w:rsidR="00E27154" w:rsidP="00212B47" w:rsidRDefault="00E71EA2" w14:paraId="36C8BCE1" w14:textId="2CF9F374">
                  <w:r w:rsidR="2B7803CD">
                    <w:rPr/>
                    <w:t xml:space="preserve">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31238D5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531238D5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7EDD7320">
            <w:pPr>
              <w:pStyle w:val="ListeParagraf"/>
              <w:numPr>
                <w:ilvl w:val="0"/>
                <w:numId w:val="24"/>
              </w:numPr>
            </w:pPr>
            <w:r>
              <w:t>N/A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0158F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6F12A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99272E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9F3133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7C1A6E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296A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BC8D86E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593842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88e61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53d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924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287060"/>
    <w:rsid w:val="025CFA0E"/>
    <w:rsid w:val="0316A717"/>
    <w:rsid w:val="0377F80C"/>
    <w:rsid w:val="03D9E9B6"/>
    <w:rsid w:val="05400BE0"/>
    <w:rsid w:val="056EC102"/>
    <w:rsid w:val="05E76F06"/>
    <w:rsid w:val="06C0A4A5"/>
    <w:rsid w:val="0774C5F0"/>
    <w:rsid w:val="085027D5"/>
    <w:rsid w:val="08CC9C78"/>
    <w:rsid w:val="08FB6423"/>
    <w:rsid w:val="092011C2"/>
    <w:rsid w:val="0A513084"/>
    <w:rsid w:val="0A564C53"/>
    <w:rsid w:val="0B151A25"/>
    <w:rsid w:val="0B2E071B"/>
    <w:rsid w:val="0B9232D0"/>
    <w:rsid w:val="0D6E8EB0"/>
    <w:rsid w:val="0EAD8290"/>
    <w:rsid w:val="0F3332DC"/>
    <w:rsid w:val="0FFAA38A"/>
    <w:rsid w:val="1025208C"/>
    <w:rsid w:val="105ED8EA"/>
    <w:rsid w:val="106B2C93"/>
    <w:rsid w:val="10B768CE"/>
    <w:rsid w:val="11DE8C1B"/>
    <w:rsid w:val="12143AF3"/>
    <w:rsid w:val="12F55F46"/>
    <w:rsid w:val="135F0556"/>
    <w:rsid w:val="1599C940"/>
    <w:rsid w:val="15C858C3"/>
    <w:rsid w:val="15E4671C"/>
    <w:rsid w:val="176DF9DE"/>
    <w:rsid w:val="17C38FBE"/>
    <w:rsid w:val="17D73073"/>
    <w:rsid w:val="18B9D3A6"/>
    <w:rsid w:val="19E1CA63"/>
    <w:rsid w:val="1B0BED84"/>
    <w:rsid w:val="1D30873E"/>
    <w:rsid w:val="1D587233"/>
    <w:rsid w:val="1DB9CDDD"/>
    <w:rsid w:val="1DD3BE39"/>
    <w:rsid w:val="1E1A79B6"/>
    <w:rsid w:val="1E249479"/>
    <w:rsid w:val="1E3C7B49"/>
    <w:rsid w:val="1EC1819B"/>
    <w:rsid w:val="1EF44294"/>
    <w:rsid w:val="206B96F8"/>
    <w:rsid w:val="209012F5"/>
    <w:rsid w:val="20D54E1E"/>
    <w:rsid w:val="210B5EFB"/>
    <w:rsid w:val="22B24464"/>
    <w:rsid w:val="22E1E6AA"/>
    <w:rsid w:val="22F8059C"/>
    <w:rsid w:val="24A31BF4"/>
    <w:rsid w:val="252ED52A"/>
    <w:rsid w:val="26560E43"/>
    <w:rsid w:val="26E4F311"/>
    <w:rsid w:val="26EE4DD9"/>
    <w:rsid w:val="28299558"/>
    <w:rsid w:val="29487D0E"/>
    <w:rsid w:val="29E67298"/>
    <w:rsid w:val="2A06DF7A"/>
    <w:rsid w:val="2B463D29"/>
    <w:rsid w:val="2B7803CD"/>
    <w:rsid w:val="2BA99BF0"/>
    <w:rsid w:val="2C9E9D9A"/>
    <w:rsid w:val="2DA74BEC"/>
    <w:rsid w:val="2E2DB798"/>
    <w:rsid w:val="2F11223A"/>
    <w:rsid w:val="2F5B0FF7"/>
    <w:rsid w:val="30BAC243"/>
    <w:rsid w:val="31536EE3"/>
    <w:rsid w:val="31B3DDF6"/>
    <w:rsid w:val="32DFA196"/>
    <w:rsid w:val="3377DEC9"/>
    <w:rsid w:val="33AF8900"/>
    <w:rsid w:val="3413EF02"/>
    <w:rsid w:val="347D6647"/>
    <w:rsid w:val="3490B2CC"/>
    <w:rsid w:val="3533BE1D"/>
    <w:rsid w:val="354CE67A"/>
    <w:rsid w:val="35C8F956"/>
    <w:rsid w:val="364CF6AE"/>
    <w:rsid w:val="3698AC6A"/>
    <w:rsid w:val="36CF44C5"/>
    <w:rsid w:val="37279BF9"/>
    <w:rsid w:val="37533990"/>
    <w:rsid w:val="381A745A"/>
    <w:rsid w:val="3973854C"/>
    <w:rsid w:val="3A13F339"/>
    <w:rsid w:val="3A2AD78E"/>
    <w:rsid w:val="3AB72A34"/>
    <w:rsid w:val="3B27B39B"/>
    <w:rsid w:val="3D3ED002"/>
    <w:rsid w:val="3EDAA063"/>
    <w:rsid w:val="3F955FF9"/>
    <w:rsid w:val="40394DDC"/>
    <w:rsid w:val="405656AD"/>
    <w:rsid w:val="411C605E"/>
    <w:rsid w:val="4182DB85"/>
    <w:rsid w:val="4225449F"/>
    <w:rsid w:val="42396933"/>
    <w:rsid w:val="429B3DA7"/>
    <w:rsid w:val="42BD8D53"/>
    <w:rsid w:val="43854525"/>
    <w:rsid w:val="43B89177"/>
    <w:rsid w:val="43FBE08E"/>
    <w:rsid w:val="4423C890"/>
    <w:rsid w:val="442D699B"/>
    <w:rsid w:val="44864797"/>
    <w:rsid w:val="456D8A35"/>
    <w:rsid w:val="461BF1D5"/>
    <w:rsid w:val="482A4B7B"/>
    <w:rsid w:val="486F7FD3"/>
    <w:rsid w:val="4A40DCBA"/>
    <w:rsid w:val="4AE1ED6C"/>
    <w:rsid w:val="4BA9D08E"/>
    <w:rsid w:val="4BC3A35C"/>
    <w:rsid w:val="4C6B53DA"/>
    <w:rsid w:val="4C7A18DA"/>
    <w:rsid w:val="4C7DBDCD"/>
    <w:rsid w:val="4CD46799"/>
    <w:rsid w:val="4D42F0F6"/>
    <w:rsid w:val="4D5CE152"/>
    <w:rsid w:val="4D77423C"/>
    <w:rsid w:val="4D9E6A08"/>
    <w:rsid w:val="4E83F80E"/>
    <w:rsid w:val="4EDEC157"/>
    <w:rsid w:val="4F907680"/>
    <w:rsid w:val="508E4DAA"/>
    <w:rsid w:val="51351EC0"/>
    <w:rsid w:val="51B80564"/>
    <w:rsid w:val="531238D5"/>
    <w:rsid w:val="547D4C93"/>
    <w:rsid w:val="56E6AAF4"/>
    <w:rsid w:val="574E09AA"/>
    <w:rsid w:val="575B908A"/>
    <w:rsid w:val="581ACA14"/>
    <w:rsid w:val="5970B3F0"/>
    <w:rsid w:val="59B60605"/>
    <w:rsid w:val="59E49914"/>
    <w:rsid w:val="5A2112B3"/>
    <w:rsid w:val="5A8EC7D9"/>
    <w:rsid w:val="5CB8CC8A"/>
    <w:rsid w:val="5D4D4158"/>
    <w:rsid w:val="5E21A524"/>
    <w:rsid w:val="5E7881B0"/>
    <w:rsid w:val="5F12C11F"/>
    <w:rsid w:val="5F9CB2AF"/>
    <w:rsid w:val="640FC881"/>
    <w:rsid w:val="6465E676"/>
    <w:rsid w:val="650BE0F0"/>
    <w:rsid w:val="67322873"/>
    <w:rsid w:val="679F4091"/>
    <w:rsid w:val="682D482A"/>
    <w:rsid w:val="68ED1B5E"/>
    <w:rsid w:val="697FE959"/>
    <w:rsid w:val="69E8B427"/>
    <w:rsid w:val="6ADE7BBD"/>
    <w:rsid w:val="6B0EC416"/>
    <w:rsid w:val="6D33F376"/>
    <w:rsid w:val="6D856CAE"/>
    <w:rsid w:val="6DDD4E48"/>
    <w:rsid w:val="6E24D165"/>
    <w:rsid w:val="6F5A18DA"/>
    <w:rsid w:val="705DCDBE"/>
    <w:rsid w:val="70D7C9EE"/>
    <w:rsid w:val="70D96674"/>
    <w:rsid w:val="7179EAAF"/>
    <w:rsid w:val="719167BF"/>
    <w:rsid w:val="71ADAA97"/>
    <w:rsid w:val="71BA488B"/>
    <w:rsid w:val="731262A2"/>
    <w:rsid w:val="742D89FD"/>
    <w:rsid w:val="74620787"/>
    <w:rsid w:val="74B9DCA3"/>
    <w:rsid w:val="74DD84F1"/>
    <w:rsid w:val="7552DFC9"/>
    <w:rsid w:val="76304977"/>
    <w:rsid w:val="7700F28C"/>
    <w:rsid w:val="770476D1"/>
    <w:rsid w:val="772F7F9B"/>
    <w:rsid w:val="778AFE7E"/>
    <w:rsid w:val="781525B3"/>
    <w:rsid w:val="78CB4FFC"/>
    <w:rsid w:val="79F026AF"/>
    <w:rsid w:val="7A63C0E1"/>
    <w:rsid w:val="7A6583D7"/>
    <w:rsid w:val="7AD98C74"/>
    <w:rsid w:val="7AF3394A"/>
    <w:rsid w:val="7C42CD70"/>
    <w:rsid w:val="7C749F34"/>
    <w:rsid w:val="7CFB9211"/>
    <w:rsid w:val="7D2EE013"/>
    <w:rsid w:val="7D6CEC4E"/>
    <w:rsid w:val="7D79F959"/>
    <w:rsid w:val="7E3BE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N20210219-1594514891-3272</_dlc_DocId>
    <_dlc_DocIdUrl xmlns="f6d82c61-1620-4961-a845-3717486f5cdd">
      <Url>https://navioteknoloji.sharepoint.com/teams/N20210219/_layouts/15/DocIdRedir.aspx?ID=N20210219-1594514891-3272</Url>
      <Description>N20210219-1594514891-3272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C63863-9E57-4A9A-BB9A-A94158BD39B5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NAVIO-R-20010</dc:title>
  <dc:subject>BELGE BAŞLIĞI</dc:subject>
  <dc:creator>ERTAN SEKMEN</dc:creator>
  <cp:keywords/>
  <dc:description/>
  <cp:lastModifiedBy>Aziz Kerem Demir</cp:lastModifiedBy>
  <cp:revision>9</cp:revision>
  <dcterms:created xsi:type="dcterms:W3CDTF">2021-11-26T14:18:00Z</dcterms:created>
  <dcterms:modified xsi:type="dcterms:W3CDTF">2022-12-26T09:20:35Z</dcterms:modified>
  <cp:category>KATEGORİ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2e51d8d7-a434-4c2f-aa6d-b628c06c9232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