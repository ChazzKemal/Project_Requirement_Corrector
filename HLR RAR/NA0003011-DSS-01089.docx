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4703961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4703961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4703961" w14:paraId="2EB691D1" w14:textId="77777777">
              <w:trPr>
                <w:trHeight w:val="300"/>
              </w:trPr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28A08CC" w:rsidRDefault="004D01C9" w14:paraId="1BABF3D9" w14:textId="5701C0D0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7D47C946" w:rsidR="197123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NA0003011-DSS-01089</w:t>
                  </w:r>
                </w:p>
              </w:tc>
            </w:tr>
            <w:tr w:rsidR="00914FB6" w:rsidTr="54703961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D47C946" w:rsidRDefault="00914FB6" w14:paraId="2BFCFFE6" w14:textId="545A2E2C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7D47C946" w:rsidR="55DCD4C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NEM42106-PIDS-237</w:t>
                  </w:r>
                </w:p>
              </w:tc>
            </w:tr>
            <w:tr w:rsidR="00914FB6" w:rsidTr="54703961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54703961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54703961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B57178C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4703961" w:rsidR="306D4908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54703961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2E8536B0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4703961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4703961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D47C946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25626636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software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detects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failure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assert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error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</w:t>
                  </w:r>
                  <w:proofErr w:type="spellEnd"/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ARINC</w:t>
                  </w:r>
                  <w:r w:rsidRPr="7D47C946" w:rsidR="28621A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4703961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4703961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306021C9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306021C9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1CFF9F66">
                  <w:pPr>
                    <w:spacing w:before="120"/>
                    <w:jc w:val="center"/>
                  </w:pPr>
                  <w:sdt>
                    <w:sdtPr>
                      <w:id w:val="123076251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306021C9" w:rsidR="0E2012F7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928188">
                    <w:rPr/>
                    <w:t>-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4703961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4703961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4703961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54703961" w:rsidRDefault="00087DFA" w14:paraId="6A43E61C" w14:textId="3CE2A841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54703961" w:rsidR="33E1FB2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54703961" w:rsidR="33E1FB2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çıkışlarda herhang</w:t>
                  </w:r>
                  <w:r w:rsidRPr="54703961" w:rsidR="53A049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 bir hata olursa fire </w:t>
                  </w:r>
                  <w:proofErr w:type="spellStart"/>
                  <w:r w:rsidRPr="54703961" w:rsidR="53A049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warninglerin</w:t>
                  </w:r>
                  <w:proofErr w:type="spellEnd"/>
                  <w:r w:rsidRPr="54703961" w:rsidR="53A049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4703961" w:rsidR="53A049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54703961" w:rsidR="53A049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gön</w:t>
                  </w:r>
                  <w:r w:rsidRPr="54703961" w:rsidR="3E2F80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derilmeme</w:t>
                  </w:r>
                  <w:r w:rsidRPr="54703961" w:rsidR="77E03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4703961" w:rsidR="6FD9DB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veya yanlış uyarı gönderme </w:t>
                  </w:r>
                  <w:r w:rsidRPr="54703961" w:rsidR="3E2F80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ihtimali olduğundan dolayı bu gereksinim yazılmıştır</w:t>
                  </w:r>
                  <w:r w:rsidRPr="54703961" w:rsidR="33E1FB2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  <w:p w:rsidR="00087DFA" w:rsidP="306021C9" w:rsidRDefault="00087DFA" w14:paraId="42CE84F7" w14:textId="4399A9AC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4703961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4703961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4703961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306021C9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67A04C1">
                  <w:r w:rsidR="5C6F6807">
                    <w:rPr/>
                    <w:t>CLARITY</w:t>
                  </w:r>
                  <w:r w:rsidR="05376C28">
                    <w:rPr/>
                    <w:t xml:space="preserve"> </w:t>
                  </w:r>
                  <w:r w:rsidR="5C1AD9D4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06021C9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4C326BE">
                  <w:r w:rsidR="5FB5DD5F">
                    <w:rPr/>
                    <w:t>COMPLETENESS</w:t>
                  </w:r>
                  <w:r w:rsidR="509979A7">
                    <w:rPr/>
                    <w:t xml:space="preserve"> </w:t>
                  </w:r>
                  <w:r w:rsidR="1E535CEB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5C6BABF0">
                  <w:r w:rsidR="7E21A027">
                    <w:rPr/>
                    <w:t>SINGULARITY</w:t>
                  </w:r>
                  <w:r w:rsidR="142A12B2">
                    <w:rPr/>
                    <w:t xml:space="preserve"> </w:t>
                  </w:r>
                  <w:r w:rsidR="0C2C69AB">
                    <w:rPr/>
                    <w:t>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06021C9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06021C9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3D53CFD5">
                  <w:r w:rsidR="5F7E5413">
                    <w:rPr/>
                    <w:t>CONSISTANCY</w:t>
                  </w:r>
                  <w:r w:rsidR="50EA97A2">
                    <w:rPr/>
                    <w:t xml:space="preserve"> </w:t>
                  </w:r>
                  <w:r w:rsidR="277D7605">
                    <w:rPr/>
                    <w:t>-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4703961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4703961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D47C946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7D47C946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D47C946" w:rsidRDefault="000E4C7A" w14:paraId="013E36B7" w14:textId="42B797A8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D47C946" w:rsidR="142984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assert</w:t>
                  </w:r>
                </w:p>
              </w:tc>
            </w:tr>
            <w:tr w:rsidR="000E4C7A" w:rsidTr="7D47C946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2B13ED74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corresponding </w:t>
                  </w:r>
                  <w:proofErr w:type="spellStart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error</w:t>
                  </w:r>
                  <w:proofErr w:type="spellEnd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</w:t>
                  </w:r>
                  <w:proofErr w:type="spellEnd"/>
                  <w:r w:rsidRPr="7D47C946" w:rsidR="5EDF2ED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ARINC429.</w:t>
                  </w:r>
                </w:p>
              </w:tc>
            </w:tr>
            <w:tr w:rsidR="000E4C7A" w:rsidTr="7D47C946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7D47C946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D47C946" w:rsidRDefault="000E4C7A" w14:paraId="72FBBDC9" w14:textId="12C5B6A5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</w:t>
                  </w:r>
                  <w:proofErr w:type="spellEnd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software </w:t>
                  </w:r>
                  <w:proofErr w:type="spellStart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detects</w:t>
                  </w:r>
                  <w:proofErr w:type="spellEnd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7D47C946" w:rsidR="6EA29C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failure</w:t>
                  </w:r>
                </w:p>
              </w:tc>
            </w:tr>
            <w:tr w:rsidR="000E4C7A" w:rsidTr="7D47C946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4703961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4703961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D47C946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7D47C946" w:rsidRDefault="00E71EA2" w14:paraId="639D2D6E" w14:textId="3043D54F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 28V DC ile beslenmelidir. ARINC verilerini gözlemleyebilmek için ARINC receiver kullanılmalıdır.</w:t>
                  </w:r>
                </w:p>
                <w:p w:rsidR="006F12B7" w:rsidP="7D47C946" w:rsidRDefault="00E71EA2" w14:paraId="6A764D00" w14:textId="5FC6905D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çalışır durumdayken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çıkışlardan biri kısa devre yapılmalıdır. ARINC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receiverdan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gelen veriler okunmalıdır. Engine fire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çıkışı için engine fire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failure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APU fire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çıkışı için APU fire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failure</w:t>
                  </w:r>
                  <w:proofErr w:type="spellEnd"/>
                  <w:r w:rsidRPr="7D47C946" w:rsidR="3922F1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verisi okunduğunda gereksinim doğrulanmış olur.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4703961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4703961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306021C9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622ABECF" w:rsidRDefault="622ABECF" w14:paraId="70CE3FB0" w14:textId="24B1FAA7">
                  <w:r w:rsidRPr="306021C9" w:rsidR="622ABEC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 xml:space="preserve"> </w:t>
                  </w:r>
                  <w:r w:rsidRPr="306021C9" w:rsidR="306021C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NA0003011-DSS-01080</w:t>
                  </w:r>
                  <w:r w:rsidRPr="306021C9" w:rsidR="1E1E344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 xml:space="preserve"> numaralı gereksinimle aynı.</w:t>
                  </w:r>
                  <w:r w:rsidRPr="306021C9" w:rsidR="098E466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 xml:space="preserve"> Silinmeli...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4703961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4703961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06021C9" w14:paraId="4E02DD80" w14:textId="77777777">
              <w:tc>
                <w:tcPr>
                  <w:tcW w:w="8988" w:type="dxa"/>
                  <w:tcMar/>
                </w:tcPr>
                <w:p w:rsidR="00E27154" w:rsidP="306021C9" w:rsidRDefault="00E71EA2" w14:paraId="36C8BCE1" w14:textId="3776AFC8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</w:rPr>
                  </w:pPr>
                  <w:r w:rsidRPr="306021C9" w:rsidR="48B7EF06">
                    <w:rPr>
                      <w:rFonts w:ascii="Verdana Pro" w:hAnsi="Verdana Pro" w:eastAsia="Verdana Pro" w:cs="Verdana Pro"/>
                    </w:rPr>
                    <w:t>DELETED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4703961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4703961" w14:paraId="1F389570" w14:textId="77777777">
        <w:trPr>
          <w:cantSplit/>
        </w:trPr>
        <w:tc>
          <w:tcPr>
            <w:tcW w:w="9214" w:type="dxa"/>
            <w:tcMar/>
          </w:tcPr>
          <w:p w:rsidR="17183909" w:rsidP="7D47C946" w:rsidRDefault="17183909" w14:paraId="22C73D46" w14:textId="7F2EBEC4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tr-TR"/>
              </w:rPr>
            </w:pPr>
            <w:r w:rsidRPr="7D47C946" w:rsidR="3C0938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NEM42106-PIDS-237</w:t>
            </w:r>
          </w:p>
          <w:p w:rsidR="17183909" w:rsidP="7D47C946" w:rsidRDefault="17183909" w14:paraId="3C948495" w14:textId="0A10D9A5">
            <w:pPr>
              <w:pStyle w:val="Normal"/>
              <w:ind w:left="0"/>
              <w:rPr>
                <w:noProof w:val="0"/>
                <w:lang w:val="tr-TR"/>
              </w:rPr>
            </w:pPr>
          </w:p>
          <w:p w:rsidR="521A857D" w:rsidP="521A857D" w:rsidRDefault="521A857D" w14:paraId="5F0FC15A" w14:textId="082BE5EB">
            <w:pPr>
              <w:pStyle w:val="Normal"/>
              <w:ind w:left="0"/>
              <w:rPr>
                <w:noProof w:val="0"/>
                <w:lang w:val="tr-TR"/>
              </w:rPr>
            </w:pP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D723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0521"/>
    <w:rsid w:val="005C6729"/>
    <w:rsid w:val="005D4A29"/>
    <w:rsid w:val="005E2AE1"/>
    <w:rsid w:val="005F052E"/>
    <w:rsid w:val="005F242B"/>
    <w:rsid w:val="006070C9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C4F33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2AF3DC"/>
    <w:rsid w:val="029351B5"/>
    <w:rsid w:val="03A17757"/>
    <w:rsid w:val="03BEF851"/>
    <w:rsid w:val="0405358A"/>
    <w:rsid w:val="0429D1B7"/>
    <w:rsid w:val="047C9FC6"/>
    <w:rsid w:val="05376C28"/>
    <w:rsid w:val="0588D98D"/>
    <w:rsid w:val="05CCB573"/>
    <w:rsid w:val="05D6B6C8"/>
    <w:rsid w:val="068E76C6"/>
    <w:rsid w:val="06B7AAB9"/>
    <w:rsid w:val="07EF3B06"/>
    <w:rsid w:val="08326683"/>
    <w:rsid w:val="084EC6AD"/>
    <w:rsid w:val="08794117"/>
    <w:rsid w:val="089279A9"/>
    <w:rsid w:val="08981FA9"/>
    <w:rsid w:val="08ED3965"/>
    <w:rsid w:val="093AA14B"/>
    <w:rsid w:val="098E4667"/>
    <w:rsid w:val="09C36B0F"/>
    <w:rsid w:val="0AB12890"/>
    <w:rsid w:val="0B35AEF2"/>
    <w:rsid w:val="0B5B6F11"/>
    <w:rsid w:val="0BB0E1D9"/>
    <w:rsid w:val="0BE4ADCE"/>
    <w:rsid w:val="0C2415F3"/>
    <w:rsid w:val="0C2C69AB"/>
    <w:rsid w:val="0C6E262D"/>
    <w:rsid w:val="0CA388C3"/>
    <w:rsid w:val="0CF2A97A"/>
    <w:rsid w:val="0D3BADB5"/>
    <w:rsid w:val="0D42552A"/>
    <w:rsid w:val="0E2012F7"/>
    <w:rsid w:val="0E43944E"/>
    <w:rsid w:val="0E7ADAD0"/>
    <w:rsid w:val="0ED20B96"/>
    <w:rsid w:val="0EE8E458"/>
    <w:rsid w:val="0F05842B"/>
    <w:rsid w:val="0F7025E3"/>
    <w:rsid w:val="10474993"/>
    <w:rsid w:val="105EB203"/>
    <w:rsid w:val="108452FC"/>
    <w:rsid w:val="10C6A625"/>
    <w:rsid w:val="10E9882B"/>
    <w:rsid w:val="111BCE58"/>
    <w:rsid w:val="117B83CF"/>
    <w:rsid w:val="1191CCBC"/>
    <w:rsid w:val="12C4CE4F"/>
    <w:rsid w:val="13D76ABB"/>
    <w:rsid w:val="142984B3"/>
    <w:rsid w:val="142A12B2"/>
    <w:rsid w:val="145891D2"/>
    <w:rsid w:val="14790B01"/>
    <w:rsid w:val="14958DF1"/>
    <w:rsid w:val="1652F2CD"/>
    <w:rsid w:val="167F53CE"/>
    <w:rsid w:val="16BF5B12"/>
    <w:rsid w:val="16E79E2A"/>
    <w:rsid w:val="17183909"/>
    <w:rsid w:val="17263AD7"/>
    <w:rsid w:val="17741617"/>
    <w:rsid w:val="17F42C2D"/>
    <w:rsid w:val="18589D0B"/>
    <w:rsid w:val="188E2715"/>
    <w:rsid w:val="18BA4A9E"/>
    <w:rsid w:val="19712374"/>
    <w:rsid w:val="1A1BEEFC"/>
    <w:rsid w:val="1A290EAF"/>
    <w:rsid w:val="1A5714C3"/>
    <w:rsid w:val="1B2DBFAD"/>
    <w:rsid w:val="1B3DD3C7"/>
    <w:rsid w:val="1CD621C8"/>
    <w:rsid w:val="1CEE42B4"/>
    <w:rsid w:val="1D22DBBF"/>
    <w:rsid w:val="1E10AA65"/>
    <w:rsid w:val="1E1E344C"/>
    <w:rsid w:val="1E535CEB"/>
    <w:rsid w:val="1ED3A6FD"/>
    <w:rsid w:val="1EE987C7"/>
    <w:rsid w:val="1F1EFCC4"/>
    <w:rsid w:val="1F8A5C34"/>
    <w:rsid w:val="1FAC7AC6"/>
    <w:rsid w:val="1FF26958"/>
    <w:rsid w:val="201E3990"/>
    <w:rsid w:val="201EA123"/>
    <w:rsid w:val="20207A33"/>
    <w:rsid w:val="2030CFDF"/>
    <w:rsid w:val="2062931D"/>
    <w:rsid w:val="20A066CF"/>
    <w:rsid w:val="20FFE318"/>
    <w:rsid w:val="21C27E92"/>
    <w:rsid w:val="21D08CE2"/>
    <w:rsid w:val="220C2BF2"/>
    <w:rsid w:val="22208296"/>
    <w:rsid w:val="22928188"/>
    <w:rsid w:val="229E2B45"/>
    <w:rsid w:val="2300E5B3"/>
    <w:rsid w:val="23DEFCB7"/>
    <w:rsid w:val="2420120F"/>
    <w:rsid w:val="243A2CD5"/>
    <w:rsid w:val="25253C55"/>
    <w:rsid w:val="25617339"/>
    <w:rsid w:val="25963A83"/>
    <w:rsid w:val="25AE0238"/>
    <w:rsid w:val="25D7CDEA"/>
    <w:rsid w:val="2613D86B"/>
    <w:rsid w:val="26692992"/>
    <w:rsid w:val="2671BF76"/>
    <w:rsid w:val="26B1AB77"/>
    <w:rsid w:val="271805C3"/>
    <w:rsid w:val="277D7605"/>
    <w:rsid w:val="27897BDF"/>
    <w:rsid w:val="27E7583A"/>
    <w:rsid w:val="281263BB"/>
    <w:rsid w:val="28621A9D"/>
    <w:rsid w:val="28705E11"/>
    <w:rsid w:val="28EE2D41"/>
    <w:rsid w:val="291D7E12"/>
    <w:rsid w:val="29C4315B"/>
    <w:rsid w:val="29E943A1"/>
    <w:rsid w:val="2AA35E9A"/>
    <w:rsid w:val="2AE31698"/>
    <w:rsid w:val="2B2F517B"/>
    <w:rsid w:val="2B3B0C08"/>
    <w:rsid w:val="2CD6DC69"/>
    <w:rsid w:val="2D479C62"/>
    <w:rsid w:val="2D961E3A"/>
    <w:rsid w:val="2DFF96EC"/>
    <w:rsid w:val="2E07027C"/>
    <w:rsid w:val="2E9ED5BF"/>
    <w:rsid w:val="2F8ED6B2"/>
    <w:rsid w:val="2FA513FA"/>
    <w:rsid w:val="2FEE26F9"/>
    <w:rsid w:val="30557C5C"/>
    <w:rsid w:val="306021C9"/>
    <w:rsid w:val="30607ADB"/>
    <w:rsid w:val="306D4908"/>
    <w:rsid w:val="3171C5A5"/>
    <w:rsid w:val="31E54764"/>
    <w:rsid w:val="320C33AF"/>
    <w:rsid w:val="321B9768"/>
    <w:rsid w:val="3230672E"/>
    <w:rsid w:val="3246624C"/>
    <w:rsid w:val="32F36533"/>
    <w:rsid w:val="3303B81A"/>
    <w:rsid w:val="3325C7BB"/>
    <w:rsid w:val="33270587"/>
    <w:rsid w:val="333157DC"/>
    <w:rsid w:val="33AF3BE4"/>
    <w:rsid w:val="33E1FB2E"/>
    <w:rsid w:val="33F188A8"/>
    <w:rsid w:val="3451A71D"/>
    <w:rsid w:val="34C1981C"/>
    <w:rsid w:val="34C2D5E8"/>
    <w:rsid w:val="34D1F8D7"/>
    <w:rsid w:val="34D72EB4"/>
    <w:rsid w:val="3528ED7F"/>
    <w:rsid w:val="357290F1"/>
    <w:rsid w:val="36087483"/>
    <w:rsid w:val="36398796"/>
    <w:rsid w:val="3694A4AA"/>
    <w:rsid w:val="36C4BDE0"/>
    <w:rsid w:val="37D557F7"/>
    <w:rsid w:val="38026430"/>
    <w:rsid w:val="3821A37E"/>
    <w:rsid w:val="3857FA60"/>
    <w:rsid w:val="389C9B8B"/>
    <w:rsid w:val="38AE1BD2"/>
    <w:rsid w:val="39049427"/>
    <w:rsid w:val="391FA3B8"/>
    <w:rsid w:val="3922F1B8"/>
    <w:rsid w:val="39EB77E6"/>
    <w:rsid w:val="39F01039"/>
    <w:rsid w:val="3AEE6434"/>
    <w:rsid w:val="3BA1D68E"/>
    <w:rsid w:val="3BE18212"/>
    <w:rsid w:val="3C093852"/>
    <w:rsid w:val="3C49C122"/>
    <w:rsid w:val="3D094C28"/>
    <w:rsid w:val="3DA499D1"/>
    <w:rsid w:val="3E0E9B41"/>
    <w:rsid w:val="3E257E9B"/>
    <w:rsid w:val="3E2F8003"/>
    <w:rsid w:val="3E53C849"/>
    <w:rsid w:val="3ED9B8DD"/>
    <w:rsid w:val="3F2185B5"/>
    <w:rsid w:val="40161F69"/>
    <w:rsid w:val="407B7A37"/>
    <w:rsid w:val="4095830F"/>
    <w:rsid w:val="4124313F"/>
    <w:rsid w:val="41B64411"/>
    <w:rsid w:val="41D70539"/>
    <w:rsid w:val="4216D6D7"/>
    <w:rsid w:val="42D629B4"/>
    <w:rsid w:val="431FF824"/>
    <w:rsid w:val="4406310B"/>
    <w:rsid w:val="45081541"/>
    <w:rsid w:val="45152C11"/>
    <w:rsid w:val="45C72CFA"/>
    <w:rsid w:val="45F1FACF"/>
    <w:rsid w:val="462A335C"/>
    <w:rsid w:val="467CB799"/>
    <w:rsid w:val="46B74E67"/>
    <w:rsid w:val="47D04754"/>
    <w:rsid w:val="4878BFDF"/>
    <w:rsid w:val="48B7EF06"/>
    <w:rsid w:val="49F634F4"/>
    <w:rsid w:val="4A3D29A7"/>
    <w:rsid w:val="4A9F3204"/>
    <w:rsid w:val="4AE7AE4E"/>
    <w:rsid w:val="4AEBC289"/>
    <w:rsid w:val="4B184513"/>
    <w:rsid w:val="4BA8D939"/>
    <w:rsid w:val="4BAF5828"/>
    <w:rsid w:val="4C23FD48"/>
    <w:rsid w:val="4C6AAE73"/>
    <w:rsid w:val="4C88ED63"/>
    <w:rsid w:val="4D777BB2"/>
    <w:rsid w:val="4D9B1D05"/>
    <w:rsid w:val="4DB697A9"/>
    <w:rsid w:val="4E62AACB"/>
    <w:rsid w:val="4F49C2F8"/>
    <w:rsid w:val="4F52680A"/>
    <w:rsid w:val="509979A7"/>
    <w:rsid w:val="50CB8BB6"/>
    <w:rsid w:val="50EA97A2"/>
    <w:rsid w:val="515CC21D"/>
    <w:rsid w:val="516E174B"/>
    <w:rsid w:val="51948417"/>
    <w:rsid w:val="521A857D"/>
    <w:rsid w:val="528A08CC"/>
    <w:rsid w:val="5322F727"/>
    <w:rsid w:val="5377261F"/>
    <w:rsid w:val="53A049A7"/>
    <w:rsid w:val="53AEC11A"/>
    <w:rsid w:val="5435D537"/>
    <w:rsid w:val="5463E612"/>
    <w:rsid w:val="54703961"/>
    <w:rsid w:val="54A60C0E"/>
    <w:rsid w:val="55298D9C"/>
    <w:rsid w:val="55406922"/>
    <w:rsid w:val="55DCD4CC"/>
    <w:rsid w:val="55F0BDFE"/>
    <w:rsid w:val="5608600E"/>
    <w:rsid w:val="564A49E8"/>
    <w:rsid w:val="568DF7CE"/>
    <w:rsid w:val="56BBA79F"/>
    <w:rsid w:val="572F30CD"/>
    <w:rsid w:val="575A04E2"/>
    <w:rsid w:val="57DD9FBE"/>
    <w:rsid w:val="58456AEC"/>
    <w:rsid w:val="5864580D"/>
    <w:rsid w:val="58A94369"/>
    <w:rsid w:val="58FC753F"/>
    <w:rsid w:val="5942C516"/>
    <w:rsid w:val="5959794F"/>
    <w:rsid w:val="595CCD89"/>
    <w:rsid w:val="59E5666A"/>
    <w:rsid w:val="5A264493"/>
    <w:rsid w:val="5AA516BB"/>
    <w:rsid w:val="5AD32796"/>
    <w:rsid w:val="5B6F2B58"/>
    <w:rsid w:val="5B9BF19B"/>
    <w:rsid w:val="5B9E7299"/>
    <w:rsid w:val="5C1AD9D4"/>
    <w:rsid w:val="5C1C84D7"/>
    <w:rsid w:val="5C341601"/>
    <w:rsid w:val="5C3FA950"/>
    <w:rsid w:val="5C6F6807"/>
    <w:rsid w:val="5CA7AF78"/>
    <w:rsid w:val="5D11950F"/>
    <w:rsid w:val="5D3F500E"/>
    <w:rsid w:val="5D498F71"/>
    <w:rsid w:val="5D71357D"/>
    <w:rsid w:val="5D7DDB9C"/>
    <w:rsid w:val="5DDCB77D"/>
    <w:rsid w:val="5E2CAF80"/>
    <w:rsid w:val="5EDF2EDE"/>
    <w:rsid w:val="5F7E5413"/>
    <w:rsid w:val="5F9619F7"/>
    <w:rsid w:val="5FB5DD5F"/>
    <w:rsid w:val="602A22FF"/>
    <w:rsid w:val="604BFCCE"/>
    <w:rsid w:val="60730428"/>
    <w:rsid w:val="60B14C85"/>
    <w:rsid w:val="61602314"/>
    <w:rsid w:val="616BC495"/>
    <w:rsid w:val="61743F13"/>
    <w:rsid w:val="61A4BA81"/>
    <w:rsid w:val="62275251"/>
    <w:rsid w:val="622ABECF"/>
    <w:rsid w:val="62F7A018"/>
    <w:rsid w:val="632E840C"/>
    <w:rsid w:val="6332F6CD"/>
    <w:rsid w:val="6358553F"/>
    <w:rsid w:val="6404CE86"/>
    <w:rsid w:val="640DB1F1"/>
    <w:rsid w:val="648E07D9"/>
    <w:rsid w:val="64A58303"/>
    <w:rsid w:val="65A98252"/>
    <w:rsid w:val="66150E1D"/>
    <w:rsid w:val="66367C44"/>
    <w:rsid w:val="66D16AF6"/>
    <w:rsid w:val="674F1788"/>
    <w:rsid w:val="67751D2F"/>
    <w:rsid w:val="679EBD25"/>
    <w:rsid w:val="68D80A1F"/>
    <w:rsid w:val="68FCE530"/>
    <w:rsid w:val="69C6505A"/>
    <w:rsid w:val="6A132D17"/>
    <w:rsid w:val="6A281595"/>
    <w:rsid w:val="6A7CF375"/>
    <w:rsid w:val="6A97B8D1"/>
    <w:rsid w:val="6AD54033"/>
    <w:rsid w:val="6AD5B8A7"/>
    <w:rsid w:val="6AF54D70"/>
    <w:rsid w:val="6B9B5705"/>
    <w:rsid w:val="6C08D36B"/>
    <w:rsid w:val="6C18C3D6"/>
    <w:rsid w:val="6CA7E9D4"/>
    <w:rsid w:val="6CB0D6F5"/>
    <w:rsid w:val="6D580F2C"/>
    <w:rsid w:val="6D8C0B1C"/>
    <w:rsid w:val="6DB49437"/>
    <w:rsid w:val="6E2F0DA6"/>
    <w:rsid w:val="6E4661C0"/>
    <w:rsid w:val="6E6A152C"/>
    <w:rsid w:val="6EA29CA8"/>
    <w:rsid w:val="6EAB5231"/>
    <w:rsid w:val="6F045480"/>
    <w:rsid w:val="6FD9DB76"/>
    <w:rsid w:val="70AC9082"/>
    <w:rsid w:val="71F6627B"/>
    <w:rsid w:val="74783F79"/>
    <w:rsid w:val="748D54D6"/>
    <w:rsid w:val="748EB5C0"/>
    <w:rsid w:val="74C98644"/>
    <w:rsid w:val="74D95FD4"/>
    <w:rsid w:val="754812C7"/>
    <w:rsid w:val="7668A06B"/>
    <w:rsid w:val="76E41C84"/>
    <w:rsid w:val="76FA2C15"/>
    <w:rsid w:val="779FB1BA"/>
    <w:rsid w:val="77A79B1C"/>
    <w:rsid w:val="77E03F59"/>
    <w:rsid w:val="7819B7EB"/>
    <w:rsid w:val="7859BFF8"/>
    <w:rsid w:val="78A39D64"/>
    <w:rsid w:val="78DA6FBA"/>
    <w:rsid w:val="79512D87"/>
    <w:rsid w:val="7954BE36"/>
    <w:rsid w:val="7997E42D"/>
    <w:rsid w:val="799CF767"/>
    <w:rsid w:val="79BB2369"/>
    <w:rsid w:val="7A08137E"/>
    <w:rsid w:val="7A1B83EA"/>
    <w:rsid w:val="7A9BC133"/>
    <w:rsid w:val="7ACD14B2"/>
    <w:rsid w:val="7C0F9BF5"/>
    <w:rsid w:val="7C776AD6"/>
    <w:rsid w:val="7D344223"/>
    <w:rsid w:val="7D47C946"/>
    <w:rsid w:val="7D52BDF0"/>
    <w:rsid w:val="7D9DD5B2"/>
    <w:rsid w:val="7DCFA785"/>
    <w:rsid w:val="7DD2A587"/>
    <w:rsid w:val="7E031FA0"/>
    <w:rsid w:val="7E184B58"/>
    <w:rsid w:val="7E21A027"/>
    <w:rsid w:val="7E261995"/>
    <w:rsid w:val="7E2E6D4D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N20210219-1594514891-3246</_dlc_DocId>
    <_dlc_DocIdUrl xmlns="f6d82c61-1620-4961-a845-3717486f5cdd">
      <Url>https://navioteknoloji.sharepoint.com/teams/N20210219/_layouts/15/DocIdRedir.aspx?ID=N20210219-1594514891-3246</Url>
      <Description>N20210219-1594514891-3246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E0FA968-7EE3-43BA-8603-5F7AE7C6399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20</revision>
  <dcterms:created xsi:type="dcterms:W3CDTF">2021-11-26T14:18:00.0000000Z</dcterms:created>
  <dcterms:modified xsi:type="dcterms:W3CDTF">2022-12-30T08:19:57.7038219Z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a7517917-7ec6-4c44-865a-5212caf1cde9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