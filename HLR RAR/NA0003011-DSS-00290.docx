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686CE736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1"/>
              </w:numPr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="00C55B44">
              <w:rPr>
                <w:b/>
                <w:bCs/>
              </w:rPr>
              <w:t>STATUS</w:t>
            </w:r>
          </w:p>
        </w:tc>
      </w:tr>
      <w:tr w:rsidRPr="004D3450" w:rsidR="004D01C9" w:rsidTr="686CE736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7AF8F018" w14:paraId="2EB691D1" w14:textId="77777777">
              <w:tc>
                <w:tcPr>
                  <w:tcW w:w="2862" w:type="dxa"/>
                  <w:tcMar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ID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4D01C9" w:rsidP="7AF8F018" w:rsidRDefault="004D01C9" w14:paraId="1BABF3D9" w14:textId="42CF113A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ind w:left="0"/>
                    <w:outlineLvl w:val="0"/>
                    <w:rPr>
                      <w:sz w:val="20"/>
                      <w:szCs w:val="20"/>
                    </w:rPr>
                  </w:pPr>
                  <w:r w:rsidRPr="7AF8F018" w:rsidR="5A033267">
                    <w:rPr>
                      <w:sz w:val="20"/>
                      <w:szCs w:val="20"/>
                    </w:rPr>
                    <w:t>NA0003011-DSS-00290</w:t>
                  </w:r>
                </w:p>
              </w:tc>
            </w:tr>
            <w:tr w:rsidR="00914FB6" w:rsidTr="7AF8F018" w14:paraId="23F1D23A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Source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7AF8F018" w:rsidRDefault="00914FB6" w14:paraId="2BFCFFE6" w14:textId="67D0DAE3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ind w:left="0"/>
                    <w:outlineLvl w:val="0"/>
                    <w:rPr>
                      <w:sz w:val="20"/>
                      <w:szCs w:val="20"/>
                    </w:rPr>
                  </w:pPr>
                  <w:r w:rsidRPr="7AF8F018" w:rsidR="1113FA61">
                    <w:rPr>
                      <w:sz w:val="20"/>
                      <w:szCs w:val="20"/>
                    </w:rPr>
                    <w:t>NEM42106-PIDS-138</w:t>
                  </w:r>
                </w:p>
              </w:tc>
            </w:tr>
            <w:tr w:rsidR="00914FB6" w:rsidTr="7AF8F018" w14:paraId="5C260D1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Status</w:t>
                  </w:r>
                  <w:proofErr w:type="spellEnd"/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Content>
                  <w:tc>
                    <w:tcPr>
                      <w:tcW w:w="6126" w:type="dxa"/>
                      <w:tcMar/>
                      <w:vAlign w:val="center"/>
                    </w:tcPr>
                    <w:p w:rsidRPr="003D12B2" w:rsidR="00914FB6" w:rsidP="00914FB6" w:rsidRDefault="00694790" w14:paraId="132A6309" w14:textId="77777777">
                      <w:pPr>
                        <w:pStyle w:val="Balk11"/>
                        <w:numPr>
                          <w:ilvl w:val="0"/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</w:rPr>
                        <w:t>PROPOSED</w:t>
                      </w:r>
                    </w:p>
                  </w:tc>
                </w:sdtContent>
              </w:sdt>
            </w:tr>
            <w:tr w:rsidR="00914FB6" w:rsidTr="7AF8F018" w14:paraId="7C88AFA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3AD1D7E5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Analayzed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1F54352D" w14:textId="265C9F04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7AF8F018" w:rsidR="4F06D148">
                    <w:rPr>
                      <w:sz w:val="20"/>
                      <w:szCs w:val="20"/>
                    </w:rPr>
                    <w:t>Aziz Kerem Demir</w:t>
                  </w:r>
                </w:p>
              </w:tc>
            </w:tr>
            <w:tr w:rsidR="00914FB6" w:rsidTr="7AF8F018" w14:paraId="4DF16934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Reviewed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7C0E5C21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  <w:tr w:rsidR="00914FB6" w:rsidTr="7AF8F018" w14:paraId="1D3C3C26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Approved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ilvl w:val="0"/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686CE736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ORIGINAL STATEMENT</w:t>
            </w:r>
          </w:p>
        </w:tc>
      </w:tr>
      <w:tr w:rsidRPr="004D3450" w:rsidR="00E25B16" w:rsidTr="686CE736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7AF8F018" w14:paraId="6EB1A014" w14:textId="77777777">
              <w:tc>
                <w:tcPr>
                  <w:tcW w:w="8988" w:type="dxa"/>
                  <w:tcMar/>
                </w:tcPr>
                <w:p w:rsidR="00CB70A6" w:rsidP="00F87F4D" w:rsidRDefault="00CB70A6" w14:paraId="5BD0A75E" w14:textId="146F06E8">
                  <w:r w:rsidR="39128316">
                    <w:rPr/>
                    <w:t>Software shall have IBIT function, while In operational mode.</w:t>
                  </w:r>
                </w:p>
              </w:tc>
            </w:tr>
          </w:tbl>
          <w:p w:rsidR="00E25B16" w:rsidP="00212B47" w:rsidRDefault="00E25B16" w14:paraId="2F5724CA" w14:textId="77777777"/>
        </w:tc>
      </w:tr>
      <w:tr w:rsidRPr="004D3450" w:rsidR="004D01C9" w:rsidTr="686CE736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CLASSIFICATION</w:t>
            </w:r>
          </w:p>
        </w:tc>
      </w:tr>
      <w:tr w:rsidRPr="004D3450" w:rsidR="004D01C9" w:rsidTr="686CE736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0004240B" w14:paraId="552F739E" w14:textId="77777777">
              <w:tc>
                <w:tcPr>
                  <w:tcW w:w="1202" w:type="pct"/>
                  <w:vAlign w:val="center"/>
                </w:tcPr>
                <w:p w:rsidR="00E25B16" w:rsidP="0095489E" w:rsidRDefault="0095489E" w14:paraId="1C52A346" w14:textId="77777777">
                  <w:pPr>
                    <w:spacing w:before="120"/>
                    <w:jc w:val="center"/>
                  </w:pPr>
                  <w:r>
                    <w:t xml:space="preserve">Is </w:t>
                  </w:r>
                  <w:proofErr w:type="spellStart"/>
                  <w:r>
                    <w:t>Requirement</w:t>
                  </w:r>
                  <w:proofErr w:type="spellEnd"/>
                </w:p>
              </w:tc>
              <w:tc>
                <w:tcPr>
                  <w:tcW w:w="946" w:type="pct"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>
                    <w:t>PRIORITY</w:t>
                  </w:r>
                </w:p>
              </w:tc>
              <w:tc>
                <w:tcPr>
                  <w:tcW w:w="1025" w:type="pct"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>
                    <w:t>DIFFICULTY</w:t>
                  </w:r>
                </w:p>
              </w:tc>
              <w:tc>
                <w:tcPr>
                  <w:tcW w:w="1136" w:type="pct"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>
                    <w:t>LEVEL</w:t>
                  </w:r>
                </w:p>
              </w:tc>
              <w:tc>
                <w:tcPr>
                  <w:tcW w:w="691" w:type="pct"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>
                    <w:t>ISSUE</w:t>
                  </w:r>
                </w:p>
              </w:tc>
            </w:tr>
            <w:tr w:rsidR="00E25B16" w:rsidTr="0004240B" w14:paraId="61122600" w14:textId="77777777">
              <w:sdt>
                <w:sdtPr>
                  <w:alias w:val="REQUIREMENT"/>
                  <w:tag w:val="REQUIREMENT"/>
                  <w:id w:val="1613552172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02" w:type="pct"/>
                      <w:vAlign w:val="center"/>
                    </w:tcPr>
                    <w:p w:rsidR="00E25B16" w:rsidP="0095489E" w:rsidRDefault="00B457B7" w14:paraId="18736372" w14:textId="7523B16D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946" w:type="pct"/>
                      <w:vAlign w:val="center"/>
                    </w:tcPr>
                    <w:p w:rsidR="00E25B16" w:rsidP="0095489E" w:rsidRDefault="00694790" w14:paraId="1DBAC73C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1025" w:type="pct"/>
                      <w:vAlign w:val="center"/>
                    </w:tcPr>
                    <w:p w:rsidR="00E25B16" w:rsidP="0095489E" w:rsidRDefault="00694790" w14:paraId="217A12D4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Content>
                  <w:tc>
                    <w:tcPr>
                      <w:tcW w:w="1136" w:type="pct"/>
                      <w:vAlign w:val="center"/>
                    </w:tcPr>
                    <w:p w:rsidR="00E25B16" w:rsidP="0095489E" w:rsidRDefault="00F974F2" w14:paraId="6331142C" w14:textId="5BF98057">
                      <w:pPr>
                        <w:spacing w:before="120"/>
                        <w:jc w:val="center"/>
                      </w:pPr>
                      <w:r>
                        <w:t>COMPONENT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691" w:type="pct"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686CE736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087DFA" w14:paraId="0BBFE378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 w:rsidRPr="004D3450" w:rsidR="00087DFA" w:rsidTr="686CE736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651F759C" w14:paraId="07CFC0DD" w14:textId="77777777">
              <w:tc>
                <w:tcPr>
                  <w:tcW w:w="8988" w:type="dxa"/>
                  <w:tcMar/>
                </w:tcPr>
                <w:p w:rsidR="00087DFA" w:rsidP="1E5B1E07" w:rsidRDefault="00087DFA" w14:paraId="2927B307" w14:textId="09F2EA75">
                  <w:pPr>
                    <w:pStyle w:val="Normal"/>
                  </w:pPr>
                  <w:r w:rsidR="1515015D">
                    <w:rPr/>
                    <w:t xml:space="preserve">IBIT, RIU tarafından başlatılan bir testtir. Testin amacı pilot kabininde yer alan görsel belirteçlerin, FDU yangın/yüksek sıcaklık algılama ve iletme fonksiyonlarının sağlık durumunu belirlemektir. </w:t>
                  </w:r>
                </w:p>
                <w:p w:rsidR="00087DFA" w:rsidP="03135E6F" w:rsidRDefault="00087DFA" w14:paraId="721679EA" w14:textId="74AABB6B">
                  <w:pPr>
                    <w:pStyle w:val="Normal"/>
                    <w:rPr>
                      <w:highlight w:val="yellow"/>
                    </w:rPr>
                  </w:pPr>
                  <w:r w:rsidR="411E4132">
                    <w:rPr/>
                    <w:t xml:space="preserve">Hata durumunda olan bir </w:t>
                  </w:r>
                  <w:proofErr w:type="spellStart"/>
                  <w:r w:rsidR="411E4132">
                    <w:rPr/>
                    <w:t>FDU’nun</w:t>
                  </w:r>
                  <w:proofErr w:type="spellEnd"/>
                  <w:r w:rsidR="411E4132">
                    <w:rPr/>
                    <w:t xml:space="preserve"> gelen bilgilere tepki vermesi beklenemez</w:t>
                  </w:r>
                  <w:r w:rsidR="2F395A1D">
                    <w:rPr/>
                    <w:t xml:space="preserve"> çünkü; hata durumunda</w:t>
                  </w:r>
                  <w:r w:rsidR="59E13E06">
                    <w:rPr/>
                    <w:t xml:space="preserve"> FDU </w:t>
                  </w:r>
                  <w:r w:rsidR="0CCB27A5">
                    <w:rPr/>
                    <w:t>sonsuz döngüde takılı kalır</w:t>
                  </w:r>
                  <w:r w:rsidR="411E4132">
                    <w:rPr/>
                    <w:t xml:space="preserve">.  </w:t>
                  </w:r>
                  <w:r w:rsidR="1ABED285">
                    <w:rPr/>
                    <w:t>FDU test butonuna basılmasına rağmen FDU</w:t>
                  </w:r>
                  <w:r w:rsidR="7A11451D">
                    <w:rPr/>
                    <w:t>,</w:t>
                  </w:r>
                  <w:r w:rsidR="1ABED285">
                    <w:rPr/>
                    <w:t xml:space="preserve"> </w:t>
                  </w:r>
                  <w:r w:rsidR="57E5D4F9">
                    <w:rPr/>
                    <w:t xml:space="preserve">IBIT testi yapmayıp </w:t>
                  </w:r>
                  <w:proofErr w:type="spellStart"/>
                  <w:r w:rsidR="57E5D4F9">
                    <w:rPr/>
                    <w:t>RIU’ya</w:t>
                  </w:r>
                  <w:proofErr w:type="spellEnd"/>
                  <w:r w:rsidR="57E5D4F9">
                    <w:rPr/>
                    <w:t xml:space="preserve"> </w:t>
                  </w:r>
                  <w:r w:rsidR="57E5D4F9">
                    <w:rPr/>
                    <w:t>IBIT sonucu göndermemek</w:t>
                  </w:r>
                  <w:r w:rsidR="40EE83DB">
                    <w:rPr/>
                    <w:t xml:space="preserve">, RIU tarafından </w:t>
                  </w:r>
                  <w:r w:rsidR="57E5D4F9">
                    <w:rPr/>
                    <w:t>IBIT in başarısız oldu</w:t>
                  </w:r>
                  <w:r w:rsidR="57E5D4F9">
                    <w:rPr/>
                    <w:t>ğu</w:t>
                  </w:r>
                  <w:r w:rsidR="70516F27">
                    <w:rPr/>
                    <w:t>nu</w:t>
                  </w:r>
                  <w:r w:rsidR="282D5EE0">
                    <w:rPr/>
                    <w:t xml:space="preserve">n anlaşılmasını </w:t>
                  </w:r>
                  <w:r w:rsidR="282D5EE0">
                    <w:rPr/>
                    <w:t>sağlayacaktır</w:t>
                  </w:r>
                  <w:r w:rsidR="57E5D4F9">
                    <w:rPr/>
                    <w:t>.</w:t>
                  </w:r>
                </w:p>
                <w:p w:rsidR="00087DFA" w:rsidP="00212B47" w:rsidRDefault="00087DFA" w14:paraId="377B5549" w14:textId="427D8B1C">
                  <w:r w:rsidR="4D1ABD10">
                    <w:rPr/>
                    <w:t>IBIT testi h</w:t>
                  </w:r>
                  <w:r w:rsidR="63E0794C">
                    <w:rPr/>
                    <w:t xml:space="preserve">erhangi bir an başlatılabileceği için </w:t>
                  </w:r>
                  <w:proofErr w:type="spellStart"/>
                  <w:r w:rsidR="63E0794C">
                    <w:rPr/>
                    <w:t>FDU’nun</w:t>
                  </w:r>
                  <w:proofErr w:type="spellEnd"/>
                  <w:r w:rsidR="63E0794C">
                    <w:rPr/>
                    <w:t xml:space="preserve"> </w:t>
                  </w:r>
                  <w:r w:rsidR="0B292F8E">
                    <w:rPr/>
                    <w:t>faal (</w:t>
                  </w:r>
                  <w:r w:rsidR="670091B3">
                    <w:rPr/>
                    <w:t>-&gt; aşağıda anlatıldı</w:t>
                  </w:r>
                  <w:r w:rsidR="20C16989">
                    <w:rPr/>
                    <w:t>)</w:t>
                  </w:r>
                  <w:r w:rsidR="63E0794C">
                    <w:rPr/>
                    <w:t xml:space="preserve"> olduğu anlarda IBIT testi gerçekleştirilebilmelidir. Bu yüzden IBIT operasyonel modda yer alan bir fonksiyon olmalıdır.</w:t>
                  </w:r>
                </w:p>
                <w:p w:rsidR="00087DFA" w:rsidP="651F759C" w:rsidRDefault="00087DFA" w14:paraId="42CE84F7" w14:textId="306CCC7A">
                  <w:pPr>
                    <w:pStyle w:val="Normal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highlight w:val="yellow"/>
                      <w:lang w:val="tr-TR"/>
                    </w:rPr>
                  </w:pPr>
                  <w:r w:rsidRPr="651F759C" w:rsidR="05A58AA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NEM42106-PIDS-089'a göre FDU </w:t>
                  </w:r>
                  <w:r w:rsidRPr="651F759C" w:rsidR="6B5F66F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yangın </w:t>
                  </w:r>
                  <w:r w:rsidRPr="651F759C" w:rsidR="05A58AA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tespit edebilme yeteneğine sahip olmalıdır. Fail modda ve kalibrasyon modunda </w:t>
                  </w:r>
                  <w:proofErr w:type="spellStart"/>
                  <w:r w:rsidRPr="651F759C" w:rsidR="7C34B54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</w:t>
                  </w:r>
                  <w:r w:rsidRPr="651F759C" w:rsidR="05A58AA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ensing</w:t>
                  </w:r>
                  <w:proofErr w:type="spellEnd"/>
                  <w:r w:rsidRPr="651F759C" w:rsidR="05A58AA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651F759C" w:rsidR="2B060A0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E</w:t>
                  </w:r>
                  <w:r w:rsidRPr="651F759C" w:rsidR="05A58AA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lement ölçümü yapılmayacağından hataları tespit edebilme özeliği bulunmayabilir. </w:t>
                  </w:r>
                  <w:r w:rsidRPr="651F759C" w:rsidR="05A58AA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Operasyonel modda </w:t>
                  </w:r>
                  <w:proofErr w:type="spellStart"/>
                  <w:r w:rsidRPr="651F759C" w:rsidR="3F1234D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</w:t>
                  </w:r>
                  <w:r w:rsidRPr="651F759C" w:rsidR="05A58AA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ensing</w:t>
                  </w:r>
                  <w:proofErr w:type="spellEnd"/>
                  <w:r w:rsidRPr="651F759C" w:rsidR="05A58AA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651F759C" w:rsidR="1A1E6CD0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E</w:t>
                  </w:r>
                  <w:r w:rsidRPr="651F759C" w:rsidR="05A58AA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lement ADC ölçümü, bu ölçüme göre yangın tespiti yapılabileceğinden bu modda IBIT yapılarak </w:t>
                  </w:r>
                  <w:r w:rsidRPr="651F759C" w:rsidR="52DE475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bozulması durumunda </w:t>
                  </w:r>
                  <w:r w:rsidRPr="651F759C" w:rsidR="05A58AA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yangın tespitini engelleyecek </w:t>
                  </w:r>
                  <w:r w:rsidRPr="651F759C" w:rsidR="1C73D87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modüllerin sağlık kontrolü </w:t>
                  </w:r>
                  <w:r w:rsidRPr="651F759C" w:rsidR="05A58AA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yapılabilir.</w:t>
                  </w:r>
                </w:p>
              </w:tc>
            </w:tr>
          </w:tbl>
          <w:p w:rsidR="00087DFA" w:rsidP="00212B47" w:rsidRDefault="00087DFA" w14:paraId="48269C8D" w14:textId="77777777"/>
        </w:tc>
      </w:tr>
      <w:tr w:rsidRPr="004D3450" w:rsidR="00087DFA" w:rsidTr="686CE736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ANALYSIS</w:t>
            </w:r>
          </w:p>
        </w:tc>
      </w:tr>
      <w:tr w:rsidRPr="004D3450" w:rsidR="004D01C9" w:rsidTr="686CE736" w14:paraId="4B2BBD0F" w14:textId="77777777">
        <w:trPr>
          <w:cantSplit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QUALITY ATTRIBUTES</w:t>
            </w:r>
          </w:p>
        </w:tc>
      </w:tr>
      <w:tr w:rsidRPr="004D3450" w:rsidR="00087DFA" w:rsidTr="686CE736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651F759C" w14:paraId="2AB2B796" w14:textId="77777777">
              <w:tc>
                <w:tcPr>
                  <w:tcW w:w="2996" w:type="dxa"/>
                  <w:tcMar/>
                </w:tcPr>
                <w:p w:rsidR="002F7722" w:rsidP="00212B47" w:rsidRDefault="002F7722" w14:paraId="6800CA87" w14:textId="3FCD8720">
                  <w:r w:rsidR="2466170C">
                    <w:rPr/>
                    <w:t>CORRECTNESS</w:t>
                  </w:r>
                  <w:r w:rsidR="2253CE86">
                    <w:rPr/>
                    <w:t xml:space="preserve"> +</w:t>
                  </w:r>
                </w:p>
              </w:tc>
              <w:sdt>
                <w:sdtPr>
                  <w:alias w:val="CORRECTNESS"/>
                  <w:tag w:val="CORRECTNESS"/>
                  <w:id w:val="-617765798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01669455" w14:textId="09F7E4F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57553AF2" w14:textId="77777777"/>
              </w:tc>
              <w:tc>
                <w:tcPr>
                  <w:tcW w:w="3261" w:type="dxa"/>
                  <w:tcMar/>
                </w:tcPr>
                <w:p w:rsidR="002F7722" w:rsidP="00212B47" w:rsidRDefault="002F7722" w14:paraId="7BC34D59" w14:textId="4E9BE5D3">
                  <w:r w:rsidR="2466170C">
                    <w:rPr/>
                    <w:t>CLARITY</w:t>
                  </w:r>
                  <w:r w:rsidR="7811BE72">
                    <w:rPr/>
                    <w:t xml:space="preserve"> +</w:t>
                  </w:r>
                </w:p>
              </w:tc>
              <w:sdt>
                <w:sdtPr>
                  <w:alias w:val="CLARITY"/>
                  <w:tag w:val="CLARITY"/>
                  <w:id w:val="-111913694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0E7B492B" w14:textId="028F16A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651F759C" w14:paraId="5710F05C" w14:textId="77777777">
              <w:tc>
                <w:tcPr>
                  <w:tcW w:w="2996" w:type="dxa"/>
                  <w:tcMar/>
                </w:tcPr>
                <w:p w:rsidR="002F7722" w:rsidP="00212B47" w:rsidRDefault="002F7722" w14:paraId="2539BB7A" w14:textId="04933B03">
                  <w:r w:rsidR="6D96B80E">
                    <w:rPr/>
                    <w:t>COMPLETENESS-</w:t>
                  </w:r>
                </w:p>
              </w:tc>
              <w:sdt>
                <w:sdtPr>
                  <w:alias w:val="COMPLETENESS"/>
                  <w:tag w:val="COMPLETENESS"/>
                  <w:id w:val="911823853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32DA03D3" w14:textId="27C9B426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70D17A95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2F58AA87" w14:textId="0BC7AE7A">
                  <w:r w:rsidR="0C9B9309">
                    <w:rPr/>
                    <w:t>SINGULARITY</w:t>
                  </w:r>
                  <w:r w:rsidR="1044A635">
                    <w:rPr/>
                    <w:t xml:space="preserve"> +</w:t>
                  </w:r>
                </w:p>
              </w:tc>
              <w:sdt>
                <w:sdtPr>
                  <w:alias w:val="SINGULARITY"/>
                  <w:tag w:val="SINGULARITY"/>
                  <w:id w:val="-91870977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7792D561" w14:textId="54FED05E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651F759C" w14:paraId="4FDE8F4C" w14:textId="77777777">
              <w:tc>
                <w:tcPr>
                  <w:tcW w:w="2996" w:type="dxa"/>
                  <w:tcMar/>
                </w:tcPr>
                <w:p w:rsidR="002F7722" w:rsidP="00212B47" w:rsidRDefault="002F7722" w14:paraId="3FE1D8A8" w14:textId="5982D94C">
                  <w:r w:rsidR="2466170C">
                    <w:rPr/>
                    <w:t>VERIFIABLE</w:t>
                  </w:r>
                  <w:r w:rsidR="6EC2ACAE">
                    <w:rPr/>
                    <w:t xml:space="preserve"> +</w:t>
                  </w:r>
                </w:p>
              </w:tc>
              <w:sdt>
                <w:sdtPr>
                  <w:alias w:val="VERIFIABLE"/>
                  <w:id w:val="-1023630822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564179B3" w14:textId="206DF0AA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28E6AB9C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34524282" w14:textId="36F836B2">
                  <w:r w:rsidR="0C9B9309">
                    <w:rPr/>
                    <w:t>UNAMBIGUOS</w:t>
                  </w:r>
                  <w:r w:rsidR="264C060C">
                    <w:rPr/>
                    <w:t xml:space="preserve"> +</w:t>
                  </w:r>
                </w:p>
              </w:tc>
              <w:sdt>
                <w:sdtPr>
                  <w:alias w:val="UNAMBIGUOUS"/>
                  <w:tag w:val="UNAMBIGUOUS"/>
                  <w:id w:val="98288692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52CE4FF7" w14:textId="126E74DC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651F759C" w14:paraId="157F03F5" w14:textId="77777777">
              <w:tc>
                <w:tcPr>
                  <w:tcW w:w="2996" w:type="dxa"/>
                  <w:tcMar/>
                </w:tcPr>
                <w:p w:rsidR="002F7722" w:rsidP="00212B47" w:rsidRDefault="002F7722" w14:paraId="282C24E9" w14:textId="4CC97585">
                  <w:r w:rsidR="2466170C">
                    <w:rPr/>
                    <w:t>FEASIBILITY</w:t>
                  </w:r>
                  <w:r w:rsidR="4348EE5F">
                    <w:rPr/>
                    <w:t xml:space="preserve"> +</w:t>
                  </w:r>
                </w:p>
              </w:tc>
              <w:sdt>
                <w:sdtPr>
                  <w:alias w:val="FEASIBILITY"/>
                  <w:tag w:val="FEASIBILITY"/>
                  <w:id w:val="-180406616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4090D15E" w14:textId="565CA0FD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0EBCCB02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7BC4C69E" w14:textId="398D1EDA">
                  <w:r w:rsidR="0C9B9309">
                    <w:rPr/>
                    <w:t>CONSISTANCY</w:t>
                  </w:r>
                  <w:r w:rsidR="1C8DE4DF">
                    <w:rPr/>
                    <w:t xml:space="preserve"> +</w:t>
                  </w:r>
                </w:p>
              </w:tc>
              <w:sdt>
                <w:sdtPr>
                  <w:alias w:val="CONSISTANCY"/>
                  <w:tag w:val="CONSISTANCY"/>
                  <w:id w:val="13954428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470492C2" w14:textId="17A52012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Pr="0085476D" w:rsidR="00087DFA" w:rsidP="00212B47" w:rsidRDefault="00087DFA" w14:paraId="44C77B8F" w14:textId="77777777"/>
        </w:tc>
      </w:tr>
      <w:tr w:rsidRPr="004D3450" w:rsidR="00087DFA" w:rsidTr="686CE736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013CA0">
              <w:rPr>
                <w:b/>
                <w:bCs/>
              </w:rPr>
              <w:t>E</w:t>
            </w:r>
            <w:r>
              <w:rPr>
                <w:b/>
                <w:bCs/>
              </w:rPr>
              <w:t>MANTIC CONTROL</w:t>
            </w:r>
            <w:r w:rsidR="00CA3AFD">
              <w:rPr>
                <w:b/>
                <w:bCs/>
              </w:rPr>
              <w:t xml:space="preserve"> (</w:t>
            </w:r>
            <w:r w:rsidR="004600E4">
              <w:rPr>
                <w:b/>
                <w:bCs/>
              </w:rPr>
              <w:t>PRE</w:t>
            </w:r>
            <w:r w:rsidR="004E64BD">
              <w:rPr>
                <w:b/>
                <w:bCs/>
              </w:rPr>
              <w:t>FERABLY</w:t>
            </w:r>
            <w:r w:rsidR="00CA3AFD">
              <w:rPr>
                <w:b/>
                <w:bCs/>
              </w:rPr>
              <w:t>)</w:t>
            </w:r>
          </w:p>
        </w:tc>
      </w:tr>
      <w:tr w:rsidRPr="004D3450" w:rsidR="00087DFA" w:rsidTr="686CE736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7AF8F018" w14:paraId="19E91452" w14:textId="77777777">
              <w:tc>
                <w:tcPr>
                  <w:tcW w:w="2586" w:type="dxa"/>
                  <w:tcMar/>
                </w:tcPr>
                <w:p w:rsidR="000E4C7A" w:rsidP="00212B47" w:rsidRDefault="000E4C7A" w14:paraId="595EDCF1" w14:textId="77777777">
                  <w:r>
                    <w:lastRenderedPageBreak/>
                    <w:t>ACTOR</w:t>
                  </w:r>
                </w:p>
              </w:tc>
              <w:tc>
                <w:tcPr>
                  <w:tcW w:w="6402" w:type="dxa"/>
                  <w:tcMar/>
                </w:tcPr>
                <w:p w:rsidR="000E4C7A" w:rsidP="7AF8F018" w:rsidRDefault="000E4C7A" w14:paraId="274EED0F" w14:textId="7F5DAF42">
                  <w:pPr>
                    <w:pStyle w:val="Normal"/>
                  </w:pPr>
                  <w:r w:rsidR="3921D931">
                    <w:rPr/>
                    <w:t>Software</w:t>
                  </w:r>
                </w:p>
              </w:tc>
            </w:tr>
            <w:tr w:rsidR="000E4C7A" w:rsidTr="7AF8F018" w14:paraId="4AC5B5F0" w14:textId="77777777">
              <w:tc>
                <w:tcPr>
                  <w:tcW w:w="2586" w:type="dxa"/>
                  <w:tcMar/>
                </w:tcPr>
                <w:p w:rsidR="000E4C7A" w:rsidP="00212B47" w:rsidRDefault="000E4C7A" w14:paraId="1DBD464A" w14:textId="77777777">
                  <w:r>
                    <w:t>ACTION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013E36B7" w14:textId="27582A92">
                  <w:r w:rsidR="27955FB4">
                    <w:rPr/>
                    <w:t>shall have</w:t>
                  </w:r>
                </w:p>
              </w:tc>
            </w:tr>
            <w:tr w:rsidR="000E4C7A" w:rsidTr="7AF8F018" w14:paraId="76329FE6" w14:textId="77777777">
              <w:tc>
                <w:tcPr>
                  <w:tcW w:w="2586" w:type="dxa"/>
                  <w:tcMar/>
                </w:tcPr>
                <w:p w:rsidR="000E4C7A" w:rsidP="00212B47" w:rsidRDefault="000E4C7A" w14:paraId="1DE19F84" w14:textId="77777777">
                  <w:r>
                    <w:t>OBJECT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73B15C66" w14:textId="538DA07E">
                  <w:r w:rsidR="6507D73D">
                    <w:rPr/>
                    <w:t>IBIT function</w:t>
                  </w:r>
                </w:p>
              </w:tc>
            </w:tr>
            <w:tr w:rsidR="000E4C7A" w:rsidTr="7AF8F018" w14:paraId="70C6BFC0" w14:textId="77777777">
              <w:tc>
                <w:tcPr>
                  <w:tcW w:w="2586" w:type="dxa"/>
                  <w:tcMar/>
                </w:tcPr>
                <w:p w:rsidR="000E4C7A" w:rsidP="00212B47" w:rsidRDefault="000E4C7A" w14:paraId="0F2D3BA9" w14:textId="77777777">
                  <w:r>
                    <w:t>EVENT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555674AC" w14:textId="77777777"/>
              </w:tc>
            </w:tr>
            <w:tr w:rsidR="000E4C7A" w:rsidTr="7AF8F018" w14:paraId="3EACACB9" w14:textId="77777777">
              <w:tc>
                <w:tcPr>
                  <w:tcW w:w="2586" w:type="dxa"/>
                  <w:tcMar/>
                </w:tcPr>
                <w:p w:rsidR="000E4C7A" w:rsidP="00212B47" w:rsidRDefault="000E4C7A" w14:paraId="13B71DB7" w14:textId="77777777">
                  <w:r>
                    <w:t>PRE-CONDITION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72FBBDC9" w14:textId="534C4377">
                  <w:r w:rsidR="3D96266D">
                    <w:rPr/>
                    <w:t>while In operational mode</w:t>
                  </w:r>
                </w:p>
              </w:tc>
            </w:tr>
            <w:tr w:rsidR="000E4C7A" w:rsidTr="7AF8F018" w14:paraId="048DB24E" w14:textId="77777777">
              <w:tc>
                <w:tcPr>
                  <w:tcW w:w="2586" w:type="dxa"/>
                  <w:tcMar/>
                </w:tcPr>
                <w:p w:rsidR="000E4C7A" w:rsidP="00212B47" w:rsidRDefault="000E4C7A" w14:paraId="016B13D8" w14:textId="77777777">
                  <w:r>
                    <w:t>POST-CONDITION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03E508C2" w14:textId="77777777"/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686CE736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VERIFICATION REQUIREMENT</w:t>
            </w:r>
          </w:p>
        </w:tc>
      </w:tr>
      <w:tr w:rsidRPr="004D3450" w:rsidR="006F12B7" w:rsidTr="686CE736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22DAE68B" w14:paraId="5774E51F" w14:textId="77777777"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showingPlcHdr/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Content>
                  <w:tc>
                    <w:tcPr>
                      <w:tcW w:w="1452" w:type="dxa"/>
                      <w:tcMar/>
                    </w:tcPr>
                    <w:p w:rsidR="006F12B7" w:rsidP="00212B47" w:rsidRDefault="00E71EA2" w14:paraId="0733D4C5" w14:textId="4F3747DC">
                      <w:r>
                        <w:rPr>
                          <w:rStyle w:val="YerTutucuMetni"/>
                        </w:rPr>
                        <w:t>SELECT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="006F12B7" w:rsidP="03135E6F" w:rsidRDefault="00E71EA2" w14:paraId="46775341" w14:textId="5DB2D3B9">
                  <w:pPr>
                    <w:rPr>
                      <w:highlight w:val="yellow"/>
                    </w:rPr>
                  </w:pPr>
                  <w:r w:rsidR="4580C583">
                    <w:rPr/>
                    <w:t>MOC4,</w:t>
                  </w:r>
                </w:p>
                <w:p w:rsidR="006F12B7" w:rsidP="1BF9DD00" w:rsidRDefault="00E71EA2" w14:paraId="20A21FB7" w14:textId="47B32954">
                  <w:pPr>
                    <w:rPr>
                      <w:highlight w:val="yellow"/>
                    </w:rPr>
                  </w:pPr>
                  <w:r w:rsidR="4E4DEA65">
                    <w:rPr/>
                    <w:t>IBIT sonucu ARINC429</w:t>
                  </w:r>
                  <w:r w:rsidR="7A335719">
                    <w:rPr/>
                    <w:t>/</w:t>
                  </w:r>
                  <w:proofErr w:type="spellStart"/>
                  <w:r w:rsidR="7A335719">
                    <w:rPr/>
                    <w:t>discrete</w:t>
                  </w:r>
                  <w:proofErr w:type="spellEnd"/>
                  <w:r w:rsidR="4E4DEA65">
                    <w:rPr/>
                    <w:t xml:space="preserve"> </w:t>
                  </w:r>
                  <w:r w:rsidR="4E4DEA65">
                    <w:rPr/>
                    <w:t xml:space="preserve">arayüzüyle </w:t>
                  </w:r>
                  <w:r w:rsidR="52FAB5C3">
                    <w:rPr/>
                    <w:t>iletilebilir</w:t>
                  </w:r>
                  <w:r w:rsidR="4E4DEA65">
                    <w:rPr/>
                    <w:t xml:space="preserve">. IBIT fonksiyonunun operasyonel modda gerçekleştirildiğini gözlemlemek için ARINC429 mesajları kullanılabilir. ARINC429 mesajları içerisinde yer alan SSM bitleri operasyonel modda ve IBIT sonrasında 3 saniye boyunca farklı değer </w:t>
                  </w:r>
                  <w:r w:rsidR="2F5F3E5F">
                    <w:rPr/>
                    <w:t>alabilir</w:t>
                  </w:r>
                  <w:r w:rsidR="4E4DEA65">
                    <w:rPr/>
                    <w:t xml:space="preserve">. Buradaki bitler incelenerek yazılımın operasyonel moddayken IBIT yaptığı kanıtlanabilir.  </w:t>
                  </w:r>
                </w:p>
                <w:p w:rsidR="006F12B7" w:rsidP="1BF9DD00" w:rsidRDefault="00E71EA2" w14:paraId="04E21425" w14:textId="495EA4E5">
                  <w:pPr>
                    <w:pStyle w:val="Normal"/>
                  </w:pPr>
                  <w:r w:rsidR="5D9CC1C7">
                    <w:rPr/>
                    <w:t>FDU fail moddayken ve</w:t>
                  </w:r>
                  <w:r w:rsidR="3AC8575C">
                    <w:rPr/>
                    <w:t xml:space="preserve"> kalibrasyon modundayken IBIT yapıl</w:t>
                  </w:r>
                  <w:r w:rsidR="1160F886">
                    <w:rPr/>
                    <w:t xml:space="preserve">arak, IBIT in gerçekleşmediği </w:t>
                  </w:r>
                  <w:r w:rsidR="06A0A84F">
                    <w:rPr/>
                    <w:t>ARINC</w:t>
                  </w:r>
                  <w:r w:rsidR="4B73CD4F">
                    <w:rPr/>
                    <w:t>429 üzerinden</w:t>
                  </w:r>
                  <w:r w:rsidR="1160F886">
                    <w:rPr/>
                    <w:t xml:space="preserve"> gözlemlenebilir.</w:t>
                  </w:r>
                </w:p>
                <w:p w:rsidR="006F12B7" w:rsidP="1BF9DD00" w:rsidRDefault="00E71EA2" w14:paraId="6A764D00" w14:textId="5355F122">
                  <w:pPr>
                    <w:pStyle w:val="Normal"/>
                  </w:pPr>
                </w:p>
              </w:tc>
            </w:tr>
          </w:tbl>
          <w:p w:rsidR="006F12B7" w:rsidP="00212B47" w:rsidRDefault="006F12B7" w14:paraId="3A86B439" w14:textId="77777777"/>
        </w:tc>
      </w:tr>
      <w:tr w:rsidRPr="004D3450" w:rsidR="00334478" w:rsidTr="686CE736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00C41EC8" w:rsidRDefault="00334478" w14:paraId="501EC346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</w:tr>
      <w:tr w:rsidRPr="004D3450" w:rsidR="00334478" w:rsidTr="686CE736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686CE736" w14:paraId="4F0474EE" w14:textId="77777777">
              <w:tc>
                <w:tcPr>
                  <w:tcW w:w="8988" w:type="dxa"/>
                  <w:tcMar/>
                </w:tcPr>
                <w:p w:rsidR="00334478" w:rsidP="651F759C" w:rsidRDefault="00334478" w14:paraId="3D1D7FD0" w14:textId="679419C5">
                  <w:pPr/>
                  <w:r w:rsidR="2C8D268C">
                    <w:rPr/>
                    <w:t xml:space="preserve">Bir mod değişkeni oluşturulabilir. Mod değişkeni operasyonel modda değilse IBIT </w:t>
                  </w:r>
                  <w:r w:rsidR="136C37F8">
                    <w:rPr/>
                    <w:t xml:space="preserve">test </w:t>
                  </w:r>
                  <w:r w:rsidR="2C8D268C">
                    <w:rPr/>
                    <w:t>sinyali</w:t>
                  </w:r>
                  <w:r w:rsidR="2C8D268C">
                    <w:rPr/>
                    <w:t xml:space="preserve"> gelse bile dikkate alınmayabilir. Mod de</w:t>
                  </w:r>
                  <w:r w:rsidR="675673E7">
                    <w:rPr/>
                    <w:t xml:space="preserve">ğişkenimiz operasyonel modda olduğunda IBIT </w:t>
                  </w:r>
                  <w:r w:rsidR="6FBB0327">
                    <w:rPr/>
                    <w:t xml:space="preserve">test </w:t>
                  </w:r>
                  <w:r w:rsidR="675673E7">
                    <w:rPr/>
                    <w:t>sinyalinin durumuna göre IBIT yapılabilir.</w:t>
                  </w:r>
                </w:p>
                <w:p w:rsidR="00334478" w:rsidP="651F759C" w:rsidRDefault="00334478" w14:paraId="1F5D97F3" w14:textId="2287EC5C">
                  <w:pPr>
                    <w:pStyle w:val="Normal"/>
                  </w:pPr>
                  <w:proofErr w:type="spellStart"/>
                  <w:r w:rsidR="37EC4A8D">
                    <w:rPr/>
                    <w:t>Completeness</w:t>
                  </w:r>
                  <w:proofErr w:type="spellEnd"/>
                  <w:r w:rsidR="37EC4A8D">
                    <w:rPr/>
                    <w:t xml:space="preserve">: ek gereksinim girilmeli. </w:t>
                  </w:r>
                  <w:r w:rsidR="5EA4F51C">
                    <w:rPr/>
                    <w:t xml:space="preserve">Buradan FDU </w:t>
                  </w:r>
                  <w:proofErr w:type="spellStart"/>
                  <w:r w:rsidR="3F51912E">
                    <w:rPr/>
                    <w:t>operational</w:t>
                  </w:r>
                  <w:proofErr w:type="spellEnd"/>
                  <w:r w:rsidR="3F51912E">
                    <w:rPr/>
                    <w:t xml:space="preserve"> modda değilse </w:t>
                  </w:r>
                  <w:r w:rsidR="5EA4F51C">
                    <w:rPr/>
                    <w:t xml:space="preserve">hem FDU_FAIL sinyalini aktif etmesi hem de </w:t>
                  </w:r>
                  <w:proofErr w:type="spellStart"/>
                  <w:r w:rsidR="5EA4F51C">
                    <w:rPr/>
                    <w:t>discrete</w:t>
                  </w:r>
                  <w:proofErr w:type="spellEnd"/>
                  <w:r w:rsidR="5EA4F51C">
                    <w:rPr/>
                    <w:t xml:space="preserve"> çıkışlarını pasif e çekmesi gerektiği ortaya çıkıyor. Düşük ihtimal olsa da </w:t>
                  </w:r>
                  <w:r w:rsidR="5EA4F51C">
                    <w:rPr/>
                    <w:t>yangın</w:t>
                  </w:r>
                  <w:r w:rsidR="5EA4F51C">
                    <w:rPr/>
                    <w:t xml:space="preserve"> sinyali verildiğinde FDU </w:t>
                  </w:r>
                  <w:proofErr w:type="spellStart"/>
                  <w:r w:rsidR="5AF076DD">
                    <w:rPr/>
                    <w:t>operational</w:t>
                  </w:r>
                  <w:proofErr w:type="spellEnd"/>
                  <w:r w:rsidR="5AF076DD">
                    <w:rPr/>
                    <w:t xml:space="preserve"> moddan çıkarsa </w:t>
                  </w:r>
                  <w:r w:rsidR="5EA4F51C">
                    <w:rPr/>
                    <w:t>pilot IBIT tuşuna bastığında ışıkları yanık olarak görmemelidir.</w:t>
                  </w:r>
                </w:p>
                <w:p w:rsidR="00334478" w:rsidP="651F759C" w:rsidRDefault="00334478" w14:paraId="72D2D02B" w14:textId="0F62D4E2">
                  <w:pPr>
                    <w:pStyle w:val="Normal"/>
                  </w:pPr>
                  <w:r w:rsidR="52EC9A6B">
                    <w:rPr/>
                    <w:t xml:space="preserve">Yazılım </w:t>
                  </w:r>
                  <w:proofErr w:type="spellStart"/>
                  <w:r w:rsidR="52EC9A6B">
                    <w:rPr/>
                    <w:t>IBIT’e</w:t>
                  </w:r>
                  <w:proofErr w:type="spellEnd"/>
                  <w:r w:rsidR="52EC9A6B">
                    <w:rPr/>
                    <w:t xml:space="preserve"> sahip olmalıdır demek yerine IBIT test sinyali oluştuğunda IBIT yapmal</w:t>
                  </w:r>
                  <w:r w:rsidR="45356BF8">
                    <w:rPr/>
                    <w:t xml:space="preserve">ıdır denilebilir. Çünkü </w:t>
                  </w:r>
                  <w:proofErr w:type="spellStart"/>
                  <w:r w:rsidR="45356BF8">
                    <w:rPr/>
                    <w:t>IBIT’e</w:t>
                  </w:r>
                  <w:proofErr w:type="spellEnd"/>
                  <w:r w:rsidR="45356BF8">
                    <w:rPr/>
                    <w:t xml:space="preserve"> sahip olmalıdır denildiğinde ne zaman IBIT yapacağı bilgisi eksik kalabilir.</w:t>
                  </w:r>
                </w:p>
                <w:p w:rsidR="00334478" w:rsidP="651F759C" w:rsidRDefault="00334478" w14:paraId="05F2CF39" w14:textId="0D0EC16A">
                  <w:pPr>
                    <w:pStyle w:val="Normal"/>
                  </w:pPr>
                </w:p>
              </w:tc>
            </w:tr>
          </w:tbl>
          <w:p w:rsidR="00334478" w:rsidP="00C41EC8" w:rsidRDefault="00334478" w14:paraId="7906A347" w14:textId="77777777"/>
        </w:tc>
      </w:tr>
      <w:tr w:rsidRPr="004D3450" w:rsidR="00E27154" w:rsidTr="686CE736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PROPOSED STATEMENT</w:t>
            </w:r>
          </w:p>
        </w:tc>
      </w:tr>
      <w:tr w:rsidRPr="004D3450" w:rsidR="00E27154" w:rsidTr="686CE736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686CE736" w14:paraId="4E02DD80" w14:textId="77777777">
              <w:tc>
                <w:tcPr>
                  <w:tcW w:w="8988" w:type="dxa"/>
                  <w:tcMar/>
                </w:tcPr>
                <w:p w:rsidR="00E27154" w:rsidP="686CE736" w:rsidRDefault="00E71EA2" w14:paraId="36C8BCE1" w14:textId="231365B9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ind w:left="0"/>
                    <w:outlineLvl w:val="0"/>
                    <w:rPr>
                      <w:sz w:val="20"/>
                      <w:szCs w:val="20"/>
                    </w:rPr>
                  </w:pPr>
                  <w:r w:rsidRPr="686CE736" w:rsidR="45B55765">
                    <w:rPr>
                      <w:sz w:val="20"/>
                      <w:szCs w:val="20"/>
                    </w:rPr>
                    <w:t>NA0003011-DSS-00256 ile aynı olduğundan silinebilir</w:t>
                  </w:r>
                </w:p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686CE736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REFERENCES</w:t>
            </w:r>
          </w:p>
        </w:tc>
      </w:tr>
      <w:tr w:rsidRPr="004D3450" w:rsidR="004D01C9" w:rsidTr="686CE736" w14:paraId="1F389570" w14:textId="77777777">
        <w:trPr>
          <w:cantSplit/>
        </w:trPr>
        <w:tc>
          <w:tcPr>
            <w:tcW w:w="9214" w:type="dxa"/>
            <w:tcMar/>
          </w:tcPr>
          <w:p w:rsidRPr="0085476D" w:rsidR="004D01C9" w:rsidP="002C57BC" w:rsidRDefault="00E71EA2" w14:paraId="16F063FD" w14:textId="0C09FBD2">
            <w:pPr>
              <w:pStyle w:val="ListeParagraf"/>
              <w:numPr>
                <w:ilvl w:val="0"/>
                <w:numId w:val="24"/>
              </w:numPr>
              <w:rPr/>
            </w:pPr>
            <w:r w:rsidR="50C97C96">
              <w:rPr/>
              <w:t xml:space="preserve">NEM42106-PIDS-087  </w:t>
            </w:r>
          </w:p>
        </w:tc>
      </w:tr>
    </w:tbl>
    <w:p w:rsidRPr="004D3450" w:rsidR="00F425A7" w:rsidRDefault="00F425A7" w14:paraId="58C9A9D3" w14:textId="77777777">
      <w:pPr>
        <w:tabs>
          <w:tab w:val="clear" w:pos="425"/>
        </w:tabs>
        <w:spacing w:after="160" w:line="259" w:lineRule="auto"/>
        <w:jc w:val="left"/>
      </w:pPr>
    </w:p>
    <w:sectPr w:rsidRPr="004D3450" w:rsidR="00F425A7" w:rsidSect="00F6115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554D" w:rsidP="00762C31" w:rsidRDefault="003D554D" w14:paraId="4CA922DE" w14:textId="77777777">
      <w:r>
        <w:separator/>
      </w:r>
    </w:p>
  </w:endnote>
  <w:endnote w:type="continuationSeparator" w:id="0">
    <w:p w:rsidR="003D554D" w:rsidP="00762C31" w:rsidRDefault="003D554D" w14:paraId="4042C4B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8A239E6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">
              <v:textbox inset="0,0,0,0">
                <w:txbxContent>
                  <w:p w:rsidRPr="006D4B1A" w:rsidR="001E4115" w:rsidP="001E4115" w:rsidRDefault="001E4115" w14:paraId="50924ADB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> NUMPAGES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86DB8AC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AF8B1ED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" w14:anchorId="246FE22B">
              <v:textbox>
                <w:txbxContent>
                  <w:p w:rsidRPr="00F55741" w:rsidR="000610C6" w:rsidP="00391B15" w:rsidRDefault="000610C6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0E48D1">
      <w:rPr>
        <w:u w:val="single"/>
      </w:rPr>
      <w:t>HİZMETE ÖZEL</w:t>
    </w:r>
    <w:r w:rsidR="00263E8F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5106DDD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1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">
              <v:textbox>
                <w:txbxContent>
                  <w:p w:rsidRPr="00F55741" w:rsidR="00204967" w:rsidP="00204967" w:rsidRDefault="00204967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554D" w:rsidP="00762C31" w:rsidRDefault="003D554D" w14:paraId="293E6F0B" w14:textId="77777777">
      <w:r>
        <w:separator/>
      </w:r>
    </w:p>
  </w:footnote>
  <w:footnote w:type="continuationSeparator" w:id="0">
    <w:p w:rsidR="003D554D" w:rsidP="00762C31" w:rsidRDefault="003D554D" w14:paraId="5FFE5C0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00C8099B" w:rsidRDefault="00CB1BFA" w14:paraId="6448FE87" w14:textId="4187B07B">
    <w:pPr>
      <w:pStyle w:val="stBilgi"/>
      <w:spacing w:after="0" w:line="240" w:lineRule="auto"/>
      <w:rPr>
        <w:szCs w:val="24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1" layoutInCell="1" allowOverlap="0" wp14:anchorId="0D8A3E98" wp14:editId="6D8793E5">
              <wp:simplePos x="0" y="0"/>
              <wp:positionH relativeFrom="page">
                <wp:posOffset>2159635</wp:posOffset>
              </wp:positionH>
              <wp:positionV relativeFrom="topMargin">
                <wp:posOffset>223520</wp:posOffset>
              </wp:positionV>
              <wp:extent cx="2951480" cy="582295"/>
              <wp:effectExtent l="0" t="0" r="1270" b="317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1480" cy="5822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E16356" w:rsidR="00CB1BFA" w:rsidP="00CB1BFA" w:rsidRDefault="00CB1BFA" w14:paraId="23032143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  <w:jc w:val="center"/>
                            <w:rPr>
                              <w:sz w:val="32"/>
                              <w:szCs w:val="32"/>
                              <w:lang w:val="tr-TR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 xml:space="preserve">REQUIREMENT </w:t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br/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>VALIDATION RECORD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6674BF1">
            <v:shapetype id="_x0000_t202" coordsize="21600,21600" o:spt="202" path="m,l,21600r21600,l21600,xe" w14:anchorId="0D8A3E98">
              <v:stroke joinstyle="miter"/>
              <v:path gradientshapeok="t" o:connecttype="rect"/>
            </v:shapetype>
            <v:shape id="Text Box 24" style="position:absolute;left:0;text-align:left;margin-left:170.05pt;margin-top:17.6pt;width:232.4pt;height:45.8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">
              <v:textbox inset="0,0,0,0">
                <w:txbxContent>
                  <w:p w:rsidRPr="00E16356" w:rsidR="00CB1BFA" w:rsidP="00CB1BFA" w:rsidRDefault="00CB1BFA" w14:paraId="6AF9CA35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  <w:jc w:val="center"/>
                      <w:rPr>
                        <w:sz w:val="32"/>
                        <w:szCs w:val="32"/>
                        <w:lang w:val="tr-TR"/>
                      </w:rPr>
                    </w:pPr>
                    <w:r>
                      <w:rPr>
                        <w:sz w:val="32"/>
                        <w:szCs w:val="32"/>
                        <w:lang w:val="tr-TR"/>
                      </w:rPr>
                      <w:t xml:space="preserve">REQUIREMENT </w:t>
                    </w:r>
                    <w:r>
                      <w:rPr>
                        <w:sz w:val="32"/>
                        <w:szCs w:val="32"/>
                        <w:lang w:val="tr-TR"/>
                      </w:rPr>
                      <w:br/>
                    </w:r>
                    <w:r>
                      <w:rPr>
                        <w:sz w:val="32"/>
                        <w:szCs w:val="32"/>
                        <w:lang w:val="tr-TR"/>
                      </w:rPr>
                      <w:t>VALIDATION RECORD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  <w:r w:rsidR="008164F8"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5439DFB">
              <wp:simplePos x="0" y="0"/>
              <wp:positionH relativeFrom="page">
                <wp:posOffset>5257800</wp:posOffset>
              </wp:positionH>
              <wp:positionV relativeFrom="page">
                <wp:posOffset>179070</wp:posOffset>
              </wp:positionV>
              <wp:extent cx="1770380" cy="791845"/>
              <wp:effectExtent l="0" t="0" r="1270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0380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4790C41D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CB1BFA" w:rsidR="00CB1BFA">
                            <w:t>N2021</w:t>
                          </w:r>
                          <w:r w:rsidR="00CB1BFA">
                            <w:t>-</w:t>
                          </w:r>
                          <w:r w:rsidRPr="00CB1BFA" w:rsidR="00CB1BFA">
                            <w:t>0219</w:t>
                          </w:r>
                        </w:p>
                        <w:p w:rsidRPr="00CF34BE" w:rsidR="008164F8" w:rsidP="00BD1A86" w:rsidRDefault="008164F8" w14:paraId="5DE34EB2" w14:textId="17C05CF0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22F2024C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2021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607B39">
                            <w:t>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6A5D5AA">
            <v:shape id="Text Box 136" style="position:absolute;left:0;text-align:left;margin-left:414pt;margin-top:14.1pt;width:139.4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" w14:anchorId="6AF39363">
              <v:textbox inset="0,0,0,0">
                <w:txbxContent>
                  <w:p w:rsidRPr="00CF34BE" w:rsidR="008164F8" w:rsidP="00BD1A86" w:rsidRDefault="008164F8" w14:paraId="511F4B06" w14:textId="4790C41D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CB1BFA" w:rsidR="00CB1BFA">
                      <w:t>N2021</w:t>
                    </w:r>
                    <w:r w:rsidR="00CB1BFA">
                      <w:t>-</w:t>
                    </w:r>
                    <w:r w:rsidRPr="00CB1BFA" w:rsidR="00CB1BFA">
                      <w:t>0219</w:t>
                    </w:r>
                  </w:p>
                  <w:p w:rsidRPr="00CF34BE" w:rsidR="008164F8" w:rsidP="00BD1A86" w:rsidRDefault="008164F8" w14:paraId="7F94D0A7" w14:textId="17C05CF0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43FCB272" w14:textId="22F2024C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2021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607B39">
                      <w:t>22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1DFC71DC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20E063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00DB6E16" w14:paraId="20D16CC4" w14:textId="77777777">
      <w:tc>
        <w:tcPr>
          <w:tcW w:w="2245" w:type="dxa"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</w:tcPr>
        <w:p w:rsidRPr="002B6D3E" w:rsidR="00EA5E18" w:rsidP="00EA5E18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Project No</w:t>
          </w:r>
          <w:r w:rsidRPr="002B6D3E">
            <w:tab/>
          </w:r>
          <w:r w:rsidRPr="002B6D3E">
            <w:t>: N</w:t>
          </w:r>
          <w:r>
            <w:t>2020</w:t>
          </w:r>
          <w:r w:rsidRPr="002B6D3E">
            <w:t>-</w:t>
          </w:r>
          <w:r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Document No</w:t>
          </w:r>
          <w:r w:rsidRPr="002B6D3E">
            <w:tab/>
          </w:r>
          <w:r w:rsidRPr="002B6D3E">
            <w:t xml:space="preserve">: </w:t>
          </w:r>
          <w:r>
            <w:t>NAVIO</w:t>
          </w:r>
          <w:r w:rsidRPr="002B6D3E">
            <w:t>-</w:t>
          </w:r>
          <w:r>
            <w:t>R-</w:t>
          </w:r>
          <w:r w:rsidRPr="002B6D3E"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Revision</w:t>
          </w:r>
          <w:r w:rsidRPr="002B6D3E">
            <w:tab/>
          </w:r>
          <w:r w:rsidRPr="002B6D3E"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Release Date</w:t>
          </w:r>
          <w:r w:rsidRPr="002B6D3E">
            <w:tab/>
          </w:r>
          <w:r w:rsidRPr="002B6D3E">
            <w:t xml:space="preserve">: </w:t>
          </w:r>
          <w:r>
            <w:t>2020</w:t>
          </w:r>
          <w:r w:rsidRPr="002B6D3E">
            <w:t>-</w:t>
          </w:r>
          <w:r>
            <w:t>09</w:t>
          </w:r>
          <w:r w:rsidRPr="002B6D3E">
            <w:t>-</w:t>
          </w:r>
          <w:r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56CCA96C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444A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b6zhsAALjfAAAOAAAAZHJzL2Uyb0RvYy54bWzsXV2P20ayfb/A/gdBjwvcWPwWB5ksfO21&#10;sYCRNeBcJH6kNZoPXI2opWSPk1+/1VXd5GmRYpcyM5vchC9DcdjV1VXd1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4176bca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e44164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5F5EA9"/>
    <w:multiLevelType w:val="hybridMultilevel"/>
    <w:tmpl w:val="5A66931E"/>
    <w:lvl w:ilvl="0" w:tplc="AADA01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7">
    <w:abstractNumId w:val="7"/>
  </w:num>
  <w:num w:numId="26">
    <w:abstractNumId w:val="6"/>
  </w:num>
  <w:num w:numId="1" w16cid:durableId="751853100">
    <w:abstractNumId w:val="2"/>
  </w:num>
  <w:num w:numId="2" w16cid:durableId="943461534">
    <w:abstractNumId w:val="2"/>
  </w:num>
  <w:num w:numId="3" w16cid:durableId="1838761055">
    <w:abstractNumId w:val="2"/>
  </w:num>
  <w:num w:numId="4" w16cid:durableId="1773235568">
    <w:abstractNumId w:val="2"/>
  </w:num>
  <w:num w:numId="5" w16cid:durableId="1284919835">
    <w:abstractNumId w:val="2"/>
  </w:num>
  <w:num w:numId="6" w16cid:durableId="959872678">
    <w:abstractNumId w:val="2"/>
  </w:num>
  <w:num w:numId="7" w16cid:durableId="214975549">
    <w:abstractNumId w:val="2"/>
  </w:num>
  <w:num w:numId="8" w16cid:durableId="17093300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80701191">
    <w:abstractNumId w:val="2"/>
  </w:num>
  <w:num w:numId="10" w16cid:durableId="766198978">
    <w:abstractNumId w:val="4"/>
  </w:num>
  <w:num w:numId="11" w16cid:durableId="1981809667">
    <w:abstractNumId w:val="4"/>
  </w:num>
  <w:num w:numId="12" w16cid:durableId="1017779297">
    <w:abstractNumId w:val="4"/>
  </w:num>
  <w:num w:numId="13" w16cid:durableId="1366443084">
    <w:abstractNumId w:val="4"/>
  </w:num>
  <w:num w:numId="14" w16cid:durableId="1004746167">
    <w:abstractNumId w:val="4"/>
  </w:num>
  <w:num w:numId="15" w16cid:durableId="324623918">
    <w:abstractNumId w:val="4"/>
  </w:num>
  <w:num w:numId="16" w16cid:durableId="1666591352">
    <w:abstractNumId w:val="4"/>
  </w:num>
  <w:num w:numId="17" w16cid:durableId="1027099952">
    <w:abstractNumId w:val="4"/>
  </w:num>
  <w:num w:numId="18" w16cid:durableId="903217528">
    <w:abstractNumId w:val="4"/>
  </w:num>
  <w:num w:numId="19" w16cid:durableId="1283926311">
    <w:abstractNumId w:val="4"/>
  </w:num>
  <w:num w:numId="20" w16cid:durableId="51465050">
    <w:abstractNumId w:val="4"/>
  </w:num>
  <w:num w:numId="21" w16cid:durableId="1616404406">
    <w:abstractNumId w:val="4"/>
  </w:num>
  <w:num w:numId="22" w16cid:durableId="760759183">
    <w:abstractNumId w:val="1"/>
  </w:num>
  <w:num w:numId="23" w16cid:durableId="650598816">
    <w:abstractNumId w:val="0"/>
  </w:num>
  <w:num w:numId="24" w16cid:durableId="1835758470">
    <w:abstractNumId w:val="3"/>
  </w:num>
  <w:num w:numId="25" w16cid:durableId="54553251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88B"/>
    <w:rsid w:val="00005057"/>
    <w:rsid w:val="00011CBA"/>
    <w:rsid w:val="00013CA0"/>
    <w:rsid w:val="00014887"/>
    <w:rsid w:val="00027C77"/>
    <w:rsid w:val="0003148E"/>
    <w:rsid w:val="000350C1"/>
    <w:rsid w:val="00036774"/>
    <w:rsid w:val="00040E9C"/>
    <w:rsid w:val="0004240B"/>
    <w:rsid w:val="00045326"/>
    <w:rsid w:val="000610C6"/>
    <w:rsid w:val="00061228"/>
    <w:rsid w:val="00074C9A"/>
    <w:rsid w:val="00075297"/>
    <w:rsid w:val="00080436"/>
    <w:rsid w:val="000829C8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E48D1"/>
    <w:rsid w:val="000E4C7A"/>
    <w:rsid w:val="000F2740"/>
    <w:rsid w:val="000F453E"/>
    <w:rsid w:val="000F6801"/>
    <w:rsid w:val="00100B6F"/>
    <w:rsid w:val="00101E1E"/>
    <w:rsid w:val="00101FDB"/>
    <w:rsid w:val="001056C9"/>
    <w:rsid w:val="0010625E"/>
    <w:rsid w:val="00111E6B"/>
    <w:rsid w:val="00112C46"/>
    <w:rsid w:val="001350DB"/>
    <w:rsid w:val="001403DF"/>
    <w:rsid w:val="0014467B"/>
    <w:rsid w:val="0016387A"/>
    <w:rsid w:val="001670BD"/>
    <w:rsid w:val="001672C8"/>
    <w:rsid w:val="00172110"/>
    <w:rsid w:val="0017410B"/>
    <w:rsid w:val="00175A8F"/>
    <w:rsid w:val="001768C1"/>
    <w:rsid w:val="00181D53"/>
    <w:rsid w:val="00195F3D"/>
    <w:rsid w:val="00197D7D"/>
    <w:rsid w:val="001A76CE"/>
    <w:rsid w:val="001B1A1B"/>
    <w:rsid w:val="001C0602"/>
    <w:rsid w:val="001C43A1"/>
    <w:rsid w:val="001C6E86"/>
    <w:rsid w:val="001D0586"/>
    <w:rsid w:val="001D5383"/>
    <w:rsid w:val="001E1519"/>
    <w:rsid w:val="001E4115"/>
    <w:rsid w:val="001E5E62"/>
    <w:rsid w:val="001F15C2"/>
    <w:rsid w:val="0020305A"/>
    <w:rsid w:val="00204967"/>
    <w:rsid w:val="00206B0D"/>
    <w:rsid w:val="00215C2D"/>
    <w:rsid w:val="00223448"/>
    <w:rsid w:val="00223804"/>
    <w:rsid w:val="002239DB"/>
    <w:rsid w:val="00226ADB"/>
    <w:rsid w:val="00246958"/>
    <w:rsid w:val="00252969"/>
    <w:rsid w:val="0025555A"/>
    <w:rsid w:val="00255FFD"/>
    <w:rsid w:val="00256969"/>
    <w:rsid w:val="00261B2E"/>
    <w:rsid w:val="0026234D"/>
    <w:rsid w:val="00263E8F"/>
    <w:rsid w:val="00264088"/>
    <w:rsid w:val="00266DEC"/>
    <w:rsid w:val="002712B1"/>
    <w:rsid w:val="00273220"/>
    <w:rsid w:val="00276C37"/>
    <w:rsid w:val="00277CA9"/>
    <w:rsid w:val="00284B41"/>
    <w:rsid w:val="002878A6"/>
    <w:rsid w:val="002A4A64"/>
    <w:rsid w:val="002B6D3E"/>
    <w:rsid w:val="002C5594"/>
    <w:rsid w:val="002C56A6"/>
    <w:rsid w:val="002C57BC"/>
    <w:rsid w:val="002C645C"/>
    <w:rsid w:val="002D2B86"/>
    <w:rsid w:val="002E3743"/>
    <w:rsid w:val="002E68B1"/>
    <w:rsid w:val="002E74E1"/>
    <w:rsid w:val="002F01C4"/>
    <w:rsid w:val="002F0D31"/>
    <w:rsid w:val="002F39C3"/>
    <w:rsid w:val="002F4BF5"/>
    <w:rsid w:val="002F7722"/>
    <w:rsid w:val="002F7F88"/>
    <w:rsid w:val="00306B69"/>
    <w:rsid w:val="0031053C"/>
    <w:rsid w:val="0031270C"/>
    <w:rsid w:val="00316669"/>
    <w:rsid w:val="003327CB"/>
    <w:rsid w:val="00334478"/>
    <w:rsid w:val="0035174E"/>
    <w:rsid w:val="00353DDF"/>
    <w:rsid w:val="003674E1"/>
    <w:rsid w:val="00372F44"/>
    <w:rsid w:val="00376BC0"/>
    <w:rsid w:val="00383785"/>
    <w:rsid w:val="003915AC"/>
    <w:rsid w:val="00391B15"/>
    <w:rsid w:val="00395C2E"/>
    <w:rsid w:val="00397172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AF0"/>
    <w:rsid w:val="003D554D"/>
    <w:rsid w:val="003E1904"/>
    <w:rsid w:val="003E6215"/>
    <w:rsid w:val="003F56DA"/>
    <w:rsid w:val="00405112"/>
    <w:rsid w:val="004065FF"/>
    <w:rsid w:val="00424B5E"/>
    <w:rsid w:val="00433802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B240E"/>
    <w:rsid w:val="004B3F70"/>
    <w:rsid w:val="004C49D7"/>
    <w:rsid w:val="004C6181"/>
    <w:rsid w:val="004D01C9"/>
    <w:rsid w:val="004D3450"/>
    <w:rsid w:val="004D65DE"/>
    <w:rsid w:val="004E3C28"/>
    <w:rsid w:val="004E3D35"/>
    <w:rsid w:val="004E64BD"/>
    <w:rsid w:val="004F05C3"/>
    <w:rsid w:val="004F2E81"/>
    <w:rsid w:val="004F3785"/>
    <w:rsid w:val="004F56D7"/>
    <w:rsid w:val="00513EB3"/>
    <w:rsid w:val="00517413"/>
    <w:rsid w:val="005323C6"/>
    <w:rsid w:val="00536AB9"/>
    <w:rsid w:val="00560F92"/>
    <w:rsid w:val="00564DDF"/>
    <w:rsid w:val="00571B28"/>
    <w:rsid w:val="00574A4C"/>
    <w:rsid w:val="00592B8F"/>
    <w:rsid w:val="0059708F"/>
    <w:rsid w:val="005A224D"/>
    <w:rsid w:val="005A5EBD"/>
    <w:rsid w:val="005B351C"/>
    <w:rsid w:val="005C6729"/>
    <w:rsid w:val="005D4A29"/>
    <w:rsid w:val="005E2AE1"/>
    <w:rsid w:val="005F052E"/>
    <w:rsid w:val="005F242B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42FA8"/>
    <w:rsid w:val="006575A6"/>
    <w:rsid w:val="00663B79"/>
    <w:rsid w:val="00670EE0"/>
    <w:rsid w:val="00675D7A"/>
    <w:rsid w:val="00677C22"/>
    <w:rsid w:val="00687996"/>
    <w:rsid w:val="00694790"/>
    <w:rsid w:val="006A31B2"/>
    <w:rsid w:val="006A64BB"/>
    <w:rsid w:val="006B4029"/>
    <w:rsid w:val="006B52D6"/>
    <w:rsid w:val="006B7D92"/>
    <w:rsid w:val="006D04B1"/>
    <w:rsid w:val="006D6630"/>
    <w:rsid w:val="006E07DB"/>
    <w:rsid w:val="006E6BBD"/>
    <w:rsid w:val="006F12B7"/>
    <w:rsid w:val="006F6D0F"/>
    <w:rsid w:val="00701437"/>
    <w:rsid w:val="00707F74"/>
    <w:rsid w:val="00715CE5"/>
    <w:rsid w:val="0072247B"/>
    <w:rsid w:val="00724C9A"/>
    <w:rsid w:val="00724F5D"/>
    <w:rsid w:val="0074428A"/>
    <w:rsid w:val="007470EC"/>
    <w:rsid w:val="00747B16"/>
    <w:rsid w:val="007522D2"/>
    <w:rsid w:val="007627D4"/>
    <w:rsid w:val="00762C31"/>
    <w:rsid w:val="00763772"/>
    <w:rsid w:val="00766232"/>
    <w:rsid w:val="007737C5"/>
    <w:rsid w:val="0077422F"/>
    <w:rsid w:val="00782402"/>
    <w:rsid w:val="0079074D"/>
    <w:rsid w:val="0079679B"/>
    <w:rsid w:val="007A5593"/>
    <w:rsid w:val="007A745C"/>
    <w:rsid w:val="007B73B4"/>
    <w:rsid w:val="007C4871"/>
    <w:rsid w:val="007D162B"/>
    <w:rsid w:val="007D2184"/>
    <w:rsid w:val="00802167"/>
    <w:rsid w:val="00804047"/>
    <w:rsid w:val="00804A1C"/>
    <w:rsid w:val="008164F8"/>
    <w:rsid w:val="00836CB9"/>
    <w:rsid w:val="0085372D"/>
    <w:rsid w:val="00853F4E"/>
    <w:rsid w:val="0085476D"/>
    <w:rsid w:val="00856A6D"/>
    <w:rsid w:val="0086057E"/>
    <w:rsid w:val="00861DFC"/>
    <w:rsid w:val="0087114B"/>
    <w:rsid w:val="008817FE"/>
    <w:rsid w:val="008873FC"/>
    <w:rsid w:val="00890598"/>
    <w:rsid w:val="0089154A"/>
    <w:rsid w:val="00895815"/>
    <w:rsid w:val="008A164F"/>
    <w:rsid w:val="008A2569"/>
    <w:rsid w:val="008A72FA"/>
    <w:rsid w:val="008B079D"/>
    <w:rsid w:val="008E019E"/>
    <w:rsid w:val="008F38D2"/>
    <w:rsid w:val="008F3912"/>
    <w:rsid w:val="00910E3E"/>
    <w:rsid w:val="00912DFA"/>
    <w:rsid w:val="00914FB6"/>
    <w:rsid w:val="00917F87"/>
    <w:rsid w:val="009201D3"/>
    <w:rsid w:val="00923DA0"/>
    <w:rsid w:val="009268E7"/>
    <w:rsid w:val="00941307"/>
    <w:rsid w:val="0095489E"/>
    <w:rsid w:val="009564F4"/>
    <w:rsid w:val="00964F0A"/>
    <w:rsid w:val="0097494A"/>
    <w:rsid w:val="009949D9"/>
    <w:rsid w:val="00994F25"/>
    <w:rsid w:val="009A60AB"/>
    <w:rsid w:val="009B6706"/>
    <w:rsid w:val="009B772A"/>
    <w:rsid w:val="009D1BBA"/>
    <w:rsid w:val="009D2A00"/>
    <w:rsid w:val="009E11C2"/>
    <w:rsid w:val="009E1A85"/>
    <w:rsid w:val="009E2C10"/>
    <w:rsid w:val="009F06B2"/>
    <w:rsid w:val="009F3EDA"/>
    <w:rsid w:val="009F414A"/>
    <w:rsid w:val="009F7104"/>
    <w:rsid w:val="009F74AA"/>
    <w:rsid w:val="00A00E2B"/>
    <w:rsid w:val="00A02E3A"/>
    <w:rsid w:val="00A12746"/>
    <w:rsid w:val="00A15265"/>
    <w:rsid w:val="00A22C20"/>
    <w:rsid w:val="00A24DB8"/>
    <w:rsid w:val="00A30509"/>
    <w:rsid w:val="00A3247F"/>
    <w:rsid w:val="00A44C95"/>
    <w:rsid w:val="00A47221"/>
    <w:rsid w:val="00A5016A"/>
    <w:rsid w:val="00A7177F"/>
    <w:rsid w:val="00A8252D"/>
    <w:rsid w:val="00A86742"/>
    <w:rsid w:val="00A86F86"/>
    <w:rsid w:val="00A87B2F"/>
    <w:rsid w:val="00A9006A"/>
    <w:rsid w:val="00A96600"/>
    <w:rsid w:val="00A97EC7"/>
    <w:rsid w:val="00A97F56"/>
    <w:rsid w:val="00AA150E"/>
    <w:rsid w:val="00AA197A"/>
    <w:rsid w:val="00AA75E1"/>
    <w:rsid w:val="00AD0CF0"/>
    <w:rsid w:val="00AD59EE"/>
    <w:rsid w:val="00AE31AB"/>
    <w:rsid w:val="00AF376B"/>
    <w:rsid w:val="00B018B4"/>
    <w:rsid w:val="00B11A5D"/>
    <w:rsid w:val="00B163C7"/>
    <w:rsid w:val="00B34523"/>
    <w:rsid w:val="00B351A6"/>
    <w:rsid w:val="00B44765"/>
    <w:rsid w:val="00B457B7"/>
    <w:rsid w:val="00B47E7E"/>
    <w:rsid w:val="00B53CD1"/>
    <w:rsid w:val="00B7093C"/>
    <w:rsid w:val="00B711B7"/>
    <w:rsid w:val="00B743D0"/>
    <w:rsid w:val="00B75830"/>
    <w:rsid w:val="00B80071"/>
    <w:rsid w:val="00B803D5"/>
    <w:rsid w:val="00BA121A"/>
    <w:rsid w:val="00BB1607"/>
    <w:rsid w:val="00BB1831"/>
    <w:rsid w:val="00BB2048"/>
    <w:rsid w:val="00BB5F3C"/>
    <w:rsid w:val="00BB66C8"/>
    <w:rsid w:val="00BB67AC"/>
    <w:rsid w:val="00BC0A26"/>
    <w:rsid w:val="00BD1A86"/>
    <w:rsid w:val="00BE08CE"/>
    <w:rsid w:val="00BF04A3"/>
    <w:rsid w:val="00BF0C95"/>
    <w:rsid w:val="00C00E11"/>
    <w:rsid w:val="00C1205B"/>
    <w:rsid w:val="00C3359A"/>
    <w:rsid w:val="00C3584A"/>
    <w:rsid w:val="00C46872"/>
    <w:rsid w:val="00C55B44"/>
    <w:rsid w:val="00C5653C"/>
    <w:rsid w:val="00C663A4"/>
    <w:rsid w:val="00C741E4"/>
    <w:rsid w:val="00C76603"/>
    <w:rsid w:val="00C8099B"/>
    <w:rsid w:val="00C90E9C"/>
    <w:rsid w:val="00C92791"/>
    <w:rsid w:val="00C92B20"/>
    <w:rsid w:val="00CA3AFD"/>
    <w:rsid w:val="00CB1BFA"/>
    <w:rsid w:val="00CB1CF8"/>
    <w:rsid w:val="00CB30D2"/>
    <w:rsid w:val="00CB70A6"/>
    <w:rsid w:val="00CC4969"/>
    <w:rsid w:val="00CE0984"/>
    <w:rsid w:val="00CE0B9B"/>
    <w:rsid w:val="00CE1833"/>
    <w:rsid w:val="00CE3A37"/>
    <w:rsid w:val="00CF3003"/>
    <w:rsid w:val="00CF34BE"/>
    <w:rsid w:val="00CF6687"/>
    <w:rsid w:val="00CF74AC"/>
    <w:rsid w:val="00D1193C"/>
    <w:rsid w:val="00D15A89"/>
    <w:rsid w:val="00D21081"/>
    <w:rsid w:val="00D30E54"/>
    <w:rsid w:val="00D320CA"/>
    <w:rsid w:val="00D34ECE"/>
    <w:rsid w:val="00D369E4"/>
    <w:rsid w:val="00D43F31"/>
    <w:rsid w:val="00D45FF0"/>
    <w:rsid w:val="00D50B74"/>
    <w:rsid w:val="00D51D22"/>
    <w:rsid w:val="00D62545"/>
    <w:rsid w:val="00D63877"/>
    <w:rsid w:val="00D87FB5"/>
    <w:rsid w:val="00DA00BA"/>
    <w:rsid w:val="00DA62FD"/>
    <w:rsid w:val="00DB1E54"/>
    <w:rsid w:val="00DB55C5"/>
    <w:rsid w:val="00DB58B2"/>
    <w:rsid w:val="00DB647F"/>
    <w:rsid w:val="00DB79D0"/>
    <w:rsid w:val="00DC16B6"/>
    <w:rsid w:val="00DC1AE0"/>
    <w:rsid w:val="00DC263C"/>
    <w:rsid w:val="00DC29EA"/>
    <w:rsid w:val="00DD31E4"/>
    <w:rsid w:val="00DD51F4"/>
    <w:rsid w:val="00DD5436"/>
    <w:rsid w:val="00DF1C24"/>
    <w:rsid w:val="00E0006B"/>
    <w:rsid w:val="00E00139"/>
    <w:rsid w:val="00E039EE"/>
    <w:rsid w:val="00E10EC4"/>
    <w:rsid w:val="00E23E5D"/>
    <w:rsid w:val="00E25B16"/>
    <w:rsid w:val="00E27154"/>
    <w:rsid w:val="00E27B0D"/>
    <w:rsid w:val="00E43481"/>
    <w:rsid w:val="00E44F7F"/>
    <w:rsid w:val="00E45A6E"/>
    <w:rsid w:val="00E622F9"/>
    <w:rsid w:val="00E701EE"/>
    <w:rsid w:val="00E71EA2"/>
    <w:rsid w:val="00E736B2"/>
    <w:rsid w:val="00E74DBF"/>
    <w:rsid w:val="00E76E23"/>
    <w:rsid w:val="00E95451"/>
    <w:rsid w:val="00EA5195"/>
    <w:rsid w:val="00EA5CFC"/>
    <w:rsid w:val="00EA5E18"/>
    <w:rsid w:val="00EC4560"/>
    <w:rsid w:val="00ED2FFB"/>
    <w:rsid w:val="00EF0B18"/>
    <w:rsid w:val="00F1231D"/>
    <w:rsid w:val="00F24252"/>
    <w:rsid w:val="00F3133A"/>
    <w:rsid w:val="00F414F4"/>
    <w:rsid w:val="00F425A7"/>
    <w:rsid w:val="00F50B42"/>
    <w:rsid w:val="00F53AE6"/>
    <w:rsid w:val="00F53BF8"/>
    <w:rsid w:val="00F55741"/>
    <w:rsid w:val="00F61150"/>
    <w:rsid w:val="00F64219"/>
    <w:rsid w:val="00F65AC7"/>
    <w:rsid w:val="00F841E8"/>
    <w:rsid w:val="00F87F4D"/>
    <w:rsid w:val="00F92223"/>
    <w:rsid w:val="00F974F2"/>
    <w:rsid w:val="00FA1AEF"/>
    <w:rsid w:val="00FA7A8F"/>
    <w:rsid w:val="00FC5C41"/>
    <w:rsid w:val="00FE2895"/>
    <w:rsid w:val="00FE5290"/>
    <w:rsid w:val="00FF65E1"/>
    <w:rsid w:val="02CB7573"/>
    <w:rsid w:val="03135E6F"/>
    <w:rsid w:val="032F613B"/>
    <w:rsid w:val="04016D4C"/>
    <w:rsid w:val="04127BAD"/>
    <w:rsid w:val="04D564FC"/>
    <w:rsid w:val="0535878E"/>
    <w:rsid w:val="05872007"/>
    <w:rsid w:val="05A58AA6"/>
    <w:rsid w:val="05DF81AF"/>
    <w:rsid w:val="062F502B"/>
    <w:rsid w:val="06A0A84F"/>
    <w:rsid w:val="06DBE052"/>
    <w:rsid w:val="06EA1EF7"/>
    <w:rsid w:val="073778D2"/>
    <w:rsid w:val="077D841D"/>
    <w:rsid w:val="08C16A28"/>
    <w:rsid w:val="09ED4CB7"/>
    <w:rsid w:val="0B292F8E"/>
    <w:rsid w:val="0B435BE0"/>
    <w:rsid w:val="0BDD44C8"/>
    <w:rsid w:val="0C0541CA"/>
    <w:rsid w:val="0C484B8C"/>
    <w:rsid w:val="0C9B9309"/>
    <w:rsid w:val="0CC99E5F"/>
    <w:rsid w:val="0CCB27A5"/>
    <w:rsid w:val="0CE7AAF8"/>
    <w:rsid w:val="0CFDF352"/>
    <w:rsid w:val="0E656EC0"/>
    <w:rsid w:val="0F0538EA"/>
    <w:rsid w:val="10084195"/>
    <w:rsid w:val="101C8119"/>
    <w:rsid w:val="1044A635"/>
    <w:rsid w:val="1113FA61"/>
    <w:rsid w:val="1160F886"/>
    <w:rsid w:val="11C93E64"/>
    <w:rsid w:val="11CD4249"/>
    <w:rsid w:val="132BE3B4"/>
    <w:rsid w:val="136C37F8"/>
    <w:rsid w:val="14041CCF"/>
    <w:rsid w:val="142ECF00"/>
    <w:rsid w:val="1515015D"/>
    <w:rsid w:val="15405C25"/>
    <w:rsid w:val="1564C22D"/>
    <w:rsid w:val="15D91413"/>
    <w:rsid w:val="15E21951"/>
    <w:rsid w:val="1684DA84"/>
    <w:rsid w:val="17684CB1"/>
    <w:rsid w:val="17F63F4B"/>
    <w:rsid w:val="18122870"/>
    <w:rsid w:val="18165827"/>
    <w:rsid w:val="189EBEDE"/>
    <w:rsid w:val="18B7F44E"/>
    <w:rsid w:val="191038F8"/>
    <w:rsid w:val="1928F1D2"/>
    <w:rsid w:val="198B715C"/>
    <w:rsid w:val="1A1E6CD0"/>
    <w:rsid w:val="1A7A2B34"/>
    <w:rsid w:val="1ABED285"/>
    <w:rsid w:val="1B2642C4"/>
    <w:rsid w:val="1BF9DD00"/>
    <w:rsid w:val="1C5420A5"/>
    <w:rsid w:val="1C653469"/>
    <w:rsid w:val="1C73D87B"/>
    <w:rsid w:val="1C8256FB"/>
    <w:rsid w:val="1C8DE4DF"/>
    <w:rsid w:val="1CAB49CD"/>
    <w:rsid w:val="1CC84494"/>
    <w:rsid w:val="1D1E8181"/>
    <w:rsid w:val="1DC19208"/>
    <w:rsid w:val="1DD1FC1D"/>
    <w:rsid w:val="1DF54A19"/>
    <w:rsid w:val="1E1D9DE9"/>
    <w:rsid w:val="1E2E2230"/>
    <w:rsid w:val="1E5B1E07"/>
    <w:rsid w:val="1E925D07"/>
    <w:rsid w:val="20C16989"/>
    <w:rsid w:val="214E83F3"/>
    <w:rsid w:val="21BB847E"/>
    <w:rsid w:val="21D48646"/>
    <w:rsid w:val="2241F03F"/>
    <w:rsid w:val="224D2908"/>
    <w:rsid w:val="2253CE86"/>
    <w:rsid w:val="22DAE68B"/>
    <w:rsid w:val="2320C139"/>
    <w:rsid w:val="23255F2F"/>
    <w:rsid w:val="2466170C"/>
    <w:rsid w:val="25EA8DA0"/>
    <w:rsid w:val="260DBC7F"/>
    <w:rsid w:val="264C060C"/>
    <w:rsid w:val="26B14FA0"/>
    <w:rsid w:val="26C46841"/>
    <w:rsid w:val="27955FB4"/>
    <w:rsid w:val="27F7176C"/>
    <w:rsid w:val="282C7BF1"/>
    <w:rsid w:val="282D5EE0"/>
    <w:rsid w:val="28B8CC95"/>
    <w:rsid w:val="29380B5C"/>
    <w:rsid w:val="2A46AC12"/>
    <w:rsid w:val="2B060A07"/>
    <w:rsid w:val="2C08EB17"/>
    <w:rsid w:val="2C196029"/>
    <w:rsid w:val="2C8D268C"/>
    <w:rsid w:val="2DE7CC53"/>
    <w:rsid w:val="2E8315D2"/>
    <w:rsid w:val="2E839EA2"/>
    <w:rsid w:val="2F395A1D"/>
    <w:rsid w:val="2F5100EB"/>
    <w:rsid w:val="2F5F3E5F"/>
    <w:rsid w:val="302FA9FD"/>
    <w:rsid w:val="303231B4"/>
    <w:rsid w:val="308D9619"/>
    <w:rsid w:val="316ECF32"/>
    <w:rsid w:val="31993486"/>
    <w:rsid w:val="32ADF8CD"/>
    <w:rsid w:val="32AFE84B"/>
    <w:rsid w:val="32B88454"/>
    <w:rsid w:val="333C7480"/>
    <w:rsid w:val="33DA27DD"/>
    <w:rsid w:val="34568C8A"/>
    <w:rsid w:val="345D3D75"/>
    <w:rsid w:val="3472A11E"/>
    <w:rsid w:val="34A0863F"/>
    <w:rsid w:val="34D844E1"/>
    <w:rsid w:val="34EB3407"/>
    <w:rsid w:val="357D9DCD"/>
    <w:rsid w:val="35F25CEB"/>
    <w:rsid w:val="36534AB9"/>
    <w:rsid w:val="36899B9A"/>
    <w:rsid w:val="369C177A"/>
    <w:rsid w:val="37EC4A8D"/>
    <w:rsid w:val="388CEABF"/>
    <w:rsid w:val="38F934BF"/>
    <w:rsid w:val="39128316"/>
    <w:rsid w:val="391D3A51"/>
    <w:rsid w:val="3921D931"/>
    <w:rsid w:val="39C29494"/>
    <w:rsid w:val="3A01ED7C"/>
    <w:rsid w:val="3A42F6BD"/>
    <w:rsid w:val="3A50128F"/>
    <w:rsid w:val="3AC8575C"/>
    <w:rsid w:val="3B0D8B8C"/>
    <w:rsid w:val="3B144A87"/>
    <w:rsid w:val="3C090431"/>
    <w:rsid w:val="3C0B2025"/>
    <w:rsid w:val="3C94838E"/>
    <w:rsid w:val="3CEF3460"/>
    <w:rsid w:val="3D96266D"/>
    <w:rsid w:val="3D9FCFE6"/>
    <w:rsid w:val="3E846A40"/>
    <w:rsid w:val="3F1234DF"/>
    <w:rsid w:val="3F50F12D"/>
    <w:rsid w:val="3F51912E"/>
    <w:rsid w:val="40A7964D"/>
    <w:rsid w:val="40AE14DE"/>
    <w:rsid w:val="40EE83DB"/>
    <w:rsid w:val="4119AF60"/>
    <w:rsid w:val="411E4132"/>
    <w:rsid w:val="4182B0E3"/>
    <w:rsid w:val="41E4AAC6"/>
    <w:rsid w:val="425B9F9A"/>
    <w:rsid w:val="4268C0CD"/>
    <w:rsid w:val="42E9B2CC"/>
    <w:rsid w:val="4348EE5F"/>
    <w:rsid w:val="4374178B"/>
    <w:rsid w:val="44D2653E"/>
    <w:rsid w:val="45356BF8"/>
    <w:rsid w:val="4580C583"/>
    <w:rsid w:val="45B55765"/>
    <w:rsid w:val="45C54E00"/>
    <w:rsid w:val="4733241B"/>
    <w:rsid w:val="47E57A24"/>
    <w:rsid w:val="48C0595E"/>
    <w:rsid w:val="495C4F55"/>
    <w:rsid w:val="49D99D29"/>
    <w:rsid w:val="4B73CD4F"/>
    <w:rsid w:val="4C454865"/>
    <w:rsid w:val="4C95607C"/>
    <w:rsid w:val="4D13808E"/>
    <w:rsid w:val="4D1ABD10"/>
    <w:rsid w:val="4E4DEA65"/>
    <w:rsid w:val="4E7BD200"/>
    <w:rsid w:val="4EAF50EF"/>
    <w:rsid w:val="4EE35952"/>
    <w:rsid w:val="4F06D148"/>
    <w:rsid w:val="5002777B"/>
    <w:rsid w:val="50599BF7"/>
    <w:rsid w:val="50C97C96"/>
    <w:rsid w:val="50E6D065"/>
    <w:rsid w:val="512B621A"/>
    <w:rsid w:val="516E3255"/>
    <w:rsid w:val="51C09238"/>
    <w:rsid w:val="52DC79D1"/>
    <w:rsid w:val="52DE4755"/>
    <w:rsid w:val="52EC9A6B"/>
    <w:rsid w:val="52FAB5C3"/>
    <w:rsid w:val="5409FCBE"/>
    <w:rsid w:val="5430A10A"/>
    <w:rsid w:val="55A92ED1"/>
    <w:rsid w:val="5600A64C"/>
    <w:rsid w:val="56A13A77"/>
    <w:rsid w:val="579C76AD"/>
    <w:rsid w:val="57E5D4F9"/>
    <w:rsid w:val="59E13E06"/>
    <w:rsid w:val="5A024FF0"/>
    <w:rsid w:val="5A033267"/>
    <w:rsid w:val="5A43C7DD"/>
    <w:rsid w:val="5AF076DD"/>
    <w:rsid w:val="5B39FFD2"/>
    <w:rsid w:val="5B4D0980"/>
    <w:rsid w:val="5C0376D8"/>
    <w:rsid w:val="5C89102D"/>
    <w:rsid w:val="5C92EC36"/>
    <w:rsid w:val="5C9BDBF1"/>
    <w:rsid w:val="5D9CC1C7"/>
    <w:rsid w:val="5E2EBC97"/>
    <w:rsid w:val="5E430979"/>
    <w:rsid w:val="5EA4F51C"/>
    <w:rsid w:val="5F246789"/>
    <w:rsid w:val="603CA187"/>
    <w:rsid w:val="610FAB3C"/>
    <w:rsid w:val="62363E45"/>
    <w:rsid w:val="62390B64"/>
    <w:rsid w:val="625B3C77"/>
    <w:rsid w:val="62DECD5F"/>
    <w:rsid w:val="62DF2954"/>
    <w:rsid w:val="63092D01"/>
    <w:rsid w:val="637F2609"/>
    <w:rsid w:val="63E0794C"/>
    <w:rsid w:val="647AF9B5"/>
    <w:rsid w:val="6507D73D"/>
    <w:rsid w:val="651F759C"/>
    <w:rsid w:val="65D7EE21"/>
    <w:rsid w:val="662524F9"/>
    <w:rsid w:val="664BF53F"/>
    <w:rsid w:val="66CC0D8C"/>
    <w:rsid w:val="66DC993D"/>
    <w:rsid w:val="66FBF033"/>
    <w:rsid w:val="670091B3"/>
    <w:rsid w:val="675673E7"/>
    <w:rsid w:val="67589440"/>
    <w:rsid w:val="67B3591F"/>
    <w:rsid w:val="682D2EF7"/>
    <w:rsid w:val="686CE736"/>
    <w:rsid w:val="687FD308"/>
    <w:rsid w:val="69021686"/>
    <w:rsid w:val="691965ED"/>
    <w:rsid w:val="6956585E"/>
    <w:rsid w:val="6A1ABFB1"/>
    <w:rsid w:val="6A4E341A"/>
    <w:rsid w:val="6A5CA3A9"/>
    <w:rsid w:val="6A9DE6E7"/>
    <w:rsid w:val="6B5F66F4"/>
    <w:rsid w:val="6B9ABE24"/>
    <w:rsid w:val="6C860B9A"/>
    <w:rsid w:val="6D2A4144"/>
    <w:rsid w:val="6D96B80E"/>
    <w:rsid w:val="6E481227"/>
    <w:rsid w:val="6EC2ACAE"/>
    <w:rsid w:val="6F1BCC2B"/>
    <w:rsid w:val="6FA85AA8"/>
    <w:rsid w:val="6FBB0327"/>
    <w:rsid w:val="70516F27"/>
    <w:rsid w:val="72DAD7F6"/>
    <w:rsid w:val="72FD3AA4"/>
    <w:rsid w:val="73EE14AF"/>
    <w:rsid w:val="7468D80E"/>
    <w:rsid w:val="74990B05"/>
    <w:rsid w:val="74A2AA54"/>
    <w:rsid w:val="74F5A420"/>
    <w:rsid w:val="752D832D"/>
    <w:rsid w:val="766A068F"/>
    <w:rsid w:val="76CBFDCE"/>
    <w:rsid w:val="773DE2A5"/>
    <w:rsid w:val="7811BE72"/>
    <w:rsid w:val="7907F825"/>
    <w:rsid w:val="79DCEB4D"/>
    <w:rsid w:val="7A11451D"/>
    <w:rsid w:val="7A335719"/>
    <w:rsid w:val="7ACD2186"/>
    <w:rsid w:val="7AF8F018"/>
    <w:rsid w:val="7B7A1C8A"/>
    <w:rsid w:val="7BA7CDA4"/>
    <w:rsid w:val="7BEF9643"/>
    <w:rsid w:val="7C34B545"/>
    <w:rsid w:val="7D097771"/>
    <w:rsid w:val="7D25799D"/>
    <w:rsid w:val="7E7E0134"/>
    <w:rsid w:val="7EA547D2"/>
    <w:rsid w:val="7EF530C1"/>
    <w:rsid w:val="7F9E618C"/>
    <w:rsid w:val="7FDBBDAC"/>
    <w:rsid w:val="7FE59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17FE"/>
    <w:pPr>
      <w:tabs>
        <w:tab w:val="left" w:pos="425"/>
      </w:tabs>
      <w:spacing w:after="120" w:line="360" w:lineRule="auto"/>
      <w:jc w:val="both"/>
    </w:pPr>
    <w:rPr>
      <w:rFonts w:ascii="Verdana Pro" w:hAnsi="Verdana Pro"/>
      <w:sz w:val="24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DC263C"/>
    <w:pPr>
      <w:jc w:val="center"/>
      <w:outlineLvl w:val="0"/>
    </w:pPr>
    <w:rPr>
      <w:sz w:val="28"/>
      <w:szCs w:val="24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762C31"/>
  </w:style>
  <w:style w:type="paragraph" w:styleId="AltBilgi">
    <w:name w:val="footer"/>
    <w:basedOn w:val="Normal"/>
    <w:link w:val="Al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762C31"/>
  </w:style>
  <w:style w:type="paragraph" w:styleId="BalonMetni">
    <w:name w:val="Balloon Text"/>
    <w:basedOn w:val="Normal"/>
    <w:link w:val="BalonMetniChar"/>
    <w:uiPriority w:val="99"/>
    <w:semiHidden/>
    <w:unhideWhenUsed/>
    <w:rsid w:val="00762C31"/>
    <w:rPr>
      <w:rFonts w:ascii="Segoe UI" w:hAnsi="Segoe UI" w:cs="Segoe UI"/>
      <w:sz w:val="18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762C31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74428A"/>
    <w:pPr>
      <w:tabs>
        <w:tab w:val="left" w:pos="2160"/>
      </w:tabs>
    </w:pPr>
    <w:rPr>
      <w:lang w:val="en-US"/>
    </w:rPr>
  </w:style>
  <w:style w:type="character" w:styleId="KonuBalChar" w:customStyle="1">
    <w:name w:val="Konu Başlığı Char"/>
    <w:basedOn w:val="VarsaylanParagrafYazTipi"/>
    <w:link w:val="KonuBal"/>
    <w:uiPriority w:val="10"/>
    <w:rsid w:val="0074428A"/>
    <w:rPr>
      <w:rFonts w:ascii="Verdana Pro" w:hAnsi="Verdana Pro"/>
      <w:sz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3D4A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AlntChar" w:customStyle="1">
    <w:name w:val="Alıntı Char"/>
    <w:basedOn w:val="VarsaylanParagrafYazTipi"/>
    <w:link w:val="Alnt"/>
    <w:uiPriority w:val="29"/>
    <w:rsid w:val="003D4AF0"/>
    <w:rPr>
      <w:rFonts w:ascii="Arial" w:hAnsi="Arial"/>
      <w:i/>
      <w:iCs/>
      <w:color w:val="404040" w:themeColor="text1" w:themeTint="BF"/>
      <w:sz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1">
    <w:name w:val="Footer_PropriateryInformation Char"/>
    <w:basedOn w:val="AlntChar"/>
    <w:link w:val="FooterPropriateryInformation"/>
    <w:rsid w:val="00172110"/>
    <w:rPr>
      <w:rFonts w:ascii="Arial" w:hAnsi="Arial"/>
      <w:i/>
      <w:iCs/>
      <w:smallCaps/>
      <w:color w:val="404040" w:themeColor="text1" w:themeTint="BF"/>
      <w:sz w:val="16"/>
      <w:lang w:val="tr-TR"/>
    </w:rPr>
  </w:style>
  <w:style w:type="paragraph" w:styleId="Balk11" w:customStyle="1">
    <w:name w:val="Başlık 11"/>
    <w:basedOn w:val="Normal"/>
    <w:rsid w:val="001C43A1"/>
    <w:pPr>
      <w:numPr>
        <w:numId w:val="10"/>
      </w:numPr>
    </w:pPr>
  </w:style>
  <w:style w:type="paragraph" w:styleId="Balk21" w:customStyle="1">
    <w:name w:val="Başlık 21"/>
    <w:basedOn w:val="Normal"/>
    <w:rsid w:val="001C43A1"/>
    <w:pPr>
      <w:numPr>
        <w:ilvl w:val="1"/>
        <w:numId w:val="10"/>
      </w:numPr>
    </w:pPr>
  </w:style>
  <w:style w:type="paragraph" w:styleId="Balk31" w:customStyle="1">
    <w:name w:val="Başlık 31"/>
    <w:basedOn w:val="Normal"/>
    <w:rsid w:val="001C43A1"/>
    <w:pPr>
      <w:numPr>
        <w:ilvl w:val="2"/>
        <w:numId w:val="10"/>
      </w:numPr>
    </w:pPr>
  </w:style>
  <w:style w:type="paragraph" w:styleId="Balk41" w:customStyle="1">
    <w:name w:val="Başlık 41"/>
    <w:basedOn w:val="Normal"/>
    <w:rsid w:val="001C43A1"/>
    <w:pPr>
      <w:numPr>
        <w:ilvl w:val="3"/>
        <w:numId w:val="10"/>
      </w:numPr>
    </w:pPr>
  </w:style>
  <w:style w:type="paragraph" w:styleId="Balk51" w:customStyle="1">
    <w:name w:val="Başlık 51"/>
    <w:basedOn w:val="Normal"/>
    <w:rsid w:val="001C43A1"/>
    <w:pPr>
      <w:numPr>
        <w:ilvl w:val="4"/>
        <w:numId w:val="10"/>
      </w:numPr>
    </w:pPr>
  </w:style>
  <w:style w:type="paragraph" w:styleId="Balk61" w:customStyle="1">
    <w:name w:val="Başlık 61"/>
    <w:basedOn w:val="Normal"/>
    <w:rsid w:val="001C43A1"/>
    <w:pPr>
      <w:numPr>
        <w:ilvl w:val="5"/>
        <w:numId w:val="10"/>
      </w:numPr>
    </w:pPr>
  </w:style>
  <w:style w:type="paragraph" w:styleId="Balk71" w:customStyle="1">
    <w:name w:val="Başlık 71"/>
    <w:basedOn w:val="Normal"/>
    <w:rsid w:val="001C43A1"/>
    <w:pPr>
      <w:numPr>
        <w:ilvl w:val="6"/>
        <w:numId w:val="10"/>
      </w:numPr>
    </w:pPr>
  </w:style>
  <w:style w:type="paragraph" w:styleId="Balk81" w:customStyle="1">
    <w:name w:val="Başlık 81"/>
    <w:basedOn w:val="Normal"/>
    <w:rsid w:val="001C43A1"/>
    <w:pPr>
      <w:numPr>
        <w:ilvl w:val="7"/>
        <w:numId w:val="10"/>
      </w:numPr>
    </w:pPr>
  </w:style>
  <w:style w:type="paragraph" w:styleId="Balk91" w:customStyle="1">
    <w:name w:val="Başlık 91"/>
    <w:basedOn w:val="Normal"/>
    <w:rsid w:val="001C43A1"/>
    <w:pPr>
      <w:numPr>
        <w:ilvl w:val="8"/>
        <w:numId w:val="10"/>
      </w:numPr>
    </w:pPr>
  </w:style>
  <w:style w:type="character" w:styleId="Balk1Char" w:customStyle="1">
    <w:name w:val="Başlık 1 Char"/>
    <w:basedOn w:val="VarsaylanParagrafYazTipi"/>
    <w:link w:val="Balk1"/>
    <w:uiPriority w:val="9"/>
    <w:rsid w:val="00DC263C"/>
    <w:rPr>
      <w:rFonts w:ascii="Verdana Pro" w:hAnsi="Verdana Pro"/>
      <w:sz w:val="28"/>
      <w:szCs w:val="24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1">
    <w:name w:val="DOCUMENT_TAG"/>
    <w:basedOn w:val="stBilgi"/>
    <w:link w:val="DOCUMENTTAGChar"/>
    <w:qFormat/>
    <w:rsid w:val="0003148E"/>
    <w:pPr>
      <w:tabs>
        <w:tab w:val="clear" w:pos="425"/>
        <w:tab w:val="left" w:pos="888"/>
      </w:tabs>
      <w:spacing w:line="240" w:lineRule="auto"/>
    </w:pPr>
    <w:rPr>
      <w:rFonts w:cs="Arial"/>
      <w:smallCaps/>
      <w:sz w:val="14"/>
      <w:szCs w:val="14"/>
      <w:lang w:val="en-US"/>
    </w:rPr>
  </w:style>
  <w:style w:type="paragraph" w:styleId="DOCUMENTHEADER" w:customStyle="1">
    <w:name w:val="DOCUMENT_HEADER"/>
    <w:basedOn w:val="stBilgi"/>
    <w:link w:val="DOCUMENTHEADERChar"/>
    <w:qFormat/>
    <w:rsid w:val="002B6D3E"/>
    <w:pPr>
      <w:tabs>
        <w:tab w:val="clear" w:pos="425"/>
      </w:tabs>
      <w:spacing w:after="0"/>
      <w:jc w:val="center"/>
    </w:pPr>
    <w:rPr>
      <w:rFonts w:ascii="Arial" w:hAnsi="Arial" w:cs="Arial"/>
      <w:sz w:val="32"/>
      <w:szCs w:val="32"/>
      <w:lang w:val="en-US"/>
    </w:rPr>
  </w:style>
  <w:style w:type="character" w:styleId="DOCUMENTTAGChar" w:customStyle="1">
    <w:name w:val="DOCUMENT_TAG Char"/>
    <w:basedOn w:val="stBilgiChar"/>
    <w:link w:val="DOCUMENTTAG"/>
    <w:rsid w:val="0003148E"/>
    <w:rPr>
      <w:rFonts w:ascii="Verdana Pro" w:hAnsi="Verdana Pro" w:cs="Arial"/>
      <w:smallCaps/>
      <w:sz w:val="14"/>
      <w:szCs w:val="14"/>
    </w:rPr>
  </w:style>
  <w:style w:type="paragraph" w:styleId="DOCUMENTHEADEREN" w:customStyle="1">
    <w:name w:val="DOCUMENT_HEADER_EN"/>
    <w:basedOn w:val="DOCUMENTHEADER"/>
    <w:link w:val="DOCUMENTHEADERENChar"/>
    <w:qFormat/>
    <w:rsid w:val="002B6D3E"/>
    <w:rPr>
      <w:b/>
      <w:bCs/>
      <w:i/>
      <w:iCs/>
      <w:smallCaps/>
      <w:sz w:val="18"/>
      <w:szCs w:val="18"/>
    </w:rPr>
  </w:style>
  <w:style w:type="character" w:styleId="DOCUMENTHEADERChar" w:customStyle="1">
    <w:name w:val="DOCUMENT_HEADER Char"/>
    <w:basedOn w:val="stBilgiChar"/>
    <w:link w:val="DOCUMENTHEADER"/>
    <w:rsid w:val="002B6D3E"/>
    <w:rPr>
      <w:rFonts w:ascii="Arial" w:hAnsi="Arial" w:cs="Arial"/>
      <w:sz w:val="32"/>
      <w:szCs w:val="32"/>
    </w:rPr>
  </w:style>
  <w:style w:type="character" w:styleId="DOCUMENTHEADERENChar" w:customStyle="1">
    <w:name w:val="DOCUMENT_HEADER_EN Char"/>
    <w:basedOn w:val="VarsaylanParagrafYazTipi"/>
    <w:link w:val="DOCUMENTHEADEREN"/>
    <w:rsid w:val="002B6D3E"/>
    <w:rPr>
      <w:rFonts w:ascii="Arial" w:hAnsi="Arial" w:cs="Arial"/>
      <w:b/>
      <w:bCs/>
      <w:i/>
      <w:iCs/>
      <w:smallCaps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45A6E"/>
    <w:pPr>
      <w:ind w:left="720"/>
      <w:contextualSpacing/>
    </w:pPr>
  </w:style>
  <w:style w:type="paragraph" w:styleId="DOCUMENTFOOTERFORMNO" w:customStyle="1">
    <w:name w:val="DOCUMENT_FOOTER_FORM_NO"/>
    <w:basedOn w:val="Normal"/>
    <w:link w:val="DOCUMENTFOOTERFORMNOChar"/>
    <w:qFormat/>
    <w:rsid w:val="001E4115"/>
    <w:pPr>
      <w:tabs>
        <w:tab w:val="clear" w:pos="425"/>
      </w:tabs>
      <w:spacing w:after="0" w:line="240" w:lineRule="auto"/>
      <w:jc w:val="left"/>
    </w:pPr>
    <w:rPr>
      <w:rFonts w:asciiTheme="minorHAnsi" w:hAnsiTheme="minorHAnsi"/>
      <w:sz w:val="16"/>
      <w:szCs w:val="16"/>
      <w:lang w:val="en-US"/>
    </w:rPr>
  </w:style>
  <w:style w:type="character" w:styleId="DOCUMENTFOOTERFORMNOChar" w:customStyle="1">
    <w:name w:val="DOCUMENT_FOOTER_FORM_NO Char"/>
    <w:basedOn w:val="VarsaylanParagrafYazTipi"/>
    <w:link w:val="DOCUMENTFOOTERFORMNO"/>
    <w:rsid w:val="001E411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6922B3"/>
    <w:rsid w:val="00727BF3"/>
    <w:rsid w:val="0077422F"/>
    <w:rsid w:val="00791C13"/>
    <w:rsid w:val="008F1977"/>
    <w:rsid w:val="009302CE"/>
    <w:rsid w:val="00C724A1"/>
    <w:rsid w:val="00C85DE2"/>
    <w:rsid w:val="00D7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N20210219-1594514891-3217</_dlc_DocId>
    <_dlc_DocIdUrl xmlns="f6d82c61-1620-4961-a845-3717486f5cdd">
      <Url>https://navioteknoloji.sharepoint.com/teams/N20210219/_layouts/15/DocIdRedir.aspx?ID=N20210219-1594514891-3217</Url>
      <Description>N20210219-1594514891-3217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7BD99065-C7BF-44F0-804A-288BA9C4D6F3}"/>
</file>

<file path=customXml/itemProps3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</ds:schemaRefs>
</ds:datastoreItem>
</file>

<file path=customXml/itemProps4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NAVIO-T-20040.dotx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Gürkan KARAKUŞ</lastModifiedBy>
  <revision>13</revision>
  <dcterms:created xsi:type="dcterms:W3CDTF">2021-11-26T14:18:00.0000000Z</dcterms:created>
  <dcterms:modified xsi:type="dcterms:W3CDTF">2023-01-10T08:41:52.8237766Z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fd479b17-d7d0-48ea-a714-f0f9a7c19818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