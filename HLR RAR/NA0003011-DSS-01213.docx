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7AD69C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7AD69C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EB55AD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668A06B" w:rsidRDefault="004D01C9" w14:paraId="1BABF3D9" w14:textId="01FB51D9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00EB55AD" w:rsidR="3632886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NA0003011-DSS-01213</w:t>
                  </w:r>
                </w:p>
              </w:tc>
            </w:tr>
            <w:tr w:rsidR="00914FB6" w:rsidTr="00EB55AD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EB55AD" w:rsidRDefault="00914FB6" w14:paraId="2BFCFFE6" w14:textId="0F0EDBE2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914FB6" w:rsidTr="00EB55AD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00EB55AD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00EB55AD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6F768AA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F052670" w:rsidR="58933B3F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00EB55AD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7AD69C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7AD69C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EB55AD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42DF6428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</w:t>
                  </w:r>
                  <w:proofErr w:type="spellStart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handle</w:t>
                  </w:r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periodic</w:t>
                  </w:r>
                  <w:proofErr w:type="spellEnd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latency</w:t>
                  </w:r>
                  <w:proofErr w:type="spellEnd"/>
                  <w:r w:rsidRPr="00EB55AD" w:rsidR="4A971B2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7AD69C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7AD69C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7AD69C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7AD69C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00EB55AD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00EB55AD" w:rsidRDefault="00087DFA" w14:paraId="42CE84F7" w14:textId="0F1E5D2B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1EA1C6F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Donanim hatasi nedeniyle olusabilecek timer, adc, vb. periyodik interrupt gecikmeleri sistem performansi negatif yönde etkilenecektir. Bu nedenle periyodik interruptlar izlenerek, gecikme durumda ilgili aksiyon alinmalidir.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7AD69C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7AD69C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7AD69C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1EFCC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1A95C12">
                  <w:r w:rsidR="1CD621C8">
                    <w:rPr/>
                    <w:t>COMPLETENESS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7AD69C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7AD69C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EB55AD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00EB55AD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EB55AD" w:rsidRDefault="000E4C7A" w14:paraId="013E36B7" w14:textId="610099E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1E3C909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r w:rsidRPr="00EB55AD" w:rsidR="1E3C909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0EB55AD" w:rsidR="29130DA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handle</w:t>
                  </w:r>
                </w:p>
              </w:tc>
            </w:tr>
            <w:tr w:rsidR="000E4C7A" w:rsidTr="00EB55AD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349BCC77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00EB55AD" w:rsidR="330659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periodic </w:t>
                  </w:r>
                  <w:proofErr w:type="spellStart"/>
                  <w:r w:rsidRPr="00EB55AD" w:rsidR="330659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00EB55AD" w:rsidR="330659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0EB55AD" w:rsidR="330659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latency</w:t>
                  </w:r>
                  <w:r w:rsidRPr="00EB55AD" w:rsidR="330659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00EB55AD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00EB55AD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EB9E6D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00EB55AD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7AD69C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7AD69C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0EB55AD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EB55AD" w:rsidRDefault="00E71EA2" w14:paraId="189AF0AC" w14:textId="61523D06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2983B7D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 Laboratuvar testi ile doğrulanabilir.</w:t>
                  </w:r>
                  <w:r w:rsidRPr="00EB55AD" w:rsidR="0268CE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gereksinimde </w:t>
                  </w:r>
                  <w:proofErr w:type="spellStart"/>
                  <w:r w:rsidRPr="00EB55AD" w:rsidR="0268CE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DevBoard</w:t>
                  </w:r>
                  <w:proofErr w:type="spellEnd"/>
                  <w:r w:rsidRPr="00EB55AD" w:rsidR="0268CED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kullanılacaktır.</w:t>
                  </w:r>
                </w:p>
                <w:p w:rsidR="290DBED7" w:rsidP="00EB55AD" w:rsidRDefault="290DBED7" w14:paraId="790CCCC9" w14:textId="57201B8D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290DBED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Periyodik </w:t>
                  </w:r>
                  <w:proofErr w:type="spellStart"/>
                  <w:r w:rsidRPr="00EB55AD" w:rsidR="290DBED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00EB55AD" w:rsidR="290DBED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EB55AD" w:rsidR="290DBED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Latency’de</w:t>
                  </w:r>
                  <w:proofErr w:type="spellEnd"/>
                  <w:r w:rsidRPr="00EB55AD" w:rsidR="290DBED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 sorun yoksa yeşil led, bir sıkıntı varsa kırmızı led yanacaktır.</w:t>
                  </w:r>
                </w:p>
                <w:p w:rsidR="006F12B7" w:rsidP="00EB55AD" w:rsidRDefault="00E71EA2" w14:paraId="4ADA2BFD" w14:textId="79C94289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611E7CD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Gereksinimin doğrulanabilmesi için </w:t>
                  </w:r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periyodik </w:t>
                  </w:r>
                  <w:proofErr w:type="spellStart"/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interruptların</w:t>
                  </w:r>
                  <w:proofErr w:type="spellEnd"/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0EB55AD" w:rsidR="1DC5F81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10 saniye</w:t>
                  </w:r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sonra </w:t>
                  </w:r>
                  <w:proofErr w:type="spellStart"/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disable</w:t>
                  </w:r>
                  <w:proofErr w:type="spellEnd"/>
                  <w:r w:rsidRPr="00EB55AD" w:rsidR="7A62351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edilmelidir. </w:t>
                  </w:r>
                  <w:proofErr w:type="spellStart"/>
                  <w:proofErr w:type="spellEnd"/>
                  <w:proofErr w:type="spellStart"/>
                  <w:proofErr w:type="spellEnd"/>
                </w:p>
                <w:p w:rsidR="006F12B7" w:rsidP="00EB55AD" w:rsidRDefault="00E71EA2" w14:paraId="6A764D00" w14:textId="23811E73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70CF70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Yazılım </w:t>
                  </w:r>
                  <w:proofErr w:type="spellStart"/>
                  <w:r w:rsidRPr="00EB55AD" w:rsidR="70CF70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devboarda</w:t>
                  </w:r>
                  <w:proofErr w:type="spellEnd"/>
                  <w:r w:rsidRPr="00EB55AD" w:rsidR="70CF70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yüklendikten </w:t>
                  </w:r>
                  <w:r w:rsidRPr="00EB55AD" w:rsidR="70CF70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sonra </w:t>
                  </w:r>
                  <w:r w:rsidRPr="00EB55AD" w:rsidR="0B1667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10 saniye boyunca yeşil ledin yanmasıyla programın doğru çalıştığı, 10 saniyeden sonra kırmızı ledin çalışmasıyla periyodik </w:t>
                  </w:r>
                  <w:proofErr w:type="spellStart"/>
                  <w:r w:rsidRPr="00EB55AD" w:rsidR="0B1667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proofErr w:type="spellEnd"/>
                  <w:r w:rsidRPr="00EB55AD" w:rsidR="0B1667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EB55AD" w:rsidR="0B1667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latency’de</w:t>
                  </w:r>
                  <w:proofErr w:type="spellEnd"/>
                  <w:r w:rsidRPr="00EB55AD" w:rsidR="0B16670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 sıkıntı olduğu anlaşılır.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7AD69C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7AD69C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7AD69C6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0F052670" w:rsidRDefault="00334478" w14:paraId="5CD4490B" w14:textId="3890EA61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EB55AD" w:rsidR="159B0CB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test CBIT’ de yapıla</w:t>
                  </w:r>
                  <w:r w:rsidRPr="00EB55AD" w:rsidR="6AA6DF9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bilir</w:t>
                  </w:r>
                  <w:r w:rsidRPr="00EB55AD" w:rsidR="159B0CB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</w:t>
                  </w:r>
                </w:p>
                <w:p w:rsidR="00334478" w:rsidP="040414EC" w:rsidRDefault="00334478" w14:paraId="3FFACF0D" w14:textId="562BFC00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40414EC" w:rsidR="0776AD7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SWT, kesme talebi oluşturulduğunda </w:t>
                  </w:r>
                  <w:r w:rsidRPr="040414EC" w:rsidR="30EA70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yenilenecek </w:t>
                  </w:r>
                  <w:r w:rsidRPr="040414EC" w:rsidR="0776AD7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şekilde yapılandırılabilir</w:t>
                  </w:r>
                  <w:r w:rsidRPr="040414EC" w:rsidR="0C57BB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 Y</w:t>
                  </w:r>
                  <w:r w:rsidRPr="040414EC" w:rsidR="0776AD7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azılım,</w:t>
                  </w:r>
                  <w:r w:rsidRPr="040414EC" w:rsidR="7D6C86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40414EC" w:rsidR="3734F60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SWT_</w:t>
                  </w:r>
                  <w:r w:rsidRPr="040414EC" w:rsidR="0776AD7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ISR'nin</w:t>
                  </w:r>
                  <w:r w:rsidRPr="040414EC" w:rsidR="0776AD7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ne zaman girildiğini belirlemek için zamanlayıcı değerini okuyabilir. Bu yöntem, ölçülen kesme gecikmesinin gereksinimleri aşıp aşmadığını belirlemek için kullanılabilir.</w:t>
                  </w:r>
                  <w:r w:rsidRPr="040414EC" w:rsidR="1695993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334478" w:rsidP="040414EC" w:rsidRDefault="00334478" w14:paraId="477535DE" w14:textId="56125E6F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1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40414EC" w:rsidR="224DBF4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SWT ile Sistem </w:t>
                  </w:r>
                  <w:proofErr w:type="spellStart"/>
                  <w:r w:rsidRPr="040414EC" w:rsidR="224DBF4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timer</w:t>
                  </w:r>
                  <w:proofErr w:type="spellEnd"/>
                  <w:r w:rsidRPr="040414EC" w:rsidR="224DBF4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izlen</w:t>
                  </w:r>
                  <w:r w:rsidRPr="040414EC" w:rsidR="4E5D95C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ebilir</w:t>
                  </w:r>
                  <w:r w:rsidRPr="040414EC" w:rsidR="224DBF4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</w:t>
                  </w:r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Sistem </w:t>
                  </w:r>
                  <w:proofErr w:type="spellStart"/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timerın</w:t>
                  </w:r>
                  <w:r w:rsidRPr="040414EC" w:rsidR="3F481A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ın</w:t>
                  </w:r>
                  <w:proofErr w:type="spellEnd"/>
                  <w:r w:rsidRPr="040414EC" w:rsidR="3F481A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periyodunda</w:t>
                  </w:r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+-</w:t>
                  </w:r>
                  <w:proofErr w:type="gramStart"/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%</w:t>
                  </w:r>
                  <w:r w:rsidRPr="040414EC" w:rsidR="263179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8</w:t>
                  </w:r>
                  <w:proofErr w:type="gramEnd"/>
                  <w:r w:rsidRPr="040414EC" w:rsidR="263179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 xml:space="preserve"> </w:t>
                  </w:r>
                  <w:proofErr w:type="spellStart"/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lik</w:t>
                  </w:r>
                  <w:proofErr w:type="spellEnd"/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 </w:t>
                  </w:r>
                  <w:r w:rsidRPr="040414EC" w:rsidR="0D8224A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sapmada </w:t>
                  </w:r>
                  <w:r w:rsidRPr="040414EC" w:rsidR="776CF6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sistemin reset atması gerekmektedir. </w:t>
                  </w:r>
                </w:p>
                <w:p w:rsidR="00334478" w:rsidP="07FA38B6" w:rsidRDefault="00334478" w14:paraId="28A9B18B" w14:textId="6B3D0FCC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7FA38B6" w:rsidR="34FD50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Sistem </w:t>
                  </w:r>
                  <w:proofErr w:type="spellStart"/>
                  <w:r w:rsidRPr="07FA38B6" w:rsidR="34FD50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timer</w:t>
                  </w:r>
                  <w:proofErr w:type="spellEnd"/>
                  <w:r w:rsidRPr="07FA38B6" w:rsidR="34FD50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ile diğer periyodik </w:t>
                  </w:r>
                  <w:proofErr w:type="spellStart"/>
                  <w:r w:rsidRPr="07FA38B6" w:rsidR="34FD50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interruptlar</w:t>
                  </w:r>
                  <w:proofErr w:type="spellEnd"/>
                  <w:r w:rsidRPr="07FA38B6" w:rsidR="34FD505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izlenmelidir. </w:t>
                  </w:r>
                  <w:r w:rsidRPr="07FA38B6" w:rsidR="05ACAC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Diğer periyodik </w:t>
                  </w:r>
                  <w:proofErr w:type="spellStart"/>
                  <w:r w:rsidRPr="07FA38B6" w:rsidR="05ACAC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</w:t>
                  </w:r>
                  <w:r w:rsidRPr="07FA38B6" w:rsidR="305CF0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lar</w:t>
                  </w:r>
                  <w:r w:rsidRPr="07FA38B6" w:rsidR="3994A0E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ın</w:t>
                  </w:r>
                  <w:proofErr w:type="spellEnd"/>
                  <w:r w:rsidRPr="07FA38B6" w:rsidR="3994A0E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periyodunda </w:t>
                  </w:r>
                  <w:r w:rsidRPr="07FA38B6" w:rsidR="086FCA4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tolerans dışında 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bir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sapmada bir </w:t>
                  </w:r>
                  <w:proofErr w:type="spellStart"/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counter</w:t>
                  </w:r>
                  <w:proofErr w:type="spellEnd"/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değeri 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artırıl</w:t>
                  </w:r>
                  <w:r w:rsidRPr="07FA38B6" w:rsidR="53CFA11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abilir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Bu </w:t>
                  </w:r>
                  <w:proofErr w:type="spellStart"/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counter</w:t>
                  </w:r>
                  <w:proofErr w:type="spellEnd"/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100</w:t>
                  </w:r>
                  <w:r w:rsidRPr="07FA38B6" w:rsidR="55C807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’e ulaşırsa reset atılmalıdır.</w:t>
                  </w:r>
                </w:p>
                <w:p w:rsidR="00334478" w:rsidP="77AD69C6" w:rsidRDefault="00334478" w14:paraId="157BB6E8" w14:textId="67001D76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7AD69C6" w:rsidR="759061F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Periyodik </w:t>
                  </w:r>
                  <w:proofErr w:type="spellStart"/>
                  <w:r w:rsidRPr="77AD69C6" w:rsidR="759061F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interruptlar</w:t>
                  </w:r>
                  <w:proofErr w:type="spellEnd"/>
                  <w:r w:rsidRPr="77AD69C6" w:rsidR="759061F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için tolerans değerlerinin belirlenmesi gerekli</w:t>
                  </w:r>
                  <w:r w:rsidRPr="77AD69C6" w:rsidR="4842CB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dir.</w:t>
                  </w:r>
                </w:p>
                <w:p w:rsidR="00334478" w:rsidP="07FA38B6" w:rsidRDefault="00334478" w14:paraId="05F2CF39" w14:textId="37C9827F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7AD69C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7AD69C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7AD69C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7AD69C6" w14:paraId="1F389570" w14:textId="77777777">
        <w:trPr>
          <w:cantSplit/>
        </w:trPr>
        <w:tc>
          <w:tcPr>
            <w:tcW w:w="9214" w:type="dxa"/>
            <w:tcMar/>
          </w:tcPr>
          <w:p w:rsidR="7E9946A3" w:rsidP="00EB55AD" w:rsidRDefault="7E9946A3" w14:paraId="7F85581B" w14:textId="30E7857A">
            <w:pPr>
              <w:pStyle w:val="ListeParagraf"/>
              <w:numPr>
                <w:ilvl w:val="0"/>
                <w:numId w:val="24"/>
              </w:numPr>
              <w:bidi w:val="0"/>
              <w:spacing w:before="0" w:beforeAutospacing="off" w:after="120" w:afterAutospacing="off" w:line="360" w:lineRule="auto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</w:pPr>
            <w:r w:rsidRPr="00EB55AD" w:rsidR="7E994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MPC5777C Reference Manuel</w:t>
            </w:r>
          </w:p>
          <w:p w:rsidR="7E9946A3" w:rsidP="00EB55AD" w:rsidRDefault="7E9946A3" w14:paraId="5C7CE402" w14:textId="78DFF963">
            <w:pPr>
              <w:pStyle w:val="ListeParagraf"/>
              <w:numPr>
                <w:ilvl w:val="0"/>
                <w:numId w:val="24"/>
              </w:numPr>
              <w:bidi w:val="0"/>
              <w:spacing w:before="0" w:beforeAutospacing="off" w:after="120" w:afterAutospacing="off" w:line="360" w:lineRule="auto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</w:pPr>
            <w:proofErr w:type="spellStart"/>
            <w:r w:rsidRPr="00EB55AD" w:rsidR="7E994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Safety</w:t>
            </w:r>
            <w:proofErr w:type="spellEnd"/>
            <w:r w:rsidRPr="00EB55AD" w:rsidR="7E994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 xml:space="preserve"> Manuel </w:t>
            </w:r>
            <w:proofErr w:type="spellStart"/>
            <w:r w:rsidRPr="00EB55AD" w:rsidR="7E994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for</w:t>
            </w:r>
            <w:proofErr w:type="spellEnd"/>
            <w:r w:rsidRPr="00EB55AD" w:rsidR="7E994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 xml:space="preserve"> MPC5777C</w:t>
            </w:r>
          </w:p>
          <w:p w:rsidR="30532A95" w:rsidP="30532A95" w:rsidRDefault="30532A95" w14:paraId="0E2D9638" w14:textId="479A42BF">
            <w:pPr>
              <w:pStyle w:val="Normal"/>
              <w:ind w:left="0"/>
              <w:rPr>
                <w:noProof w:val="0"/>
                <w:lang w:val="tr-TR"/>
              </w:rPr>
            </w:pP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7EA97B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1D64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B55AD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49019B"/>
    <w:rsid w:val="017572D9"/>
    <w:rsid w:val="018EDCE7"/>
    <w:rsid w:val="01A0E84D"/>
    <w:rsid w:val="01B16895"/>
    <w:rsid w:val="01B6509B"/>
    <w:rsid w:val="022AF3DC"/>
    <w:rsid w:val="0268CED2"/>
    <w:rsid w:val="03358E1E"/>
    <w:rsid w:val="03A17757"/>
    <w:rsid w:val="040414EC"/>
    <w:rsid w:val="0429D1B7"/>
    <w:rsid w:val="04950029"/>
    <w:rsid w:val="04D92F46"/>
    <w:rsid w:val="05519B29"/>
    <w:rsid w:val="0588D98D"/>
    <w:rsid w:val="05A9FBD3"/>
    <w:rsid w:val="05ACAC09"/>
    <w:rsid w:val="05D6B6C8"/>
    <w:rsid w:val="068E76C6"/>
    <w:rsid w:val="06F8DEF0"/>
    <w:rsid w:val="0715AF6C"/>
    <w:rsid w:val="0776AD7E"/>
    <w:rsid w:val="07CB8C00"/>
    <w:rsid w:val="07EF3B06"/>
    <w:rsid w:val="07FA38B6"/>
    <w:rsid w:val="0802ADFA"/>
    <w:rsid w:val="08326683"/>
    <w:rsid w:val="084EC6AD"/>
    <w:rsid w:val="086FCA4F"/>
    <w:rsid w:val="089279A9"/>
    <w:rsid w:val="08981FA9"/>
    <w:rsid w:val="093AA14B"/>
    <w:rsid w:val="09C36B0F"/>
    <w:rsid w:val="0A76485F"/>
    <w:rsid w:val="0AC1EF0D"/>
    <w:rsid w:val="0B16670D"/>
    <w:rsid w:val="0B502125"/>
    <w:rsid w:val="0B572551"/>
    <w:rsid w:val="0BA6D85D"/>
    <w:rsid w:val="0BB36912"/>
    <w:rsid w:val="0BC0DCAD"/>
    <w:rsid w:val="0C57BB9A"/>
    <w:rsid w:val="0CD9AB38"/>
    <w:rsid w:val="0D361994"/>
    <w:rsid w:val="0D42552A"/>
    <w:rsid w:val="0D7514EA"/>
    <w:rsid w:val="0D8224A0"/>
    <w:rsid w:val="0D9E6ECA"/>
    <w:rsid w:val="0DF46131"/>
    <w:rsid w:val="0E2AC23C"/>
    <w:rsid w:val="0E43944E"/>
    <w:rsid w:val="0F052670"/>
    <w:rsid w:val="0FDFA056"/>
    <w:rsid w:val="10467131"/>
    <w:rsid w:val="111BCE58"/>
    <w:rsid w:val="113C800A"/>
    <w:rsid w:val="11513B70"/>
    <w:rsid w:val="11557B7A"/>
    <w:rsid w:val="117B70B7"/>
    <w:rsid w:val="117B83CF"/>
    <w:rsid w:val="1191CCBC"/>
    <w:rsid w:val="12031D42"/>
    <w:rsid w:val="123C5267"/>
    <w:rsid w:val="12C2B578"/>
    <w:rsid w:val="13174118"/>
    <w:rsid w:val="13288C65"/>
    <w:rsid w:val="1338AD12"/>
    <w:rsid w:val="13B81600"/>
    <w:rsid w:val="145891D2"/>
    <w:rsid w:val="14790B01"/>
    <w:rsid w:val="149296DA"/>
    <w:rsid w:val="1499E91C"/>
    <w:rsid w:val="14AB9D8F"/>
    <w:rsid w:val="159B0CBD"/>
    <w:rsid w:val="15BAA277"/>
    <w:rsid w:val="167F53CE"/>
    <w:rsid w:val="16959936"/>
    <w:rsid w:val="16E3F120"/>
    <w:rsid w:val="170C818F"/>
    <w:rsid w:val="17263AD7"/>
    <w:rsid w:val="17D189DE"/>
    <w:rsid w:val="19105E30"/>
    <w:rsid w:val="19C3EEE8"/>
    <w:rsid w:val="19D6F6B7"/>
    <w:rsid w:val="1BDF4661"/>
    <w:rsid w:val="1CD621C8"/>
    <w:rsid w:val="1CF7495B"/>
    <w:rsid w:val="1D045D99"/>
    <w:rsid w:val="1D7661EF"/>
    <w:rsid w:val="1DC5F817"/>
    <w:rsid w:val="1DF15173"/>
    <w:rsid w:val="1E290642"/>
    <w:rsid w:val="1E3C909A"/>
    <w:rsid w:val="1E58DED4"/>
    <w:rsid w:val="1EA1C6FD"/>
    <w:rsid w:val="1F1EFCC4"/>
    <w:rsid w:val="1F8A5C34"/>
    <w:rsid w:val="20207A33"/>
    <w:rsid w:val="20FFE318"/>
    <w:rsid w:val="219E284A"/>
    <w:rsid w:val="224DBF49"/>
    <w:rsid w:val="229E2B45"/>
    <w:rsid w:val="231368F6"/>
    <w:rsid w:val="2320DC91"/>
    <w:rsid w:val="232C4FF7"/>
    <w:rsid w:val="23DEFCB7"/>
    <w:rsid w:val="2484A950"/>
    <w:rsid w:val="24E7ADD6"/>
    <w:rsid w:val="24EA9649"/>
    <w:rsid w:val="25253C55"/>
    <w:rsid w:val="25617339"/>
    <w:rsid w:val="257E24CF"/>
    <w:rsid w:val="25AE0238"/>
    <w:rsid w:val="25FFAB4A"/>
    <w:rsid w:val="2613D86B"/>
    <w:rsid w:val="2631796E"/>
    <w:rsid w:val="2671BF76"/>
    <w:rsid w:val="278416D5"/>
    <w:rsid w:val="27897BDF"/>
    <w:rsid w:val="281263BB"/>
    <w:rsid w:val="284E8673"/>
    <w:rsid w:val="28CF498C"/>
    <w:rsid w:val="28EE2D41"/>
    <w:rsid w:val="28F3840D"/>
    <w:rsid w:val="290DBED7"/>
    <w:rsid w:val="29130DAB"/>
    <w:rsid w:val="291D7E12"/>
    <w:rsid w:val="29631D26"/>
    <w:rsid w:val="2983B7DF"/>
    <w:rsid w:val="29E943A1"/>
    <w:rsid w:val="2AE31698"/>
    <w:rsid w:val="2AEFD4E9"/>
    <w:rsid w:val="2B2F517B"/>
    <w:rsid w:val="2BD420B0"/>
    <w:rsid w:val="2C3272F4"/>
    <w:rsid w:val="2C83496A"/>
    <w:rsid w:val="2CFB9FBB"/>
    <w:rsid w:val="2DEB9E6D"/>
    <w:rsid w:val="2E368E49"/>
    <w:rsid w:val="2E9ED5BF"/>
    <w:rsid w:val="2EBAE855"/>
    <w:rsid w:val="2EFFB19A"/>
    <w:rsid w:val="2F187C09"/>
    <w:rsid w:val="2F1AEC11"/>
    <w:rsid w:val="2F8ED6B2"/>
    <w:rsid w:val="2FA513FA"/>
    <w:rsid w:val="2FAC6E72"/>
    <w:rsid w:val="30532A95"/>
    <w:rsid w:val="30557C5C"/>
    <w:rsid w:val="305CF0B7"/>
    <w:rsid w:val="30607ADB"/>
    <w:rsid w:val="30B44C6A"/>
    <w:rsid w:val="30EA7021"/>
    <w:rsid w:val="3168034D"/>
    <w:rsid w:val="316E2F0B"/>
    <w:rsid w:val="3171C5A5"/>
    <w:rsid w:val="318F098A"/>
    <w:rsid w:val="31E012CE"/>
    <w:rsid w:val="31E54764"/>
    <w:rsid w:val="326005ED"/>
    <w:rsid w:val="3303B81A"/>
    <w:rsid w:val="330659BE"/>
    <w:rsid w:val="332607FC"/>
    <w:rsid w:val="33AF3BE4"/>
    <w:rsid w:val="34D1F8D7"/>
    <w:rsid w:val="34FD5053"/>
    <w:rsid w:val="35026A05"/>
    <w:rsid w:val="3528ED7F"/>
    <w:rsid w:val="35A93F72"/>
    <w:rsid w:val="35F4D474"/>
    <w:rsid w:val="36328863"/>
    <w:rsid w:val="3641A02E"/>
    <w:rsid w:val="3694A4AA"/>
    <w:rsid w:val="36C4BDE0"/>
    <w:rsid w:val="3734EB60"/>
    <w:rsid w:val="3734F60A"/>
    <w:rsid w:val="3857FA60"/>
    <w:rsid w:val="389C9B8B"/>
    <w:rsid w:val="38C2D96D"/>
    <w:rsid w:val="38D86C08"/>
    <w:rsid w:val="39049427"/>
    <w:rsid w:val="391FA3B8"/>
    <w:rsid w:val="3994A0E3"/>
    <w:rsid w:val="399C8431"/>
    <w:rsid w:val="39CC2EFB"/>
    <w:rsid w:val="39E0E47E"/>
    <w:rsid w:val="3AEE6434"/>
    <w:rsid w:val="3B6D2CD2"/>
    <w:rsid w:val="3C49C122"/>
    <w:rsid w:val="3C854B63"/>
    <w:rsid w:val="3CB8CF38"/>
    <w:rsid w:val="3CD48082"/>
    <w:rsid w:val="3CFC7D7B"/>
    <w:rsid w:val="3D094C28"/>
    <w:rsid w:val="3D54C8B1"/>
    <w:rsid w:val="3DA499D1"/>
    <w:rsid w:val="3DA4D6C2"/>
    <w:rsid w:val="3DC3F09D"/>
    <w:rsid w:val="3E47C37D"/>
    <w:rsid w:val="3EC10C18"/>
    <w:rsid w:val="3F2185B5"/>
    <w:rsid w:val="3F47AD8C"/>
    <w:rsid w:val="3F481A0E"/>
    <w:rsid w:val="3F92041F"/>
    <w:rsid w:val="40161F69"/>
    <w:rsid w:val="407B7A37"/>
    <w:rsid w:val="4095830F"/>
    <w:rsid w:val="418C405B"/>
    <w:rsid w:val="41D70539"/>
    <w:rsid w:val="42A33326"/>
    <w:rsid w:val="43550568"/>
    <w:rsid w:val="4406310B"/>
    <w:rsid w:val="440CFD67"/>
    <w:rsid w:val="44230C35"/>
    <w:rsid w:val="45081541"/>
    <w:rsid w:val="45095C0D"/>
    <w:rsid w:val="45205433"/>
    <w:rsid w:val="4562EAD0"/>
    <w:rsid w:val="45A74A0E"/>
    <w:rsid w:val="4613054C"/>
    <w:rsid w:val="46B74E67"/>
    <w:rsid w:val="46CC1DFD"/>
    <w:rsid w:val="46FEBB31"/>
    <w:rsid w:val="47BBCDED"/>
    <w:rsid w:val="47D04754"/>
    <w:rsid w:val="4842CB0E"/>
    <w:rsid w:val="49975240"/>
    <w:rsid w:val="49A5989C"/>
    <w:rsid w:val="4A18A215"/>
    <w:rsid w:val="4A3D29A7"/>
    <w:rsid w:val="4A971B24"/>
    <w:rsid w:val="4A9EEDC5"/>
    <w:rsid w:val="4B967163"/>
    <w:rsid w:val="4BA8D939"/>
    <w:rsid w:val="4BAF5828"/>
    <w:rsid w:val="4C23FD48"/>
    <w:rsid w:val="4C6AAE73"/>
    <w:rsid w:val="4C88ED63"/>
    <w:rsid w:val="4CC3D3E0"/>
    <w:rsid w:val="4D4891DB"/>
    <w:rsid w:val="4D9B1D05"/>
    <w:rsid w:val="4DB508F3"/>
    <w:rsid w:val="4DD68E87"/>
    <w:rsid w:val="4E5D95C9"/>
    <w:rsid w:val="4EFFDF6A"/>
    <w:rsid w:val="4F2A3AC7"/>
    <w:rsid w:val="4F49C2F8"/>
    <w:rsid w:val="4F65BEDC"/>
    <w:rsid w:val="4FED6B67"/>
    <w:rsid w:val="50CB8BB6"/>
    <w:rsid w:val="51018F3D"/>
    <w:rsid w:val="51409DF5"/>
    <w:rsid w:val="515CC21D"/>
    <w:rsid w:val="516E174B"/>
    <w:rsid w:val="51948417"/>
    <w:rsid w:val="526AAF5A"/>
    <w:rsid w:val="52F1B57C"/>
    <w:rsid w:val="5303719B"/>
    <w:rsid w:val="531BFF39"/>
    <w:rsid w:val="531EE06B"/>
    <w:rsid w:val="53AEC11A"/>
    <w:rsid w:val="53CFA117"/>
    <w:rsid w:val="540AC799"/>
    <w:rsid w:val="5463E612"/>
    <w:rsid w:val="54C6D40E"/>
    <w:rsid w:val="54E991AC"/>
    <w:rsid w:val="54E99235"/>
    <w:rsid w:val="55437DFF"/>
    <w:rsid w:val="55B9CA4A"/>
    <w:rsid w:val="55C807F4"/>
    <w:rsid w:val="5608600E"/>
    <w:rsid w:val="560CA150"/>
    <w:rsid w:val="565B7B73"/>
    <w:rsid w:val="56600711"/>
    <w:rsid w:val="568DF7CE"/>
    <w:rsid w:val="56EA2F4D"/>
    <w:rsid w:val="572F30CD"/>
    <w:rsid w:val="575A04E2"/>
    <w:rsid w:val="578C8C52"/>
    <w:rsid w:val="58100814"/>
    <w:rsid w:val="58456AEC"/>
    <w:rsid w:val="5864580D"/>
    <w:rsid w:val="58933B3F"/>
    <w:rsid w:val="58A94369"/>
    <w:rsid w:val="58FC753F"/>
    <w:rsid w:val="5942C516"/>
    <w:rsid w:val="59E5666A"/>
    <w:rsid w:val="59F8F02B"/>
    <w:rsid w:val="5A9BE932"/>
    <w:rsid w:val="5AD32796"/>
    <w:rsid w:val="5AE2AAF7"/>
    <w:rsid w:val="5B263584"/>
    <w:rsid w:val="5B69E3BC"/>
    <w:rsid w:val="5B6F2B58"/>
    <w:rsid w:val="5B9BF19B"/>
    <w:rsid w:val="5BAC5DC6"/>
    <w:rsid w:val="5BD734CF"/>
    <w:rsid w:val="5C1C84D7"/>
    <w:rsid w:val="5C341601"/>
    <w:rsid w:val="5C6C7D94"/>
    <w:rsid w:val="5CE426DA"/>
    <w:rsid w:val="5D0E0E16"/>
    <w:rsid w:val="5D11950F"/>
    <w:rsid w:val="5D3F500E"/>
    <w:rsid w:val="5D498F71"/>
    <w:rsid w:val="5D7DDB9C"/>
    <w:rsid w:val="5E2CAF80"/>
    <w:rsid w:val="5EDDFABE"/>
    <w:rsid w:val="5F9619F7"/>
    <w:rsid w:val="5FFD3359"/>
    <w:rsid w:val="60178C8F"/>
    <w:rsid w:val="602A22FF"/>
    <w:rsid w:val="604BFCCE"/>
    <w:rsid w:val="6077E936"/>
    <w:rsid w:val="608C6734"/>
    <w:rsid w:val="60B14C85"/>
    <w:rsid w:val="61017DCA"/>
    <w:rsid w:val="611E7CD4"/>
    <w:rsid w:val="616BC495"/>
    <w:rsid w:val="618CCBE8"/>
    <w:rsid w:val="620C362C"/>
    <w:rsid w:val="6278C55F"/>
    <w:rsid w:val="62C584AB"/>
    <w:rsid w:val="63322C38"/>
    <w:rsid w:val="6358553F"/>
    <w:rsid w:val="6374F5A1"/>
    <w:rsid w:val="63E0DB13"/>
    <w:rsid w:val="6545CA59"/>
    <w:rsid w:val="66367C44"/>
    <w:rsid w:val="66435B97"/>
    <w:rsid w:val="665D5419"/>
    <w:rsid w:val="66655B8C"/>
    <w:rsid w:val="678CE8D8"/>
    <w:rsid w:val="67F3624C"/>
    <w:rsid w:val="67FBFFF6"/>
    <w:rsid w:val="68A1B61B"/>
    <w:rsid w:val="68B1CAB7"/>
    <w:rsid w:val="68FCE530"/>
    <w:rsid w:val="696C7445"/>
    <w:rsid w:val="6976BE0E"/>
    <w:rsid w:val="69895726"/>
    <w:rsid w:val="69AE1019"/>
    <w:rsid w:val="69F6D3B5"/>
    <w:rsid w:val="6A281595"/>
    <w:rsid w:val="6A61CBF9"/>
    <w:rsid w:val="6AA6DF9D"/>
    <w:rsid w:val="6AD54033"/>
    <w:rsid w:val="6AD5B8A7"/>
    <w:rsid w:val="6B65BA26"/>
    <w:rsid w:val="6B800786"/>
    <w:rsid w:val="6C2A538D"/>
    <w:rsid w:val="6CB0D6F5"/>
    <w:rsid w:val="6D51A34D"/>
    <w:rsid w:val="6D580F2C"/>
    <w:rsid w:val="6D6CA134"/>
    <w:rsid w:val="6D8C0B1C"/>
    <w:rsid w:val="6DDE6438"/>
    <w:rsid w:val="6E3667F8"/>
    <w:rsid w:val="6E4661C0"/>
    <w:rsid w:val="6EAB5231"/>
    <w:rsid w:val="7018BC4E"/>
    <w:rsid w:val="703DE60E"/>
    <w:rsid w:val="704104C2"/>
    <w:rsid w:val="70CF7009"/>
    <w:rsid w:val="71513503"/>
    <w:rsid w:val="7181CFF3"/>
    <w:rsid w:val="71B822C7"/>
    <w:rsid w:val="728EEC7A"/>
    <w:rsid w:val="72FA2E2E"/>
    <w:rsid w:val="7473A7C9"/>
    <w:rsid w:val="74783F79"/>
    <w:rsid w:val="748EB5C0"/>
    <w:rsid w:val="74D95FD4"/>
    <w:rsid w:val="754812C7"/>
    <w:rsid w:val="75838405"/>
    <w:rsid w:val="759061F8"/>
    <w:rsid w:val="76554116"/>
    <w:rsid w:val="766757B1"/>
    <w:rsid w:val="7668A06B"/>
    <w:rsid w:val="76E41C84"/>
    <w:rsid w:val="76FA2C15"/>
    <w:rsid w:val="776CF6B7"/>
    <w:rsid w:val="77AD69C6"/>
    <w:rsid w:val="77E88939"/>
    <w:rsid w:val="77EB5551"/>
    <w:rsid w:val="77F11177"/>
    <w:rsid w:val="7859BFF8"/>
    <w:rsid w:val="78DA6FBA"/>
    <w:rsid w:val="794B5A4F"/>
    <w:rsid w:val="79512D87"/>
    <w:rsid w:val="7954BE36"/>
    <w:rsid w:val="79BE4B27"/>
    <w:rsid w:val="79C07A09"/>
    <w:rsid w:val="7A1B83EA"/>
    <w:rsid w:val="7A623512"/>
    <w:rsid w:val="7A9BC133"/>
    <w:rsid w:val="7AAF2D35"/>
    <w:rsid w:val="7ACD14B2"/>
    <w:rsid w:val="7B2301D0"/>
    <w:rsid w:val="7B636336"/>
    <w:rsid w:val="7C0F9BF5"/>
    <w:rsid w:val="7D1F5B80"/>
    <w:rsid w:val="7D52BDF0"/>
    <w:rsid w:val="7D6C86E1"/>
    <w:rsid w:val="7D9DD5B2"/>
    <w:rsid w:val="7E031FA0"/>
    <w:rsid w:val="7E184B58"/>
    <w:rsid w:val="7E9946A3"/>
    <w:rsid w:val="7F3088E1"/>
    <w:rsid w:val="7F56B6B7"/>
    <w:rsid w:val="7FE487A5"/>
    <w:rsid w:val="7FE9E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N20210219-1594514891-3336</_dlc_DocId>
    <_dlc_DocIdUrl xmlns="f6d82c61-1620-4961-a845-3717486f5cdd">
      <Url>https://navioteknoloji.sharepoint.com/teams/N20210219/_layouts/15/DocIdRedir.aspx?ID=N20210219-1594514891-3336</Url>
      <Description>N20210219-1594514891-3336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49F3CE-28F9-4BF0-9823-BF6AFDAE30D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20</revision>
  <dcterms:created xsi:type="dcterms:W3CDTF">2021-11-26T14:18:00.0000000Z</dcterms:created>
  <dcterms:modified xsi:type="dcterms:W3CDTF">2023-01-25T07:56:26.5388374Z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013a7a0f-4b04-40d3-bb2d-0591a1ec31d5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