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3EE9EAE2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57D57393" w:rsidRDefault="004D01C9" w14:paraId="7B5B63F4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outlineLvl w:val="0"/>
              <w:rPr>
                <w:b w:val="1"/>
                <w:bCs w:val="1"/>
              </w:rPr>
            </w:pPr>
            <w:r w:rsidRPr="57D57393" w:rsidR="004D01C9">
              <w:rPr>
                <w:b w:val="1"/>
                <w:bCs w:val="1"/>
              </w:rPr>
              <w:t xml:space="preserve">VALIDATION </w:t>
            </w:r>
            <w:r w:rsidRPr="57D57393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3EE9EAE2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57D57393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57D57393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57D57393" w:rsidRDefault="004D01C9" w14:paraId="1BABF3D9" w14:textId="7E759144">
                  <w:pPr>
                    <w:pStyle w:val="Heading2"/>
                    <w:spacing w:before="240" w:after="120" w:line="360" w:lineRule="auto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Pr="57D57393" w:rsidR="6087761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>NA0003011-DSS-01200</w:t>
                  </w:r>
                  <w:r w:rsidRPr="57D57393" w:rsidR="21F2C3E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57D57393" w:rsidR="2A26EC6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57D57393" w:rsidR="7859BBA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57D57393" w:rsidR="32C1FD3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 </w:t>
                  </w:r>
                  <w:r w:rsidRPr="57D57393" w:rsidR="082B1A2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14FB6" w:rsidTr="57D57393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57D57393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32D5FFA8">
                    <w:rPr/>
                    <w:t>Requirement</w:t>
                  </w:r>
                  <w:r w:rsidR="32D5FFA8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57D57393" w:rsidRDefault="00914FB6" w14:paraId="2BFCFFE6" w14:textId="6D48BE48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57D57393" w:rsidR="7252BB17">
                    <w:rPr>
                      <w:sz w:val="20"/>
                      <w:szCs w:val="20"/>
                    </w:rPr>
                    <w:t>[NEM42106-PIDS-240</w:t>
                  </w:r>
                </w:p>
              </w:tc>
            </w:tr>
            <w:tr w:rsidR="00914FB6" w:rsidTr="57D57393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57D57393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32D5FFA8">
                    <w:rPr/>
                    <w:t>Requirement</w:t>
                  </w:r>
                  <w:r w:rsidR="32D5FFA8">
                    <w:rPr/>
                    <w:t xml:space="preserve"> </w:t>
                  </w:r>
                  <w:r w:rsidR="32D5FFA8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57D57393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57D57393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32D5FFA8">
                    <w:rPr/>
                    <w:t>Analayzed</w:t>
                  </w:r>
                  <w:r w:rsidR="32D5FFA8">
                    <w:rPr/>
                    <w:t xml:space="preserve"> </w:t>
                  </w:r>
                  <w:r w:rsidR="32D5FFA8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57D57393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  <w:rPr>
                      <w:sz w:val="20"/>
                      <w:szCs w:val="20"/>
                    </w:rPr>
                  </w:pPr>
                  <w:r w:rsidRPr="57D57393" w:rsidR="4E693072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57D57393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57D57393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32D5FFA8">
                    <w:rPr/>
                    <w:t>Reviewed</w:t>
                  </w:r>
                  <w:r w:rsidR="32D5FFA8">
                    <w:rPr/>
                    <w:t xml:space="preserve"> </w:t>
                  </w:r>
                  <w:r w:rsidR="32D5FFA8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57D57393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57D57393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57D57393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</w:pPr>
                  <w:r w:rsidR="32D5FFA8">
                    <w:rPr/>
                    <w:t>Approved</w:t>
                  </w:r>
                  <w:r w:rsidR="32D5FFA8">
                    <w:rPr/>
                    <w:t xml:space="preserve"> </w:t>
                  </w:r>
                  <w:r w:rsidR="32D5FFA8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57D57393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36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57D57393" w:rsidRDefault="004D01C9" w14:paraId="2ADC375A" w14:textId="77777777">
            <w:pPr>
              <w:pStyle w:val="Balk11"/>
              <w:numPr>
                <w:numId w:val="0"/>
              </w:numPr>
              <w:spacing w:before="120" w:line="360" w:lineRule="auto"/>
              <w:outlineLvl w:val="0"/>
            </w:pPr>
          </w:p>
        </w:tc>
      </w:tr>
      <w:tr w:rsidRPr="004D3450" w:rsidR="00E25B16" w:rsidTr="3EE9EAE2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57D57393" w:rsidRDefault="00E25B16" w14:paraId="1E18E78D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3EE9EAE2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7D57393" w14:paraId="6EB1A014" w14:textId="77777777">
              <w:tc>
                <w:tcPr>
                  <w:tcW w:w="8988" w:type="dxa"/>
                  <w:tcMar/>
                </w:tcPr>
                <w:p w:rsidR="00CB70A6" w:rsidP="57D57393" w:rsidRDefault="00CB70A6" w14:paraId="5BD0A75E" w14:textId="58790629">
                  <w:pPr>
                    <w:pStyle w:val="Normal"/>
                    <w:spacing w:line="360" w:lineRule="auto"/>
                  </w:pPr>
                  <w:r w:rsidR="4B44428F">
                    <w:rPr/>
                    <w:t xml:space="preserve">Software shall send </w:t>
                  </w:r>
                  <w:r w:rsidR="4B44428F">
                    <w:rPr/>
                    <w:t>version information</w:t>
                  </w:r>
                  <w:r w:rsidR="4B44428F">
                    <w:rPr/>
                    <w:t xml:space="preserve"> over UART interface one time after PBIT.</w:t>
                  </w:r>
                  <w:r w:rsidR="79A51DD3">
                    <w:rPr/>
                    <w:t xml:space="preserve"> </w:t>
                  </w:r>
                  <w:r w:rsidR="1FAA3CDC">
                    <w:rPr/>
                    <w:t xml:space="preserve">  </w:t>
                  </w:r>
                </w:p>
              </w:tc>
            </w:tr>
          </w:tbl>
          <w:p w:rsidR="00E25B16" w:rsidP="57D57393" w:rsidRDefault="00E25B16" w14:paraId="2F5724CA" w14:textId="77777777">
            <w:pPr>
              <w:spacing w:line="360" w:lineRule="auto"/>
            </w:pPr>
          </w:p>
        </w:tc>
      </w:tr>
      <w:tr w:rsidRPr="004D3450" w:rsidR="004D01C9" w:rsidTr="3EE9EAE2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57D57393" w:rsidRDefault="00C00E11" w14:paraId="3B8CF812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3EE9EAE2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57D57393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57D57393" w:rsidRDefault="0095489E" w14:paraId="1C52A346" w14:textId="77777777">
                  <w:pPr>
                    <w:spacing w:before="120" w:line="360" w:lineRule="auto"/>
                    <w:jc w:val="center"/>
                  </w:pPr>
                  <w:r w:rsidR="76951E13">
                    <w:rPr/>
                    <w:t xml:space="preserve">Is </w:t>
                  </w:r>
                  <w:r w:rsidR="76951E13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57D57393" w:rsidRDefault="00E25B16" w14:paraId="294E7432" w14:textId="77777777">
                  <w:pPr>
                    <w:spacing w:before="120" w:line="360" w:lineRule="auto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57D57393" w:rsidRDefault="00E25B16" w14:paraId="41CC6BBE" w14:textId="77777777">
                  <w:pPr>
                    <w:spacing w:before="120" w:line="360" w:lineRule="auto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57D57393" w:rsidRDefault="00E25B16" w14:paraId="5A4E4019" w14:textId="77777777">
                  <w:pPr>
                    <w:spacing w:before="120" w:line="360" w:lineRule="auto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57D57393" w:rsidRDefault="00E25B16" w14:paraId="06FDE464" w14:textId="77777777">
                  <w:pPr>
                    <w:spacing w:before="120" w:line="360" w:lineRule="auto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57D57393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57D57393" w:rsidRDefault="00B457B7" w14:paraId="18736372" w14:textId="56BB0604">
                  <w:pPr>
                    <w:spacing w:before="120" w:line="360" w:lineRule="auto"/>
                    <w:jc w:val="center"/>
                  </w:pPr>
                  <w:sdt>
                    <w:sdtPr>
                      <w:id w:val="515806865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57D57393" w:rsidR="33F80B1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093F55D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57D57393" w:rsidRDefault="004D01C9" w14:paraId="1048A7FE" w14:textId="77777777">
            <w:pPr>
              <w:spacing w:line="360" w:lineRule="auto"/>
            </w:pPr>
          </w:p>
        </w:tc>
      </w:tr>
      <w:tr w:rsidRPr="004D3450" w:rsidR="004D01C9" w:rsidTr="3EE9EAE2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57D57393" w:rsidRDefault="00087DFA" w14:paraId="0BBFE378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3EE9EAE2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7D57393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57D57393" w:rsidRDefault="00087DFA" w14:paraId="42CE84F7" w14:textId="46387A57">
                  <w:pPr>
                    <w:pStyle w:val="Normal"/>
                    <w:tabs>
                      <w:tab w:val="left" w:leader="none" w:pos="425"/>
                    </w:tabs>
                    <w:spacing w:before="120" w:after="120" w:line="360" w:lineRule="auto"/>
                    <w:ind/>
                    <w:jc w:val="both"/>
                    <w:rPr>
                      <w:sz w:val="24"/>
                      <w:szCs w:val="24"/>
                    </w:rPr>
                  </w:pPr>
                  <w:r w:rsidRPr="57D57393" w:rsidR="573682C2">
                    <w:rPr>
                      <w:sz w:val="24"/>
                      <w:szCs w:val="24"/>
                    </w:rPr>
                    <w:t>Yazılım bilgisinin gönderilmesinin sebebi FDU üzerinde yer alan etiketteki yazılım versiyonu bilgisi ile karşılaştırılabilmesidir.</w:t>
                  </w:r>
                  <w:r w:rsidRPr="57D57393" w:rsidR="6D10A959">
                    <w:rPr>
                      <w:sz w:val="24"/>
                      <w:szCs w:val="24"/>
                    </w:rPr>
                    <w:t xml:space="preserve"> Bakım amacı ile, üretim esnasında doğru yazılım sürümünün yüklendiğini teyit etmek için bu gereksinim yazılmıştır.</w:t>
                  </w:r>
                </w:p>
              </w:tc>
            </w:tr>
          </w:tbl>
          <w:p w:rsidR="00087DFA" w:rsidP="57D57393" w:rsidRDefault="00087DFA" w14:paraId="48269C8D" w14:textId="77777777">
            <w:pPr>
              <w:spacing w:line="360" w:lineRule="auto"/>
            </w:pPr>
          </w:p>
        </w:tc>
      </w:tr>
      <w:tr w:rsidRPr="004D3450" w:rsidR="00087DFA" w:rsidTr="3EE9EAE2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57D57393" w:rsidRDefault="00087DFA" w14:paraId="0CD2863D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3EE9EAE2" w14:paraId="4B2BBD0F" w14:textId="77777777">
        <w:trPr>
          <w:cantSplit/>
        </w:trPr>
        <w:tc>
          <w:tcPr>
            <w:tcW w:w="9214" w:type="dxa"/>
            <w:tcMar/>
          </w:tcPr>
          <w:p w:rsidR="004D01C9" w:rsidP="57D57393" w:rsidRDefault="00206B0D" w14:paraId="28CFE909" w14:textId="77777777">
            <w:pPr>
              <w:pStyle w:val="Balk11"/>
              <w:numPr>
                <w:ilvl w:val="1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3EE9EAE2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57D57393" w14:paraId="2AB2B796" w14:textId="77777777">
              <w:tc>
                <w:tcPr>
                  <w:tcW w:w="2996" w:type="dxa"/>
                  <w:tcMar/>
                </w:tcPr>
                <w:p w:rsidR="002F7722" w:rsidP="57D57393" w:rsidRDefault="002F7722" w14:paraId="6800CA87" w14:textId="77777777">
                  <w:pPr>
                    <w:spacing w:line="360" w:lineRule="auto"/>
                  </w:pPr>
                  <w:r w:rsidR="5690A672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57D57393" w:rsidRDefault="00B457B7" w14:paraId="01669455" w14:textId="36470EC2">
                  <w:pPr>
                    <w:spacing w:line="360" w:lineRule="auto"/>
                  </w:pPr>
                  <w:sdt>
                    <w:sdtPr>
                      <w:id w:val="1169968364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57D57393" w:rsidR="1708A429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3EC0DC2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57D57393" w:rsidRDefault="002F7722" w14:paraId="57553AF2" w14:textId="77777777">
                  <w:pPr>
                    <w:spacing w:line="360" w:lineRule="auto"/>
                  </w:pPr>
                </w:p>
              </w:tc>
              <w:tc>
                <w:tcPr>
                  <w:tcW w:w="3261" w:type="dxa"/>
                  <w:tcMar/>
                </w:tcPr>
                <w:p w:rsidR="002F7722" w:rsidP="57D57393" w:rsidRDefault="002F7722" w14:paraId="7BC34D59" w14:textId="77777777">
                  <w:pPr>
                    <w:spacing w:line="360" w:lineRule="auto"/>
                  </w:pPr>
                  <w:r w:rsidR="5690A672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57D57393" w:rsidRDefault="00B457B7" w14:paraId="0E7B492B" w14:textId="4FB8E1C7">
                  <w:pPr>
                    <w:spacing w:line="360" w:lineRule="auto"/>
                    <w:rPr>
                      <w:rFonts w:ascii="MS Gothic" w:hAnsi="MS Gothic" w:eastAsia="MS Gothic"/>
                    </w:rPr>
                  </w:pPr>
                  <w:sdt>
                    <w:sdtPr>
                      <w:id w:val="252665746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57D57393" w:rsidR="33C7FD02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Pr="57D57393" w:rsidR="7BF2B75C">
                    <w:rPr>
                      <w:rFonts w:ascii="MS Gothic" w:hAnsi="MS Gothic" w:eastAsia="MS Gothic"/>
                    </w:rPr>
                    <w:t>+</w:t>
                  </w:r>
                </w:p>
              </w:tc>
            </w:tr>
            <w:tr w:rsidR="002F7722" w:rsidTr="57D57393" w14:paraId="5710F05C" w14:textId="77777777">
              <w:tc>
                <w:tcPr>
                  <w:tcW w:w="2996" w:type="dxa"/>
                  <w:tcMar/>
                </w:tcPr>
                <w:p w:rsidR="002F7722" w:rsidP="57D57393" w:rsidRDefault="002F7722" w14:paraId="2539BB7A" w14:textId="77777777">
                  <w:pPr>
                    <w:spacing w:line="360" w:lineRule="auto"/>
                  </w:pPr>
                  <w:r w:rsidR="1C165A18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57D57393" w:rsidRDefault="00B457B7" w14:paraId="32DA03D3" w14:textId="6FC41FB9">
                  <w:pPr>
                    <w:spacing w:line="360" w:lineRule="auto"/>
                  </w:pPr>
                  <w:sdt>
                    <w:sdtPr>
                      <w:id w:val="775522029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57D57393" w:rsidR="1D22D715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5A66CCF">
                    <w:rPr/>
                    <w:t>-</w:t>
                  </w:r>
                </w:p>
              </w:tc>
              <w:tc>
                <w:tcPr>
                  <w:tcW w:w="425" w:type="dxa"/>
                  <w:tcMar/>
                </w:tcPr>
                <w:p w:rsidR="002F7722" w:rsidP="57D57393" w:rsidRDefault="002F7722" w14:paraId="70D17A95" w14:textId="77777777">
                  <w:pPr>
                    <w:spacing w:line="360" w:lineRule="auto"/>
                  </w:pPr>
                </w:p>
              </w:tc>
              <w:tc>
                <w:tcPr>
                  <w:tcW w:w="3261" w:type="dxa"/>
                  <w:tcMar/>
                </w:tcPr>
                <w:p w:rsidR="002F7722" w:rsidP="57D57393" w:rsidRDefault="005F052E" w14:paraId="2F58AA87" w14:textId="77777777">
                  <w:pPr>
                    <w:spacing w:line="360" w:lineRule="auto"/>
                  </w:pPr>
                  <w:r w:rsidR="55E64B4D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57D57393" w:rsidRDefault="00B457B7" w14:paraId="7792D561" w14:textId="4771C38D">
                  <w:pPr>
                    <w:spacing w:line="360" w:lineRule="auto"/>
                  </w:pPr>
                  <w:sdt>
                    <w:sdtPr>
                      <w:id w:val="343743853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57D57393" w:rsidR="49D62334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CD015D3">
                    <w:rPr/>
                    <w:t>+</w:t>
                  </w:r>
                </w:p>
              </w:tc>
            </w:tr>
            <w:tr w:rsidR="002F7722" w:rsidTr="57D57393" w14:paraId="4FDE8F4C" w14:textId="77777777">
              <w:tc>
                <w:tcPr>
                  <w:tcW w:w="2996" w:type="dxa"/>
                  <w:tcMar/>
                </w:tcPr>
                <w:p w:rsidR="002F7722" w:rsidP="57D57393" w:rsidRDefault="002F7722" w14:paraId="3FE1D8A8" w14:textId="77777777">
                  <w:pPr>
                    <w:spacing w:line="360" w:lineRule="auto"/>
                  </w:pPr>
                  <w:r w:rsidR="5690A672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57D57393" w:rsidRDefault="00B457B7" w14:paraId="564179B3" w14:textId="05B354AF">
                  <w:pPr>
                    <w:spacing w:line="360" w:lineRule="auto"/>
                  </w:pPr>
                  <w:sdt>
                    <w:sdtPr>
                      <w:id w:val="1008763254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57D57393" w:rsidR="49D62334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94C1831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57D57393" w:rsidRDefault="002F7722" w14:paraId="28E6AB9C" w14:textId="77777777">
                  <w:pPr>
                    <w:spacing w:line="360" w:lineRule="auto"/>
                  </w:pPr>
                </w:p>
              </w:tc>
              <w:tc>
                <w:tcPr>
                  <w:tcW w:w="3261" w:type="dxa"/>
                  <w:tcMar/>
                </w:tcPr>
                <w:p w:rsidR="002F7722" w:rsidP="57D57393" w:rsidRDefault="005F052E" w14:paraId="34524282" w14:textId="77777777">
                  <w:pPr>
                    <w:spacing w:line="360" w:lineRule="auto"/>
                  </w:pPr>
                  <w:r w:rsidR="55E64B4D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57D57393" w:rsidRDefault="00B457B7" w14:paraId="52CE4FF7" w14:textId="3A1190E5">
                  <w:pPr>
                    <w:spacing w:line="360" w:lineRule="auto"/>
                  </w:pPr>
                  <w:sdt>
                    <w:sdtPr>
                      <w:id w:val="263024140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57D57393" w:rsidR="49D62334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915FA38">
                    <w:rPr/>
                    <w:t>+</w:t>
                  </w:r>
                </w:p>
              </w:tc>
            </w:tr>
            <w:tr w:rsidR="002F7722" w:rsidTr="57D57393" w14:paraId="157F03F5" w14:textId="77777777">
              <w:tc>
                <w:tcPr>
                  <w:tcW w:w="2996" w:type="dxa"/>
                  <w:tcMar/>
                </w:tcPr>
                <w:p w:rsidR="002F7722" w:rsidP="57D57393" w:rsidRDefault="002F7722" w14:paraId="282C24E9" w14:textId="77777777">
                  <w:pPr>
                    <w:spacing w:line="360" w:lineRule="auto"/>
                  </w:pPr>
                  <w:r w:rsidR="5690A672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57D57393" w:rsidRDefault="00B457B7" w14:paraId="4090D15E" w14:textId="31E25386">
                  <w:pPr>
                    <w:spacing w:line="360" w:lineRule="auto"/>
                  </w:pPr>
                  <w:sdt>
                    <w:sdtPr>
                      <w:id w:val="2096636932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57D57393" w:rsidR="49D62334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55AC4A0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57D57393" w:rsidRDefault="002F7722" w14:paraId="0EBCCB02" w14:textId="77777777">
                  <w:pPr>
                    <w:spacing w:line="360" w:lineRule="auto"/>
                  </w:pPr>
                </w:p>
              </w:tc>
              <w:tc>
                <w:tcPr>
                  <w:tcW w:w="3261" w:type="dxa"/>
                  <w:tcMar/>
                </w:tcPr>
                <w:p w:rsidR="002F7722" w:rsidP="57D57393" w:rsidRDefault="005F052E" w14:paraId="7BC4C69E" w14:textId="77777777">
                  <w:pPr>
                    <w:spacing w:line="360" w:lineRule="auto"/>
                  </w:pPr>
                  <w:r w:rsidR="55E64B4D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57D57393" w:rsidRDefault="00B457B7" w14:paraId="470492C2" w14:textId="5B38279B">
                  <w:pPr>
                    <w:spacing w:line="360" w:lineRule="auto"/>
                  </w:pPr>
                  <w:sdt>
                    <w:sdtPr>
                      <w:id w:val="1520063366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57D57393" w:rsidR="49D62334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49DCA26B">
                    <w:rPr/>
                    <w:t>+</w:t>
                  </w:r>
                </w:p>
              </w:tc>
            </w:tr>
          </w:tbl>
          <w:p w:rsidRPr="0085476D" w:rsidR="00087DFA" w:rsidP="57D57393" w:rsidRDefault="00087DFA" w14:paraId="44C77B8F" w14:textId="77777777">
            <w:pPr>
              <w:spacing w:line="360" w:lineRule="auto"/>
            </w:pPr>
          </w:p>
        </w:tc>
      </w:tr>
      <w:tr w:rsidRPr="004D3450" w:rsidR="00087DFA" w:rsidTr="3EE9EAE2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57D57393" w:rsidRDefault="00002B8D" w14:paraId="72308244" w14:textId="77777777">
            <w:pPr>
              <w:pStyle w:val="Balk11"/>
              <w:numPr>
                <w:ilvl w:val="1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002B8D">
              <w:rPr>
                <w:b w:val="1"/>
                <w:bCs w:val="1"/>
              </w:rPr>
              <w:t>S</w:t>
            </w:r>
            <w:r w:rsidRPr="57D57393" w:rsidR="00013CA0">
              <w:rPr>
                <w:b w:val="1"/>
                <w:bCs w:val="1"/>
              </w:rPr>
              <w:t>E</w:t>
            </w:r>
            <w:r w:rsidRPr="57D57393" w:rsidR="00002B8D">
              <w:rPr>
                <w:b w:val="1"/>
                <w:bCs w:val="1"/>
              </w:rPr>
              <w:t>MANTIC CONTROL</w:t>
            </w:r>
            <w:r w:rsidRPr="57D57393" w:rsidR="00CA3AFD">
              <w:rPr>
                <w:b w:val="1"/>
                <w:bCs w:val="1"/>
              </w:rPr>
              <w:t xml:space="preserve"> (</w:t>
            </w:r>
            <w:r w:rsidRPr="57D57393" w:rsidR="004600E4">
              <w:rPr>
                <w:b w:val="1"/>
                <w:bCs w:val="1"/>
              </w:rPr>
              <w:t>PRE</w:t>
            </w:r>
            <w:r w:rsidRPr="57D57393" w:rsidR="004E64BD">
              <w:rPr>
                <w:b w:val="1"/>
                <w:bCs w:val="1"/>
              </w:rPr>
              <w:t>FERABLY</w:t>
            </w:r>
            <w:r w:rsidRPr="57D57393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3EE9EAE2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7D57393" w14:paraId="19E91452" w14:textId="77777777">
              <w:tc>
                <w:tcPr>
                  <w:tcW w:w="2586" w:type="dxa"/>
                  <w:tcMar/>
                </w:tcPr>
                <w:p w:rsidR="000E4C7A" w:rsidP="57D57393" w:rsidRDefault="000E4C7A" w14:paraId="595EDCF1" w14:textId="77777777">
                  <w:pPr>
                    <w:spacing w:line="360" w:lineRule="auto"/>
                  </w:pPr>
                  <w:r w:rsidR="408FA5A5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57D57393" w:rsidRDefault="000E4C7A" w14:paraId="274EED0F" w14:textId="518C1FE6">
                  <w:pPr>
                    <w:pStyle w:val="Normal"/>
                    <w:spacing w:line="360" w:lineRule="auto"/>
                  </w:pPr>
                  <w:r w:rsidR="253A9D91">
                    <w:rPr/>
                    <w:t>Software</w:t>
                  </w:r>
                </w:p>
              </w:tc>
            </w:tr>
            <w:tr w:rsidR="000E4C7A" w:rsidTr="57D57393" w14:paraId="4AC5B5F0" w14:textId="77777777">
              <w:tc>
                <w:tcPr>
                  <w:tcW w:w="2586" w:type="dxa"/>
                  <w:tcMar/>
                </w:tcPr>
                <w:p w:rsidR="000E4C7A" w:rsidP="57D57393" w:rsidRDefault="000E4C7A" w14:paraId="1DBD464A" w14:textId="77777777">
                  <w:pPr>
                    <w:spacing w:line="360" w:lineRule="auto"/>
                  </w:pPr>
                  <w:r w:rsidR="408FA5A5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57D57393" w:rsidRDefault="000E4C7A" w14:paraId="013E36B7" w14:textId="0F156BAE">
                  <w:pPr>
                    <w:pStyle w:val="Normal"/>
                    <w:spacing w:line="360" w:lineRule="auto"/>
                  </w:pPr>
                  <w:r w:rsidR="396320A6">
                    <w:rPr/>
                    <w:t>shall send</w:t>
                  </w:r>
                </w:p>
              </w:tc>
            </w:tr>
            <w:tr w:rsidR="000E4C7A" w:rsidTr="57D57393" w14:paraId="76329FE6" w14:textId="77777777">
              <w:tc>
                <w:tcPr>
                  <w:tcW w:w="2586" w:type="dxa"/>
                  <w:tcMar/>
                </w:tcPr>
                <w:p w:rsidR="000E4C7A" w:rsidP="57D57393" w:rsidRDefault="000E4C7A" w14:paraId="1DE19F84" w14:textId="77777777">
                  <w:pPr>
                    <w:spacing w:line="360" w:lineRule="auto"/>
                  </w:pPr>
                  <w:r w:rsidR="408FA5A5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57D57393" w:rsidRDefault="000E4C7A" w14:paraId="73B15C66" w14:textId="4663A3BC">
                  <w:pPr>
                    <w:spacing w:line="360" w:lineRule="auto"/>
                  </w:pPr>
                </w:p>
              </w:tc>
            </w:tr>
            <w:tr w:rsidR="000E4C7A" w:rsidTr="57D57393" w14:paraId="70C6BFC0" w14:textId="77777777">
              <w:tc>
                <w:tcPr>
                  <w:tcW w:w="2586" w:type="dxa"/>
                  <w:tcMar/>
                </w:tcPr>
                <w:p w:rsidR="000E4C7A" w:rsidP="57D57393" w:rsidRDefault="000E4C7A" w14:paraId="0F2D3BA9" w14:textId="77777777">
                  <w:pPr>
                    <w:spacing w:line="360" w:lineRule="auto"/>
                  </w:pPr>
                  <w:r w:rsidR="408FA5A5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57D57393" w:rsidRDefault="000E4C7A" w14:paraId="555674AC" w14:textId="07EF5040">
                  <w:pPr>
                    <w:pStyle w:val="Normal"/>
                    <w:spacing w:line="360" w:lineRule="auto"/>
                  </w:pPr>
                  <w:r w:rsidR="4B04D210">
                    <w:rPr/>
                    <w:t xml:space="preserve">version information over </w:t>
                  </w:r>
                  <w:r w:rsidR="1F4F477A">
                    <w:rPr/>
                    <w:t xml:space="preserve">UART </w:t>
                  </w:r>
                  <w:r w:rsidR="4B04D210">
                    <w:rPr/>
                    <w:t xml:space="preserve">interface one time  </w:t>
                  </w:r>
                </w:p>
              </w:tc>
            </w:tr>
            <w:tr w:rsidR="000E4C7A" w:rsidTr="57D57393" w14:paraId="3EACACB9" w14:textId="77777777">
              <w:tc>
                <w:tcPr>
                  <w:tcW w:w="2586" w:type="dxa"/>
                  <w:tcMar/>
                </w:tcPr>
                <w:p w:rsidR="000E4C7A" w:rsidP="57D57393" w:rsidRDefault="000E4C7A" w14:paraId="13B71DB7" w14:textId="77777777">
                  <w:pPr>
                    <w:spacing w:line="360" w:lineRule="auto"/>
                  </w:pPr>
                  <w:r w:rsidR="408FA5A5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57D57393" w:rsidRDefault="000E4C7A" w14:paraId="72FBBDC9" w14:textId="4966F89C">
                  <w:pPr>
                    <w:pStyle w:val="Normal"/>
                    <w:spacing w:line="360" w:lineRule="auto"/>
                  </w:pPr>
                </w:p>
              </w:tc>
            </w:tr>
            <w:tr w:rsidR="000E4C7A" w:rsidTr="57D57393" w14:paraId="048DB24E" w14:textId="77777777">
              <w:tc>
                <w:tcPr>
                  <w:tcW w:w="2586" w:type="dxa"/>
                  <w:tcMar/>
                </w:tcPr>
                <w:p w:rsidR="000E4C7A" w:rsidP="57D57393" w:rsidRDefault="000E4C7A" w14:paraId="016B13D8" w14:textId="77777777">
                  <w:pPr>
                    <w:spacing w:line="360" w:lineRule="auto"/>
                  </w:pPr>
                  <w:r w:rsidR="408FA5A5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57D57393" w:rsidRDefault="000E4C7A" w14:paraId="03E508C2" w14:textId="6C4B703F">
                  <w:pPr>
                    <w:pStyle w:val="Normal"/>
                    <w:spacing w:line="360" w:lineRule="auto"/>
                  </w:pPr>
                  <w:r w:rsidR="3EDC8BA2">
                    <w:rPr/>
                    <w:t>after PBIT</w:t>
                  </w:r>
                </w:p>
              </w:tc>
            </w:tr>
          </w:tbl>
          <w:p w:rsidRPr="0085476D" w:rsidR="00087DFA" w:rsidP="57D57393" w:rsidRDefault="00087DFA" w14:paraId="4AFDFF4F" w14:textId="77777777">
            <w:pPr>
              <w:spacing w:line="360" w:lineRule="auto"/>
            </w:pPr>
          </w:p>
        </w:tc>
      </w:tr>
      <w:tr w:rsidRPr="004D3450" w:rsidR="004D01C9" w:rsidTr="3EE9EAE2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57D57393" w:rsidRDefault="00E736B2" w14:paraId="449284BB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3EE9EAE2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57D57393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2849E57D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57D57393" w:rsidRDefault="00E71EA2" w14:paraId="6B60E9C0" w14:textId="4CAD2D94">
                  <w:pPr>
                    <w:tabs>
                      <w:tab w:val="left" w:leader="none" w:pos="425"/>
                    </w:tabs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57D57393" w:rsidR="48ACCB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MOC4</w:t>
                  </w:r>
                </w:p>
                <w:p w:rsidR="006F12B7" w:rsidP="57D57393" w:rsidRDefault="00E71EA2" w14:paraId="1A114E6E" w14:textId="1D36207A">
                  <w:pPr>
                    <w:tabs>
                      <w:tab w:val="left" w:leader="none" w:pos="425"/>
                    </w:tabs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57D57393" w:rsidR="48ACCB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FDU RS232 hattıyla bilgisayara bağlanır. FDU güç kaynağı açılır. Power-on sırasında gelen ilk mesajlar arasında versiyon bilgisinin geldiği herhangi bir seri port uygulaması ile görülür.</w:t>
                  </w:r>
                </w:p>
                <w:p w:rsidR="006F12B7" w:rsidP="57D57393" w:rsidRDefault="00E71EA2" w14:paraId="6A764D00" w14:textId="7A029626">
                  <w:pPr>
                    <w:tabs>
                      <w:tab w:val="left" w:leader="none" w:pos="425"/>
                    </w:tabs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57D57393" w:rsidR="48ACCB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Versiyon bilgisi yüklenen yazılım versiyonuyla aynıysa doğrulama başarılıdır.</w:t>
                  </w:r>
                </w:p>
              </w:tc>
            </w:tr>
          </w:tbl>
          <w:p w:rsidR="006F12B7" w:rsidP="57D57393" w:rsidRDefault="006F12B7" w14:paraId="3A86B439" w14:textId="77777777">
            <w:pPr>
              <w:spacing w:line="360" w:lineRule="auto"/>
            </w:pPr>
          </w:p>
        </w:tc>
      </w:tr>
      <w:tr w:rsidRPr="004D3450" w:rsidR="00334478" w:rsidTr="3EE9EAE2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57D57393" w:rsidRDefault="00334478" w14:paraId="501EC346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3EE9EAE2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3EE9EAE2" w14:paraId="4F0474EE" w14:textId="77777777">
              <w:tc>
                <w:tcPr>
                  <w:tcW w:w="8988" w:type="dxa"/>
                  <w:tcMar/>
                </w:tcPr>
                <w:p w:rsidR="00334478" w:rsidP="57D57393" w:rsidRDefault="00334478" w14:paraId="05134B79" w14:textId="25E441A6">
                  <w:pPr>
                    <w:pStyle w:val="Normal"/>
                    <w:spacing w:line="360" w:lineRule="auto"/>
                    <w:rPr>
                      <w:highlight w:val="yellow"/>
                    </w:rPr>
                  </w:pPr>
                  <w:r w:rsidR="58ADB792">
                    <w:rPr/>
                    <w:t xml:space="preserve">Yazılım içinde kayıtlı olan yazılımın versiyon bilgisinin gönderilmesi </w:t>
                  </w:r>
                  <w:r w:rsidR="5481909D">
                    <w:rPr/>
                    <w:t xml:space="preserve">için seriport initialize edilmeli ve UART modülü ile </w:t>
                  </w:r>
                  <w:r w:rsidR="1BB1E601">
                    <w:rPr/>
                    <w:t>versiyon</w:t>
                  </w:r>
                  <w:r w:rsidR="7A1D791F">
                    <w:rPr/>
                    <w:t xml:space="preserve">, </w:t>
                  </w:r>
                  <w:r w:rsidR="1BB1E601">
                    <w:rPr/>
                    <w:t>konfigürasyon ID’si</w:t>
                  </w:r>
                  <w:r w:rsidR="47C1B7E3">
                    <w:rPr/>
                    <w:t>, test/production bilgisi</w:t>
                  </w:r>
                  <w:r w:rsidR="1BB1E601">
                    <w:rPr/>
                    <w:t xml:space="preserve"> bastırılmalıdır.</w:t>
                  </w:r>
                </w:p>
                <w:p w:rsidR="00334478" w:rsidP="57D57393" w:rsidRDefault="00334478" w14:paraId="41179249" w14:textId="366EC65E">
                  <w:pPr>
                    <w:pStyle w:val="Normal"/>
                    <w:spacing w:line="360" w:lineRule="auto"/>
                    <w:rPr>
                      <w:highlight w:val="yellow"/>
                    </w:rPr>
                  </w:pPr>
                  <w:r w:rsidR="1BB1E601">
                    <w:rPr/>
                    <w:t>F</w:t>
                  </w:r>
                  <w:r w:rsidR="4A8546B7">
                    <w:rPr/>
                    <w:t xml:space="preserve">DU’nun reset alması durumunda, FDU versiyon bilgisini tekrar gönderecektir. </w:t>
                  </w:r>
                  <w:r w:rsidR="58ADB792">
                    <w:rPr/>
                    <w:t xml:space="preserve">  </w:t>
                  </w:r>
                </w:p>
                <w:p w:rsidR="00334478" w:rsidP="57D57393" w:rsidRDefault="00334478" w14:paraId="05F2CF39" w14:textId="39009F97">
                  <w:pPr>
                    <w:pStyle w:val="Normal"/>
                    <w:spacing w:line="360" w:lineRule="auto"/>
                    <w:rPr>
                      <w:color w:val="auto"/>
                    </w:rPr>
                  </w:pPr>
                  <w:r w:rsidRPr="3EE9EAE2" w:rsidR="2D61669E">
                    <w:rPr>
                      <w:color w:val="auto"/>
                    </w:rPr>
                    <w:t xml:space="preserve">Completeness: </w:t>
                  </w:r>
                  <w:r w:rsidRPr="3EE9EAE2" w:rsidR="0AE0820F">
                    <w:rPr>
                      <w:color w:val="auto"/>
                    </w:rPr>
                    <w:t xml:space="preserve">Yanlış uygulamanın </w:t>
                  </w:r>
                  <w:r w:rsidRPr="3EE9EAE2" w:rsidR="2D61669E">
                    <w:rPr>
                      <w:color w:val="auto"/>
                    </w:rPr>
                    <w:t xml:space="preserve">teslim edilmemesi için </w:t>
                  </w:r>
                  <w:r w:rsidRPr="3EE9EAE2" w:rsidR="5A0E5455">
                    <w:rPr>
                      <w:color w:val="auto"/>
                    </w:rPr>
                    <w:t>y</w:t>
                  </w:r>
                  <w:r w:rsidRPr="3EE9EAE2" w:rsidR="2D61669E">
                    <w:rPr>
                      <w:color w:val="auto"/>
                    </w:rPr>
                    <w:t>azılım konfigurasyon id’si(N20210219FDU)</w:t>
                  </w:r>
                  <w:r w:rsidRPr="3EE9EAE2" w:rsidR="1F0A5FD7">
                    <w:rPr>
                      <w:color w:val="auto"/>
                    </w:rPr>
                    <w:t xml:space="preserve">, </w:t>
                  </w:r>
                  <w:r w:rsidRPr="3EE9EAE2" w:rsidR="2D61669E">
                    <w:rPr>
                      <w:color w:val="auto"/>
                    </w:rPr>
                    <w:t>test/</w:t>
                  </w:r>
                  <w:r w:rsidRPr="3EE9EAE2" w:rsidR="2D61669E">
                    <w:rPr>
                      <w:color w:val="auto"/>
                    </w:rPr>
                    <w:t>production bilgisi</w:t>
                  </w:r>
                  <w:r w:rsidRPr="3EE9EAE2" w:rsidR="31B1813B">
                    <w:rPr>
                      <w:color w:val="auto"/>
                    </w:rPr>
                    <w:t>, derleme tarih ve saati</w:t>
                  </w:r>
                  <w:r w:rsidRPr="3EE9EAE2" w:rsidR="2D61669E">
                    <w:rPr>
                      <w:color w:val="auto"/>
                    </w:rPr>
                    <w:t xml:space="preserve"> de eklenmeli</w:t>
                  </w:r>
                  <w:r w:rsidRPr="3EE9EAE2" w:rsidR="1FE91F85">
                    <w:rPr>
                      <w:color w:val="auto"/>
                    </w:rPr>
                    <w:t>dir</w:t>
                  </w:r>
                  <w:r w:rsidRPr="3EE9EAE2" w:rsidR="2D61669E">
                    <w:rPr>
                      <w:color w:val="auto"/>
                    </w:rPr>
                    <w:t>.</w:t>
                  </w:r>
                </w:p>
              </w:tc>
            </w:tr>
          </w:tbl>
          <w:p w:rsidR="00334478" w:rsidP="57D57393" w:rsidRDefault="00334478" w14:paraId="7906A347" w14:textId="77777777">
            <w:pPr>
              <w:spacing w:line="360" w:lineRule="auto"/>
            </w:pPr>
          </w:p>
        </w:tc>
      </w:tr>
      <w:tr w:rsidRPr="004D3450" w:rsidR="00E27154" w:rsidTr="3EE9EAE2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57D57393" w:rsidRDefault="00E27154" w14:paraId="7C54D3BA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3EE9EAE2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3EE9EAE2" w14:paraId="4E02DD80" w14:textId="77777777">
              <w:tc>
                <w:tcPr>
                  <w:tcW w:w="8988" w:type="dxa"/>
                  <w:tcMar/>
                </w:tcPr>
                <w:p w:rsidR="00E27154" w:rsidP="57D57393" w:rsidRDefault="00E71EA2" w14:paraId="36C8BCE1" w14:textId="564AE4AE">
                  <w:pPr>
                    <w:pStyle w:val="Normal"/>
                    <w:spacing w:line="360" w:lineRule="auto"/>
                  </w:pPr>
                  <w:r w:rsidR="0E143875">
                    <w:rPr/>
                    <w:t xml:space="preserve">Software shall send software </w:t>
                  </w:r>
                  <w:r w:rsidR="0ADDE4EA">
                    <w:rPr/>
                    <w:t xml:space="preserve">configuration </w:t>
                  </w:r>
                  <w:r w:rsidRPr="3EE9EAE2" w:rsidR="4C5894F8">
                    <w:rPr>
                      <w:color w:val="auto"/>
                      <w:u w:val="none"/>
                    </w:rPr>
                    <w:t>identifier</w:t>
                  </w:r>
                  <w:r w:rsidRPr="3EE9EAE2" w:rsidR="72D104B2">
                    <w:rPr>
                      <w:color w:val="auto"/>
                      <w:u w:val="none"/>
                    </w:rPr>
                    <w:t>,</w:t>
                  </w:r>
                  <w:r w:rsidRPr="3EE9EAE2" w:rsidR="33233B7D">
                    <w:rPr>
                      <w:color w:val="auto"/>
                      <w:u w:val="none"/>
                    </w:rPr>
                    <w:t xml:space="preserve"> </w:t>
                  </w:r>
                  <w:r w:rsidRPr="3EE9EAE2" w:rsidR="2238B75D">
                    <w:rPr>
                      <w:color w:val="auto"/>
                      <w:u w:val="none"/>
                    </w:rPr>
                    <w:t xml:space="preserve">software </w:t>
                  </w:r>
                  <w:r w:rsidR="0E143875">
                    <w:rPr/>
                    <w:t>version</w:t>
                  </w:r>
                  <w:r w:rsidR="6EB5614A">
                    <w:rPr/>
                    <w:t>,</w:t>
                  </w:r>
                  <w:r w:rsidR="0E143875">
                    <w:rPr/>
                    <w:t xml:space="preserve"> </w:t>
                  </w:r>
                  <w:r w:rsidR="0A765EC7">
                    <w:rPr/>
                    <w:t>test/producti</w:t>
                  </w:r>
                  <w:r w:rsidR="0A765EC7">
                    <w:rPr/>
                    <w:t xml:space="preserve">on </w:t>
                  </w:r>
                  <w:r w:rsidR="0E143875">
                    <w:rPr/>
                    <w:t>information</w:t>
                  </w:r>
                  <w:r w:rsidR="3FB7ED3E">
                    <w:rPr/>
                    <w:t>,</w:t>
                  </w:r>
                  <w:r w:rsidR="0E143875">
                    <w:rPr/>
                    <w:t xml:space="preserve"> </w:t>
                  </w:r>
                  <w:r w:rsidR="187043E0">
                    <w:rPr/>
                    <w:t>and compile date</w:t>
                  </w:r>
                  <w:r w:rsidR="6F2EA043">
                    <w:rPr/>
                    <w:t>-</w:t>
                  </w:r>
                  <w:r w:rsidR="187043E0">
                    <w:rPr/>
                    <w:t xml:space="preserve">time </w:t>
                  </w:r>
                  <w:r w:rsidR="0E143875">
                    <w:rPr/>
                    <w:t xml:space="preserve">over UART interface one time </w:t>
                  </w:r>
                  <w:r w:rsidR="181FDB6E">
                    <w:rPr/>
                    <w:t>in Power</w:t>
                  </w:r>
                  <w:r w:rsidR="415B6AF8">
                    <w:rPr/>
                    <w:t xml:space="preserve"> O</w:t>
                  </w:r>
                  <w:r w:rsidR="181FDB6E">
                    <w:rPr/>
                    <w:t>n Mode</w:t>
                  </w:r>
                  <w:r w:rsidR="0E143875">
                    <w:rPr/>
                    <w:t>.</w:t>
                  </w:r>
                </w:p>
              </w:tc>
            </w:tr>
          </w:tbl>
          <w:p w:rsidR="00E27154" w:rsidP="57D57393" w:rsidRDefault="00E27154" w14:paraId="5EF86891" w14:textId="77777777">
            <w:pPr>
              <w:spacing w:line="360" w:lineRule="auto"/>
            </w:pPr>
          </w:p>
        </w:tc>
      </w:tr>
      <w:tr w:rsidRPr="004D3450" w:rsidR="004D01C9" w:rsidTr="3EE9EAE2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57D57393" w:rsidRDefault="00266DEC" w14:paraId="2706DF4A" w14:textId="77777777">
            <w:pPr>
              <w:pStyle w:val="Balk11"/>
              <w:numPr>
                <w:ilvl w:val="0"/>
                <w:numId w:val="1"/>
              </w:numPr>
              <w:spacing w:line="360" w:lineRule="auto"/>
              <w:rPr>
                <w:b w:val="1"/>
                <w:bCs w:val="1"/>
              </w:rPr>
            </w:pPr>
            <w:r w:rsidRPr="57D57393" w:rsidR="00266DEC">
              <w:rPr>
                <w:b w:val="1"/>
                <w:bCs w:val="1"/>
              </w:rPr>
              <w:t>REFERENCES</w:t>
            </w:r>
          </w:p>
        </w:tc>
      </w:tr>
    </w:tbl>
    <w:p w:rsidRPr="004D3450" w:rsidR="00F425A7" w:rsidP="11067664" w:rsidRDefault="00F425A7" w14:paraId="3F22C4E6" w14:textId="358C414F">
      <w:pPr>
        <w:pStyle w:val="Balk11"/>
        <w:spacing w:before="120" w:after="160" w:line="240" w:lineRule="auto"/>
        <w:outlineLvl w:val="0"/>
        <w:rPr>
          <w:sz w:val="20"/>
          <w:szCs w:val="20"/>
        </w:rPr>
      </w:pPr>
      <w:r w:rsidRPr="7B4D6468" w:rsidR="41E820A8">
        <w:rPr>
          <w:sz w:val="20"/>
          <w:szCs w:val="20"/>
        </w:rPr>
        <w:t>NEM42106-PIDS-</w:t>
      </w:r>
      <w:r w:rsidRPr="7B4D6468" w:rsidR="30A2733A">
        <w:rPr>
          <w:sz w:val="20"/>
          <w:szCs w:val="20"/>
        </w:rPr>
        <w:t>240</w:t>
      </w:r>
    </w:p>
    <w:p w:rsidRPr="004D3450" w:rsidR="00F425A7" w:rsidP="11067664" w:rsidRDefault="00F425A7" w14:paraId="12EB7A3A" w14:textId="25CDB9F2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sz w:val="20"/>
          <w:szCs w:val="20"/>
        </w:rPr>
      </w:pPr>
    </w:p>
    <w:p w:rsidRPr="004D3450" w:rsidR="00F425A7" w:rsidP="11067664" w:rsidRDefault="00F425A7" w14:paraId="58C9A9D3" w14:textId="7FEBB23D">
      <w:pPr>
        <w:pStyle w:val="Normal"/>
        <w:tabs>
          <w:tab w:val="clear" w:pos="425"/>
        </w:tabs>
        <w:spacing w:after="160" w:line="259" w:lineRule="auto"/>
        <w:jc w:val="both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1C7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82A40"/>
    <w:rsid w:val="019F34BA"/>
    <w:rsid w:val="01DC2975"/>
    <w:rsid w:val="02727534"/>
    <w:rsid w:val="02D1B6DB"/>
    <w:rsid w:val="0379F8F6"/>
    <w:rsid w:val="0380E842"/>
    <w:rsid w:val="046910CE"/>
    <w:rsid w:val="046912C1"/>
    <w:rsid w:val="050707CB"/>
    <w:rsid w:val="052B9CBF"/>
    <w:rsid w:val="0556C926"/>
    <w:rsid w:val="0565DE03"/>
    <w:rsid w:val="05A66CCF"/>
    <w:rsid w:val="05D37595"/>
    <w:rsid w:val="065DD7AA"/>
    <w:rsid w:val="0693085F"/>
    <w:rsid w:val="06C73888"/>
    <w:rsid w:val="06D174F5"/>
    <w:rsid w:val="075FA11B"/>
    <w:rsid w:val="07AD6F61"/>
    <w:rsid w:val="082B1A26"/>
    <w:rsid w:val="088CF89B"/>
    <w:rsid w:val="0915FA38"/>
    <w:rsid w:val="0971B856"/>
    <w:rsid w:val="09BA5263"/>
    <w:rsid w:val="09D808AC"/>
    <w:rsid w:val="0A765EC7"/>
    <w:rsid w:val="0AB65FE2"/>
    <w:rsid w:val="0ABBAA6F"/>
    <w:rsid w:val="0ADDE4EA"/>
    <w:rsid w:val="0AE0820F"/>
    <w:rsid w:val="0B9E6028"/>
    <w:rsid w:val="0C31D651"/>
    <w:rsid w:val="0C723C4A"/>
    <w:rsid w:val="0D7F6A26"/>
    <w:rsid w:val="0DB84FA0"/>
    <w:rsid w:val="0DFB9AD2"/>
    <w:rsid w:val="0E143875"/>
    <w:rsid w:val="0F506823"/>
    <w:rsid w:val="0F853FF3"/>
    <w:rsid w:val="0FDE82D8"/>
    <w:rsid w:val="10135658"/>
    <w:rsid w:val="1020E8C7"/>
    <w:rsid w:val="10C0EE32"/>
    <w:rsid w:val="11067664"/>
    <w:rsid w:val="119561C7"/>
    <w:rsid w:val="11D09FE5"/>
    <w:rsid w:val="11DC97BB"/>
    <w:rsid w:val="12117419"/>
    <w:rsid w:val="1252879E"/>
    <w:rsid w:val="125CBE93"/>
    <w:rsid w:val="126E2C3B"/>
    <w:rsid w:val="12890CD6"/>
    <w:rsid w:val="128A8516"/>
    <w:rsid w:val="12F8146B"/>
    <w:rsid w:val="133542B9"/>
    <w:rsid w:val="1374F3D5"/>
    <w:rsid w:val="13AA295B"/>
    <w:rsid w:val="1426EF57"/>
    <w:rsid w:val="14623136"/>
    <w:rsid w:val="16230CC8"/>
    <w:rsid w:val="16425596"/>
    <w:rsid w:val="16DDC7BA"/>
    <w:rsid w:val="16F1B832"/>
    <w:rsid w:val="1708A429"/>
    <w:rsid w:val="170DCDE4"/>
    <w:rsid w:val="17889BB6"/>
    <w:rsid w:val="17CAF3C4"/>
    <w:rsid w:val="18065A30"/>
    <w:rsid w:val="180A7CE9"/>
    <w:rsid w:val="181FDB6E"/>
    <w:rsid w:val="185454D3"/>
    <w:rsid w:val="185CB9DD"/>
    <w:rsid w:val="187043E0"/>
    <w:rsid w:val="18D2A7A3"/>
    <w:rsid w:val="1949A13A"/>
    <w:rsid w:val="198105FF"/>
    <w:rsid w:val="19D9FEAD"/>
    <w:rsid w:val="1A9C012D"/>
    <w:rsid w:val="1AABCFAB"/>
    <w:rsid w:val="1B092B6F"/>
    <w:rsid w:val="1B7E2FEC"/>
    <w:rsid w:val="1B94FF7D"/>
    <w:rsid w:val="1BB1E601"/>
    <w:rsid w:val="1C165A18"/>
    <w:rsid w:val="1C4D957B"/>
    <w:rsid w:val="1CA4FBD0"/>
    <w:rsid w:val="1CB07902"/>
    <w:rsid w:val="1CE7E1D9"/>
    <w:rsid w:val="1D22D715"/>
    <w:rsid w:val="1D302B00"/>
    <w:rsid w:val="1D30CFDE"/>
    <w:rsid w:val="1D669642"/>
    <w:rsid w:val="1DA25020"/>
    <w:rsid w:val="1DA2D65D"/>
    <w:rsid w:val="1E699DF7"/>
    <w:rsid w:val="1E9BE6E8"/>
    <w:rsid w:val="1F068211"/>
    <w:rsid w:val="1F0A5FD7"/>
    <w:rsid w:val="1F4F477A"/>
    <w:rsid w:val="1FAA3CDC"/>
    <w:rsid w:val="1FE91F85"/>
    <w:rsid w:val="20360D59"/>
    <w:rsid w:val="211B112F"/>
    <w:rsid w:val="216FD2C5"/>
    <w:rsid w:val="21F2C3E0"/>
    <w:rsid w:val="220D1FD9"/>
    <w:rsid w:val="2232B0DF"/>
    <w:rsid w:val="2238B75D"/>
    <w:rsid w:val="225D118F"/>
    <w:rsid w:val="228C3401"/>
    <w:rsid w:val="229D9BB0"/>
    <w:rsid w:val="22B6E190"/>
    <w:rsid w:val="23943506"/>
    <w:rsid w:val="23B2298A"/>
    <w:rsid w:val="23D46816"/>
    <w:rsid w:val="23EABEAA"/>
    <w:rsid w:val="23EF316D"/>
    <w:rsid w:val="246801B1"/>
    <w:rsid w:val="24B34C5E"/>
    <w:rsid w:val="253A9D91"/>
    <w:rsid w:val="25D288CD"/>
    <w:rsid w:val="25EF92F9"/>
    <w:rsid w:val="264BDE16"/>
    <w:rsid w:val="26870BE7"/>
    <w:rsid w:val="26ECDAC8"/>
    <w:rsid w:val="27D2A9D6"/>
    <w:rsid w:val="2849E57D"/>
    <w:rsid w:val="28A38EA6"/>
    <w:rsid w:val="290E6268"/>
    <w:rsid w:val="2A26EC66"/>
    <w:rsid w:val="2A50C6D6"/>
    <w:rsid w:val="2AC1F375"/>
    <w:rsid w:val="2B435200"/>
    <w:rsid w:val="2C4C6629"/>
    <w:rsid w:val="2C500930"/>
    <w:rsid w:val="2CEF0595"/>
    <w:rsid w:val="2D385E6C"/>
    <w:rsid w:val="2D61669E"/>
    <w:rsid w:val="2D90972D"/>
    <w:rsid w:val="2DADC440"/>
    <w:rsid w:val="2DAEA3FF"/>
    <w:rsid w:val="2DF761B7"/>
    <w:rsid w:val="2E350A09"/>
    <w:rsid w:val="2E521FED"/>
    <w:rsid w:val="2E7C8E57"/>
    <w:rsid w:val="2EEEB234"/>
    <w:rsid w:val="2F2FA9B6"/>
    <w:rsid w:val="2F5490F6"/>
    <w:rsid w:val="2F86CDE8"/>
    <w:rsid w:val="2F957EB7"/>
    <w:rsid w:val="2FBAB809"/>
    <w:rsid w:val="2FBCB9C1"/>
    <w:rsid w:val="306217FD"/>
    <w:rsid w:val="30A2733A"/>
    <w:rsid w:val="31017E6D"/>
    <w:rsid w:val="31294F99"/>
    <w:rsid w:val="31B1813B"/>
    <w:rsid w:val="3242EF2E"/>
    <w:rsid w:val="327A2668"/>
    <w:rsid w:val="32A78864"/>
    <w:rsid w:val="32C1FD3E"/>
    <w:rsid w:val="32D5E176"/>
    <w:rsid w:val="32D5FFA8"/>
    <w:rsid w:val="3313F487"/>
    <w:rsid w:val="33233B7D"/>
    <w:rsid w:val="3338127D"/>
    <w:rsid w:val="338E407B"/>
    <w:rsid w:val="33C7FD02"/>
    <w:rsid w:val="33F7C631"/>
    <w:rsid w:val="33F80B1A"/>
    <w:rsid w:val="34902AE4"/>
    <w:rsid w:val="355AC4A0"/>
    <w:rsid w:val="35892B89"/>
    <w:rsid w:val="359DBB12"/>
    <w:rsid w:val="35FD544D"/>
    <w:rsid w:val="363F0760"/>
    <w:rsid w:val="366E77B7"/>
    <w:rsid w:val="36B8E6B7"/>
    <w:rsid w:val="36DF40B2"/>
    <w:rsid w:val="37F18474"/>
    <w:rsid w:val="383BED42"/>
    <w:rsid w:val="388F7BC7"/>
    <w:rsid w:val="38A739B4"/>
    <w:rsid w:val="38FDB271"/>
    <w:rsid w:val="390156EC"/>
    <w:rsid w:val="390A172F"/>
    <w:rsid w:val="390AEF67"/>
    <w:rsid w:val="394C1831"/>
    <w:rsid w:val="396320A6"/>
    <w:rsid w:val="39B5D21B"/>
    <w:rsid w:val="39CE1197"/>
    <w:rsid w:val="39DD0915"/>
    <w:rsid w:val="3A743D38"/>
    <w:rsid w:val="3A82A597"/>
    <w:rsid w:val="3B177A98"/>
    <w:rsid w:val="3B8E418E"/>
    <w:rsid w:val="3B93AB63"/>
    <w:rsid w:val="3BE6AB56"/>
    <w:rsid w:val="3D09DE65"/>
    <w:rsid w:val="3E749999"/>
    <w:rsid w:val="3E77C511"/>
    <w:rsid w:val="3EDC8BA2"/>
    <w:rsid w:val="3EE9EAE2"/>
    <w:rsid w:val="3F0E630C"/>
    <w:rsid w:val="3F8B1C2C"/>
    <w:rsid w:val="3FACB6F6"/>
    <w:rsid w:val="3FB7ED3E"/>
    <w:rsid w:val="3FF88D4A"/>
    <w:rsid w:val="4085BB43"/>
    <w:rsid w:val="408FA5A5"/>
    <w:rsid w:val="411DE548"/>
    <w:rsid w:val="415B6AF8"/>
    <w:rsid w:val="41653B00"/>
    <w:rsid w:val="41B00723"/>
    <w:rsid w:val="41CA7F70"/>
    <w:rsid w:val="41E820A8"/>
    <w:rsid w:val="42AD3BC8"/>
    <w:rsid w:val="4300EA02"/>
    <w:rsid w:val="4315B64C"/>
    <w:rsid w:val="432F4A11"/>
    <w:rsid w:val="443375A0"/>
    <w:rsid w:val="447896D9"/>
    <w:rsid w:val="449892B2"/>
    <w:rsid w:val="44AEF03B"/>
    <w:rsid w:val="452429FA"/>
    <w:rsid w:val="456CF155"/>
    <w:rsid w:val="45738413"/>
    <w:rsid w:val="45A1EB3E"/>
    <w:rsid w:val="472617AC"/>
    <w:rsid w:val="476AFD35"/>
    <w:rsid w:val="477B8FDD"/>
    <w:rsid w:val="47851C4C"/>
    <w:rsid w:val="47B463D5"/>
    <w:rsid w:val="47C1B7E3"/>
    <w:rsid w:val="47FEC931"/>
    <w:rsid w:val="48041149"/>
    <w:rsid w:val="48532C96"/>
    <w:rsid w:val="485BCABC"/>
    <w:rsid w:val="48ACCBB9"/>
    <w:rsid w:val="495E2BC5"/>
    <w:rsid w:val="499DDAA7"/>
    <w:rsid w:val="49A756F1"/>
    <w:rsid w:val="49B09361"/>
    <w:rsid w:val="49BBEFCF"/>
    <w:rsid w:val="49D62334"/>
    <w:rsid w:val="49DCA26B"/>
    <w:rsid w:val="4A37B2FE"/>
    <w:rsid w:val="4A46FDAA"/>
    <w:rsid w:val="4A8546B7"/>
    <w:rsid w:val="4B04D210"/>
    <w:rsid w:val="4B44428F"/>
    <w:rsid w:val="4B61CDA9"/>
    <w:rsid w:val="4BC4414F"/>
    <w:rsid w:val="4BE32143"/>
    <w:rsid w:val="4C272448"/>
    <w:rsid w:val="4C2AF661"/>
    <w:rsid w:val="4C5894F8"/>
    <w:rsid w:val="4C8321BF"/>
    <w:rsid w:val="4C92C8FF"/>
    <w:rsid w:val="4C944836"/>
    <w:rsid w:val="4D087BEE"/>
    <w:rsid w:val="4D935AFE"/>
    <w:rsid w:val="4DA51792"/>
    <w:rsid w:val="4E5B9021"/>
    <w:rsid w:val="4E693072"/>
    <w:rsid w:val="4E9BF9B6"/>
    <w:rsid w:val="4EBFA2BF"/>
    <w:rsid w:val="4EF2712A"/>
    <w:rsid w:val="4F21524D"/>
    <w:rsid w:val="4F6D7965"/>
    <w:rsid w:val="4F951C00"/>
    <w:rsid w:val="4FCEAFF5"/>
    <w:rsid w:val="4FF76082"/>
    <w:rsid w:val="508EF543"/>
    <w:rsid w:val="5130736B"/>
    <w:rsid w:val="51856EF6"/>
    <w:rsid w:val="5193D786"/>
    <w:rsid w:val="51AD8E15"/>
    <w:rsid w:val="51BF54CC"/>
    <w:rsid w:val="52040203"/>
    <w:rsid w:val="5247212E"/>
    <w:rsid w:val="5252A707"/>
    <w:rsid w:val="530E09D2"/>
    <w:rsid w:val="535D8B2F"/>
    <w:rsid w:val="53A7A4FF"/>
    <w:rsid w:val="542088D6"/>
    <w:rsid w:val="542E4E5F"/>
    <w:rsid w:val="5481909D"/>
    <w:rsid w:val="54CCCA29"/>
    <w:rsid w:val="54E5A167"/>
    <w:rsid w:val="55E64B4D"/>
    <w:rsid w:val="56495A4A"/>
    <w:rsid w:val="56606185"/>
    <w:rsid w:val="5690A672"/>
    <w:rsid w:val="5709E545"/>
    <w:rsid w:val="571375CC"/>
    <w:rsid w:val="573682C2"/>
    <w:rsid w:val="5753E7D9"/>
    <w:rsid w:val="579E5429"/>
    <w:rsid w:val="57BB7ED7"/>
    <w:rsid w:val="57D57393"/>
    <w:rsid w:val="589266BC"/>
    <w:rsid w:val="58954F24"/>
    <w:rsid w:val="58ADB792"/>
    <w:rsid w:val="58B465DF"/>
    <w:rsid w:val="5989E0C3"/>
    <w:rsid w:val="59E63911"/>
    <w:rsid w:val="5A0E5455"/>
    <w:rsid w:val="5AD46EA8"/>
    <w:rsid w:val="5B358746"/>
    <w:rsid w:val="5C0E3C18"/>
    <w:rsid w:val="5C5A76AB"/>
    <w:rsid w:val="5C5B2B8A"/>
    <w:rsid w:val="5D885B20"/>
    <w:rsid w:val="5D9D8874"/>
    <w:rsid w:val="5D9EEEA1"/>
    <w:rsid w:val="5E5D51E6"/>
    <w:rsid w:val="5F05665A"/>
    <w:rsid w:val="5F4AE7D7"/>
    <w:rsid w:val="5F66D996"/>
    <w:rsid w:val="5F94206A"/>
    <w:rsid w:val="5FA96985"/>
    <w:rsid w:val="60877611"/>
    <w:rsid w:val="6093F55D"/>
    <w:rsid w:val="60A0FB16"/>
    <w:rsid w:val="60FE8B79"/>
    <w:rsid w:val="60FF9FF8"/>
    <w:rsid w:val="6114540F"/>
    <w:rsid w:val="6137CB18"/>
    <w:rsid w:val="616F68E1"/>
    <w:rsid w:val="621554D1"/>
    <w:rsid w:val="626FEE67"/>
    <w:rsid w:val="62855739"/>
    <w:rsid w:val="631ED252"/>
    <w:rsid w:val="638D0080"/>
    <w:rsid w:val="63A7627D"/>
    <w:rsid w:val="63DFCF21"/>
    <w:rsid w:val="63EC0DC2"/>
    <w:rsid w:val="64067FEF"/>
    <w:rsid w:val="647ABFF7"/>
    <w:rsid w:val="648A8CAD"/>
    <w:rsid w:val="648B6455"/>
    <w:rsid w:val="64C044D4"/>
    <w:rsid w:val="6528D0E1"/>
    <w:rsid w:val="65BE47DE"/>
    <w:rsid w:val="65CD79DC"/>
    <w:rsid w:val="666863CB"/>
    <w:rsid w:val="66CD7949"/>
    <w:rsid w:val="66CF9D97"/>
    <w:rsid w:val="673B7552"/>
    <w:rsid w:val="6773141F"/>
    <w:rsid w:val="677849AD"/>
    <w:rsid w:val="681B7E79"/>
    <w:rsid w:val="682B10D6"/>
    <w:rsid w:val="68CFEDC2"/>
    <w:rsid w:val="68E6235E"/>
    <w:rsid w:val="6925D2E3"/>
    <w:rsid w:val="69BB15A6"/>
    <w:rsid w:val="69F4C623"/>
    <w:rsid w:val="6A073E59"/>
    <w:rsid w:val="6A4DE533"/>
    <w:rsid w:val="6A566FD9"/>
    <w:rsid w:val="6A5F9757"/>
    <w:rsid w:val="6A93C780"/>
    <w:rsid w:val="6A99B15E"/>
    <w:rsid w:val="6AC5C277"/>
    <w:rsid w:val="6B024374"/>
    <w:rsid w:val="6B760145"/>
    <w:rsid w:val="6BA30EBA"/>
    <w:rsid w:val="6C2CCA0D"/>
    <w:rsid w:val="6CCF5322"/>
    <w:rsid w:val="6CD015D3"/>
    <w:rsid w:val="6CDC67B2"/>
    <w:rsid w:val="6D10A959"/>
    <w:rsid w:val="6D5107CA"/>
    <w:rsid w:val="6D894B0B"/>
    <w:rsid w:val="6E7375B0"/>
    <w:rsid w:val="6EB5614A"/>
    <w:rsid w:val="6ED89C2E"/>
    <w:rsid w:val="6F2EA043"/>
    <w:rsid w:val="6F406805"/>
    <w:rsid w:val="6F90F16B"/>
    <w:rsid w:val="70253FE4"/>
    <w:rsid w:val="70537978"/>
    <w:rsid w:val="7113FFAB"/>
    <w:rsid w:val="71B0EB5C"/>
    <w:rsid w:val="71EF49D9"/>
    <w:rsid w:val="72102BF0"/>
    <w:rsid w:val="7252BB17"/>
    <w:rsid w:val="72D104B2"/>
    <w:rsid w:val="73057958"/>
    <w:rsid w:val="73B4A3CE"/>
    <w:rsid w:val="74932D4B"/>
    <w:rsid w:val="74BAFBE2"/>
    <w:rsid w:val="74D5469B"/>
    <w:rsid w:val="757F8021"/>
    <w:rsid w:val="75E52B7D"/>
    <w:rsid w:val="762F5CB5"/>
    <w:rsid w:val="763ABB33"/>
    <w:rsid w:val="76655F38"/>
    <w:rsid w:val="76951E13"/>
    <w:rsid w:val="76A47BF8"/>
    <w:rsid w:val="76B2E866"/>
    <w:rsid w:val="76BA20CE"/>
    <w:rsid w:val="76F21751"/>
    <w:rsid w:val="76F4204E"/>
    <w:rsid w:val="7721EE91"/>
    <w:rsid w:val="7859BBAA"/>
    <w:rsid w:val="79390F40"/>
    <w:rsid w:val="796D82D8"/>
    <w:rsid w:val="79A51DD3"/>
    <w:rsid w:val="79B7FFD2"/>
    <w:rsid w:val="7A04A060"/>
    <w:rsid w:val="7A1D791F"/>
    <w:rsid w:val="7A2AA43B"/>
    <w:rsid w:val="7B42CF42"/>
    <w:rsid w:val="7B4D6468"/>
    <w:rsid w:val="7B51F455"/>
    <w:rsid w:val="7BA6A246"/>
    <w:rsid w:val="7BF2B75C"/>
    <w:rsid w:val="7C4A6693"/>
    <w:rsid w:val="7CC53802"/>
    <w:rsid w:val="7CD2354F"/>
    <w:rsid w:val="7D1B8FE9"/>
    <w:rsid w:val="7D1CF7DF"/>
    <w:rsid w:val="7D2A12E0"/>
    <w:rsid w:val="7D6A40A3"/>
    <w:rsid w:val="7DD71505"/>
    <w:rsid w:val="7DEE5980"/>
    <w:rsid w:val="7E4EE4CD"/>
    <w:rsid w:val="7EB7604A"/>
    <w:rsid w:val="7EBC26A2"/>
    <w:rsid w:val="7F39DFAE"/>
    <w:rsid w:val="7F4408FF"/>
    <w:rsid w:val="7F6FDE78"/>
    <w:rsid w:val="7F808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N20210219-1594514891-3190</_dlc_DocId>
    <_dlc_DocIdUrl xmlns="f6d82c61-1620-4961-a845-3717486f5cdd">
      <Url>https://navioteknoloji.sharepoint.com/teams/N20210219/_layouts/15/DocIdRedir.aspx?ID=N20210219-1594514891-3190</Url>
      <Description>N20210219-1594514891-3190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E94AA60-3EDD-4403-B2AF-1DB697C786A2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17</revision>
  <dcterms:created xsi:type="dcterms:W3CDTF">2021-11-26T14:18:00.0000000Z</dcterms:created>
  <dcterms:modified xsi:type="dcterms:W3CDTF">2023-01-02T13:38:56.2505261Z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854da500-4ef6-4b0a-a90c-5d9e81fb8343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